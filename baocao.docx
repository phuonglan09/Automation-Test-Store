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8FF72" w14:textId="77777777" w:rsidR="009D2644" w:rsidRDefault="009D2644" w:rsidP="009D2644">
      <w:pPr>
        <w:spacing w:before="91"/>
        <w:ind w:left="540" w:right="550"/>
        <w:jc w:val="center"/>
        <w:rPr>
          <w:sz w:val="28"/>
          <w:szCs w:val="28"/>
        </w:rPr>
      </w:pPr>
      <w:bookmarkStart w:id="0" w:name="_heading=h.gjdgxs" w:colFirst="0" w:colLast="0"/>
      <w:bookmarkEnd w:id="0"/>
      <w:r>
        <w:rPr>
          <w:sz w:val="28"/>
          <w:szCs w:val="28"/>
        </w:rPr>
        <w:t>TỔNG LIÊN ĐOÀN LAO ĐỘNG VIỆT NAM</w:t>
      </w:r>
    </w:p>
    <w:p w14:paraId="6EECAA31" w14:textId="77777777" w:rsidR="009D2644" w:rsidRDefault="009D2644" w:rsidP="009D2644">
      <w:pPr>
        <w:spacing w:before="3"/>
        <w:ind w:left="540" w:right="550"/>
        <w:jc w:val="center"/>
        <w:rPr>
          <w:sz w:val="28"/>
          <w:szCs w:val="28"/>
        </w:rPr>
      </w:pPr>
      <w:r>
        <w:rPr>
          <w:b/>
          <w:sz w:val="28"/>
          <w:szCs w:val="28"/>
        </w:rPr>
        <w:t>TRƯỜNG ĐẠI HỌC TÔN ĐỨC THẮNG</w:t>
      </w:r>
    </w:p>
    <w:p w14:paraId="084A0002" w14:textId="77777777" w:rsidR="009D2644" w:rsidRDefault="009D2644" w:rsidP="009D2644">
      <w:pPr>
        <w:spacing w:before="4"/>
        <w:ind w:left="540" w:right="550"/>
        <w:jc w:val="center"/>
        <w:rPr>
          <w:sz w:val="28"/>
          <w:szCs w:val="28"/>
        </w:rPr>
      </w:pPr>
      <w:r>
        <w:rPr>
          <w:b/>
          <w:sz w:val="28"/>
          <w:szCs w:val="28"/>
        </w:rPr>
        <w:t>KHOA CÔNG NGHỆ THÔNG TIN</w:t>
      </w:r>
    </w:p>
    <w:p w14:paraId="19EEF6EA" w14:textId="77777777" w:rsidR="009D2644" w:rsidRDefault="009D2644" w:rsidP="009D2644">
      <w:pPr>
        <w:widowControl w:val="0"/>
        <w:pBdr>
          <w:top w:val="nil"/>
          <w:left w:val="nil"/>
          <w:bottom w:val="nil"/>
          <w:right w:val="nil"/>
          <w:between w:val="nil"/>
        </w:pBdr>
        <w:spacing w:before="7"/>
        <w:jc w:val="center"/>
        <w:rPr>
          <w:color w:val="000000"/>
          <w:sz w:val="19"/>
          <w:szCs w:val="19"/>
        </w:rPr>
      </w:pPr>
    </w:p>
    <w:p w14:paraId="7F832C98" w14:textId="77777777" w:rsidR="009D2644" w:rsidRDefault="009D2644" w:rsidP="009D2644">
      <w:pPr>
        <w:widowControl w:val="0"/>
        <w:pBdr>
          <w:top w:val="nil"/>
          <w:left w:val="nil"/>
          <w:bottom w:val="nil"/>
          <w:right w:val="nil"/>
          <w:between w:val="nil"/>
        </w:pBdr>
        <w:rPr>
          <w:color w:val="000000"/>
          <w:sz w:val="28"/>
          <w:szCs w:val="28"/>
        </w:rPr>
      </w:pPr>
      <w:r>
        <w:rPr>
          <w:noProof/>
        </w:rPr>
        <w:drawing>
          <wp:anchor distT="0" distB="0" distL="114300" distR="114300" simplePos="0" relativeHeight="251659264" behindDoc="0" locked="0" layoutInCell="1" hidden="0" allowOverlap="1" wp14:anchorId="28844E4E" wp14:editId="76BCD515">
            <wp:simplePos x="0" y="0"/>
            <wp:positionH relativeFrom="column">
              <wp:posOffset>2046068</wp:posOffset>
            </wp:positionH>
            <wp:positionV relativeFrom="paragraph">
              <wp:posOffset>15477</wp:posOffset>
            </wp:positionV>
            <wp:extent cx="1487606" cy="823567"/>
            <wp:effectExtent l="0" t="0" r="0" b="0"/>
            <wp:wrapSquare wrapText="bothSides" distT="0" distB="0" distL="114300" distR="114300"/>
            <wp:docPr id="193160427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87606" cy="823567"/>
                    </a:xfrm>
                    <a:prstGeom prst="rect">
                      <a:avLst/>
                    </a:prstGeom>
                    <a:ln/>
                  </pic:spPr>
                </pic:pic>
              </a:graphicData>
            </a:graphic>
          </wp:anchor>
        </w:drawing>
      </w:r>
    </w:p>
    <w:p w14:paraId="6652CF42" w14:textId="77777777" w:rsidR="009D2644" w:rsidRDefault="009D2644" w:rsidP="009D2644">
      <w:pPr>
        <w:widowControl w:val="0"/>
        <w:pBdr>
          <w:top w:val="nil"/>
          <w:left w:val="nil"/>
          <w:bottom w:val="nil"/>
          <w:right w:val="nil"/>
          <w:between w:val="nil"/>
        </w:pBdr>
        <w:rPr>
          <w:color w:val="000000"/>
          <w:sz w:val="28"/>
          <w:szCs w:val="28"/>
        </w:rPr>
      </w:pPr>
    </w:p>
    <w:p w14:paraId="11E6038D" w14:textId="77777777" w:rsidR="009D2644" w:rsidRDefault="009D2644" w:rsidP="009D2644">
      <w:pPr>
        <w:widowControl w:val="0"/>
        <w:pBdr>
          <w:top w:val="nil"/>
          <w:left w:val="nil"/>
          <w:bottom w:val="nil"/>
          <w:right w:val="nil"/>
          <w:between w:val="nil"/>
        </w:pBdr>
        <w:spacing w:before="1"/>
        <w:rPr>
          <w:color w:val="000000"/>
          <w:sz w:val="38"/>
          <w:szCs w:val="38"/>
        </w:rPr>
      </w:pPr>
      <w:r>
        <w:rPr>
          <w:color w:val="000000"/>
          <w:sz w:val="38"/>
          <w:szCs w:val="38"/>
        </w:rPr>
        <w:tab/>
      </w:r>
    </w:p>
    <w:p w14:paraId="4022F344" w14:textId="77777777" w:rsidR="009D2644" w:rsidRDefault="009D2644" w:rsidP="009D2644">
      <w:pPr>
        <w:widowControl w:val="0"/>
        <w:pBdr>
          <w:top w:val="nil"/>
          <w:left w:val="nil"/>
          <w:bottom w:val="nil"/>
          <w:right w:val="nil"/>
          <w:between w:val="nil"/>
        </w:pBdr>
        <w:spacing w:before="1"/>
        <w:rPr>
          <w:color w:val="000000"/>
          <w:sz w:val="38"/>
          <w:szCs w:val="38"/>
        </w:rPr>
      </w:pPr>
    </w:p>
    <w:p w14:paraId="17DB56A4" w14:textId="77777777" w:rsidR="009D2644" w:rsidRDefault="009D2644" w:rsidP="009D2644">
      <w:pPr>
        <w:widowControl w:val="0"/>
        <w:spacing w:before="0" w:after="0"/>
        <w:ind w:right="49" w:hanging="142"/>
        <w:jc w:val="center"/>
        <w:rPr>
          <w:b/>
          <w:sz w:val="28"/>
          <w:szCs w:val="28"/>
        </w:rPr>
      </w:pPr>
      <w:r>
        <w:rPr>
          <w:b/>
          <w:sz w:val="28"/>
          <w:szCs w:val="28"/>
        </w:rPr>
        <w:t>VÕ HỮU TÀI - 52100525</w:t>
      </w:r>
    </w:p>
    <w:p w14:paraId="54978A5F" w14:textId="77777777" w:rsidR="009D2644" w:rsidRDefault="009D2644" w:rsidP="009D2644">
      <w:pPr>
        <w:widowControl w:val="0"/>
        <w:spacing w:before="0" w:after="0"/>
        <w:ind w:right="49" w:hanging="142"/>
        <w:jc w:val="center"/>
        <w:rPr>
          <w:b/>
          <w:sz w:val="28"/>
          <w:szCs w:val="28"/>
        </w:rPr>
      </w:pPr>
      <w:r>
        <w:rPr>
          <w:b/>
          <w:sz w:val="28"/>
          <w:szCs w:val="28"/>
        </w:rPr>
        <w:t>NGUYỄN THỊ PHƯƠNG LAN - 52100812</w:t>
      </w:r>
    </w:p>
    <w:p w14:paraId="54A45293" w14:textId="77777777" w:rsidR="009D2644" w:rsidRDefault="009D2644" w:rsidP="009D2644">
      <w:pPr>
        <w:widowControl w:val="0"/>
        <w:spacing w:before="0" w:after="0"/>
        <w:ind w:right="49" w:hanging="142"/>
        <w:jc w:val="center"/>
        <w:rPr>
          <w:b/>
          <w:sz w:val="28"/>
          <w:szCs w:val="28"/>
        </w:rPr>
      </w:pPr>
      <w:r>
        <w:rPr>
          <w:b/>
          <w:sz w:val="28"/>
          <w:szCs w:val="28"/>
        </w:rPr>
        <w:t>PHẠM LÊ ANH TUẤN - 52100863</w:t>
      </w:r>
    </w:p>
    <w:p w14:paraId="3F00B91A" w14:textId="77777777" w:rsidR="009D2644" w:rsidRDefault="009D2644" w:rsidP="009D2644">
      <w:pPr>
        <w:widowControl w:val="0"/>
        <w:spacing w:before="0" w:after="0"/>
        <w:ind w:right="49" w:hanging="142"/>
        <w:rPr>
          <w:b/>
          <w:sz w:val="28"/>
          <w:szCs w:val="28"/>
        </w:rPr>
      </w:pPr>
    </w:p>
    <w:p w14:paraId="19CA0346" w14:textId="77777777" w:rsidR="009D2644" w:rsidRDefault="009D2644" w:rsidP="009D2644">
      <w:pPr>
        <w:widowControl w:val="0"/>
        <w:pBdr>
          <w:top w:val="nil"/>
          <w:left w:val="nil"/>
          <w:bottom w:val="nil"/>
          <w:right w:val="nil"/>
          <w:between w:val="nil"/>
        </w:pBdr>
        <w:rPr>
          <w:color w:val="000000"/>
          <w:sz w:val="28"/>
          <w:szCs w:val="28"/>
        </w:rPr>
      </w:pPr>
    </w:p>
    <w:p w14:paraId="75EC4C53" w14:textId="77777777" w:rsidR="009D2644" w:rsidRDefault="009D2644" w:rsidP="009D2644">
      <w:pPr>
        <w:widowControl w:val="0"/>
        <w:pBdr>
          <w:top w:val="nil"/>
          <w:left w:val="nil"/>
          <w:bottom w:val="nil"/>
          <w:right w:val="nil"/>
          <w:between w:val="nil"/>
        </w:pBdr>
        <w:rPr>
          <w:color w:val="000000"/>
          <w:sz w:val="28"/>
          <w:szCs w:val="28"/>
        </w:rPr>
      </w:pPr>
    </w:p>
    <w:p w14:paraId="0538F954" w14:textId="77777777" w:rsidR="009D2644" w:rsidRDefault="009D2644" w:rsidP="009D2644">
      <w:pPr>
        <w:spacing w:line="276" w:lineRule="auto"/>
        <w:ind w:left="540" w:right="550"/>
        <w:jc w:val="center"/>
        <w:rPr>
          <w:b/>
          <w:sz w:val="48"/>
          <w:szCs w:val="48"/>
        </w:rPr>
      </w:pPr>
      <w:r>
        <w:rPr>
          <w:b/>
          <w:sz w:val="48"/>
          <w:szCs w:val="48"/>
        </w:rPr>
        <w:t xml:space="preserve">KIỂM THỬ TỰ ĐỘNG </w:t>
      </w:r>
    </w:p>
    <w:p w14:paraId="75C1B1A7" w14:textId="77777777" w:rsidR="009D2644" w:rsidRDefault="009D2644" w:rsidP="009D2644">
      <w:pPr>
        <w:spacing w:line="276" w:lineRule="auto"/>
        <w:ind w:left="540" w:right="550"/>
        <w:jc w:val="center"/>
        <w:rPr>
          <w:b/>
          <w:sz w:val="48"/>
          <w:szCs w:val="48"/>
        </w:rPr>
      </w:pPr>
      <w:r>
        <w:rPr>
          <w:b/>
          <w:sz w:val="48"/>
          <w:szCs w:val="48"/>
        </w:rPr>
        <w:t xml:space="preserve">TRANG WEB THƯƠNG MẠI </w:t>
      </w:r>
    </w:p>
    <w:p w14:paraId="22C93EF8" w14:textId="77777777" w:rsidR="009D2644" w:rsidRDefault="009D2644" w:rsidP="009D2644">
      <w:pPr>
        <w:spacing w:line="276" w:lineRule="auto"/>
        <w:ind w:left="540" w:right="550"/>
        <w:jc w:val="center"/>
        <w:rPr>
          <w:sz w:val="48"/>
          <w:szCs w:val="48"/>
        </w:rPr>
      </w:pPr>
      <w:r>
        <w:rPr>
          <w:b/>
          <w:sz w:val="48"/>
          <w:szCs w:val="48"/>
        </w:rPr>
        <w:t>ĐIỆN TỬ MÔ PHỎNG</w:t>
      </w:r>
    </w:p>
    <w:p w14:paraId="1D8167C5" w14:textId="77777777" w:rsidR="009D2644" w:rsidRDefault="009D2644" w:rsidP="009D2644">
      <w:pPr>
        <w:widowControl w:val="0"/>
        <w:pBdr>
          <w:top w:val="nil"/>
          <w:left w:val="nil"/>
          <w:bottom w:val="nil"/>
          <w:right w:val="nil"/>
          <w:between w:val="nil"/>
        </w:pBdr>
        <w:rPr>
          <w:color w:val="000000"/>
          <w:sz w:val="50"/>
          <w:szCs w:val="50"/>
        </w:rPr>
      </w:pPr>
    </w:p>
    <w:p w14:paraId="0876A279" w14:textId="77777777" w:rsidR="009D2644" w:rsidRDefault="009D2644" w:rsidP="009D2644">
      <w:pPr>
        <w:spacing w:line="276" w:lineRule="auto"/>
        <w:ind w:left="446" w:right="461"/>
        <w:jc w:val="center"/>
        <w:rPr>
          <w:b/>
          <w:sz w:val="44"/>
          <w:szCs w:val="44"/>
        </w:rPr>
      </w:pPr>
      <w:r>
        <w:rPr>
          <w:b/>
          <w:sz w:val="44"/>
          <w:szCs w:val="44"/>
        </w:rPr>
        <w:t>BÁO CÁO CUỐI KỲ</w:t>
      </w:r>
    </w:p>
    <w:p w14:paraId="4A43AE62" w14:textId="77777777" w:rsidR="009D2644" w:rsidRDefault="009D2644" w:rsidP="009D2644">
      <w:pPr>
        <w:spacing w:line="276" w:lineRule="auto"/>
        <w:ind w:left="446" w:right="461"/>
        <w:jc w:val="center"/>
        <w:rPr>
          <w:b/>
          <w:sz w:val="44"/>
          <w:szCs w:val="44"/>
        </w:rPr>
      </w:pPr>
      <w:r>
        <w:rPr>
          <w:b/>
          <w:sz w:val="44"/>
          <w:szCs w:val="44"/>
        </w:rPr>
        <w:t>KIỂM THỬ TỰ ĐỘNG</w:t>
      </w:r>
    </w:p>
    <w:p w14:paraId="2185C8CF" w14:textId="77777777" w:rsidR="009D2644" w:rsidRDefault="009D2644" w:rsidP="009D2644">
      <w:pPr>
        <w:spacing w:line="276" w:lineRule="auto"/>
        <w:ind w:left="446" w:right="461"/>
        <w:jc w:val="center"/>
        <w:rPr>
          <w:b/>
          <w:sz w:val="44"/>
          <w:szCs w:val="44"/>
        </w:rPr>
      </w:pPr>
    </w:p>
    <w:p w14:paraId="2475738F" w14:textId="77777777" w:rsidR="009D2644" w:rsidRDefault="009D2644" w:rsidP="009D2644">
      <w:pPr>
        <w:widowControl w:val="0"/>
        <w:pBdr>
          <w:top w:val="nil"/>
          <w:left w:val="nil"/>
          <w:bottom w:val="nil"/>
          <w:right w:val="nil"/>
          <w:between w:val="nil"/>
        </w:pBdr>
        <w:tabs>
          <w:tab w:val="left" w:pos="3919"/>
        </w:tabs>
        <w:spacing w:line="276" w:lineRule="auto"/>
        <w:jc w:val="center"/>
        <w:rPr>
          <w:b/>
          <w:color w:val="000000"/>
          <w:sz w:val="44"/>
          <w:szCs w:val="44"/>
        </w:rPr>
      </w:pPr>
    </w:p>
    <w:p w14:paraId="48DEFDEE" w14:textId="77777777" w:rsidR="009D2644" w:rsidRDefault="009D2644" w:rsidP="009D2644">
      <w:pPr>
        <w:rPr>
          <w:sz w:val="26"/>
          <w:szCs w:val="26"/>
        </w:rPr>
      </w:pPr>
    </w:p>
    <w:p w14:paraId="2DC06A28" w14:textId="77777777" w:rsidR="009D2644" w:rsidRDefault="009D2644" w:rsidP="009D2644">
      <w:pPr>
        <w:spacing w:before="10"/>
        <w:ind w:left="20"/>
        <w:jc w:val="center"/>
        <w:rPr>
          <w:b/>
          <w:sz w:val="28"/>
          <w:szCs w:val="28"/>
        </w:rPr>
      </w:pPr>
    </w:p>
    <w:p w14:paraId="49B53A13" w14:textId="77777777" w:rsidR="009D2644" w:rsidRDefault="009D2644" w:rsidP="009D2644">
      <w:pPr>
        <w:spacing w:before="10"/>
        <w:ind w:left="20"/>
        <w:jc w:val="center"/>
        <w:rPr>
          <w:sz w:val="28"/>
          <w:szCs w:val="28"/>
        </w:rPr>
      </w:pPr>
      <w:r>
        <w:rPr>
          <w:b/>
          <w:sz w:val="28"/>
          <w:szCs w:val="28"/>
        </w:rPr>
        <w:t>THÀNH PHỐ HỒ CHÍ MINH, NĂM 2024</w:t>
      </w:r>
      <w:r>
        <w:br w:type="page"/>
      </w:r>
    </w:p>
    <w:p w14:paraId="4881D7EC" w14:textId="77777777" w:rsidR="009D2644" w:rsidRDefault="009D2644" w:rsidP="009D2644">
      <w:pPr>
        <w:spacing w:before="91"/>
        <w:ind w:left="540" w:right="550"/>
        <w:jc w:val="center"/>
        <w:rPr>
          <w:sz w:val="28"/>
          <w:szCs w:val="28"/>
        </w:rPr>
      </w:pPr>
      <w:r>
        <w:rPr>
          <w:sz w:val="28"/>
          <w:szCs w:val="28"/>
        </w:rPr>
        <w:lastRenderedPageBreak/>
        <w:t>TỔNG LIÊN ĐOÀN LAO ĐỘNG VIỆT NAM</w:t>
      </w:r>
    </w:p>
    <w:p w14:paraId="38455D97" w14:textId="77777777" w:rsidR="009D2644" w:rsidRDefault="009D2644" w:rsidP="009D2644">
      <w:pPr>
        <w:spacing w:before="3"/>
        <w:ind w:left="540" w:right="550"/>
        <w:jc w:val="center"/>
        <w:rPr>
          <w:sz w:val="28"/>
          <w:szCs w:val="28"/>
        </w:rPr>
      </w:pPr>
      <w:r>
        <w:rPr>
          <w:b/>
          <w:sz w:val="28"/>
          <w:szCs w:val="28"/>
        </w:rPr>
        <w:t>TRƯỜNG ĐẠI HỌC TÔN ĐỨC THẮNG</w:t>
      </w:r>
    </w:p>
    <w:p w14:paraId="58243010" w14:textId="77777777" w:rsidR="009D2644" w:rsidRDefault="009D2644" w:rsidP="009D2644">
      <w:pPr>
        <w:spacing w:before="4"/>
        <w:ind w:left="540" w:right="550"/>
        <w:jc w:val="center"/>
        <w:rPr>
          <w:sz w:val="28"/>
          <w:szCs w:val="28"/>
        </w:rPr>
      </w:pPr>
      <w:r>
        <w:rPr>
          <w:b/>
          <w:sz w:val="28"/>
          <w:szCs w:val="28"/>
        </w:rPr>
        <w:t>KHOA CÔNG NGHỆ THÔNG TIN</w:t>
      </w:r>
    </w:p>
    <w:p w14:paraId="7F54B737" w14:textId="77777777" w:rsidR="009D2644" w:rsidRDefault="009D2644" w:rsidP="009D2644">
      <w:pPr>
        <w:widowControl w:val="0"/>
        <w:pBdr>
          <w:top w:val="nil"/>
          <w:left w:val="nil"/>
          <w:bottom w:val="nil"/>
          <w:right w:val="nil"/>
          <w:between w:val="nil"/>
        </w:pBdr>
        <w:spacing w:before="7"/>
        <w:jc w:val="center"/>
        <w:rPr>
          <w:color w:val="000000"/>
          <w:sz w:val="19"/>
          <w:szCs w:val="19"/>
        </w:rPr>
      </w:pPr>
    </w:p>
    <w:p w14:paraId="7005BE46" w14:textId="77777777" w:rsidR="009D2644" w:rsidRDefault="009D2644" w:rsidP="009D2644">
      <w:pPr>
        <w:widowControl w:val="0"/>
        <w:pBdr>
          <w:top w:val="nil"/>
          <w:left w:val="nil"/>
          <w:bottom w:val="nil"/>
          <w:right w:val="nil"/>
          <w:between w:val="nil"/>
        </w:pBdr>
        <w:rPr>
          <w:color w:val="000000"/>
          <w:sz w:val="28"/>
          <w:szCs w:val="28"/>
        </w:rPr>
      </w:pPr>
      <w:r>
        <w:rPr>
          <w:noProof/>
        </w:rPr>
        <w:drawing>
          <wp:anchor distT="0" distB="0" distL="114300" distR="114300" simplePos="0" relativeHeight="251660288" behindDoc="0" locked="0" layoutInCell="1" hidden="0" allowOverlap="1" wp14:anchorId="45478329" wp14:editId="637F9189">
            <wp:simplePos x="0" y="0"/>
            <wp:positionH relativeFrom="column">
              <wp:posOffset>2046068</wp:posOffset>
            </wp:positionH>
            <wp:positionV relativeFrom="paragraph">
              <wp:posOffset>8191</wp:posOffset>
            </wp:positionV>
            <wp:extent cx="1487606" cy="823567"/>
            <wp:effectExtent l="0" t="0" r="0" b="0"/>
            <wp:wrapSquare wrapText="bothSides" distT="0" distB="0" distL="114300" distR="114300"/>
            <wp:docPr id="193160427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87606" cy="823567"/>
                    </a:xfrm>
                    <a:prstGeom prst="rect">
                      <a:avLst/>
                    </a:prstGeom>
                    <a:ln/>
                  </pic:spPr>
                </pic:pic>
              </a:graphicData>
            </a:graphic>
          </wp:anchor>
        </w:drawing>
      </w:r>
    </w:p>
    <w:p w14:paraId="27618907" w14:textId="77777777" w:rsidR="009D2644" w:rsidRDefault="009D2644" w:rsidP="009D2644">
      <w:pPr>
        <w:widowControl w:val="0"/>
        <w:pBdr>
          <w:top w:val="nil"/>
          <w:left w:val="nil"/>
          <w:bottom w:val="nil"/>
          <w:right w:val="nil"/>
          <w:between w:val="nil"/>
        </w:pBdr>
        <w:rPr>
          <w:color w:val="000000"/>
          <w:sz w:val="28"/>
          <w:szCs w:val="28"/>
        </w:rPr>
      </w:pPr>
    </w:p>
    <w:p w14:paraId="63D2A649" w14:textId="77777777" w:rsidR="009D2644" w:rsidRDefault="009D2644" w:rsidP="009D2644">
      <w:pPr>
        <w:widowControl w:val="0"/>
        <w:pBdr>
          <w:top w:val="nil"/>
          <w:left w:val="nil"/>
          <w:bottom w:val="nil"/>
          <w:right w:val="nil"/>
          <w:between w:val="nil"/>
        </w:pBdr>
        <w:spacing w:before="1"/>
        <w:rPr>
          <w:color w:val="000000"/>
          <w:sz w:val="38"/>
          <w:szCs w:val="38"/>
        </w:rPr>
      </w:pPr>
    </w:p>
    <w:p w14:paraId="23422912" w14:textId="77777777" w:rsidR="009D2644" w:rsidRDefault="009D2644" w:rsidP="009D2644">
      <w:pPr>
        <w:widowControl w:val="0"/>
        <w:pBdr>
          <w:top w:val="nil"/>
          <w:left w:val="nil"/>
          <w:bottom w:val="nil"/>
          <w:right w:val="nil"/>
          <w:between w:val="nil"/>
        </w:pBdr>
        <w:spacing w:before="1"/>
        <w:rPr>
          <w:color w:val="000000"/>
          <w:sz w:val="38"/>
          <w:szCs w:val="38"/>
        </w:rPr>
      </w:pPr>
    </w:p>
    <w:p w14:paraId="3C2E5641" w14:textId="77777777" w:rsidR="009D2644" w:rsidRDefault="009D2644" w:rsidP="009D2644">
      <w:pPr>
        <w:widowControl w:val="0"/>
        <w:spacing w:before="0" w:after="0" w:line="298" w:lineRule="auto"/>
        <w:ind w:right="49"/>
        <w:jc w:val="center"/>
        <w:rPr>
          <w:b/>
          <w:sz w:val="28"/>
          <w:szCs w:val="28"/>
        </w:rPr>
      </w:pPr>
      <w:r>
        <w:rPr>
          <w:b/>
          <w:sz w:val="28"/>
          <w:szCs w:val="28"/>
        </w:rPr>
        <w:t>VÕ HỮU TÀI - 52100525</w:t>
      </w:r>
    </w:p>
    <w:p w14:paraId="58AFD6BA" w14:textId="77777777" w:rsidR="009D2644" w:rsidRDefault="009D2644" w:rsidP="009D2644">
      <w:pPr>
        <w:widowControl w:val="0"/>
        <w:spacing w:before="0" w:after="0" w:line="298" w:lineRule="auto"/>
        <w:ind w:right="49"/>
        <w:jc w:val="center"/>
        <w:rPr>
          <w:b/>
          <w:sz w:val="28"/>
          <w:szCs w:val="28"/>
        </w:rPr>
      </w:pPr>
      <w:r>
        <w:rPr>
          <w:b/>
          <w:sz w:val="28"/>
          <w:szCs w:val="28"/>
        </w:rPr>
        <w:t>NGUYỄN THỊ PHƯƠNG LAN - 52100812</w:t>
      </w:r>
    </w:p>
    <w:p w14:paraId="6CCD729D" w14:textId="77777777" w:rsidR="009D2644" w:rsidRDefault="009D2644" w:rsidP="009D2644">
      <w:pPr>
        <w:widowControl w:val="0"/>
        <w:spacing w:before="0" w:after="0" w:line="298" w:lineRule="auto"/>
        <w:ind w:right="49"/>
        <w:jc w:val="center"/>
        <w:rPr>
          <w:b/>
          <w:sz w:val="28"/>
          <w:szCs w:val="28"/>
        </w:rPr>
      </w:pPr>
      <w:r>
        <w:rPr>
          <w:b/>
          <w:sz w:val="28"/>
          <w:szCs w:val="28"/>
        </w:rPr>
        <w:t>PHẠM LÊ ANH TUẤN - 52100863</w:t>
      </w:r>
    </w:p>
    <w:p w14:paraId="20B2D118" w14:textId="77777777" w:rsidR="009D2644" w:rsidRDefault="009D2644" w:rsidP="009D2644">
      <w:pPr>
        <w:widowControl w:val="0"/>
        <w:pBdr>
          <w:top w:val="nil"/>
          <w:left w:val="nil"/>
          <w:bottom w:val="nil"/>
          <w:right w:val="nil"/>
          <w:between w:val="nil"/>
        </w:pBdr>
        <w:rPr>
          <w:color w:val="000000"/>
          <w:sz w:val="28"/>
          <w:szCs w:val="28"/>
        </w:rPr>
      </w:pPr>
    </w:p>
    <w:p w14:paraId="070C5A77" w14:textId="77777777" w:rsidR="009D2644" w:rsidRDefault="009D2644" w:rsidP="009D2644">
      <w:pPr>
        <w:widowControl w:val="0"/>
        <w:pBdr>
          <w:top w:val="nil"/>
          <w:left w:val="nil"/>
          <w:bottom w:val="nil"/>
          <w:right w:val="nil"/>
          <w:between w:val="nil"/>
        </w:pBdr>
        <w:rPr>
          <w:color w:val="000000"/>
          <w:sz w:val="28"/>
          <w:szCs w:val="28"/>
        </w:rPr>
      </w:pPr>
    </w:p>
    <w:p w14:paraId="7FF74B69" w14:textId="77777777" w:rsidR="009D2644" w:rsidRDefault="009D2644" w:rsidP="009D2644">
      <w:pPr>
        <w:widowControl w:val="0"/>
        <w:pBdr>
          <w:top w:val="nil"/>
          <w:left w:val="nil"/>
          <w:bottom w:val="nil"/>
          <w:right w:val="nil"/>
          <w:between w:val="nil"/>
        </w:pBdr>
        <w:jc w:val="center"/>
        <w:rPr>
          <w:b/>
          <w:sz w:val="44"/>
          <w:szCs w:val="44"/>
        </w:rPr>
      </w:pPr>
      <w:r>
        <w:rPr>
          <w:b/>
          <w:sz w:val="44"/>
          <w:szCs w:val="44"/>
        </w:rPr>
        <w:t>KIỂM THỬ TỰ ĐỘNG</w:t>
      </w:r>
    </w:p>
    <w:p w14:paraId="4D150696" w14:textId="77777777" w:rsidR="009D2644" w:rsidRDefault="009D2644" w:rsidP="009D2644">
      <w:pPr>
        <w:widowControl w:val="0"/>
        <w:pBdr>
          <w:top w:val="nil"/>
          <w:left w:val="nil"/>
          <w:bottom w:val="nil"/>
          <w:right w:val="nil"/>
          <w:between w:val="nil"/>
        </w:pBdr>
        <w:jc w:val="center"/>
        <w:rPr>
          <w:b/>
          <w:sz w:val="44"/>
          <w:szCs w:val="44"/>
        </w:rPr>
      </w:pPr>
      <w:r>
        <w:rPr>
          <w:b/>
          <w:sz w:val="44"/>
          <w:szCs w:val="44"/>
        </w:rPr>
        <w:t>TRANG WEB THƯƠNG MẠI</w:t>
      </w:r>
    </w:p>
    <w:p w14:paraId="3AAA83AE" w14:textId="77777777" w:rsidR="009D2644" w:rsidRDefault="009D2644" w:rsidP="009D2644">
      <w:pPr>
        <w:widowControl w:val="0"/>
        <w:pBdr>
          <w:top w:val="nil"/>
          <w:left w:val="nil"/>
          <w:bottom w:val="nil"/>
          <w:right w:val="nil"/>
          <w:between w:val="nil"/>
        </w:pBdr>
        <w:jc w:val="center"/>
        <w:rPr>
          <w:b/>
          <w:sz w:val="44"/>
          <w:szCs w:val="44"/>
        </w:rPr>
      </w:pPr>
      <w:r>
        <w:rPr>
          <w:b/>
          <w:sz w:val="44"/>
          <w:szCs w:val="44"/>
        </w:rPr>
        <w:t>ĐIỆN TỬ MÔ PHỎNG</w:t>
      </w:r>
    </w:p>
    <w:p w14:paraId="3A8A8639" w14:textId="77777777" w:rsidR="009D2644" w:rsidRDefault="009D2644" w:rsidP="009D2644">
      <w:pPr>
        <w:widowControl w:val="0"/>
        <w:pBdr>
          <w:top w:val="nil"/>
          <w:left w:val="nil"/>
          <w:bottom w:val="nil"/>
          <w:right w:val="nil"/>
          <w:between w:val="nil"/>
        </w:pBdr>
        <w:jc w:val="center"/>
        <w:rPr>
          <w:color w:val="000000"/>
          <w:sz w:val="50"/>
          <w:szCs w:val="50"/>
        </w:rPr>
      </w:pPr>
    </w:p>
    <w:p w14:paraId="6F4C14A4" w14:textId="77777777" w:rsidR="009D2644" w:rsidRDefault="009D2644" w:rsidP="009D2644">
      <w:pPr>
        <w:spacing w:line="276" w:lineRule="auto"/>
        <w:ind w:left="446" w:right="461"/>
        <w:jc w:val="center"/>
        <w:rPr>
          <w:b/>
          <w:sz w:val="44"/>
          <w:szCs w:val="44"/>
        </w:rPr>
      </w:pPr>
      <w:r>
        <w:rPr>
          <w:b/>
          <w:sz w:val="44"/>
          <w:szCs w:val="44"/>
        </w:rPr>
        <w:t>BÁO CÁO CUỐI KỲ</w:t>
      </w:r>
    </w:p>
    <w:p w14:paraId="54C0D2E9" w14:textId="77777777" w:rsidR="009D2644" w:rsidRDefault="009D2644" w:rsidP="009D2644">
      <w:pPr>
        <w:tabs>
          <w:tab w:val="left" w:pos="7830"/>
        </w:tabs>
        <w:spacing w:line="276" w:lineRule="auto"/>
        <w:ind w:left="446" w:right="461"/>
        <w:jc w:val="center"/>
        <w:rPr>
          <w:b/>
          <w:sz w:val="40"/>
          <w:szCs w:val="40"/>
        </w:rPr>
      </w:pPr>
      <w:r>
        <w:rPr>
          <w:b/>
          <w:sz w:val="44"/>
          <w:szCs w:val="44"/>
        </w:rPr>
        <w:t>KIỂM THỬ TỰ ĐỘNG</w:t>
      </w:r>
    </w:p>
    <w:p w14:paraId="04680DE3" w14:textId="77777777" w:rsidR="009D2644" w:rsidRDefault="009D2644" w:rsidP="009D2644">
      <w:pPr>
        <w:tabs>
          <w:tab w:val="left" w:pos="7830"/>
        </w:tabs>
        <w:spacing w:line="276" w:lineRule="auto"/>
        <w:ind w:left="446" w:right="461"/>
        <w:jc w:val="center"/>
        <w:rPr>
          <w:b/>
          <w:sz w:val="40"/>
          <w:szCs w:val="40"/>
        </w:rPr>
      </w:pPr>
    </w:p>
    <w:p w14:paraId="26E97DC1" w14:textId="77777777" w:rsidR="009D2644" w:rsidRDefault="009D2644" w:rsidP="009D2644">
      <w:pPr>
        <w:widowControl w:val="0"/>
        <w:pBdr>
          <w:top w:val="nil"/>
          <w:left w:val="nil"/>
          <w:bottom w:val="nil"/>
          <w:right w:val="nil"/>
          <w:between w:val="nil"/>
        </w:pBdr>
        <w:tabs>
          <w:tab w:val="left" w:pos="3919"/>
        </w:tabs>
        <w:spacing w:line="276" w:lineRule="auto"/>
        <w:rPr>
          <w:b/>
          <w:color w:val="000000"/>
          <w:sz w:val="40"/>
          <w:szCs w:val="40"/>
        </w:rPr>
      </w:pPr>
    </w:p>
    <w:p w14:paraId="668A291B" w14:textId="77777777" w:rsidR="009D2644" w:rsidRDefault="009D2644" w:rsidP="009D2644">
      <w:pPr>
        <w:tabs>
          <w:tab w:val="center" w:pos="4730"/>
        </w:tabs>
        <w:ind w:right="49"/>
        <w:jc w:val="center"/>
        <w:rPr>
          <w:sz w:val="28"/>
          <w:szCs w:val="28"/>
        </w:rPr>
      </w:pPr>
      <w:r>
        <w:rPr>
          <w:sz w:val="28"/>
          <w:szCs w:val="28"/>
        </w:rPr>
        <w:t>Người hướng dẫn</w:t>
      </w:r>
    </w:p>
    <w:p w14:paraId="5D57E266" w14:textId="77777777" w:rsidR="009D2644" w:rsidRDefault="009D2644" w:rsidP="009D2644">
      <w:pPr>
        <w:jc w:val="center"/>
        <w:rPr>
          <w:b/>
          <w:sz w:val="28"/>
          <w:szCs w:val="28"/>
        </w:rPr>
      </w:pPr>
      <w:r w:rsidRPr="00A14AB8">
        <w:rPr>
          <w:b/>
          <w:sz w:val="28"/>
          <w:szCs w:val="28"/>
        </w:rPr>
        <w:t>GV. NGUYỄN THANH QUÂN</w:t>
      </w:r>
    </w:p>
    <w:p w14:paraId="0F954AFC" w14:textId="77777777" w:rsidR="009D2644" w:rsidRDefault="009D2644" w:rsidP="009D2644">
      <w:pPr>
        <w:jc w:val="center"/>
        <w:rPr>
          <w:sz w:val="26"/>
          <w:szCs w:val="26"/>
        </w:rPr>
      </w:pPr>
    </w:p>
    <w:p w14:paraId="6D6A568C" w14:textId="77777777" w:rsidR="009D2644" w:rsidRDefault="009D2644" w:rsidP="009D2644">
      <w:pPr>
        <w:spacing w:before="10"/>
        <w:ind w:left="20"/>
        <w:jc w:val="center"/>
        <w:rPr>
          <w:b/>
          <w:sz w:val="28"/>
          <w:szCs w:val="28"/>
        </w:rPr>
        <w:sectPr w:rsidR="009D2644" w:rsidSect="009D2644">
          <w:headerReference w:type="default" r:id="rId9"/>
          <w:pgSz w:w="11906" w:h="16838"/>
          <w:pgMar w:top="1985" w:right="1134" w:bottom="1701" w:left="1985" w:header="720" w:footer="720" w:gutter="0"/>
          <w:pgNumType w:start="1"/>
          <w:cols w:space="720"/>
        </w:sectPr>
      </w:pPr>
      <w:r>
        <w:rPr>
          <w:b/>
          <w:sz w:val="28"/>
          <w:szCs w:val="28"/>
        </w:rPr>
        <w:t>THÀNH PHỐ HỒ CHÍ MINH, NĂM 2024</w:t>
      </w:r>
    </w:p>
    <w:p w14:paraId="2387311F" w14:textId="77777777" w:rsidR="009D2644" w:rsidRDefault="009D2644" w:rsidP="009D2644">
      <w:pPr>
        <w:jc w:val="center"/>
        <w:rPr>
          <w:b/>
          <w:sz w:val="32"/>
          <w:szCs w:val="32"/>
        </w:rPr>
      </w:pPr>
      <w:r>
        <w:rPr>
          <w:b/>
          <w:sz w:val="32"/>
          <w:szCs w:val="32"/>
        </w:rPr>
        <w:lastRenderedPageBreak/>
        <w:t>LỜI CẢM ƠN</w:t>
      </w:r>
    </w:p>
    <w:p w14:paraId="14743A45" w14:textId="77777777" w:rsidR="009D2644" w:rsidRPr="00A14AB8" w:rsidRDefault="009D2644" w:rsidP="009D2644">
      <w:pPr>
        <w:pStyle w:val="NormalWeb"/>
        <w:spacing w:before="120" w:beforeAutospacing="0" w:after="240" w:afterAutospacing="0" w:line="360" w:lineRule="auto"/>
        <w:ind w:firstLine="780"/>
        <w:jc w:val="both"/>
      </w:pPr>
      <w:r w:rsidRPr="00A14AB8">
        <w:rPr>
          <w:sz w:val="26"/>
          <w:szCs w:val="26"/>
        </w:rPr>
        <w:t xml:space="preserve">Chúng em </w:t>
      </w:r>
      <w:r w:rsidRPr="00A14AB8">
        <w:rPr>
          <w:sz w:val="26"/>
          <w:szCs w:val="26"/>
          <w:lang w:val="vi-VN"/>
        </w:rPr>
        <w:t xml:space="preserve">xin chân thành cảm </w:t>
      </w:r>
      <w:r w:rsidRPr="00A14AB8">
        <w:rPr>
          <w:sz w:val="26"/>
          <w:szCs w:val="26"/>
        </w:rPr>
        <w:t xml:space="preserve">ơn giảng viên Nguyễn Thanh Quân. Thầy là người đã hướng dẫn tận tình cho chúng em trong suốt quá trình hoàn thành bài báo cáo </w:t>
      </w:r>
      <w:r>
        <w:rPr>
          <w:sz w:val="26"/>
          <w:szCs w:val="26"/>
        </w:rPr>
        <w:t>cuối</w:t>
      </w:r>
      <w:r w:rsidRPr="00A14AB8">
        <w:rPr>
          <w:sz w:val="26"/>
          <w:szCs w:val="26"/>
        </w:rPr>
        <w:t xml:space="preserve"> kỳ về đề tài </w:t>
      </w:r>
      <w:r w:rsidRPr="00A14AB8">
        <w:rPr>
          <w:b/>
          <w:bCs/>
          <w:i/>
          <w:iCs/>
          <w:sz w:val="26"/>
          <w:szCs w:val="26"/>
        </w:rPr>
        <w:t>“Kiểm thử tự động trang web thương mại điện tử mô phỏng”.</w:t>
      </w:r>
    </w:p>
    <w:p w14:paraId="49EC31E5" w14:textId="77777777" w:rsidR="009D2644" w:rsidRPr="00A14AB8" w:rsidRDefault="009D2644" w:rsidP="009D2644">
      <w:pPr>
        <w:spacing w:after="240" w:line="360" w:lineRule="auto"/>
        <w:ind w:firstLine="780"/>
        <w:jc w:val="both"/>
      </w:pPr>
      <w:r w:rsidRPr="00A14AB8">
        <w:rPr>
          <w:sz w:val="26"/>
          <w:szCs w:val="26"/>
        </w:rPr>
        <w:t>Đồng thời chúng em xin chân thành cảm ơn khoa Công Nghệ Thông Tin trường Đại học Tôn Đức Thắng đã tạo điều kiện cho chúng em được học tập và giảng dạy những kiến thức về môn học này. Khoa đã cung cấp không gian học tập rộng rãi thoáng mát và thầy cô nhiệt huyết với nghề giúp ích cho việc học tập và rèn luyện tại trường Đại học Tôn Đức Thắng được thoải mái và dễ tiếp thu nhất.</w:t>
      </w:r>
    </w:p>
    <w:p w14:paraId="05430D50" w14:textId="77777777" w:rsidR="009D2644" w:rsidRPr="009A707F" w:rsidRDefault="009D2644" w:rsidP="009D2644">
      <w:pPr>
        <w:spacing w:after="240" w:line="360" w:lineRule="auto"/>
        <w:ind w:firstLine="780"/>
        <w:jc w:val="both"/>
      </w:pPr>
      <w:r w:rsidRPr="00A14AB8">
        <w:rPr>
          <w:sz w:val="26"/>
          <w:szCs w:val="26"/>
        </w:rPr>
        <w:t>Cuối cùng, sau khoảng thời gian học tập trên lớp cùng với sự nhiệt tình của quý thầy cô chúng em đã hoàn tất bài báo cáo tốt nhất. Do kiến thức vẫn còn hạn chế nên em mong quý thầy cô sẽ góp ý thêm để chúng em có thể phát huy vào những lần sau. Lời cuối cùng chúng em xin kính chúc quý thầy cô khoa Công Nghệ Thông Tin nói riêng và toàn thể thầy cô Trường Tôn Đức Thắng nói chung thật nhiều sức khỏe, thật nhiều tâm huyết để tiếp tục dẫn dắt và truyền đạt tri thức tới thế hệ trẻ là tương lai của Đất Nước sau này. Nhóm em xin chân thành cảm ơn!</w:t>
      </w:r>
    </w:p>
    <w:p w14:paraId="786277D9" w14:textId="77777777" w:rsidR="009D2644" w:rsidRDefault="009D2644" w:rsidP="009D2644">
      <w:pPr>
        <w:ind w:left="3600"/>
        <w:jc w:val="center"/>
        <w:rPr>
          <w:i/>
          <w:sz w:val="26"/>
          <w:szCs w:val="26"/>
        </w:rPr>
      </w:pPr>
      <w:r>
        <w:rPr>
          <w:b/>
          <w:sz w:val="32"/>
          <w:szCs w:val="32"/>
        </w:rPr>
        <w:t xml:space="preserve"> </w:t>
      </w:r>
      <w:r>
        <w:rPr>
          <w:i/>
          <w:sz w:val="26"/>
          <w:szCs w:val="26"/>
        </w:rPr>
        <w:t xml:space="preserve">TP. Hồ Chí Minh, ngày 23 tháng 04 năm 2024     </w:t>
      </w:r>
    </w:p>
    <w:p w14:paraId="749CAC1A" w14:textId="77777777" w:rsidR="009D2644" w:rsidRDefault="009D2644" w:rsidP="009D2644">
      <w:pPr>
        <w:ind w:left="3600"/>
        <w:jc w:val="center"/>
        <w:rPr>
          <w:i/>
          <w:sz w:val="26"/>
          <w:szCs w:val="26"/>
        </w:rPr>
      </w:pPr>
      <w:r>
        <w:rPr>
          <w:i/>
          <w:sz w:val="26"/>
          <w:szCs w:val="26"/>
        </w:rPr>
        <w:t>Tác giả</w:t>
      </w:r>
    </w:p>
    <w:p w14:paraId="39834D6B" w14:textId="77777777" w:rsidR="009D2644" w:rsidRDefault="009D2644" w:rsidP="009D2644">
      <w:pPr>
        <w:ind w:left="3211" w:firstLine="360"/>
        <w:jc w:val="center"/>
        <w:rPr>
          <w:i/>
          <w:sz w:val="26"/>
          <w:szCs w:val="26"/>
        </w:rPr>
      </w:pPr>
      <w:r>
        <w:rPr>
          <w:i/>
          <w:sz w:val="26"/>
          <w:szCs w:val="26"/>
        </w:rPr>
        <w:t>(Ký tên và ghi rõ họ tên)</w:t>
      </w:r>
    </w:p>
    <w:p w14:paraId="7D3DD1F7" w14:textId="77777777" w:rsidR="009D2644" w:rsidRDefault="009D2644" w:rsidP="009D2644">
      <w:pPr>
        <w:ind w:left="3211" w:firstLine="360"/>
        <w:jc w:val="center"/>
        <w:rPr>
          <w:i/>
          <w:sz w:val="26"/>
          <w:szCs w:val="26"/>
        </w:rPr>
      </w:pPr>
    </w:p>
    <w:p w14:paraId="47ACF79A" w14:textId="77777777" w:rsidR="009D2644" w:rsidRDefault="009D2644" w:rsidP="009D2644">
      <w:pPr>
        <w:ind w:left="3211" w:firstLine="360"/>
        <w:jc w:val="center"/>
        <w:rPr>
          <w:i/>
          <w:sz w:val="26"/>
          <w:szCs w:val="26"/>
        </w:rPr>
      </w:pPr>
    </w:p>
    <w:p w14:paraId="51A3A6FC" w14:textId="77777777" w:rsidR="009D2644" w:rsidRDefault="009D2644" w:rsidP="009D2644">
      <w:pPr>
        <w:ind w:left="3211" w:firstLine="360"/>
        <w:jc w:val="center"/>
        <w:rPr>
          <w:i/>
          <w:sz w:val="26"/>
          <w:szCs w:val="26"/>
        </w:rPr>
      </w:pPr>
      <w:r>
        <w:rPr>
          <w:i/>
          <w:sz w:val="26"/>
          <w:szCs w:val="26"/>
        </w:rPr>
        <w:t>Võ Hữu  Tài</w:t>
      </w:r>
    </w:p>
    <w:p w14:paraId="0E49FBCC" w14:textId="77777777" w:rsidR="009D2644" w:rsidRDefault="009D2644" w:rsidP="009D2644">
      <w:pPr>
        <w:ind w:left="3211" w:firstLine="360"/>
        <w:jc w:val="center"/>
        <w:rPr>
          <w:i/>
          <w:sz w:val="26"/>
          <w:szCs w:val="26"/>
        </w:rPr>
      </w:pPr>
    </w:p>
    <w:p w14:paraId="474D8A50" w14:textId="77777777" w:rsidR="009D2644" w:rsidRDefault="009D2644" w:rsidP="009D2644">
      <w:pPr>
        <w:ind w:left="3211" w:firstLine="360"/>
        <w:jc w:val="center"/>
        <w:rPr>
          <w:i/>
          <w:sz w:val="26"/>
          <w:szCs w:val="26"/>
        </w:rPr>
      </w:pPr>
    </w:p>
    <w:p w14:paraId="04C00AAA" w14:textId="77777777" w:rsidR="009D2644" w:rsidRDefault="009D2644" w:rsidP="009D2644">
      <w:pPr>
        <w:ind w:left="3211" w:firstLine="360"/>
        <w:jc w:val="center"/>
        <w:rPr>
          <w:i/>
          <w:sz w:val="26"/>
          <w:szCs w:val="26"/>
        </w:rPr>
      </w:pPr>
      <w:r>
        <w:rPr>
          <w:i/>
          <w:sz w:val="26"/>
          <w:szCs w:val="26"/>
        </w:rPr>
        <w:t>Nguyễn Thị Phương Lan</w:t>
      </w:r>
    </w:p>
    <w:p w14:paraId="5665C8F0" w14:textId="77777777" w:rsidR="009D2644" w:rsidRDefault="009D2644" w:rsidP="009D2644">
      <w:pPr>
        <w:ind w:left="3211" w:firstLine="360"/>
        <w:jc w:val="center"/>
        <w:rPr>
          <w:i/>
          <w:sz w:val="26"/>
          <w:szCs w:val="26"/>
        </w:rPr>
      </w:pPr>
    </w:p>
    <w:p w14:paraId="19DA8D56" w14:textId="77777777" w:rsidR="009D2644" w:rsidRDefault="009D2644" w:rsidP="009D2644">
      <w:pPr>
        <w:ind w:left="3211" w:firstLine="360"/>
        <w:jc w:val="center"/>
        <w:rPr>
          <w:i/>
          <w:sz w:val="26"/>
          <w:szCs w:val="26"/>
        </w:rPr>
      </w:pPr>
    </w:p>
    <w:p w14:paraId="706CD02A" w14:textId="77777777" w:rsidR="009D2644" w:rsidRDefault="009D2644" w:rsidP="009D2644">
      <w:pPr>
        <w:ind w:left="3211" w:firstLine="360"/>
        <w:jc w:val="center"/>
        <w:rPr>
          <w:i/>
          <w:sz w:val="26"/>
          <w:szCs w:val="26"/>
        </w:rPr>
        <w:sectPr w:rsidR="009D2644" w:rsidSect="009D2644">
          <w:headerReference w:type="default" r:id="rId10"/>
          <w:pgSz w:w="11906" w:h="16838"/>
          <w:pgMar w:top="1985" w:right="1134" w:bottom="1701" w:left="1985" w:header="720" w:footer="720" w:gutter="0"/>
          <w:pgNumType w:start="1"/>
          <w:cols w:space="720"/>
        </w:sectPr>
      </w:pPr>
      <w:r>
        <w:rPr>
          <w:i/>
          <w:sz w:val="26"/>
          <w:szCs w:val="26"/>
        </w:rPr>
        <w:t>Phạm Lê Anh Tuấn</w:t>
      </w:r>
    </w:p>
    <w:p w14:paraId="197AD6BE" w14:textId="77777777" w:rsidR="009D2644" w:rsidRDefault="009D2644" w:rsidP="009D2644">
      <w:pPr>
        <w:spacing w:before="103" w:line="362" w:lineRule="auto"/>
        <w:ind w:right="10"/>
        <w:jc w:val="center"/>
        <w:rPr>
          <w:b/>
          <w:sz w:val="32"/>
          <w:szCs w:val="32"/>
        </w:rPr>
      </w:pPr>
      <w:r>
        <w:rPr>
          <w:b/>
          <w:sz w:val="32"/>
          <w:szCs w:val="32"/>
        </w:rPr>
        <w:lastRenderedPageBreak/>
        <w:t xml:space="preserve">CÔNG TRÌNH ĐƯỢC HOÀN THÀNH </w:t>
      </w:r>
    </w:p>
    <w:p w14:paraId="188CF7B0" w14:textId="77777777" w:rsidR="009D2644" w:rsidRDefault="009D2644" w:rsidP="009D2644">
      <w:pPr>
        <w:spacing w:before="103" w:line="362" w:lineRule="auto"/>
        <w:ind w:right="10"/>
        <w:jc w:val="center"/>
        <w:rPr>
          <w:b/>
          <w:sz w:val="32"/>
          <w:szCs w:val="32"/>
        </w:rPr>
      </w:pPr>
      <w:r>
        <w:rPr>
          <w:b/>
          <w:sz w:val="32"/>
          <w:szCs w:val="32"/>
        </w:rPr>
        <w:t>TẠI TRƯỜNG ĐẠI HỌC TÔN ĐỨC THẮNG</w:t>
      </w:r>
    </w:p>
    <w:p w14:paraId="7306EB68" w14:textId="77777777" w:rsidR="009D2644" w:rsidRDefault="009D2644" w:rsidP="009D2644">
      <w:pPr>
        <w:widowControl w:val="0"/>
        <w:pBdr>
          <w:top w:val="nil"/>
          <w:left w:val="nil"/>
          <w:bottom w:val="nil"/>
          <w:right w:val="nil"/>
          <w:between w:val="nil"/>
        </w:pBdr>
        <w:spacing w:before="181" w:line="364" w:lineRule="auto"/>
        <w:ind w:left="147" w:right="280" w:firstLine="676"/>
        <w:jc w:val="both"/>
        <w:rPr>
          <w:color w:val="000000"/>
          <w:sz w:val="26"/>
          <w:szCs w:val="26"/>
        </w:rPr>
      </w:pPr>
      <w:r>
        <w:rPr>
          <w:sz w:val="26"/>
          <w:szCs w:val="26"/>
        </w:rPr>
        <w:t>Chúng t</w:t>
      </w:r>
      <w:r>
        <w:rPr>
          <w:color w:val="000000"/>
          <w:sz w:val="26"/>
          <w:szCs w:val="26"/>
        </w:rPr>
        <w:t>ôi xin cam đoan đây là công trình nghiên cứu của riêng ch</w:t>
      </w:r>
      <w:r>
        <w:rPr>
          <w:sz w:val="26"/>
          <w:szCs w:val="26"/>
        </w:rPr>
        <w:t xml:space="preserve">úng </w:t>
      </w:r>
      <w:r>
        <w:rPr>
          <w:color w:val="000000"/>
          <w:sz w:val="26"/>
          <w:szCs w:val="26"/>
        </w:rPr>
        <w:t xml:space="preserve">tôi và được sự hướng dẫn khoa học của </w:t>
      </w:r>
      <w:r>
        <w:rPr>
          <w:sz w:val="26"/>
          <w:szCs w:val="26"/>
        </w:rPr>
        <w:t>GV</w:t>
      </w:r>
      <w:r>
        <w:rPr>
          <w:color w:val="000000"/>
          <w:sz w:val="26"/>
          <w:szCs w:val="26"/>
        </w:rPr>
        <w:t xml:space="preserve">. </w:t>
      </w:r>
      <w:r w:rsidRPr="00A14AB8">
        <w:rPr>
          <w:sz w:val="26"/>
          <w:szCs w:val="26"/>
        </w:rPr>
        <w:t>Nguyễn Thanh Quân</w:t>
      </w:r>
      <w:r>
        <w:rPr>
          <w:color w:val="000000"/>
          <w:sz w:val="26"/>
          <w:szCs w:val="26"/>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6B81F821" w14:textId="77777777" w:rsidR="009D2644" w:rsidRDefault="009D2644" w:rsidP="009D2644">
      <w:pPr>
        <w:widowControl w:val="0"/>
        <w:pBdr>
          <w:top w:val="nil"/>
          <w:left w:val="nil"/>
          <w:bottom w:val="nil"/>
          <w:right w:val="nil"/>
          <w:between w:val="nil"/>
        </w:pBdr>
        <w:spacing w:before="181" w:line="364" w:lineRule="auto"/>
        <w:ind w:left="147" w:right="280" w:firstLine="676"/>
        <w:jc w:val="both"/>
        <w:rPr>
          <w:b/>
          <w:color w:val="000000"/>
          <w:sz w:val="26"/>
          <w:szCs w:val="26"/>
        </w:rPr>
      </w:pPr>
      <w:r>
        <w:rPr>
          <w:color w:val="000000"/>
          <w:sz w:val="26"/>
          <w:szCs w:val="26"/>
        </w:rPr>
        <w:t>Ngoài ra, trong</w:t>
      </w:r>
      <w:r>
        <w:rPr>
          <w:sz w:val="26"/>
          <w:szCs w:val="26"/>
        </w:rPr>
        <w:t xml:space="preserve"> bài tiểu luận </w:t>
      </w:r>
      <w:r>
        <w:rPr>
          <w:color w:val="000000"/>
          <w:sz w:val="26"/>
          <w:szCs w:val="26"/>
        </w:rPr>
        <w:t xml:space="preserve">còn sử dụng một số nhận xét, đánh giá cũng như số liệu của các tác giả khác, cơ quan tổ chức khác đều có trích dẫn và chú thích nguồn gốc. </w:t>
      </w:r>
    </w:p>
    <w:p w14:paraId="7418F3DC" w14:textId="77777777" w:rsidR="009D2644" w:rsidRDefault="009D2644" w:rsidP="009D2644">
      <w:pPr>
        <w:widowControl w:val="0"/>
        <w:pBdr>
          <w:top w:val="nil"/>
          <w:left w:val="nil"/>
          <w:bottom w:val="nil"/>
          <w:right w:val="nil"/>
          <w:between w:val="nil"/>
        </w:pBdr>
        <w:spacing w:before="181" w:line="364" w:lineRule="auto"/>
        <w:ind w:left="147" w:right="280" w:firstLine="676"/>
        <w:jc w:val="both"/>
        <w:rPr>
          <w:color w:val="000000"/>
          <w:sz w:val="26"/>
          <w:szCs w:val="26"/>
        </w:rPr>
      </w:pPr>
      <w:r>
        <w:rPr>
          <w:b/>
          <w:color w:val="000000"/>
          <w:sz w:val="26"/>
          <w:szCs w:val="26"/>
        </w:rPr>
        <w:t xml:space="preserve">Nếu phát hiện có bất kỳ sự gian lận nào tôi xin hoàn toàn chịu trách nhiệm về nội dung </w:t>
      </w:r>
      <w:r>
        <w:rPr>
          <w:b/>
          <w:sz w:val="26"/>
          <w:szCs w:val="26"/>
        </w:rPr>
        <w:t xml:space="preserve">Bài tiểu luận </w:t>
      </w:r>
      <w:r>
        <w:rPr>
          <w:b/>
          <w:color w:val="000000"/>
          <w:sz w:val="26"/>
          <w:szCs w:val="26"/>
        </w:rPr>
        <w:t>của mình</w:t>
      </w:r>
      <w:r>
        <w:rPr>
          <w:color w:val="000000"/>
          <w:sz w:val="26"/>
          <w:szCs w:val="26"/>
        </w:rPr>
        <w:t>. Trường Đại học Tôn Đức Thắng không liên quan đến những vi phạm tác quyền, bản quyền do tôi gây ra trong quá trình thực hiện (nếu có).</w:t>
      </w:r>
    </w:p>
    <w:p w14:paraId="7C503215" w14:textId="77777777" w:rsidR="009D2644" w:rsidRDefault="009D2644" w:rsidP="009D2644">
      <w:pPr>
        <w:spacing w:before="240"/>
        <w:ind w:left="3828"/>
        <w:jc w:val="both"/>
        <w:rPr>
          <w:i/>
          <w:sz w:val="26"/>
          <w:szCs w:val="26"/>
        </w:rPr>
      </w:pPr>
      <w:r>
        <w:rPr>
          <w:i/>
          <w:sz w:val="26"/>
          <w:szCs w:val="26"/>
        </w:rPr>
        <w:t>TP. Hồ Chí Minh, ngày 18 tháng 05 năm 2024</w:t>
      </w:r>
    </w:p>
    <w:p w14:paraId="2B9E56E0" w14:textId="77777777" w:rsidR="009D2644" w:rsidRDefault="009D2644" w:rsidP="009D2644">
      <w:pPr>
        <w:spacing w:before="141"/>
        <w:ind w:left="3932" w:right="828"/>
        <w:jc w:val="center"/>
        <w:rPr>
          <w:i/>
          <w:sz w:val="26"/>
          <w:szCs w:val="26"/>
        </w:rPr>
      </w:pPr>
      <w:r>
        <w:rPr>
          <w:i/>
          <w:sz w:val="26"/>
          <w:szCs w:val="26"/>
        </w:rPr>
        <w:t>Tác giả</w:t>
      </w:r>
    </w:p>
    <w:p w14:paraId="7477A3F7" w14:textId="77777777" w:rsidR="009D2644" w:rsidRDefault="009D2644" w:rsidP="009D2644">
      <w:pPr>
        <w:spacing w:before="147"/>
        <w:ind w:left="3940" w:right="828"/>
        <w:jc w:val="center"/>
        <w:rPr>
          <w:i/>
          <w:sz w:val="26"/>
          <w:szCs w:val="26"/>
        </w:rPr>
      </w:pPr>
      <w:r>
        <w:rPr>
          <w:i/>
          <w:sz w:val="26"/>
          <w:szCs w:val="26"/>
        </w:rPr>
        <w:t>(Ký tên và ghi rõ họ tên)</w:t>
      </w:r>
    </w:p>
    <w:p w14:paraId="2CDA3DB5" w14:textId="77777777" w:rsidR="009D2644" w:rsidRDefault="009D2644" w:rsidP="009D2644">
      <w:pPr>
        <w:spacing w:before="147"/>
        <w:ind w:left="3940" w:right="828"/>
        <w:jc w:val="center"/>
        <w:rPr>
          <w:i/>
          <w:sz w:val="26"/>
          <w:szCs w:val="26"/>
        </w:rPr>
      </w:pPr>
    </w:p>
    <w:p w14:paraId="4B7E0FB6" w14:textId="77777777" w:rsidR="009D2644" w:rsidRDefault="009D2644" w:rsidP="009D2644">
      <w:pPr>
        <w:spacing w:before="147"/>
        <w:ind w:left="3940" w:right="828"/>
        <w:jc w:val="center"/>
        <w:rPr>
          <w:i/>
          <w:sz w:val="26"/>
          <w:szCs w:val="26"/>
        </w:rPr>
      </w:pPr>
    </w:p>
    <w:p w14:paraId="3E2D937B" w14:textId="77777777" w:rsidR="009D2644" w:rsidRDefault="009D2644" w:rsidP="009D2644">
      <w:pPr>
        <w:spacing w:before="147"/>
        <w:ind w:left="3940" w:right="828"/>
        <w:jc w:val="center"/>
        <w:rPr>
          <w:i/>
          <w:sz w:val="26"/>
          <w:szCs w:val="26"/>
        </w:rPr>
      </w:pPr>
      <w:r>
        <w:rPr>
          <w:i/>
          <w:sz w:val="26"/>
          <w:szCs w:val="26"/>
        </w:rPr>
        <w:t>Võ Hữu Tài</w:t>
      </w:r>
    </w:p>
    <w:p w14:paraId="757FB1C4" w14:textId="77777777" w:rsidR="009D2644" w:rsidRDefault="009D2644" w:rsidP="009D2644">
      <w:pPr>
        <w:spacing w:before="147"/>
        <w:ind w:left="3940" w:right="828"/>
        <w:jc w:val="center"/>
        <w:rPr>
          <w:i/>
          <w:sz w:val="26"/>
          <w:szCs w:val="26"/>
        </w:rPr>
      </w:pPr>
    </w:p>
    <w:p w14:paraId="3ED3B579" w14:textId="77777777" w:rsidR="009D2644" w:rsidRDefault="009D2644" w:rsidP="009D2644">
      <w:pPr>
        <w:spacing w:before="147"/>
        <w:ind w:left="3940" w:right="828"/>
        <w:jc w:val="center"/>
        <w:rPr>
          <w:i/>
          <w:sz w:val="26"/>
          <w:szCs w:val="26"/>
        </w:rPr>
      </w:pPr>
    </w:p>
    <w:p w14:paraId="5AE5B3CE" w14:textId="77777777" w:rsidR="009D2644" w:rsidRDefault="009D2644" w:rsidP="009D2644">
      <w:pPr>
        <w:spacing w:before="147"/>
        <w:ind w:left="3940" w:right="828"/>
        <w:jc w:val="center"/>
        <w:rPr>
          <w:i/>
          <w:sz w:val="26"/>
          <w:szCs w:val="26"/>
        </w:rPr>
      </w:pPr>
      <w:r>
        <w:rPr>
          <w:i/>
          <w:sz w:val="26"/>
          <w:szCs w:val="26"/>
        </w:rPr>
        <w:t>Nguyễn Thị Phương Lan</w:t>
      </w:r>
    </w:p>
    <w:p w14:paraId="392FBF4D" w14:textId="77777777" w:rsidR="009D2644" w:rsidRDefault="009D2644" w:rsidP="009D2644">
      <w:pPr>
        <w:spacing w:before="147"/>
        <w:ind w:left="3940" w:right="828"/>
        <w:jc w:val="center"/>
        <w:rPr>
          <w:i/>
          <w:sz w:val="26"/>
          <w:szCs w:val="26"/>
        </w:rPr>
      </w:pPr>
    </w:p>
    <w:p w14:paraId="77CAC22A" w14:textId="77777777" w:rsidR="009D2644" w:rsidRDefault="009D2644" w:rsidP="009D2644">
      <w:pPr>
        <w:spacing w:before="147"/>
        <w:ind w:left="3940" w:right="828"/>
        <w:jc w:val="center"/>
        <w:rPr>
          <w:i/>
          <w:sz w:val="26"/>
          <w:szCs w:val="26"/>
        </w:rPr>
      </w:pPr>
    </w:p>
    <w:p w14:paraId="3887B341" w14:textId="77777777" w:rsidR="009D2644" w:rsidRDefault="009D2644" w:rsidP="009D2644">
      <w:pPr>
        <w:spacing w:before="147"/>
        <w:ind w:left="3940" w:right="828"/>
        <w:jc w:val="center"/>
        <w:rPr>
          <w:sz w:val="26"/>
          <w:szCs w:val="26"/>
        </w:rPr>
      </w:pPr>
      <w:r>
        <w:rPr>
          <w:i/>
          <w:sz w:val="26"/>
          <w:szCs w:val="26"/>
        </w:rPr>
        <w:t>Phạm Lê Anh Tuấn</w:t>
      </w:r>
    </w:p>
    <w:p w14:paraId="48F490F7" w14:textId="77777777" w:rsidR="009D2644" w:rsidRDefault="009D2644" w:rsidP="009D2644">
      <w:pPr>
        <w:spacing w:before="0" w:after="200" w:line="276" w:lineRule="auto"/>
        <w:jc w:val="center"/>
        <w:rPr>
          <w:b/>
          <w:color w:val="000000"/>
          <w:sz w:val="32"/>
          <w:szCs w:val="32"/>
        </w:rPr>
      </w:pPr>
      <w:r>
        <w:br w:type="page"/>
      </w:r>
      <w:r>
        <w:rPr>
          <w:b/>
          <w:color w:val="000000"/>
          <w:sz w:val="32"/>
          <w:szCs w:val="32"/>
        </w:rPr>
        <w:lastRenderedPageBreak/>
        <w:t>MỤC LỤC</w:t>
      </w:r>
    </w:p>
    <w:sdt>
      <w:sdtPr>
        <w:rPr>
          <w:b w:val="0"/>
          <w:sz w:val="24"/>
        </w:rPr>
        <w:id w:val="1482804907"/>
        <w:docPartObj>
          <w:docPartGallery w:val="Table of Contents"/>
          <w:docPartUnique/>
        </w:docPartObj>
      </w:sdtPr>
      <w:sdtContent>
        <w:p w14:paraId="03F20FEB" w14:textId="53BCC28A" w:rsidR="000D390F" w:rsidRDefault="009D2644">
          <w:pPr>
            <w:pStyle w:val="TOC1"/>
            <w:rPr>
              <w:rFonts w:asciiTheme="minorHAnsi" w:eastAsiaTheme="minorEastAsia" w:hAnsiTheme="minorHAnsi" w:cstheme="minorBidi"/>
              <w:b w:val="0"/>
              <w:noProof/>
              <w:kern w:val="2"/>
              <w:sz w:val="22"/>
              <w:szCs w:val="22"/>
              <w14:ligatures w14:val="standardContextual"/>
            </w:rPr>
          </w:pPr>
          <w:r>
            <w:fldChar w:fldCharType="begin"/>
          </w:r>
          <w:r>
            <w:instrText xml:space="preserve"> TOC \h \u \z \t "Heading 1,1,Heading 2,2,Heading 3,3,"</w:instrText>
          </w:r>
          <w:r>
            <w:fldChar w:fldCharType="separate"/>
          </w:r>
          <w:hyperlink w:anchor="_Toc166967893" w:history="1">
            <w:r w:rsidR="000D390F" w:rsidRPr="00F33827">
              <w:rPr>
                <w:rStyle w:val="Hyperlink"/>
                <w:noProof/>
              </w:rPr>
              <w:t>DANH MỤC BẢNG BIỂU</w:t>
            </w:r>
            <w:r w:rsidR="000D390F">
              <w:rPr>
                <w:noProof/>
                <w:webHidden/>
              </w:rPr>
              <w:tab/>
            </w:r>
            <w:r w:rsidR="000D390F">
              <w:rPr>
                <w:noProof/>
                <w:webHidden/>
              </w:rPr>
              <w:fldChar w:fldCharType="begin"/>
            </w:r>
            <w:r w:rsidR="000D390F">
              <w:rPr>
                <w:noProof/>
                <w:webHidden/>
              </w:rPr>
              <w:instrText xml:space="preserve"> PAGEREF _Toc166967893 \h </w:instrText>
            </w:r>
            <w:r w:rsidR="000D390F">
              <w:rPr>
                <w:noProof/>
                <w:webHidden/>
              </w:rPr>
            </w:r>
            <w:r w:rsidR="000D390F">
              <w:rPr>
                <w:noProof/>
                <w:webHidden/>
              </w:rPr>
              <w:fldChar w:fldCharType="separate"/>
            </w:r>
            <w:r w:rsidR="001730FC">
              <w:rPr>
                <w:noProof/>
                <w:webHidden/>
              </w:rPr>
              <w:t>5</w:t>
            </w:r>
            <w:r w:rsidR="000D390F">
              <w:rPr>
                <w:noProof/>
                <w:webHidden/>
              </w:rPr>
              <w:fldChar w:fldCharType="end"/>
            </w:r>
          </w:hyperlink>
        </w:p>
        <w:p w14:paraId="78596782" w14:textId="0D336442" w:rsidR="000D390F" w:rsidRDefault="00000000">
          <w:pPr>
            <w:pStyle w:val="TOC1"/>
            <w:rPr>
              <w:rFonts w:asciiTheme="minorHAnsi" w:eastAsiaTheme="minorEastAsia" w:hAnsiTheme="minorHAnsi" w:cstheme="minorBidi"/>
              <w:b w:val="0"/>
              <w:noProof/>
              <w:kern w:val="2"/>
              <w:sz w:val="22"/>
              <w:szCs w:val="22"/>
              <w14:ligatures w14:val="standardContextual"/>
            </w:rPr>
          </w:pPr>
          <w:hyperlink w:anchor="_Toc166967894" w:history="1">
            <w:r w:rsidR="000D390F" w:rsidRPr="00F33827">
              <w:rPr>
                <w:rStyle w:val="Hyperlink"/>
                <w:noProof/>
              </w:rPr>
              <w:t>CHƯƠNG 1.</w:t>
            </w:r>
            <w:r w:rsidR="000D390F">
              <w:rPr>
                <w:rFonts w:asciiTheme="minorHAnsi" w:eastAsiaTheme="minorEastAsia" w:hAnsiTheme="minorHAnsi" w:cstheme="minorBidi"/>
                <w:b w:val="0"/>
                <w:noProof/>
                <w:kern w:val="2"/>
                <w:sz w:val="22"/>
                <w:szCs w:val="22"/>
                <w14:ligatures w14:val="standardContextual"/>
              </w:rPr>
              <w:tab/>
            </w:r>
            <w:r w:rsidR="000D390F" w:rsidRPr="00F33827">
              <w:rPr>
                <w:rStyle w:val="Hyperlink"/>
                <w:noProof/>
              </w:rPr>
              <w:t>MỞ ĐẦU VÀ TỔNG QUAN ĐỀ TÀI</w:t>
            </w:r>
            <w:r w:rsidR="000D390F">
              <w:rPr>
                <w:noProof/>
                <w:webHidden/>
              </w:rPr>
              <w:tab/>
            </w:r>
            <w:r w:rsidR="000D390F">
              <w:rPr>
                <w:noProof/>
                <w:webHidden/>
              </w:rPr>
              <w:fldChar w:fldCharType="begin"/>
            </w:r>
            <w:r w:rsidR="000D390F">
              <w:rPr>
                <w:noProof/>
                <w:webHidden/>
              </w:rPr>
              <w:instrText xml:space="preserve"> PAGEREF _Toc166967894 \h </w:instrText>
            </w:r>
            <w:r w:rsidR="000D390F">
              <w:rPr>
                <w:noProof/>
                <w:webHidden/>
              </w:rPr>
            </w:r>
            <w:r w:rsidR="000D390F">
              <w:rPr>
                <w:noProof/>
                <w:webHidden/>
              </w:rPr>
              <w:fldChar w:fldCharType="separate"/>
            </w:r>
            <w:r w:rsidR="001730FC">
              <w:rPr>
                <w:noProof/>
                <w:webHidden/>
              </w:rPr>
              <w:t>1</w:t>
            </w:r>
            <w:r w:rsidR="000D390F">
              <w:rPr>
                <w:noProof/>
                <w:webHidden/>
              </w:rPr>
              <w:fldChar w:fldCharType="end"/>
            </w:r>
          </w:hyperlink>
        </w:p>
        <w:p w14:paraId="18E4EED3" w14:textId="36A2B60C" w:rsidR="000D390F" w:rsidRDefault="00000000">
          <w:pPr>
            <w:pStyle w:val="TOC2"/>
            <w:rPr>
              <w:rFonts w:asciiTheme="minorHAnsi" w:eastAsiaTheme="minorEastAsia" w:hAnsiTheme="minorHAnsi" w:cstheme="minorBidi"/>
              <w:noProof/>
              <w:kern w:val="2"/>
              <w:sz w:val="22"/>
              <w:szCs w:val="22"/>
              <w14:ligatures w14:val="standardContextual"/>
            </w:rPr>
          </w:pPr>
          <w:hyperlink w:anchor="_Toc166967895" w:history="1">
            <w:r w:rsidR="000D390F" w:rsidRPr="00F33827">
              <w:rPr>
                <w:rStyle w:val="Hyperlink"/>
                <w:noProof/>
              </w:rPr>
              <w:t>1.1 Lý do chọn đề tài</w:t>
            </w:r>
            <w:r w:rsidR="000D390F">
              <w:rPr>
                <w:noProof/>
                <w:webHidden/>
              </w:rPr>
              <w:tab/>
            </w:r>
            <w:r w:rsidR="000D390F">
              <w:rPr>
                <w:noProof/>
                <w:webHidden/>
              </w:rPr>
              <w:fldChar w:fldCharType="begin"/>
            </w:r>
            <w:r w:rsidR="000D390F">
              <w:rPr>
                <w:noProof/>
                <w:webHidden/>
              </w:rPr>
              <w:instrText xml:space="preserve"> PAGEREF _Toc166967895 \h </w:instrText>
            </w:r>
            <w:r w:rsidR="000D390F">
              <w:rPr>
                <w:noProof/>
                <w:webHidden/>
              </w:rPr>
            </w:r>
            <w:r w:rsidR="000D390F">
              <w:rPr>
                <w:noProof/>
                <w:webHidden/>
              </w:rPr>
              <w:fldChar w:fldCharType="separate"/>
            </w:r>
            <w:r w:rsidR="001730FC">
              <w:rPr>
                <w:noProof/>
                <w:webHidden/>
              </w:rPr>
              <w:t>1</w:t>
            </w:r>
            <w:r w:rsidR="000D390F">
              <w:rPr>
                <w:noProof/>
                <w:webHidden/>
              </w:rPr>
              <w:fldChar w:fldCharType="end"/>
            </w:r>
          </w:hyperlink>
        </w:p>
        <w:p w14:paraId="21AACD3A" w14:textId="6A499FCB" w:rsidR="000D390F" w:rsidRDefault="00000000">
          <w:pPr>
            <w:pStyle w:val="TOC2"/>
            <w:rPr>
              <w:rFonts w:asciiTheme="minorHAnsi" w:eastAsiaTheme="minorEastAsia" w:hAnsiTheme="minorHAnsi" w:cstheme="minorBidi"/>
              <w:noProof/>
              <w:kern w:val="2"/>
              <w:sz w:val="22"/>
              <w:szCs w:val="22"/>
              <w14:ligatures w14:val="standardContextual"/>
            </w:rPr>
          </w:pPr>
          <w:hyperlink w:anchor="_Toc166967896" w:history="1">
            <w:r w:rsidR="000D390F" w:rsidRPr="00F33827">
              <w:rPr>
                <w:rStyle w:val="Hyperlink"/>
                <w:noProof/>
              </w:rPr>
              <w:t>1.2 Mục tiêu thực hiện đề tài</w:t>
            </w:r>
            <w:r w:rsidR="000D390F">
              <w:rPr>
                <w:noProof/>
                <w:webHidden/>
              </w:rPr>
              <w:tab/>
            </w:r>
            <w:r w:rsidR="000D390F">
              <w:rPr>
                <w:noProof/>
                <w:webHidden/>
              </w:rPr>
              <w:fldChar w:fldCharType="begin"/>
            </w:r>
            <w:r w:rsidR="000D390F">
              <w:rPr>
                <w:noProof/>
                <w:webHidden/>
              </w:rPr>
              <w:instrText xml:space="preserve"> PAGEREF _Toc166967896 \h </w:instrText>
            </w:r>
            <w:r w:rsidR="000D390F">
              <w:rPr>
                <w:noProof/>
                <w:webHidden/>
              </w:rPr>
            </w:r>
            <w:r w:rsidR="000D390F">
              <w:rPr>
                <w:noProof/>
                <w:webHidden/>
              </w:rPr>
              <w:fldChar w:fldCharType="separate"/>
            </w:r>
            <w:r w:rsidR="001730FC">
              <w:rPr>
                <w:noProof/>
                <w:webHidden/>
              </w:rPr>
              <w:t>1</w:t>
            </w:r>
            <w:r w:rsidR="000D390F">
              <w:rPr>
                <w:noProof/>
                <w:webHidden/>
              </w:rPr>
              <w:fldChar w:fldCharType="end"/>
            </w:r>
          </w:hyperlink>
        </w:p>
        <w:p w14:paraId="308FE2DE" w14:textId="5A9F96BC" w:rsidR="000D390F" w:rsidRDefault="00000000">
          <w:pPr>
            <w:pStyle w:val="TOC1"/>
            <w:rPr>
              <w:rFonts w:asciiTheme="minorHAnsi" w:eastAsiaTheme="minorEastAsia" w:hAnsiTheme="minorHAnsi" w:cstheme="minorBidi"/>
              <w:b w:val="0"/>
              <w:noProof/>
              <w:kern w:val="2"/>
              <w:sz w:val="22"/>
              <w:szCs w:val="22"/>
              <w14:ligatures w14:val="standardContextual"/>
            </w:rPr>
          </w:pPr>
          <w:hyperlink w:anchor="_Toc166967897" w:history="1">
            <w:r w:rsidR="000D390F" w:rsidRPr="00F33827">
              <w:rPr>
                <w:rStyle w:val="Hyperlink"/>
                <w:noProof/>
              </w:rPr>
              <w:t>CHƯƠNG 2. CƠ SỞ LÝ THUYẾT</w:t>
            </w:r>
            <w:r w:rsidR="000D390F">
              <w:rPr>
                <w:noProof/>
                <w:webHidden/>
              </w:rPr>
              <w:tab/>
            </w:r>
            <w:r w:rsidR="000D390F">
              <w:rPr>
                <w:noProof/>
                <w:webHidden/>
              </w:rPr>
              <w:fldChar w:fldCharType="begin"/>
            </w:r>
            <w:r w:rsidR="000D390F">
              <w:rPr>
                <w:noProof/>
                <w:webHidden/>
              </w:rPr>
              <w:instrText xml:space="preserve"> PAGEREF _Toc166967897 \h </w:instrText>
            </w:r>
            <w:r w:rsidR="000D390F">
              <w:rPr>
                <w:noProof/>
                <w:webHidden/>
              </w:rPr>
            </w:r>
            <w:r w:rsidR="000D390F">
              <w:rPr>
                <w:noProof/>
                <w:webHidden/>
              </w:rPr>
              <w:fldChar w:fldCharType="separate"/>
            </w:r>
            <w:r w:rsidR="001730FC">
              <w:rPr>
                <w:noProof/>
                <w:webHidden/>
              </w:rPr>
              <w:t>2</w:t>
            </w:r>
            <w:r w:rsidR="000D390F">
              <w:rPr>
                <w:noProof/>
                <w:webHidden/>
              </w:rPr>
              <w:fldChar w:fldCharType="end"/>
            </w:r>
          </w:hyperlink>
        </w:p>
        <w:p w14:paraId="1AFF2C5A" w14:textId="72B166D7" w:rsidR="000D390F" w:rsidRDefault="00000000">
          <w:pPr>
            <w:pStyle w:val="TOC2"/>
            <w:rPr>
              <w:rFonts w:asciiTheme="minorHAnsi" w:eastAsiaTheme="minorEastAsia" w:hAnsiTheme="minorHAnsi" w:cstheme="minorBidi"/>
              <w:noProof/>
              <w:kern w:val="2"/>
              <w:sz w:val="22"/>
              <w:szCs w:val="22"/>
              <w14:ligatures w14:val="standardContextual"/>
            </w:rPr>
          </w:pPr>
          <w:hyperlink w:anchor="_Toc166967898" w:history="1">
            <w:r w:rsidR="000D390F" w:rsidRPr="00F33827">
              <w:rPr>
                <w:rStyle w:val="Hyperlink"/>
                <w:noProof/>
              </w:rPr>
              <w:t>2.1 Tổng quan Robot Framework</w:t>
            </w:r>
            <w:r w:rsidR="000D390F">
              <w:rPr>
                <w:noProof/>
                <w:webHidden/>
              </w:rPr>
              <w:tab/>
            </w:r>
            <w:r w:rsidR="000D390F">
              <w:rPr>
                <w:noProof/>
                <w:webHidden/>
              </w:rPr>
              <w:fldChar w:fldCharType="begin"/>
            </w:r>
            <w:r w:rsidR="000D390F">
              <w:rPr>
                <w:noProof/>
                <w:webHidden/>
              </w:rPr>
              <w:instrText xml:space="preserve"> PAGEREF _Toc166967898 \h </w:instrText>
            </w:r>
            <w:r w:rsidR="000D390F">
              <w:rPr>
                <w:noProof/>
                <w:webHidden/>
              </w:rPr>
            </w:r>
            <w:r w:rsidR="000D390F">
              <w:rPr>
                <w:noProof/>
                <w:webHidden/>
              </w:rPr>
              <w:fldChar w:fldCharType="separate"/>
            </w:r>
            <w:r w:rsidR="001730FC">
              <w:rPr>
                <w:noProof/>
                <w:webHidden/>
              </w:rPr>
              <w:t>2</w:t>
            </w:r>
            <w:r w:rsidR="000D390F">
              <w:rPr>
                <w:noProof/>
                <w:webHidden/>
              </w:rPr>
              <w:fldChar w:fldCharType="end"/>
            </w:r>
          </w:hyperlink>
        </w:p>
        <w:p w14:paraId="4A553A08" w14:textId="50983495" w:rsidR="000D390F" w:rsidRDefault="00000000">
          <w:pPr>
            <w:pStyle w:val="TOC3"/>
            <w:rPr>
              <w:rFonts w:asciiTheme="minorHAnsi" w:eastAsiaTheme="minorEastAsia" w:hAnsiTheme="minorHAnsi" w:cstheme="minorBidi"/>
              <w:i w:val="0"/>
              <w:noProof/>
              <w:kern w:val="2"/>
              <w:sz w:val="22"/>
              <w:szCs w:val="22"/>
              <w14:ligatures w14:val="standardContextual"/>
            </w:rPr>
          </w:pPr>
          <w:hyperlink w:anchor="_Toc166967899" w:history="1">
            <w:r w:rsidR="000D390F" w:rsidRPr="00F33827">
              <w:rPr>
                <w:rStyle w:val="Hyperlink"/>
                <w:noProof/>
              </w:rPr>
              <w:t>2.1.1 Khái niệm</w:t>
            </w:r>
            <w:r w:rsidR="000D390F">
              <w:rPr>
                <w:noProof/>
                <w:webHidden/>
              </w:rPr>
              <w:tab/>
            </w:r>
            <w:r w:rsidR="000D390F">
              <w:rPr>
                <w:noProof/>
                <w:webHidden/>
              </w:rPr>
              <w:fldChar w:fldCharType="begin"/>
            </w:r>
            <w:r w:rsidR="000D390F">
              <w:rPr>
                <w:noProof/>
                <w:webHidden/>
              </w:rPr>
              <w:instrText xml:space="preserve"> PAGEREF _Toc166967899 \h </w:instrText>
            </w:r>
            <w:r w:rsidR="000D390F">
              <w:rPr>
                <w:noProof/>
                <w:webHidden/>
              </w:rPr>
            </w:r>
            <w:r w:rsidR="000D390F">
              <w:rPr>
                <w:noProof/>
                <w:webHidden/>
              </w:rPr>
              <w:fldChar w:fldCharType="separate"/>
            </w:r>
            <w:r w:rsidR="001730FC">
              <w:rPr>
                <w:noProof/>
                <w:webHidden/>
              </w:rPr>
              <w:t>2</w:t>
            </w:r>
            <w:r w:rsidR="000D390F">
              <w:rPr>
                <w:noProof/>
                <w:webHidden/>
              </w:rPr>
              <w:fldChar w:fldCharType="end"/>
            </w:r>
          </w:hyperlink>
        </w:p>
        <w:p w14:paraId="42A02DBB" w14:textId="200DD9F8" w:rsidR="000D390F" w:rsidRDefault="00000000">
          <w:pPr>
            <w:pStyle w:val="TOC3"/>
            <w:rPr>
              <w:rFonts w:asciiTheme="minorHAnsi" w:eastAsiaTheme="minorEastAsia" w:hAnsiTheme="minorHAnsi" w:cstheme="minorBidi"/>
              <w:i w:val="0"/>
              <w:noProof/>
              <w:kern w:val="2"/>
              <w:sz w:val="22"/>
              <w:szCs w:val="22"/>
              <w14:ligatures w14:val="standardContextual"/>
            </w:rPr>
          </w:pPr>
          <w:hyperlink w:anchor="_Toc166967900" w:history="1">
            <w:r w:rsidR="000D390F" w:rsidRPr="00F33827">
              <w:rPr>
                <w:rStyle w:val="Hyperlink"/>
                <w:noProof/>
              </w:rPr>
              <w:t>2.1.2 Ưu điểm và nhược điểm của Robot Framework</w:t>
            </w:r>
            <w:r w:rsidR="000D390F">
              <w:rPr>
                <w:noProof/>
                <w:webHidden/>
              </w:rPr>
              <w:tab/>
            </w:r>
            <w:r w:rsidR="000D390F">
              <w:rPr>
                <w:noProof/>
                <w:webHidden/>
              </w:rPr>
              <w:fldChar w:fldCharType="begin"/>
            </w:r>
            <w:r w:rsidR="000D390F">
              <w:rPr>
                <w:noProof/>
                <w:webHidden/>
              </w:rPr>
              <w:instrText xml:space="preserve"> PAGEREF _Toc166967900 \h </w:instrText>
            </w:r>
            <w:r w:rsidR="000D390F">
              <w:rPr>
                <w:noProof/>
                <w:webHidden/>
              </w:rPr>
            </w:r>
            <w:r w:rsidR="000D390F">
              <w:rPr>
                <w:noProof/>
                <w:webHidden/>
              </w:rPr>
              <w:fldChar w:fldCharType="separate"/>
            </w:r>
            <w:r w:rsidR="001730FC">
              <w:rPr>
                <w:noProof/>
                <w:webHidden/>
              </w:rPr>
              <w:t>2</w:t>
            </w:r>
            <w:r w:rsidR="000D390F">
              <w:rPr>
                <w:noProof/>
                <w:webHidden/>
              </w:rPr>
              <w:fldChar w:fldCharType="end"/>
            </w:r>
          </w:hyperlink>
        </w:p>
        <w:p w14:paraId="16073D32" w14:textId="2FBA8A59" w:rsidR="000D390F" w:rsidRDefault="00000000">
          <w:pPr>
            <w:pStyle w:val="TOC2"/>
            <w:rPr>
              <w:rFonts w:asciiTheme="minorHAnsi" w:eastAsiaTheme="minorEastAsia" w:hAnsiTheme="minorHAnsi" w:cstheme="minorBidi"/>
              <w:noProof/>
              <w:kern w:val="2"/>
              <w:sz w:val="22"/>
              <w:szCs w:val="22"/>
              <w14:ligatures w14:val="standardContextual"/>
            </w:rPr>
          </w:pPr>
          <w:hyperlink w:anchor="_Toc166967901" w:history="1">
            <w:r w:rsidR="000D390F" w:rsidRPr="00F33827">
              <w:rPr>
                <w:rStyle w:val="Hyperlink"/>
                <w:noProof/>
              </w:rPr>
              <w:t>2.2 Tổng quan về Selenium</w:t>
            </w:r>
            <w:r w:rsidR="000D390F">
              <w:rPr>
                <w:noProof/>
                <w:webHidden/>
              </w:rPr>
              <w:tab/>
            </w:r>
            <w:r w:rsidR="000D390F">
              <w:rPr>
                <w:noProof/>
                <w:webHidden/>
              </w:rPr>
              <w:fldChar w:fldCharType="begin"/>
            </w:r>
            <w:r w:rsidR="000D390F">
              <w:rPr>
                <w:noProof/>
                <w:webHidden/>
              </w:rPr>
              <w:instrText xml:space="preserve"> PAGEREF _Toc166967901 \h </w:instrText>
            </w:r>
            <w:r w:rsidR="000D390F">
              <w:rPr>
                <w:noProof/>
                <w:webHidden/>
              </w:rPr>
            </w:r>
            <w:r w:rsidR="000D390F">
              <w:rPr>
                <w:noProof/>
                <w:webHidden/>
              </w:rPr>
              <w:fldChar w:fldCharType="separate"/>
            </w:r>
            <w:r w:rsidR="001730FC">
              <w:rPr>
                <w:noProof/>
                <w:webHidden/>
              </w:rPr>
              <w:t>3</w:t>
            </w:r>
            <w:r w:rsidR="000D390F">
              <w:rPr>
                <w:noProof/>
                <w:webHidden/>
              </w:rPr>
              <w:fldChar w:fldCharType="end"/>
            </w:r>
          </w:hyperlink>
        </w:p>
        <w:p w14:paraId="2EC36DF9" w14:textId="7C88453E" w:rsidR="000D390F" w:rsidRDefault="00000000">
          <w:pPr>
            <w:pStyle w:val="TOC3"/>
            <w:rPr>
              <w:rFonts w:asciiTheme="minorHAnsi" w:eastAsiaTheme="minorEastAsia" w:hAnsiTheme="minorHAnsi" w:cstheme="minorBidi"/>
              <w:i w:val="0"/>
              <w:noProof/>
              <w:kern w:val="2"/>
              <w:sz w:val="22"/>
              <w:szCs w:val="22"/>
              <w14:ligatures w14:val="standardContextual"/>
            </w:rPr>
          </w:pPr>
          <w:hyperlink w:anchor="_Toc166967902" w:history="1">
            <w:r w:rsidR="000D390F" w:rsidRPr="00F33827">
              <w:rPr>
                <w:rStyle w:val="Hyperlink"/>
                <w:noProof/>
              </w:rPr>
              <w:t>2.2.1 Selenium là gì?</w:t>
            </w:r>
            <w:r w:rsidR="000D390F">
              <w:rPr>
                <w:noProof/>
                <w:webHidden/>
              </w:rPr>
              <w:tab/>
            </w:r>
            <w:r w:rsidR="000D390F">
              <w:rPr>
                <w:noProof/>
                <w:webHidden/>
              </w:rPr>
              <w:fldChar w:fldCharType="begin"/>
            </w:r>
            <w:r w:rsidR="000D390F">
              <w:rPr>
                <w:noProof/>
                <w:webHidden/>
              </w:rPr>
              <w:instrText xml:space="preserve"> PAGEREF _Toc166967902 \h </w:instrText>
            </w:r>
            <w:r w:rsidR="000D390F">
              <w:rPr>
                <w:noProof/>
                <w:webHidden/>
              </w:rPr>
            </w:r>
            <w:r w:rsidR="000D390F">
              <w:rPr>
                <w:noProof/>
                <w:webHidden/>
              </w:rPr>
              <w:fldChar w:fldCharType="separate"/>
            </w:r>
            <w:r w:rsidR="001730FC">
              <w:rPr>
                <w:noProof/>
                <w:webHidden/>
              </w:rPr>
              <w:t>3</w:t>
            </w:r>
            <w:r w:rsidR="000D390F">
              <w:rPr>
                <w:noProof/>
                <w:webHidden/>
              </w:rPr>
              <w:fldChar w:fldCharType="end"/>
            </w:r>
          </w:hyperlink>
        </w:p>
        <w:p w14:paraId="1A5EB5E3" w14:textId="1BDC9AF6" w:rsidR="000D390F" w:rsidRDefault="00000000">
          <w:pPr>
            <w:pStyle w:val="TOC3"/>
            <w:rPr>
              <w:rFonts w:asciiTheme="minorHAnsi" w:eastAsiaTheme="minorEastAsia" w:hAnsiTheme="minorHAnsi" w:cstheme="minorBidi"/>
              <w:i w:val="0"/>
              <w:noProof/>
              <w:kern w:val="2"/>
              <w:sz w:val="22"/>
              <w:szCs w:val="22"/>
              <w14:ligatures w14:val="standardContextual"/>
            </w:rPr>
          </w:pPr>
          <w:hyperlink w:anchor="_Toc166967903" w:history="1">
            <w:r w:rsidR="000D390F" w:rsidRPr="00F33827">
              <w:rPr>
                <w:rStyle w:val="Hyperlink"/>
                <w:noProof/>
              </w:rPr>
              <w:t>2.2.2 Các thành phần của Selenium</w:t>
            </w:r>
            <w:r w:rsidR="000D390F">
              <w:rPr>
                <w:noProof/>
                <w:webHidden/>
              </w:rPr>
              <w:tab/>
            </w:r>
            <w:r w:rsidR="000D390F">
              <w:rPr>
                <w:noProof/>
                <w:webHidden/>
              </w:rPr>
              <w:fldChar w:fldCharType="begin"/>
            </w:r>
            <w:r w:rsidR="000D390F">
              <w:rPr>
                <w:noProof/>
                <w:webHidden/>
              </w:rPr>
              <w:instrText xml:space="preserve"> PAGEREF _Toc166967903 \h </w:instrText>
            </w:r>
            <w:r w:rsidR="000D390F">
              <w:rPr>
                <w:noProof/>
                <w:webHidden/>
              </w:rPr>
            </w:r>
            <w:r w:rsidR="000D390F">
              <w:rPr>
                <w:noProof/>
                <w:webHidden/>
              </w:rPr>
              <w:fldChar w:fldCharType="separate"/>
            </w:r>
            <w:r w:rsidR="001730FC">
              <w:rPr>
                <w:noProof/>
                <w:webHidden/>
              </w:rPr>
              <w:t>3</w:t>
            </w:r>
            <w:r w:rsidR="000D390F">
              <w:rPr>
                <w:noProof/>
                <w:webHidden/>
              </w:rPr>
              <w:fldChar w:fldCharType="end"/>
            </w:r>
          </w:hyperlink>
        </w:p>
        <w:p w14:paraId="3E74836E" w14:textId="7D2D365A" w:rsidR="000D390F" w:rsidRDefault="00000000">
          <w:pPr>
            <w:pStyle w:val="TOC3"/>
            <w:rPr>
              <w:rFonts w:asciiTheme="minorHAnsi" w:eastAsiaTheme="minorEastAsia" w:hAnsiTheme="minorHAnsi" w:cstheme="minorBidi"/>
              <w:i w:val="0"/>
              <w:noProof/>
              <w:kern w:val="2"/>
              <w:sz w:val="22"/>
              <w:szCs w:val="22"/>
              <w14:ligatures w14:val="standardContextual"/>
            </w:rPr>
          </w:pPr>
          <w:hyperlink w:anchor="_Toc166967904" w:history="1">
            <w:r w:rsidR="000D390F" w:rsidRPr="00F33827">
              <w:rPr>
                <w:rStyle w:val="Hyperlink"/>
                <w:noProof/>
              </w:rPr>
              <w:t>2.2.3 Selenium IDE</w:t>
            </w:r>
            <w:r w:rsidR="000D390F">
              <w:rPr>
                <w:noProof/>
                <w:webHidden/>
              </w:rPr>
              <w:tab/>
            </w:r>
            <w:r w:rsidR="000D390F">
              <w:rPr>
                <w:noProof/>
                <w:webHidden/>
              </w:rPr>
              <w:fldChar w:fldCharType="begin"/>
            </w:r>
            <w:r w:rsidR="000D390F">
              <w:rPr>
                <w:noProof/>
                <w:webHidden/>
              </w:rPr>
              <w:instrText xml:space="preserve"> PAGEREF _Toc166967904 \h </w:instrText>
            </w:r>
            <w:r w:rsidR="000D390F">
              <w:rPr>
                <w:noProof/>
                <w:webHidden/>
              </w:rPr>
            </w:r>
            <w:r w:rsidR="000D390F">
              <w:rPr>
                <w:noProof/>
                <w:webHidden/>
              </w:rPr>
              <w:fldChar w:fldCharType="separate"/>
            </w:r>
            <w:r w:rsidR="001730FC">
              <w:rPr>
                <w:noProof/>
                <w:webHidden/>
              </w:rPr>
              <w:t>4</w:t>
            </w:r>
            <w:r w:rsidR="000D390F">
              <w:rPr>
                <w:noProof/>
                <w:webHidden/>
              </w:rPr>
              <w:fldChar w:fldCharType="end"/>
            </w:r>
          </w:hyperlink>
        </w:p>
        <w:p w14:paraId="16E2F51F" w14:textId="530458C9" w:rsidR="000D390F" w:rsidRDefault="00000000">
          <w:pPr>
            <w:pStyle w:val="TOC2"/>
            <w:rPr>
              <w:rFonts w:asciiTheme="minorHAnsi" w:eastAsiaTheme="minorEastAsia" w:hAnsiTheme="minorHAnsi" w:cstheme="minorBidi"/>
              <w:noProof/>
              <w:kern w:val="2"/>
              <w:sz w:val="22"/>
              <w:szCs w:val="22"/>
              <w14:ligatures w14:val="standardContextual"/>
            </w:rPr>
          </w:pPr>
          <w:hyperlink w:anchor="_Toc166967905" w:history="1">
            <w:r w:rsidR="000D390F" w:rsidRPr="00F33827">
              <w:rPr>
                <w:rStyle w:val="Hyperlink"/>
                <w:noProof/>
              </w:rPr>
              <w:t>2.3 Các kiểm thử cho ứng dụng Web</w:t>
            </w:r>
            <w:r w:rsidR="000D390F">
              <w:rPr>
                <w:noProof/>
                <w:webHidden/>
              </w:rPr>
              <w:tab/>
            </w:r>
            <w:r w:rsidR="000D390F">
              <w:rPr>
                <w:noProof/>
                <w:webHidden/>
              </w:rPr>
              <w:fldChar w:fldCharType="begin"/>
            </w:r>
            <w:r w:rsidR="000D390F">
              <w:rPr>
                <w:noProof/>
                <w:webHidden/>
              </w:rPr>
              <w:instrText xml:space="preserve"> PAGEREF _Toc166967905 \h </w:instrText>
            </w:r>
            <w:r w:rsidR="000D390F">
              <w:rPr>
                <w:noProof/>
                <w:webHidden/>
              </w:rPr>
            </w:r>
            <w:r w:rsidR="000D390F">
              <w:rPr>
                <w:noProof/>
                <w:webHidden/>
              </w:rPr>
              <w:fldChar w:fldCharType="separate"/>
            </w:r>
            <w:r w:rsidR="001730FC">
              <w:rPr>
                <w:noProof/>
                <w:webHidden/>
              </w:rPr>
              <w:t>5</w:t>
            </w:r>
            <w:r w:rsidR="000D390F">
              <w:rPr>
                <w:noProof/>
                <w:webHidden/>
              </w:rPr>
              <w:fldChar w:fldCharType="end"/>
            </w:r>
          </w:hyperlink>
        </w:p>
        <w:p w14:paraId="1BE257CB" w14:textId="69C96DC0" w:rsidR="000D390F" w:rsidRDefault="00000000">
          <w:pPr>
            <w:pStyle w:val="TOC3"/>
            <w:rPr>
              <w:rFonts w:asciiTheme="minorHAnsi" w:eastAsiaTheme="minorEastAsia" w:hAnsiTheme="minorHAnsi" w:cstheme="minorBidi"/>
              <w:i w:val="0"/>
              <w:noProof/>
              <w:kern w:val="2"/>
              <w:sz w:val="22"/>
              <w:szCs w:val="22"/>
              <w14:ligatures w14:val="standardContextual"/>
            </w:rPr>
          </w:pPr>
          <w:hyperlink w:anchor="_Toc166967906" w:history="1">
            <w:r w:rsidR="000D390F" w:rsidRPr="00F33827">
              <w:rPr>
                <w:rStyle w:val="Hyperlink"/>
                <w:noProof/>
              </w:rPr>
              <w:t>2.3.1 Kiểm thử chức năng</w:t>
            </w:r>
            <w:r w:rsidR="000D390F">
              <w:rPr>
                <w:noProof/>
                <w:webHidden/>
              </w:rPr>
              <w:tab/>
            </w:r>
            <w:r w:rsidR="000D390F">
              <w:rPr>
                <w:noProof/>
                <w:webHidden/>
              </w:rPr>
              <w:fldChar w:fldCharType="begin"/>
            </w:r>
            <w:r w:rsidR="000D390F">
              <w:rPr>
                <w:noProof/>
                <w:webHidden/>
              </w:rPr>
              <w:instrText xml:space="preserve"> PAGEREF _Toc166967906 \h </w:instrText>
            </w:r>
            <w:r w:rsidR="000D390F">
              <w:rPr>
                <w:noProof/>
                <w:webHidden/>
              </w:rPr>
            </w:r>
            <w:r w:rsidR="000D390F">
              <w:rPr>
                <w:noProof/>
                <w:webHidden/>
              </w:rPr>
              <w:fldChar w:fldCharType="separate"/>
            </w:r>
            <w:r w:rsidR="001730FC">
              <w:rPr>
                <w:noProof/>
                <w:webHidden/>
              </w:rPr>
              <w:t>5</w:t>
            </w:r>
            <w:r w:rsidR="000D390F">
              <w:rPr>
                <w:noProof/>
                <w:webHidden/>
              </w:rPr>
              <w:fldChar w:fldCharType="end"/>
            </w:r>
          </w:hyperlink>
        </w:p>
        <w:p w14:paraId="554EBCB2" w14:textId="41C604A3" w:rsidR="000D390F" w:rsidRDefault="00000000">
          <w:pPr>
            <w:pStyle w:val="TOC3"/>
            <w:rPr>
              <w:rFonts w:asciiTheme="minorHAnsi" w:eastAsiaTheme="minorEastAsia" w:hAnsiTheme="minorHAnsi" w:cstheme="minorBidi"/>
              <w:i w:val="0"/>
              <w:noProof/>
              <w:kern w:val="2"/>
              <w:sz w:val="22"/>
              <w:szCs w:val="22"/>
              <w14:ligatures w14:val="standardContextual"/>
            </w:rPr>
          </w:pPr>
          <w:hyperlink w:anchor="_Toc166967907" w:history="1">
            <w:r w:rsidR="000D390F" w:rsidRPr="00F33827">
              <w:rPr>
                <w:rStyle w:val="Hyperlink"/>
                <w:noProof/>
              </w:rPr>
              <w:t>2.3.2 Kiểm thử cở sở dữ liệu</w:t>
            </w:r>
            <w:r w:rsidR="000D390F">
              <w:rPr>
                <w:noProof/>
                <w:webHidden/>
              </w:rPr>
              <w:tab/>
            </w:r>
            <w:r w:rsidR="000D390F">
              <w:rPr>
                <w:noProof/>
                <w:webHidden/>
              </w:rPr>
              <w:fldChar w:fldCharType="begin"/>
            </w:r>
            <w:r w:rsidR="000D390F">
              <w:rPr>
                <w:noProof/>
                <w:webHidden/>
              </w:rPr>
              <w:instrText xml:space="preserve"> PAGEREF _Toc166967907 \h </w:instrText>
            </w:r>
            <w:r w:rsidR="000D390F">
              <w:rPr>
                <w:noProof/>
                <w:webHidden/>
              </w:rPr>
            </w:r>
            <w:r w:rsidR="000D390F">
              <w:rPr>
                <w:noProof/>
                <w:webHidden/>
              </w:rPr>
              <w:fldChar w:fldCharType="separate"/>
            </w:r>
            <w:r w:rsidR="001730FC">
              <w:rPr>
                <w:noProof/>
                <w:webHidden/>
              </w:rPr>
              <w:t>5</w:t>
            </w:r>
            <w:r w:rsidR="000D390F">
              <w:rPr>
                <w:noProof/>
                <w:webHidden/>
              </w:rPr>
              <w:fldChar w:fldCharType="end"/>
            </w:r>
          </w:hyperlink>
        </w:p>
        <w:p w14:paraId="48A9CA1C" w14:textId="4EC7F9D4" w:rsidR="000D390F" w:rsidRDefault="00000000">
          <w:pPr>
            <w:pStyle w:val="TOC3"/>
            <w:rPr>
              <w:rFonts w:asciiTheme="minorHAnsi" w:eastAsiaTheme="minorEastAsia" w:hAnsiTheme="minorHAnsi" w:cstheme="minorBidi"/>
              <w:i w:val="0"/>
              <w:noProof/>
              <w:kern w:val="2"/>
              <w:sz w:val="22"/>
              <w:szCs w:val="22"/>
              <w14:ligatures w14:val="standardContextual"/>
            </w:rPr>
          </w:pPr>
          <w:hyperlink w:anchor="_Toc166967908" w:history="1">
            <w:r w:rsidR="000D390F" w:rsidRPr="00F33827">
              <w:rPr>
                <w:rStyle w:val="Hyperlink"/>
                <w:noProof/>
              </w:rPr>
              <w:t>2.3.3 Kiểm thử bảo mật</w:t>
            </w:r>
            <w:r w:rsidR="000D390F">
              <w:rPr>
                <w:noProof/>
                <w:webHidden/>
              </w:rPr>
              <w:tab/>
            </w:r>
            <w:r w:rsidR="000D390F">
              <w:rPr>
                <w:noProof/>
                <w:webHidden/>
              </w:rPr>
              <w:fldChar w:fldCharType="begin"/>
            </w:r>
            <w:r w:rsidR="000D390F">
              <w:rPr>
                <w:noProof/>
                <w:webHidden/>
              </w:rPr>
              <w:instrText xml:space="preserve"> PAGEREF _Toc166967908 \h </w:instrText>
            </w:r>
            <w:r w:rsidR="000D390F">
              <w:rPr>
                <w:noProof/>
                <w:webHidden/>
              </w:rPr>
            </w:r>
            <w:r w:rsidR="000D390F">
              <w:rPr>
                <w:noProof/>
                <w:webHidden/>
              </w:rPr>
              <w:fldChar w:fldCharType="separate"/>
            </w:r>
            <w:r w:rsidR="001730FC">
              <w:rPr>
                <w:noProof/>
                <w:webHidden/>
              </w:rPr>
              <w:t>5</w:t>
            </w:r>
            <w:r w:rsidR="000D390F">
              <w:rPr>
                <w:noProof/>
                <w:webHidden/>
              </w:rPr>
              <w:fldChar w:fldCharType="end"/>
            </w:r>
          </w:hyperlink>
        </w:p>
        <w:p w14:paraId="34BB7F05" w14:textId="624C2096" w:rsidR="000D390F" w:rsidRDefault="00000000">
          <w:pPr>
            <w:pStyle w:val="TOC3"/>
            <w:rPr>
              <w:rFonts w:asciiTheme="minorHAnsi" w:eastAsiaTheme="minorEastAsia" w:hAnsiTheme="minorHAnsi" w:cstheme="minorBidi"/>
              <w:i w:val="0"/>
              <w:noProof/>
              <w:kern w:val="2"/>
              <w:sz w:val="22"/>
              <w:szCs w:val="22"/>
              <w14:ligatures w14:val="standardContextual"/>
            </w:rPr>
          </w:pPr>
          <w:hyperlink w:anchor="_Toc166967909" w:history="1">
            <w:r w:rsidR="000D390F" w:rsidRPr="00F33827">
              <w:rPr>
                <w:rStyle w:val="Hyperlink"/>
                <w:noProof/>
              </w:rPr>
              <w:t>2.3.4 Kiểm thử hiệu năng</w:t>
            </w:r>
            <w:r w:rsidR="000D390F">
              <w:rPr>
                <w:noProof/>
                <w:webHidden/>
              </w:rPr>
              <w:tab/>
            </w:r>
            <w:r w:rsidR="000D390F">
              <w:rPr>
                <w:noProof/>
                <w:webHidden/>
              </w:rPr>
              <w:fldChar w:fldCharType="begin"/>
            </w:r>
            <w:r w:rsidR="000D390F">
              <w:rPr>
                <w:noProof/>
                <w:webHidden/>
              </w:rPr>
              <w:instrText xml:space="preserve"> PAGEREF _Toc166967909 \h </w:instrText>
            </w:r>
            <w:r w:rsidR="000D390F">
              <w:rPr>
                <w:noProof/>
                <w:webHidden/>
              </w:rPr>
            </w:r>
            <w:r w:rsidR="000D390F">
              <w:rPr>
                <w:noProof/>
                <w:webHidden/>
              </w:rPr>
              <w:fldChar w:fldCharType="separate"/>
            </w:r>
            <w:r w:rsidR="001730FC">
              <w:rPr>
                <w:noProof/>
                <w:webHidden/>
              </w:rPr>
              <w:t>5</w:t>
            </w:r>
            <w:r w:rsidR="000D390F">
              <w:rPr>
                <w:noProof/>
                <w:webHidden/>
              </w:rPr>
              <w:fldChar w:fldCharType="end"/>
            </w:r>
          </w:hyperlink>
        </w:p>
        <w:p w14:paraId="1804BD68" w14:textId="7916982A" w:rsidR="000D390F" w:rsidRDefault="00000000">
          <w:pPr>
            <w:pStyle w:val="TOC1"/>
            <w:rPr>
              <w:rFonts w:asciiTheme="minorHAnsi" w:eastAsiaTheme="minorEastAsia" w:hAnsiTheme="minorHAnsi" w:cstheme="minorBidi"/>
              <w:b w:val="0"/>
              <w:noProof/>
              <w:kern w:val="2"/>
              <w:sz w:val="22"/>
              <w:szCs w:val="22"/>
              <w14:ligatures w14:val="standardContextual"/>
            </w:rPr>
          </w:pPr>
          <w:hyperlink w:anchor="_Toc166967910" w:history="1">
            <w:r w:rsidR="000D390F" w:rsidRPr="00F33827">
              <w:rPr>
                <w:rStyle w:val="Hyperlink"/>
                <w:noProof/>
              </w:rPr>
              <w:t>CHƯƠNG 3. Đặc tả hệ thống</w:t>
            </w:r>
            <w:r w:rsidR="000D390F">
              <w:rPr>
                <w:noProof/>
                <w:webHidden/>
              </w:rPr>
              <w:tab/>
            </w:r>
            <w:r w:rsidR="000D390F">
              <w:rPr>
                <w:noProof/>
                <w:webHidden/>
              </w:rPr>
              <w:fldChar w:fldCharType="begin"/>
            </w:r>
            <w:r w:rsidR="000D390F">
              <w:rPr>
                <w:noProof/>
                <w:webHidden/>
              </w:rPr>
              <w:instrText xml:space="preserve"> PAGEREF _Toc166967910 \h </w:instrText>
            </w:r>
            <w:r w:rsidR="000D390F">
              <w:rPr>
                <w:noProof/>
                <w:webHidden/>
              </w:rPr>
            </w:r>
            <w:r w:rsidR="000D390F">
              <w:rPr>
                <w:noProof/>
                <w:webHidden/>
              </w:rPr>
              <w:fldChar w:fldCharType="separate"/>
            </w:r>
            <w:r w:rsidR="001730FC">
              <w:rPr>
                <w:noProof/>
                <w:webHidden/>
              </w:rPr>
              <w:t>6</w:t>
            </w:r>
            <w:r w:rsidR="000D390F">
              <w:rPr>
                <w:noProof/>
                <w:webHidden/>
              </w:rPr>
              <w:fldChar w:fldCharType="end"/>
            </w:r>
          </w:hyperlink>
        </w:p>
        <w:p w14:paraId="08E3096A" w14:textId="77A552B2" w:rsidR="000D390F" w:rsidRDefault="00000000">
          <w:pPr>
            <w:pStyle w:val="TOC2"/>
            <w:rPr>
              <w:rFonts w:asciiTheme="minorHAnsi" w:eastAsiaTheme="minorEastAsia" w:hAnsiTheme="minorHAnsi" w:cstheme="minorBidi"/>
              <w:noProof/>
              <w:kern w:val="2"/>
              <w:sz w:val="22"/>
              <w:szCs w:val="22"/>
              <w14:ligatures w14:val="standardContextual"/>
            </w:rPr>
          </w:pPr>
          <w:hyperlink w:anchor="_Toc166967911" w:history="1">
            <w:r w:rsidR="000D390F" w:rsidRPr="00F33827">
              <w:rPr>
                <w:rStyle w:val="Hyperlink"/>
                <w:noProof/>
              </w:rPr>
              <w:t>3.1 Sơ đồ usecase quản lý tài khoản</w:t>
            </w:r>
            <w:r w:rsidR="000D390F">
              <w:rPr>
                <w:noProof/>
                <w:webHidden/>
              </w:rPr>
              <w:tab/>
            </w:r>
            <w:r w:rsidR="000D390F">
              <w:rPr>
                <w:noProof/>
                <w:webHidden/>
              </w:rPr>
              <w:fldChar w:fldCharType="begin"/>
            </w:r>
            <w:r w:rsidR="000D390F">
              <w:rPr>
                <w:noProof/>
                <w:webHidden/>
              </w:rPr>
              <w:instrText xml:space="preserve"> PAGEREF _Toc166967911 \h </w:instrText>
            </w:r>
            <w:r w:rsidR="000D390F">
              <w:rPr>
                <w:noProof/>
                <w:webHidden/>
              </w:rPr>
            </w:r>
            <w:r w:rsidR="000D390F">
              <w:rPr>
                <w:noProof/>
                <w:webHidden/>
              </w:rPr>
              <w:fldChar w:fldCharType="separate"/>
            </w:r>
            <w:r w:rsidR="001730FC">
              <w:rPr>
                <w:noProof/>
                <w:webHidden/>
              </w:rPr>
              <w:t>6</w:t>
            </w:r>
            <w:r w:rsidR="000D390F">
              <w:rPr>
                <w:noProof/>
                <w:webHidden/>
              </w:rPr>
              <w:fldChar w:fldCharType="end"/>
            </w:r>
          </w:hyperlink>
        </w:p>
        <w:p w14:paraId="08ECD7B1" w14:textId="08FB2E73" w:rsidR="000D390F" w:rsidRDefault="00000000">
          <w:pPr>
            <w:pStyle w:val="TOC2"/>
            <w:rPr>
              <w:rFonts w:asciiTheme="minorHAnsi" w:eastAsiaTheme="minorEastAsia" w:hAnsiTheme="minorHAnsi" w:cstheme="minorBidi"/>
              <w:noProof/>
              <w:kern w:val="2"/>
              <w:sz w:val="22"/>
              <w:szCs w:val="22"/>
              <w14:ligatures w14:val="standardContextual"/>
            </w:rPr>
          </w:pPr>
          <w:hyperlink w:anchor="_Toc166967912" w:history="1">
            <w:r w:rsidR="000D390F" w:rsidRPr="00F33827">
              <w:rPr>
                <w:rStyle w:val="Hyperlink"/>
                <w:noProof/>
              </w:rPr>
              <w:t>3.2 Sơ đồ usecase Thêm vào giỏ hàng</w:t>
            </w:r>
            <w:r w:rsidR="000D390F">
              <w:rPr>
                <w:noProof/>
                <w:webHidden/>
              </w:rPr>
              <w:tab/>
            </w:r>
            <w:r w:rsidR="000D390F">
              <w:rPr>
                <w:noProof/>
                <w:webHidden/>
              </w:rPr>
              <w:fldChar w:fldCharType="begin"/>
            </w:r>
            <w:r w:rsidR="000D390F">
              <w:rPr>
                <w:noProof/>
                <w:webHidden/>
              </w:rPr>
              <w:instrText xml:space="preserve"> PAGEREF _Toc166967912 \h </w:instrText>
            </w:r>
            <w:r w:rsidR="000D390F">
              <w:rPr>
                <w:noProof/>
                <w:webHidden/>
              </w:rPr>
            </w:r>
            <w:r w:rsidR="000D390F">
              <w:rPr>
                <w:noProof/>
                <w:webHidden/>
              </w:rPr>
              <w:fldChar w:fldCharType="separate"/>
            </w:r>
            <w:r w:rsidR="001730FC">
              <w:rPr>
                <w:noProof/>
                <w:webHidden/>
              </w:rPr>
              <w:t>6</w:t>
            </w:r>
            <w:r w:rsidR="000D390F">
              <w:rPr>
                <w:noProof/>
                <w:webHidden/>
              </w:rPr>
              <w:fldChar w:fldCharType="end"/>
            </w:r>
          </w:hyperlink>
        </w:p>
        <w:p w14:paraId="011B4CEA" w14:textId="37EDD128" w:rsidR="000D390F" w:rsidRDefault="00000000">
          <w:pPr>
            <w:pStyle w:val="TOC2"/>
            <w:rPr>
              <w:rFonts w:asciiTheme="minorHAnsi" w:eastAsiaTheme="minorEastAsia" w:hAnsiTheme="minorHAnsi" w:cstheme="minorBidi"/>
              <w:noProof/>
              <w:kern w:val="2"/>
              <w:sz w:val="22"/>
              <w:szCs w:val="22"/>
              <w14:ligatures w14:val="standardContextual"/>
            </w:rPr>
          </w:pPr>
          <w:hyperlink w:anchor="_Toc166967913" w:history="1">
            <w:r w:rsidR="000D390F" w:rsidRPr="00F33827">
              <w:rPr>
                <w:rStyle w:val="Hyperlink"/>
                <w:noProof/>
              </w:rPr>
              <w:t>3.3 Sơ đồ usecase Mua hàng</w:t>
            </w:r>
            <w:r w:rsidR="000D390F">
              <w:rPr>
                <w:noProof/>
                <w:webHidden/>
              </w:rPr>
              <w:tab/>
            </w:r>
            <w:r w:rsidR="000D390F">
              <w:rPr>
                <w:noProof/>
                <w:webHidden/>
              </w:rPr>
              <w:fldChar w:fldCharType="begin"/>
            </w:r>
            <w:r w:rsidR="000D390F">
              <w:rPr>
                <w:noProof/>
                <w:webHidden/>
              </w:rPr>
              <w:instrText xml:space="preserve"> PAGEREF _Toc166967913 \h </w:instrText>
            </w:r>
            <w:r w:rsidR="000D390F">
              <w:rPr>
                <w:noProof/>
                <w:webHidden/>
              </w:rPr>
            </w:r>
            <w:r w:rsidR="000D390F">
              <w:rPr>
                <w:noProof/>
                <w:webHidden/>
              </w:rPr>
              <w:fldChar w:fldCharType="separate"/>
            </w:r>
            <w:r w:rsidR="001730FC">
              <w:rPr>
                <w:noProof/>
                <w:webHidden/>
              </w:rPr>
              <w:t>7</w:t>
            </w:r>
            <w:r w:rsidR="000D390F">
              <w:rPr>
                <w:noProof/>
                <w:webHidden/>
              </w:rPr>
              <w:fldChar w:fldCharType="end"/>
            </w:r>
          </w:hyperlink>
        </w:p>
        <w:p w14:paraId="0F62558C" w14:textId="25B3E598" w:rsidR="000D390F" w:rsidRDefault="00000000">
          <w:pPr>
            <w:pStyle w:val="TOC1"/>
            <w:rPr>
              <w:rFonts w:asciiTheme="minorHAnsi" w:eastAsiaTheme="minorEastAsia" w:hAnsiTheme="minorHAnsi" w:cstheme="minorBidi"/>
              <w:b w:val="0"/>
              <w:noProof/>
              <w:kern w:val="2"/>
              <w:sz w:val="22"/>
              <w:szCs w:val="22"/>
              <w14:ligatures w14:val="standardContextual"/>
            </w:rPr>
          </w:pPr>
          <w:hyperlink w:anchor="_Toc166967914" w:history="1">
            <w:r w:rsidR="000D390F" w:rsidRPr="00F33827">
              <w:rPr>
                <w:rStyle w:val="Hyperlink"/>
                <w:noProof/>
              </w:rPr>
              <w:t>CHƯƠNG 4. KẾ HOẠCH KIỂM THỬ</w:t>
            </w:r>
            <w:r w:rsidR="000D390F">
              <w:rPr>
                <w:noProof/>
                <w:webHidden/>
              </w:rPr>
              <w:tab/>
            </w:r>
            <w:r w:rsidR="000D390F">
              <w:rPr>
                <w:noProof/>
                <w:webHidden/>
              </w:rPr>
              <w:fldChar w:fldCharType="begin"/>
            </w:r>
            <w:r w:rsidR="000D390F">
              <w:rPr>
                <w:noProof/>
                <w:webHidden/>
              </w:rPr>
              <w:instrText xml:space="preserve"> PAGEREF _Toc166967914 \h </w:instrText>
            </w:r>
            <w:r w:rsidR="000D390F">
              <w:rPr>
                <w:noProof/>
                <w:webHidden/>
              </w:rPr>
            </w:r>
            <w:r w:rsidR="000D390F">
              <w:rPr>
                <w:noProof/>
                <w:webHidden/>
              </w:rPr>
              <w:fldChar w:fldCharType="separate"/>
            </w:r>
            <w:r w:rsidR="001730FC">
              <w:rPr>
                <w:noProof/>
                <w:webHidden/>
              </w:rPr>
              <w:t>8</w:t>
            </w:r>
            <w:r w:rsidR="000D390F">
              <w:rPr>
                <w:noProof/>
                <w:webHidden/>
              </w:rPr>
              <w:fldChar w:fldCharType="end"/>
            </w:r>
          </w:hyperlink>
        </w:p>
        <w:p w14:paraId="4A78999A" w14:textId="0598423D" w:rsidR="000D390F" w:rsidRDefault="00000000">
          <w:pPr>
            <w:pStyle w:val="TOC2"/>
            <w:rPr>
              <w:rFonts w:asciiTheme="minorHAnsi" w:eastAsiaTheme="minorEastAsia" w:hAnsiTheme="minorHAnsi" w:cstheme="minorBidi"/>
              <w:noProof/>
              <w:kern w:val="2"/>
              <w:sz w:val="22"/>
              <w:szCs w:val="22"/>
              <w14:ligatures w14:val="standardContextual"/>
            </w:rPr>
          </w:pPr>
          <w:hyperlink w:anchor="_Toc166967915" w:history="1">
            <w:r w:rsidR="000D390F" w:rsidRPr="00F33827">
              <w:rPr>
                <w:rStyle w:val="Hyperlink"/>
                <w:noProof/>
              </w:rPr>
              <w:t>4.1 Mục đích kiểm thử</w:t>
            </w:r>
            <w:r w:rsidR="000D390F">
              <w:rPr>
                <w:noProof/>
                <w:webHidden/>
              </w:rPr>
              <w:tab/>
            </w:r>
            <w:r w:rsidR="000D390F">
              <w:rPr>
                <w:noProof/>
                <w:webHidden/>
              </w:rPr>
              <w:fldChar w:fldCharType="begin"/>
            </w:r>
            <w:r w:rsidR="000D390F">
              <w:rPr>
                <w:noProof/>
                <w:webHidden/>
              </w:rPr>
              <w:instrText xml:space="preserve"> PAGEREF _Toc166967915 \h </w:instrText>
            </w:r>
            <w:r w:rsidR="000D390F">
              <w:rPr>
                <w:noProof/>
                <w:webHidden/>
              </w:rPr>
            </w:r>
            <w:r w:rsidR="000D390F">
              <w:rPr>
                <w:noProof/>
                <w:webHidden/>
              </w:rPr>
              <w:fldChar w:fldCharType="separate"/>
            </w:r>
            <w:r w:rsidR="001730FC">
              <w:rPr>
                <w:noProof/>
                <w:webHidden/>
              </w:rPr>
              <w:t>8</w:t>
            </w:r>
            <w:r w:rsidR="000D390F">
              <w:rPr>
                <w:noProof/>
                <w:webHidden/>
              </w:rPr>
              <w:fldChar w:fldCharType="end"/>
            </w:r>
          </w:hyperlink>
        </w:p>
        <w:p w14:paraId="0FA981B3" w14:textId="3AABDE3D" w:rsidR="000D390F" w:rsidRDefault="00000000">
          <w:pPr>
            <w:pStyle w:val="TOC2"/>
            <w:rPr>
              <w:rFonts w:asciiTheme="minorHAnsi" w:eastAsiaTheme="minorEastAsia" w:hAnsiTheme="minorHAnsi" w:cstheme="minorBidi"/>
              <w:noProof/>
              <w:kern w:val="2"/>
              <w:sz w:val="22"/>
              <w:szCs w:val="22"/>
              <w14:ligatures w14:val="standardContextual"/>
            </w:rPr>
          </w:pPr>
          <w:hyperlink w:anchor="_Toc166967916" w:history="1">
            <w:r w:rsidR="000D390F" w:rsidRPr="00F33827">
              <w:rPr>
                <w:rStyle w:val="Hyperlink"/>
                <w:noProof/>
              </w:rPr>
              <w:t>4.2 Phạm vi kiểm thử</w:t>
            </w:r>
            <w:r w:rsidR="000D390F">
              <w:rPr>
                <w:noProof/>
                <w:webHidden/>
              </w:rPr>
              <w:tab/>
            </w:r>
            <w:r w:rsidR="000D390F">
              <w:rPr>
                <w:noProof/>
                <w:webHidden/>
              </w:rPr>
              <w:fldChar w:fldCharType="begin"/>
            </w:r>
            <w:r w:rsidR="000D390F">
              <w:rPr>
                <w:noProof/>
                <w:webHidden/>
              </w:rPr>
              <w:instrText xml:space="preserve"> PAGEREF _Toc166967916 \h </w:instrText>
            </w:r>
            <w:r w:rsidR="000D390F">
              <w:rPr>
                <w:noProof/>
                <w:webHidden/>
              </w:rPr>
            </w:r>
            <w:r w:rsidR="000D390F">
              <w:rPr>
                <w:noProof/>
                <w:webHidden/>
              </w:rPr>
              <w:fldChar w:fldCharType="separate"/>
            </w:r>
            <w:r w:rsidR="001730FC">
              <w:rPr>
                <w:noProof/>
                <w:webHidden/>
              </w:rPr>
              <w:t>8</w:t>
            </w:r>
            <w:r w:rsidR="000D390F">
              <w:rPr>
                <w:noProof/>
                <w:webHidden/>
              </w:rPr>
              <w:fldChar w:fldCharType="end"/>
            </w:r>
          </w:hyperlink>
        </w:p>
        <w:p w14:paraId="74E17C9A" w14:textId="4ACF0E98" w:rsidR="000D390F" w:rsidRDefault="00000000">
          <w:pPr>
            <w:pStyle w:val="TOC2"/>
            <w:rPr>
              <w:rFonts w:asciiTheme="minorHAnsi" w:eastAsiaTheme="minorEastAsia" w:hAnsiTheme="minorHAnsi" w:cstheme="minorBidi"/>
              <w:noProof/>
              <w:kern w:val="2"/>
              <w:sz w:val="22"/>
              <w:szCs w:val="22"/>
              <w14:ligatures w14:val="standardContextual"/>
            </w:rPr>
          </w:pPr>
          <w:hyperlink w:anchor="_Toc166967917" w:history="1">
            <w:r w:rsidR="000D390F" w:rsidRPr="00F33827">
              <w:rPr>
                <w:rStyle w:val="Hyperlink"/>
                <w:noProof/>
              </w:rPr>
              <w:t>4.3 Môi trường kiểm thử:</w:t>
            </w:r>
            <w:r w:rsidR="000D390F">
              <w:rPr>
                <w:noProof/>
                <w:webHidden/>
              </w:rPr>
              <w:tab/>
            </w:r>
            <w:r w:rsidR="000D390F">
              <w:rPr>
                <w:noProof/>
                <w:webHidden/>
              </w:rPr>
              <w:fldChar w:fldCharType="begin"/>
            </w:r>
            <w:r w:rsidR="000D390F">
              <w:rPr>
                <w:noProof/>
                <w:webHidden/>
              </w:rPr>
              <w:instrText xml:space="preserve"> PAGEREF _Toc166967917 \h </w:instrText>
            </w:r>
            <w:r w:rsidR="000D390F">
              <w:rPr>
                <w:noProof/>
                <w:webHidden/>
              </w:rPr>
            </w:r>
            <w:r w:rsidR="000D390F">
              <w:rPr>
                <w:noProof/>
                <w:webHidden/>
              </w:rPr>
              <w:fldChar w:fldCharType="separate"/>
            </w:r>
            <w:r w:rsidR="001730FC">
              <w:rPr>
                <w:noProof/>
                <w:webHidden/>
              </w:rPr>
              <w:t>9</w:t>
            </w:r>
            <w:r w:rsidR="000D390F">
              <w:rPr>
                <w:noProof/>
                <w:webHidden/>
              </w:rPr>
              <w:fldChar w:fldCharType="end"/>
            </w:r>
          </w:hyperlink>
        </w:p>
        <w:p w14:paraId="09761237" w14:textId="4F1EB17B" w:rsidR="000D390F" w:rsidRDefault="00000000">
          <w:pPr>
            <w:pStyle w:val="TOC2"/>
            <w:rPr>
              <w:rFonts w:asciiTheme="minorHAnsi" w:eastAsiaTheme="minorEastAsia" w:hAnsiTheme="minorHAnsi" w:cstheme="minorBidi"/>
              <w:noProof/>
              <w:kern w:val="2"/>
              <w:sz w:val="22"/>
              <w:szCs w:val="22"/>
              <w14:ligatures w14:val="standardContextual"/>
            </w:rPr>
          </w:pPr>
          <w:hyperlink w:anchor="_Toc166967918" w:history="1">
            <w:r w:rsidR="000D390F" w:rsidRPr="00F33827">
              <w:rPr>
                <w:rStyle w:val="Hyperlink"/>
                <w:noProof/>
              </w:rPr>
              <w:t>4.4 Kiểm thử chức năng</w:t>
            </w:r>
            <w:r w:rsidR="000D390F">
              <w:rPr>
                <w:noProof/>
                <w:webHidden/>
              </w:rPr>
              <w:tab/>
            </w:r>
            <w:r w:rsidR="000D390F">
              <w:rPr>
                <w:noProof/>
                <w:webHidden/>
              </w:rPr>
              <w:fldChar w:fldCharType="begin"/>
            </w:r>
            <w:r w:rsidR="000D390F">
              <w:rPr>
                <w:noProof/>
                <w:webHidden/>
              </w:rPr>
              <w:instrText xml:space="preserve"> PAGEREF _Toc166967918 \h </w:instrText>
            </w:r>
            <w:r w:rsidR="000D390F">
              <w:rPr>
                <w:noProof/>
                <w:webHidden/>
              </w:rPr>
            </w:r>
            <w:r w:rsidR="000D390F">
              <w:rPr>
                <w:noProof/>
                <w:webHidden/>
              </w:rPr>
              <w:fldChar w:fldCharType="separate"/>
            </w:r>
            <w:r w:rsidR="001730FC">
              <w:rPr>
                <w:noProof/>
                <w:webHidden/>
              </w:rPr>
              <w:t>9</w:t>
            </w:r>
            <w:r w:rsidR="000D390F">
              <w:rPr>
                <w:noProof/>
                <w:webHidden/>
              </w:rPr>
              <w:fldChar w:fldCharType="end"/>
            </w:r>
          </w:hyperlink>
        </w:p>
        <w:p w14:paraId="11A57B9C" w14:textId="702510A9" w:rsidR="000D390F" w:rsidRDefault="00000000">
          <w:pPr>
            <w:pStyle w:val="TOC2"/>
            <w:rPr>
              <w:rFonts w:asciiTheme="minorHAnsi" w:eastAsiaTheme="minorEastAsia" w:hAnsiTheme="minorHAnsi" w:cstheme="minorBidi"/>
              <w:noProof/>
              <w:kern w:val="2"/>
              <w:sz w:val="22"/>
              <w:szCs w:val="22"/>
              <w14:ligatures w14:val="standardContextual"/>
            </w:rPr>
          </w:pPr>
          <w:hyperlink w:anchor="_Toc166967919" w:history="1">
            <w:r w:rsidR="000D390F" w:rsidRPr="00F33827">
              <w:rPr>
                <w:rStyle w:val="Hyperlink"/>
                <w:noProof/>
              </w:rPr>
              <w:t>4.5 Kiểm thử phi chức năng</w:t>
            </w:r>
            <w:r w:rsidR="000D390F">
              <w:rPr>
                <w:noProof/>
                <w:webHidden/>
              </w:rPr>
              <w:tab/>
            </w:r>
            <w:r w:rsidR="000D390F">
              <w:rPr>
                <w:noProof/>
                <w:webHidden/>
              </w:rPr>
              <w:fldChar w:fldCharType="begin"/>
            </w:r>
            <w:r w:rsidR="000D390F">
              <w:rPr>
                <w:noProof/>
                <w:webHidden/>
              </w:rPr>
              <w:instrText xml:space="preserve"> PAGEREF _Toc166967919 \h </w:instrText>
            </w:r>
            <w:r w:rsidR="000D390F">
              <w:rPr>
                <w:noProof/>
                <w:webHidden/>
              </w:rPr>
            </w:r>
            <w:r w:rsidR="000D390F">
              <w:rPr>
                <w:noProof/>
                <w:webHidden/>
              </w:rPr>
              <w:fldChar w:fldCharType="separate"/>
            </w:r>
            <w:r w:rsidR="001730FC">
              <w:rPr>
                <w:noProof/>
                <w:webHidden/>
              </w:rPr>
              <w:t>11</w:t>
            </w:r>
            <w:r w:rsidR="000D390F">
              <w:rPr>
                <w:noProof/>
                <w:webHidden/>
              </w:rPr>
              <w:fldChar w:fldCharType="end"/>
            </w:r>
          </w:hyperlink>
        </w:p>
        <w:p w14:paraId="1483C8EC" w14:textId="00B348B2" w:rsidR="000D390F" w:rsidRDefault="00000000">
          <w:pPr>
            <w:pStyle w:val="TOC2"/>
            <w:rPr>
              <w:rFonts w:asciiTheme="minorHAnsi" w:eastAsiaTheme="minorEastAsia" w:hAnsiTheme="minorHAnsi" w:cstheme="minorBidi"/>
              <w:noProof/>
              <w:kern w:val="2"/>
              <w:sz w:val="22"/>
              <w:szCs w:val="22"/>
              <w14:ligatures w14:val="standardContextual"/>
            </w:rPr>
          </w:pPr>
          <w:hyperlink w:anchor="_Toc166967920" w:history="1">
            <w:r w:rsidR="000D390F" w:rsidRPr="00F33827">
              <w:rPr>
                <w:rStyle w:val="Hyperlink"/>
                <w:noProof/>
              </w:rPr>
              <w:t>4.6 Lên kế hoạch nguồn lực:</w:t>
            </w:r>
            <w:r w:rsidR="000D390F">
              <w:rPr>
                <w:noProof/>
                <w:webHidden/>
              </w:rPr>
              <w:tab/>
            </w:r>
            <w:r w:rsidR="000D390F">
              <w:rPr>
                <w:noProof/>
                <w:webHidden/>
              </w:rPr>
              <w:fldChar w:fldCharType="begin"/>
            </w:r>
            <w:r w:rsidR="000D390F">
              <w:rPr>
                <w:noProof/>
                <w:webHidden/>
              </w:rPr>
              <w:instrText xml:space="preserve"> PAGEREF _Toc166967920 \h </w:instrText>
            </w:r>
            <w:r w:rsidR="000D390F">
              <w:rPr>
                <w:noProof/>
                <w:webHidden/>
              </w:rPr>
            </w:r>
            <w:r w:rsidR="000D390F">
              <w:rPr>
                <w:noProof/>
                <w:webHidden/>
              </w:rPr>
              <w:fldChar w:fldCharType="separate"/>
            </w:r>
            <w:r w:rsidR="001730FC">
              <w:rPr>
                <w:noProof/>
                <w:webHidden/>
              </w:rPr>
              <w:t>11</w:t>
            </w:r>
            <w:r w:rsidR="000D390F">
              <w:rPr>
                <w:noProof/>
                <w:webHidden/>
              </w:rPr>
              <w:fldChar w:fldCharType="end"/>
            </w:r>
          </w:hyperlink>
        </w:p>
        <w:p w14:paraId="1EBFB085" w14:textId="73FB62AF" w:rsidR="000D390F" w:rsidRDefault="00000000">
          <w:pPr>
            <w:pStyle w:val="TOC2"/>
            <w:rPr>
              <w:rFonts w:asciiTheme="minorHAnsi" w:eastAsiaTheme="minorEastAsia" w:hAnsiTheme="minorHAnsi" w:cstheme="minorBidi"/>
              <w:noProof/>
              <w:kern w:val="2"/>
              <w:sz w:val="22"/>
              <w:szCs w:val="22"/>
              <w14:ligatures w14:val="standardContextual"/>
            </w:rPr>
          </w:pPr>
          <w:hyperlink w:anchor="_Toc166967921" w:history="1">
            <w:r w:rsidR="000D390F" w:rsidRPr="00F33827">
              <w:rPr>
                <w:rStyle w:val="Hyperlink"/>
                <w:noProof/>
              </w:rPr>
              <w:t>4.7 Các milestone</w:t>
            </w:r>
            <w:r w:rsidR="000D390F">
              <w:rPr>
                <w:noProof/>
                <w:webHidden/>
              </w:rPr>
              <w:tab/>
            </w:r>
            <w:r w:rsidR="000D390F">
              <w:rPr>
                <w:noProof/>
                <w:webHidden/>
              </w:rPr>
              <w:fldChar w:fldCharType="begin"/>
            </w:r>
            <w:r w:rsidR="000D390F">
              <w:rPr>
                <w:noProof/>
                <w:webHidden/>
              </w:rPr>
              <w:instrText xml:space="preserve"> PAGEREF _Toc166967921 \h </w:instrText>
            </w:r>
            <w:r w:rsidR="000D390F">
              <w:rPr>
                <w:noProof/>
                <w:webHidden/>
              </w:rPr>
            </w:r>
            <w:r w:rsidR="000D390F">
              <w:rPr>
                <w:noProof/>
                <w:webHidden/>
              </w:rPr>
              <w:fldChar w:fldCharType="separate"/>
            </w:r>
            <w:r w:rsidR="001730FC">
              <w:rPr>
                <w:noProof/>
                <w:webHidden/>
              </w:rPr>
              <w:t>14</w:t>
            </w:r>
            <w:r w:rsidR="000D390F">
              <w:rPr>
                <w:noProof/>
                <w:webHidden/>
              </w:rPr>
              <w:fldChar w:fldCharType="end"/>
            </w:r>
          </w:hyperlink>
        </w:p>
        <w:p w14:paraId="3AE3AD4B" w14:textId="107D8C56" w:rsidR="000D390F" w:rsidRDefault="00000000">
          <w:pPr>
            <w:pStyle w:val="TOC2"/>
            <w:rPr>
              <w:rFonts w:asciiTheme="minorHAnsi" w:eastAsiaTheme="minorEastAsia" w:hAnsiTheme="minorHAnsi" w:cstheme="minorBidi"/>
              <w:noProof/>
              <w:kern w:val="2"/>
              <w:sz w:val="22"/>
              <w:szCs w:val="22"/>
              <w14:ligatures w14:val="standardContextual"/>
            </w:rPr>
          </w:pPr>
          <w:hyperlink w:anchor="_Toc166967922" w:history="1">
            <w:r w:rsidR="000D390F" w:rsidRPr="00F33827">
              <w:rPr>
                <w:rStyle w:val="Hyperlink"/>
                <w:noProof/>
              </w:rPr>
              <w:t>4.8 Các rủi ro</w:t>
            </w:r>
            <w:r w:rsidR="000D390F">
              <w:rPr>
                <w:noProof/>
                <w:webHidden/>
              </w:rPr>
              <w:tab/>
            </w:r>
            <w:r w:rsidR="000D390F">
              <w:rPr>
                <w:noProof/>
                <w:webHidden/>
              </w:rPr>
              <w:fldChar w:fldCharType="begin"/>
            </w:r>
            <w:r w:rsidR="000D390F">
              <w:rPr>
                <w:noProof/>
                <w:webHidden/>
              </w:rPr>
              <w:instrText xml:space="preserve"> PAGEREF _Toc166967922 \h </w:instrText>
            </w:r>
            <w:r w:rsidR="000D390F">
              <w:rPr>
                <w:noProof/>
                <w:webHidden/>
              </w:rPr>
            </w:r>
            <w:r w:rsidR="000D390F">
              <w:rPr>
                <w:noProof/>
                <w:webHidden/>
              </w:rPr>
              <w:fldChar w:fldCharType="separate"/>
            </w:r>
            <w:r w:rsidR="001730FC">
              <w:rPr>
                <w:noProof/>
                <w:webHidden/>
              </w:rPr>
              <w:t>15</w:t>
            </w:r>
            <w:r w:rsidR="000D390F">
              <w:rPr>
                <w:noProof/>
                <w:webHidden/>
              </w:rPr>
              <w:fldChar w:fldCharType="end"/>
            </w:r>
          </w:hyperlink>
        </w:p>
        <w:p w14:paraId="4B7BDAF4" w14:textId="580E1E59" w:rsidR="000D390F" w:rsidRDefault="00000000">
          <w:pPr>
            <w:pStyle w:val="TOC2"/>
            <w:rPr>
              <w:rFonts w:asciiTheme="minorHAnsi" w:eastAsiaTheme="minorEastAsia" w:hAnsiTheme="minorHAnsi" w:cstheme="minorBidi"/>
              <w:noProof/>
              <w:kern w:val="2"/>
              <w:sz w:val="22"/>
              <w:szCs w:val="22"/>
              <w14:ligatures w14:val="standardContextual"/>
            </w:rPr>
          </w:pPr>
          <w:hyperlink w:anchor="_Toc166967923" w:history="1">
            <w:r w:rsidR="000D390F" w:rsidRPr="00F33827">
              <w:rPr>
                <w:rStyle w:val="Hyperlink"/>
                <w:noProof/>
              </w:rPr>
              <w:t>4.9 Các trường hợp kiểm thử:</w:t>
            </w:r>
            <w:r w:rsidR="000D390F">
              <w:rPr>
                <w:noProof/>
                <w:webHidden/>
              </w:rPr>
              <w:tab/>
            </w:r>
            <w:r w:rsidR="000D390F">
              <w:rPr>
                <w:noProof/>
                <w:webHidden/>
              </w:rPr>
              <w:fldChar w:fldCharType="begin"/>
            </w:r>
            <w:r w:rsidR="000D390F">
              <w:rPr>
                <w:noProof/>
                <w:webHidden/>
              </w:rPr>
              <w:instrText xml:space="preserve"> PAGEREF _Toc166967923 \h </w:instrText>
            </w:r>
            <w:r w:rsidR="000D390F">
              <w:rPr>
                <w:noProof/>
                <w:webHidden/>
              </w:rPr>
            </w:r>
            <w:r w:rsidR="000D390F">
              <w:rPr>
                <w:noProof/>
                <w:webHidden/>
              </w:rPr>
              <w:fldChar w:fldCharType="separate"/>
            </w:r>
            <w:r w:rsidR="001730FC">
              <w:rPr>
                <w:noProof/>
                <w:webHidden/>
              </w:rPr>
              <w:t>15</w:t>
            </w:r>
            <w:r w:rsidR="000D390F">
              <w:rPr>
                <w:noProof/>
                <w:webHidden/>
              </w:rPr>
              <w:fldChar w:fldCharType="end"/>
            </w:r>
          </w:hyperlink>
        </w:p>
        <w:p w14:paraId="698BB222" w14:textId="4B2B628A" w:rsidR="000D390F" w:rsidRDefault="00000000">
          <w:pPr>
            <w:pStyle w:val="TOC2"/>
            <w:rPr>
              <w:rFonts w:asciiTheme="minorHAnsi" w:eastAsiaTheme="minorEastAsia" w:hAnsiTheme="minorHAnsi" w:cstheme="minorBidi"/>
              <w:noProof/>
              <w:kern w:val="2"/>
              <w:sz w:val="22"/>
              <w:szCs w:val="22"/>
              <w14:ligatures w14:val="standardContextual"/>
            </w:rPr>
          </w:pPr>
          <w:hyperlink w:anchor="_Toc166967924" w:history="1">
            <w:r w:rsidR="000D390F" w:rsidRPr="00F33827">
              <w:rPr>
                <w:rStyle w:val="Hyperlink"/>
                <w:iCs/>
                <w:noProof/>
              </w:rPr>
              <w:t>Test cases:</w:t>
            </w:r>
            <w:r w:rsidR="000D390F">
              <w:rPr>
                <w:noProof/>
                <w:webHidden/>
              </w:rPr>
              <w:tab/>
            </w:r>
            <w:r w:rsidR="000D390F">
              <w:rPr>
                <w:noProof/>
                <w:webHidden/>
              </w:rPr>
              <w:fldChar w:fldCharType="begin"/>
            </w:r>
            <w:r w:rsidR="000D390F">
              <w:rPr>
                <w:noProof/>
                <w:webHidden/>
              </w:rPr>
              <w:instrText xml:space="preserve"> PAGEREF _Toc166967924 \h </w:instrText>
            </w:r>
            <w:r w:rsidR="000D390F">
              <w:rPr>
                <w:noProof/>
                <w:webHidden/>
              </w:rPr>
            </w:r>
            <w:r w:rsidR="000D390F">
              <w:rPr>
                <w:noProof/>
                <w:webHidden/>
              </w:rPr>
              <w:fldChar w:fldCharType="separate"/>
            </w:r>
            <w:r w:rsidR="001730FC">
              <w:rPr>
                <w:noProof/>
                <w:webHidden/>
              </w:rPr>
              <w:t>17</w:t>
            </w:r>
            <w:r w:rsidR="000D390F">
              <w:rPr>
                <w:noProof/>
                <w:webHidden/>
              </w:rPr>
              <w:fldChar w:fldCharType="end"/>
            </w:r>
          </w:hyperlink>
        </w:p>
        <w:p w14:paraId="2F3DA6FB" w14:textId="1BBCF4A8" w:rsidR="000D390F" w:rsidRDefault="00000000">
          <w:pPr>
            <w:pStyle w:val="TOC1"/>
            <w:rPr>
              <w:rFonts w:asciiTheme="minorHAnsi" w:eastAsiaTheme="minorEastAsia" w:hAnsiTheme="minorHAnsi" w:cstheme="minorBidi"/>
              <w:b w:val="0"/>
              <w:noProof/>
              <w:kern w:val="2"/>
              <w:sz w:val="22"/>
              <w:szCs w:val="22"/>
              <w14:ligatures w14:val="standardContextual"/>
            </w:rPr>
          </w:pPr>
          <w:hyperlink w:anchor="_Toc166967925" w:history="1">
            <w:r w:rsidR="000D390F" w:rsidRPr="00F33827">
              <w:rPr>
                <w:rStyle w:val="Hyperlink"/>
                <w:noProof/>
              </w:rPr>
              <w:t>CHƯƠNG 3.</w:t>
            </w:r>
            <w:r w:rsidR="000D390F">
              <w:rPr>
                <w:rFonts w:asciiTheme="minorHAnsi" w:eastAsiaTheme="minorEastAsia" w:hAnsiTheme="minorHAnsi" w:cstheme="minorBidi"/>
                <w:b w:val="0"/>
                <w:noProof/>
                <w:kern w:val="2"/>
                <w:sz w:val="22"/>
                <w:szCs w:val="22"/>
                <w14:ligatures w14:val="standardContextual"/>
              </w:rPr>
              <w:tab/>
            </w:r>
            <w:r w:rsidR="000D390F" w:rsidRPr="00F33827">
              <w:rPr>
                <w:rStyle w:val="Hyperlink"/>
                <w:noProof/>
              </w:rPr>
              <w:t>KẾT LUẬN</w:t>
            </w:r>
            <w:r w:rsidR="000D390F">
              <w:rPr>
                <w:noProof/>
                <w:webHidden/>
              </w:rPr>
              <w:tab/>
            </w:r>
            <w:r w:rsidR="000D390F">
              <w:rPr>
                <w:noProof/>
                <w:webHidden/>
              </w:rPr>
              <w:fldChar w:fldCharType="begin"/>
            </w:r>
            <w:r w:rsidR="000D390F">
              <w:rPr>
                <w:noProof/>
                <w:webHidden/>
              </w:rPr>
              <w:instrText xml:space="preserve"> PAGEREF _Toc166967925 \h </w:instrText>
            </w:r>
            <w:r w:rsidR="000D390F">
              <w:rPr>
                <w:noProof/>
                <w:webHidden/>
              </w:rPr>
            </w:r>
            <w:r w:rsidR="000D390F">
              <w:rPr>
                <w:noProof/>
                <w:webHidden/>
              </w:rPr>
              <w:fldChar w:fldCharType="separate"/>
            </w:r>
            <w:r w:rsidR="001730FC">
              <w:rPr>
                <w:noProof/>
                <w:webHidden/>
              </w:rPr>
              <w:t>104</w:t>
            </w:r>
            <w:r w:rsidR="000D390F">
              <w:rPr>
                <w:noProof/>
                <w:webHidden/>
              </w:rPr>
              <w:fldChar w:fldCharType="end"/>
            </w:r>
          </w:hyperlink>
        </w:p>
        <w:p w14:paraId="6B3BC2D9" w14:textId="6C48CDE3" w:rsidR="000D390F" w:rsidRDefault="00000000">
          <w:pPr>
            <w:pStyle w:val="TOC2"/>
            <w:rPr>
              <w:rFonts w:asciiTheme="minorHAnsi" w:eastAsiaTheme="minorEastAsia" w:hAnsiTheme="minorHAnsi" w:cstheme="minorBidi"/>
              <w:noProof/>
              <w:kern w:val="2"/>
              <w:sz w:val="22"/>
              <w:szCs w:val="22"/>
              <w14:ligatures w14:val="standardContextual"/>
            </w:rPr>
          </w:pPr>
          <w:hyperlink w:anchor="_Toc166967926" w:history="1">
            <w:r w:rsidR="000D390F" w:rsidRPr="00F33827">
              <w:rPr>
                <w:rStyle w:val="Hyperlink"/>
                <w:noProof/>
              </w:rPr>
              <w:t>3.1</w:t>
            </w:r>
            <w:r w:rsidR="000D390F">
              <w:rPr>
                <w:rFonts w:asciiTheme="minorHAnsi" w:eastAsiaTheme="minorEastAsia" w:hAnsiTheme="minorHAnsi" w:cstheme="minorBidi"/>
                <w:noProof/>
                <w:kern w:val="2"/>
                <w:sz w:val="22"/>
                <w:szCs w:val="22"/>
                <w14:ligatures w14:val="standardContextual"/>
              </w:rPr>
              <w:tab/>
            </w:r>
            <w:r w:rsidR="000D390F" w:rsidRPr="00F33827">
              <w:rPr>
                <w:rStyle w:val="Hyperlink"/>
                <w:noProof/>
              </w:rPr>
              <w:t>Kết luận</w:t>
            </w:r>
            <w:r w:rsidR="000D390F">
              <w:rPr>
                <w:noProof/>
                <w:webHidden/>
              </w:rPr>
              <w:tab/>
            </w:r>
            <w:r w:rsidR="000D390F">
              <w:rPr>
                <w:noProof/>
                <w:webHidden/>
              </w:rPr>
              <w:fldChar w:fldCharType="begin"/>
            </w:r>
            <w:r w:rsidR="000D390F">
              <w:rPr>
                <w:noProof/>
                <w:webHidden/>
              </w:rPr>
              <w:instrText xml:space="preserve"> PAGEREF _Toc166967926 \h </w:instrText>
            </w:r>
            <w:r w:rsidR="000D390F">
              <w:rPr>
                <w:noProof/>
                <w:webHidden/>
              </w:rPr>
            </w:r>
            <w:r w:rsidR="000D390F">
              <w:rPr>
                <w:noProof/>
                <w:webHidden/>
              </w:rPr>
              <w:fldChar w:fldCharType="separate"/>
            </w:r>
            <w:r w:rsidR="001730FC">
              <w:rPr>
                <w:noProof/>
                <w:webHidden/>
              </w:rPr>
              <w:t>104</w:t>
            </w:r>
            <w:r w:rsidR="000D390F">
              <w:rPr>
                <w:noProof/>
                <w:webHidden/>
              </w:rPr>
              <w:fldChar w:fldCharType="end"/>
            </w:r>
          </w:hyperlink>
        </w:p>
        <w:p w14:paraId="6EAEEC99" w14:textId="28B76FF3" w:rsidR="000D390F" w:rsidRDefault="00000000">
          <w:pPr>
            <w:pStyle w:val="TOC2"/>
            <w:rPr>
              <w:rFonts w:asciiTheme="minorHAnsi" w:eastAsiaTheme="minorEastAsia" w:hAnsiTheme="minorHAnsi" w:cstheme="minorBidi"/>
              <w:noProof/>
              <w:kern w:val="2"/>
              <w:sz w:val="22"/>
              <w:szCs w:val="22"/>
              <w14:ligatures w14:val="standardContextual"/>
            </w:rPr>
          </w:pPr>
          <w:hyperlink w:anchor="_Toc166967927" w:history="1">
            <w:r w:rsidR="000D390F" w:rsidRPr="00F33827">
              <w:rPr>
                <w:rStyle w:val="Hyperlink"/>
                <w:noProof/>
              </w:rPr>
              <w:t>3.2</w:t>
            </w:r>
            <w:r w:rsidR="000D390F">
              <w:rPr>
                <w:rFonts w:asciiTheme="minorHAnsi" w:eastAsiaTheme="minorEastAsia" w:hAnsiTheme="minorHAnsi" w:cstheme="minorBidi"/>
                <w:noProof/>
                <w:kern w:val="2"/>
                <w:sz w:val="22"/>
                <w:szCs w:val="22"/>
                <w14:ligatures w14:val="standardContextual"/>
              </w:rPr>
              <w:tab/>
            </w:r>
            <w:r w:rsidR="000D390F" w:rsidRPr="00F33827">
              <w:rPr>
                <w:rStyle w:val="Hyperlink"/>
                <w:noProof/>
              </w:rPr>
              <w:t>Hướng phát triển</w:t>
            </w:r>
            <w:r w:rsidR="000D390F">
              <w:rPr>
                <w:noProof/>
                <w:webHidden/>
              </w:rPr>
              <w:tab/>
            </w:r>
            <w:r w:rsidR="000D390F">
              <w:rPr>
                <w:noProof/>
                <w:webHidden/>
              </w:rPr>
              <w:fldChar w:fldCharType="begin"/>
            </w:r>
            <w:r w:rsidR="000D390F">
              <w:rPr>
                <w:noProof/>
                <w:webHidden/>
              </w:rPr>
              <w:instrText xml:space="preserve"> PAGEREF _Toc166967927 \h </w:instrText>
            </w:r>
            <w:r w:rsidR="000D390F">
              <w:rPr>
                <w:noProof/>
                <w:webHidden/>
              </w:rPr>
            </w:r>
            <w:r w:rsidR="000D390F">
              <w:rPr>
                <w:noProof/>
                <w:webHidden/>
              </w:rPr>
              <w:fldChar w:fldCharType="separate"/>
            </w:r>
            <w:r w:rsidR="001730FC">
              <w:rPr>
                <w:noProof/>
                <w:webHidden/>
              </w:rPr>
              <w:t>104</w:t>
            </w:r>
            <w:r w:rsidR="000D390F">
              <w:rPr>
                <w:noProof/>
                <w:webHidden/>
              </w:rPr>
              <w:fldChar w:fldCharType="end"/>
            </w:r>
          </w:hyperlink>
        </w:p>
        <w:p w14:paraId="47B7ADD5" w14:textId="7D148499" w:rsidR="000D390F" w:rsidRDefault="00000000">
          <w:pPr>
            <w:pStyle w:val="TOC1"/>
            <w:rPr>
              <w:rFonts w:asciiTheme="minorHAnsi" w:eastAsiaTheme="minorEastAsia" w:hAnsiTheme="minorHAnsi" w:cstheme="minorBidi"/>
              <w:b w:val="0"/>
              <w:noProof/>
              <w:kern w:val="2"/>
              <w:sz w:val="22"/>
              <w:szCs w:val="22"/>
              <w14:ligatures w14:val="standardContextual"/>
            </w:rPr>
          </w:pPr>
          <w:hyperlink w:anchor="_Toc166967928" w:history="1">
            <w:r w:rsidR="000D390F" w:rsidRPr="00F33827">
              <w:rPr>
                <w:rStyle w:val="Hyperlink"/>
                <w:noProof/>
              </w:rPr>
              <w:t>TÀI LIỆU THAM KHẢO</w:t>
            </w:r>
            <w:r w:rsidR="000D390F">
              <w:rPr>
                <w:noProof/>
                <w:webHidden/>
              </w:rPr>
              <w:tab/>
            </w:r>
            <w:r w:rsidR="000D390F">
              <w:rPr>
                <w:noProof/>
                <w:webHidden/>
              </w:rPr>
              <w:fldChar w:fldCharType="begin"/>
            </w:r>
            <w:r w:rsidR="000D390F">
              <w:rPr>
                <w:noProof/>
                <w:webHidden/>
              </w:rPr>
              <w:instrText xml:space="preserve"> PAGEREF _Toc166967928 \h </w:instrText>
            </w:r>
            <w:r w:rsidR="000D390F">
              <w:rPr>
                <w:noProof/>
                <w:webHidden/>
              </w:rPr>
            </w:r>
            <w:r w:rsidR="000D390F">
              <w:rPr>
                <w:noProof/>
                <w:webHidden/>
              </w:rPr>
              <w:fldChar w:fldCharType="separate"/>
            </w:r>
            <w:r w:rsidR="001730FC">
              <w:rPr>
                <w:noProof/>
                <w:webHidden/>
              </w:rPr>
              <w:t>105</w:t>
            </w:r>
            <w:r w:rsidR="000D390F">
              <w:rPr>
                <w:noProof/>
                <w:webHidden/>
              </w:rPr>
              <w:fldChar w:fldCharType="end"/>
            </w:r>
          </w:hyperlink>
        </w:p>
        <w:p w14:paraId="018EE903" w14:textId="6C948EC8" w:rsidR="009D2644" w:rsidRDefault="009D2644" w:rsidP="009D2644">
          <w:pPr>
            <w:pBdr>
              <w:top w:val="nil"/>
              <w:left w:val="nil"/>
              <w:bottom w:val="nil"/>
              <w:right w:val="nil"/>
              <w:between w:val="nil"/>
            </w:pBdr>
            <w:tabs>
              <w:tab w:val="left" w:pos="1560"/>
              <w:tab w:val="right" w:pos="9111"/>
            </w:tabs>
            <w:spacing w:line="360" w:lineRule="auto"/>
            <w:rPr>
              <w:rFonts w:ascii="Calibri" w:eastAsia="Calibri" w:hAnsi="Calibri" w:cs="Calibri"/>
              <w:color w:val="000000"/>
              <w:sz w:val="22"/>
              <w:szCs w:val="22"/>
            </w:rPr>
          </w:pPr>
          <w:r>
            <w:fldChar w:fldCharType="end"/>
          </w:r>
        </w:p>
      </w:sdtContent>
    </w:sdt>
    <w:p w14:paraId="628DCD5D" w14:textId="77777777" w:rsidR="009D2644" w:rsidRDefault="009D2644" w:rsidP="009D2644">
      <w:pPr>
        <w:pBdr>
          <w:top w:val="nil"/>
          <w:left w:val="nil"/>
          <w:bottom w:val="nil"/>
          <w:right w:val="nil"/>
          <w:between w:val="nil"/>
        </w:pBdr>
        <w:spacing w:before="0" w:after="0" w:line="360" w:lineRule="auto"/>
        <w:jc w:val="both"/>
        <w:rPr>
          <w:color w:val="000000"/>
          <w:sz w:val="26"/>
          <w:szCs w:val="26"/>
        </w:rPr>
      </w:pPr>
      <w:r>
        <w:br w:type="page"/>
      </w:r>
    </w:p>
    <w:p w14:paraId="6CC256DB" w14:textId="77777777" w:rsidR="00F10BFB" w:rsidRDefault="009D2644" w:rsidP="00F10BFB">
      <w:pPr>
        <w:pStyle w:val="Heading1"/>
        <w:numPr>
          <w:ilvl w:val="0"/>
          <w:numId w:val="0"/>
        </w:numPr>
        <w:ind w:left="284"/>
        <w:jc w:val="center"/>
        <w:rPr>
          <w:noProof/>
        </w:rPr>
      </w:pPr>
      <w:bookmarkStart w:id="1" w:name="_Toc166967893"/>
      <w:r>
        <w:lastRenderedPageBreak/>
        <w:t>DANH MỤC BẢNG BIỂU</w:t>
      </w:r>
      <w:bookmarkEnd w:id="1"/>
      <w:r w:rsidR="00F10BFB">
        <w:fldChar w:fldCharType="begin"/>
      </w:r>
      <w:r w:rsidR="00F10BFB">
        <w:instrText xml:space="preserve"> TOC \h \z \c "Bảng" </w:instrText>
      </w:r>
      <w:r w:rsidR="00F10BFB">
        <w:fldChar w:fldCharType="separate"/>
      </w:r>
    </w:p>
    <w:p w14:paraId="768AF95B" w14:textId="30A5AB57" w:rsidR="00F10BFB" w:rsidRDefault="00000000">
      <w:pPr>
        <w:pStyle w:val="TableofFigures"/>
        <w:tabs>
          <w:tab w:val="right" w:leader="dot" w:pos="8777"/>
        </w:tabs>
        <w:rPr>
          <w:rFonts w:asciiTheme="minorHAnsi" w:eastAsiaTheme="minorEastAsia" w:hAnsiTheme="minorHAnsi" w:cstheme="minorBidi"/>
          <w:noProof/>
          <w:kern w:val="2"/>
          <w:sz w:val="22"/>
          <w:szCs w:val="22"/>
          <w14:ligatures w14:val="standardContextual"/>
        </w:rPr>
      </w:pPr>
      <w:hyperlink w:anchor="_Toc166967847" w:history="1">
        <w:r w:rsidR="00F10BFB" w:rsidRPr="001E4A57">
          <w:rPr>
            <w:rStyle w:val="Hyperlink"/>
            <w:noProof/>
          </w:rPr>
          <w:t>Bảng 1 Bảng Nguồn nhân lực</w:t>
        </w:r>
        <w:r w:rsidR="00F10BFB">
          <w:rPr>
            <w:noProof/>
            <w:webHidden/>
          </w:rPr>
          <w:tab/>
        </w:r>
        <w:r w:rsidR="00F10BFB">
          <w:rPr>
            <w:noProof/>
            <w:webHidden/>
          </w:rPr>
          <w:fldChar w:fldCharType="begin"/>
        </w:r>
        <w:r w:rsidR="00F10BFB">
          <w:rPr>
            <w:noProof/>
            <w:webHidden/>
          </w:rPr>
          <w:instrText xml:space="preserve"> PAGEREF _Toc166967847 \h </w:instrText>
        </w:r>
        <w:r w:rsidR="00F10BFB">
          <w:rPr>
            <w:noProof/>
            <w:webHidden/>
          </w:rPr>
        </w:r>
        <w:r w:rsidR="00F10BFB">
          <w:rPr>
            <w:noProof/>
            <w:webHidden/>
          </w:rPr>
          <w:fldChar w:fldCharType="separate"/>
        </w:r>
        <w:r w:rsidR="001730FC">
          <w:rPr>
            <w:noProof/>
            <w:webHidden/>
          </w:rPr>
          <w:t>12</w:t>
        </w:r>
        <w:r w:rsidR="00F10BFB">
          <w:rPr>
            <w:noProof/>
            <w:webHidden/>
          </w:rPr>
          <w:fldChar w:fldCharType="end"/>
        </w:r>
      </w:hyperlink>
    </w:p>
    <w:p w14:paraId="4C8D042E" w14:textId="614D43CD" w:rsidR="00F10BFB" w:rsidRDefault="00000000">
      <w:pPr>
        <w:pStyle w:val="TableofFigures"/>
        <w:tabs>
          <w:tab w:val="right" w:leader="dot" w:pos="8777"/>
        </w:tabs>
        <w:rPr>
          <w:rFonts w:asciiTheme="minorHAnsi" w:eastAsiaTheme="minorEastAsia" w:hAnsiTheme="minorHAnsi" w:cstheme="minorBidi"/>
          <w:noProof/>
          <w:kern w:val="2"/>
          <w:sz w:val="22"/>
          <w:szCs w:val="22"/>
          <w14:ligatures w14:val="standardContextual"/>
        </w:rPr>
      </w:pPr>
      <w:hyperlink w:anchor="_Toc166967848" w:history="1">
        <w:r w:rsidR="00F10BFB" w:rsidRPr="001E4A57">
          <w:rPr>
            <w:rStyle w:val="Hyperlink"/>
            <w:noProof/>
          </w:rPr>
          <w:t>Bảng 2 Bảng tài nguyên hệ thống</w:t>
        </w:r>
        <w:r w:rsidR="00F10BFB">
          <w:rPr>
            <w:noProof/>
            <w:webHidden/>
          </w:rPr>
          <w:tab/>
        </w:r>
        <w:r w:rsidR="00F10BFB">
          <w:rPr>
            <w:noProof/>
            <w:webHidden/>
          </w:rPr>
          <w:fldChar w:fldCharType="begin"/>
        </w:r>
        <w:r w:rsidR="00F10BFB">
          <w:rPr>
            <w:noProof/>
            <w:webHidden/>
          </w:rPr>
          <w:instrText xml:space="preserve"> PAGEREF _Toc166967848 \h </w:instrText>
        </w:r>
        <w:r w:rsidR="00F10BFB">
          <w:rPr>
            <w:noProof/>
            <w:webHidden/>
          </w:rPr>
        </w:r>
        <w:r w:rsidR="00F10BFB">
          <w:rPr>
            <w:noProof/>
            <w:webHidden/>
          </w:rPr>
          <w:fldChar w:fldCharType="separate"/>
        </w:r>
        <w:r w:rsidR="001730FC">
          <w:rPr>
            <w:noProof/>
            <w:webHidden/>
          </w:rPr>
          <w:t>13</w:t>
        </w:r>
        <w:r w:rsidR="00F10BFB">
          <w:rPr>
            <w:noProof/>
            <w:webHidden/>
          </w:rPr>
          <w:fldChar w:fldCharType="end"/>
        </w:r>
      </w:hyperlink>
    </w:p>
    <w:p w14:paraId="58E636BF" w14:textId="6020C391" w:rsidR="00F10BFB" w:rsidRDefault="00000000">
      <w:pPr>
        <w:pStyle w:val="TableofFigures"/>
        <w:tabs>
          <w:tab w:val="right" w:leader="dot" w:pos="8777"/>
        </w:tabs>
        <w:rPr>
          <w:rFonts w:asciiTheme="minorHAnsi" w:eastAsiaTheme="minorEastAsia" w:hAnsiTheme="minorHAnsi" w:cstheme="minorBidi"/>
          <w:noProof/>
          <w:kern w:val="2"/>
          <w:sz w:val="22"/>
          <w:szCs w:val="22"/>
          <w14:ligatures w14:val="standardContextual"/>
        </w:rPr>
      </w:pPr>
      <w:hyperlink w:anchor="_Toc166967849" w:history="1">
        <w:r w:rsidR="00F10BFB" w:rsidRPr="001E4A57">
          <w:rPr>
            <w:rStyle w:val="Hyperlink"/>
            <w:noProof/>
          </w:rPr>
          <w:t>Bảng 3 Bảng lịch trình và ước lượng</w:t>
        </w:r>
        <w:r w:rsidR="00F10BFB">
          <w:rPr>
            <w:noProof/>
            <w:webHidden/>
          </w:rPr>
          <w:tab/>
        </w:r>
        <w:r w:rsidR="00F10BFB">
          <w:rPr>
            <w:noProof/>
            <w:webHidden/>
          </w:rPr>
          <w:fldChar w:fldCharType="begin"/>
        </w:r>
        <w:r w:rsidR="00F10BFB">
          <w:rPr>
            <w:noProof/>
            <w:webHidden/>
          </w:rPr>
          <w:instrText xml:space="preserve"> PAGEREF _Toc166967849 \h </w:instrText>
        </w:r>
        <w:r w:rsidR="00F10BFB">
          <w:rPr>
            <w:noProof/>
            <w:webHidden/>
          </w:rPr>
        </w:r>
        <w:r w:rsidR="00F10BFB">
          <w:rPr>
            <w:noProof/>
            <w:webHidden/>
          </w:rPr>
          <w:fldChar w:fldCharType="separate"/>
        </w:r>
        <w:r w:rsidR="001730FC">
          <w:rPr>
            <w:noProof/>
            <w:webHidden/>
          </w:rPr>
          <w:t>13</w:t>
        </w:r>
        <w:r w:rsidR="00F10BFB">
          <w:rPr>
            <w:noProof/>
            <w:webHidden/>
          </w:rPr>
          <w:fldChar w:fldCharType="end"/>
        </w:r>
      </w:hyperlink>
    </w:p>
    <w:p w14:paraId="12CF15A8" w14:textId="42945361" w:rsidR="00F10BFB" w:rsidRDefault="00000000">
      <w:pPr>
        <w:pStyle w:val="TableofFigures"/>
        <w:tabs>
          <w:tab w:val="right" w:leader="dot" w:pos="8777"/>
        </w:tabs>
        <w:rPr>
          <w:rFonts w:asciiTheme="minorHAnsi" w:eastAsiaTheme="minorEastAsia" w:hAnsiTheme="minorHAnsi" w:cstheme="minorBidi"/>
          <w:noProof/>
          <w:kern w:val="2"/>
          <w:sz w:val="22"/>
          <w:szCs w:val="22"/>
          <w14:ligatures w14:val="standardContextual"/>
        </w:rPr>
      </w:pPr>
      <w:hyperlink w:anchor="_Toc166967850" w:history="1">
        <w:r w:rsidR="00F10BFB" w:rsidRPr="001E4A57">
          <w:rPr>
            <w:rStyle w:val="Hyperlink"/>
            <w:noProof/>
          </w:rPr>
          <w:t>Bảng 4 Bảng milestone Tuần 1</w:t>
        </w:r>
        <w:r w:rsidR="00F10BFB">
          <w:rPr>
            <w:noProof/>
            <w:webHidden/>
          </w:rPr>
          <w:tab/>
        </w:r>
        <w:r w:rsidR="00F10BFB">
          <w:rPr>
            <w:noProof/>
            <w:webHidden/>
          </w:rPr>
          <w:fldChar w:fldCharType="begin"/>
        </w:r>
        <w:r w:rsidR="00F10BFB">
          <w:rPr>
            <w:noProof/>
            <w:webHidden/>
          </w:rPr>
          <w:instrText xml:space="preserve"> PAGEREF _Toc166967850 \h </w:instrText>
        </w:r>
        <w:r w:rsidR="00F10BFB">
          <w:rPr>
            <w:noProof/>
            <w:webHidden/>
          </w:rPr>
        </w:r>
        <w:r w:rsidR="00F10BFB">
          <w:rPr>
            <w:noProof/>
            <w:webHidden/>
          </w:rPr>
          <w:fldChar w:fldCharType="separate"/>
        </w:r>
        <w:r w:rsidR="001730FC">
          <w:rPr>
            <w:noProof/>
            <w:webHidden/>
          </w:rPr>
          <w:t>14</w:t>
        </w:r>
        <w:r w:rsidR="00F10BFB">
          <w:rPr>
            <w:noProof/>
            <w:webHidden/>
          </w:rPr>
          <w:fldChar w:fldCharType="end"/>
        </w:r>
      </w:hyperlink>
    </w:p>
    <w:p w14:paraId="2D7E8076" w14:textId="39BBAF93" w:rsidR="00F10BFB" w:rsidRDefault="00000000">
      <w:pPr>
        <w:pStyle w:val="TableofFigures"/>
        <w:tabs>
          <w:tab w:val="right" w:leader="dot" w:pos="8777"/>
        </w:tabs>
        <w:rPr>
          <w:rFonts w:asciiTheme="minorHAnsi" w:eastAsiaTheme="minorEastAsia" w:hAnsiTheme="minorHAnsi" w:cstheme="minorBidi"/>
          <w:noProof/>
          <w:kern w:val="2"/>
          <w:sz w:val="22"/>
          <w:szCs w:val="22"/>
          <w14:ligatures w14:val="standardContextual"/>
        </w:rPr>
      </w:pPr>
      <w:hyperlink w:anchor="_Toc166967851" w:history="1">
        <w:r w:rsidR="00F10BFB" w:rsidRPr="001E4A57">
          <w:rPr>
            <w:rStyle w:val="Hyperlink"/>
            <w:noProof/>
          </w:rPr>
          <w:t>Bảng 5 Bảng milestone Tuần 2</w:t>
        </w:r>
        <w:r w:rsidR="00F10BFB">
          <w:rPr>
            <w:noProof/>
            <w:webHidden/>
          </w:rPr>
          <w:tab/>
        </w:r>
        <w:r w:rsidR="00F10BFB">
          <w:rPr>
            <w:noProof/>
            <w:webHidden/>
          </w:rPr>
          <w:fldChar w:fldCharType="begin"/>
        </w:r>
        <w:r w:rsidR="00F10BFB">
          <w:rPr>
            <w:noProof/>
            <w:webHidden/>
          </w:rPr>
          <w:instrText xml:space="preserve"> PAGEREF _Toc166967851 \h </w:instrText>
        </w:r>
        <w:r w:rsidR="00F10BFB">
          <w:rPr>
            <w:noProof/>
            <w:webHidden/>
          </w:rPr>
        </w:r>
        <w:r w:rsidR="00F10BFB">
          <w:rPr>
            <w:noProof/>
            <w:webHidden/>
          </w:rPr>
          <w:fldChar w:fldCharType="separate"/>
        </w:r>
        <w:r w:rsidR="001730FC">
          <w:rPr>
            <w:noProof/>
            <w:webHidden/>
          </w:rPr>
          <w:t>14</w:t>
        </w:r>
        <w:r w:rsidR="00F10BFB">
          <w:rPr>
            <w:noProof/>
            <w:webHidden/>
          </w:rPr>
          <w:fldChar w:fldCharType="end"/>
        </w:r>
      </w:hyperlink>
    </w:p>
    <w:p w14:paraId="6912EBB5" w14:textId="1AD6B344" w:rsidR="00F10BFB" w:rsidRDefault="00000000">
      <w:pPr>
        <w:pStyle w:val="TableofFigures"/>
        <w:tabs>
          <w:tab w:val="right" w:leader="dot" w:pos="8777"/>
        </w:tabs>
        <w:rPr>
          <w:rFonts w:asciiTheme="minorHAnsi" w:eastAsiaTheme="minorEastAsia" w:hAnsiTheme="minorHAnsi" w:cstheme="minorBidi"/>
          <w:noProof/>
          <w:kern w:val="2"/>
          <w:sz w:val="22"/>
          <w:szCs w:val="22"/>
          <w14:ligatures w14:val="standardContextual"/>
        </w:rPr>
      </w:pPr>
      <w:hyperlink w:anchor="_Toc166967852" w:history="1">
        <w:r w:rsidR="00F10BFB" w:rsidRPr="001E4A57">
          <w:rPr>
            <w:rStyle w:val="Hyperlink"/>
            <w:noProof/>
          </w:rPr>
          <w:t>Bảng 6 Bảng milestone Tuần 3</w:t>
        </w:r>
        <w:r w:rsidR="00F10BFB">
          <w:rPr>
            <w:noProof/>
            <w:webHidden/>
          </w:rPr>
          <w:tab/>
        </w:r>
        <w:r w:rsidR="00F10BFB">
          <w:rPr>
            <w:noProof/>
            <w:webHidden/>
          </w:rPr>
          <w:fldChar w:fldCharType="begin"/>
        </w:r>
        <w:r w:rsidR="00F10BFB">
          <w:rPr>
            <w:noProof/>
            <w:webHidden/>
          </w:rPr>
          <w:instrText xml:space="preserve"> PAGEREF _Toc166967852 \h </w:instrText>
        </w:r>
        <w:r w:rsidR="00F10BFB">
          <w:rPr>
            <w:noProof/>
            <w:webHidden/>
          </w:rPr>
        </w:r>
        <w:r w:rsidR="00F10BFB">
          <w:rPr>
            <w:noProof/>
            <w:webHidden/>
          </w:rPr>
          <w:fldChar w:fldCharType="separate"/>
        </w:r>
        <w:r w:rsidR="001730FC">
          <w:rPr>
            <w:noProof/>
            <w:webHidden/>
          </w:rPr>
          <w:t>14</w:t>
        </w:r>
        <w:r w:rsidR="00F10BFB">
          <w:rPr>
            <w:noProof/>
            <w:webHidden/>
          </w:rPr>
          <w:fldChar w:fldCharType="end"/>
        </w:r>
      </w:hyperlink>
    </w:p>
    <w:p w14:paraId="15E96B7A" w14:textId="7B6604D3" w:rsidR="00F10BFB" w:rsidRDefault="00000000">
      <w:pPr>
        <w:pStyle w:val="TableofFigures"/>
        <w:tabs>
          <w:tab w:val="right" w:leader="dot" w:pos="8777"/>
        </w:tabs>
        <w:rPr>
          <w:rFonts w:asciiTheme="minorHAnsi" w:eastAsiaTheme="minorEastAsia" w:hAnsiTheme="minorHAnsi" w:cstheme="minorBidi"/>
          <w:noProof/>
          <w:kern w:val="2"/>
          <w:sz w:val="22"/>
          <w:szCs w:val="22"/>
          <w14:ligatures w14:val="standardContextual"/>
        </w:rPr>
      </w:pPr>
      <w:hyperlink w:anchor="_Toc166967853" w:history="1">
        <w:r w:rsidR="00F10BFB" w:rsidRPr="001E4A57">
          <w:rPr>
            <w:rStyle w:val="Hyperlink"/>
            <w:noProof/>
          </w:rPr>
          <w:t>Bảng 7 Các rủi ro</w:t>
        </w:r>
        <w:r w:rsidR="00F10BFB">
          <w:rPr>
            <w:noProof/>
            <w:webHidden/>
          </w:rPr>
          <w:tab/>
        </w:r>
        <w:r w:rsidR="00F10BFB">
          <w:rPr>
            <w:noProof/>
            <w:webHidden/>
          </w:rPr>
          <w:fldChar w:fldCharType="begin"/>
        </w:r>
        <w:r w:rsidR="00F10BFB">
          <w:rPr>
            <w:noProof/>
            <w:webHidden/>
          </w:rPr>
          <w:instrText xml:space="preserve"> PAGEREF _Toc166967853 \h </w:instrText>
        </w:r>
        <w:r w:rsidR="00F10BFB">
          <w:rPr>
            <w:noProof/>
            <w:webHidden/>
          </w:rPr>
        </w:r>
        <w:r w:rsidR="00F10BFB">
          <w:rPr>
            <w:noProof/>
            <w:webHidden/>
          </w:rPr>
          <w:fldChar w:fldCharType="separate"/>
        </w:r>
        <w:r w:rsidR="001730FC">
          <w:rPr>
            <w:noProof/>
            <w:webHidden/>
          </w:rPr>
          <w:t>15</w:t>
        </w:r>
        <w:r w:rsidR="00F10BFB">
          <w:rPr>
            <w:noProof/>
            <w:webHidden/>
          </w:rPr>
          <w:fldChar w:fldCharType="end"/>
        </w:r>
      </w:hyperlink>
    </w:p>
    <w:p w14:paraId="36CCF04D" w14:textId="4B42DD87" w:rsidR="00F10BFB" w:rsidRDefault="00000000">
      <w:pPr>
        <w:pStyle w:val="TableofFigures"/>
        <w:tabs>
          <w:tab w:val="right" w:leader="dot" w:pos="8777"/>
        </w:tabs>
        <w:rPr>
          <w:rFonts w:asciiTheme="minorHAnsi" w:eastAsiaTheme="minorEastAsia" w:hAnsiTheme="minorHAnsi" w:cstheme="minorBidi"/>
          <w:noProof/>
          <w:kern w:val="2"/>
          <w:sz w:val="22"/>
          <w:szCs w:val="22"/>
          <w14:ligatures w14:val="standardContextual"/>
        </w:rPr>
      </w:pPr>
      <w:hyperlink w:anchor="_Toc166967854" w:history="1">
        <w:r w:rsidR="00F10BFB" w:rsidRPr="001E4A57">
          <w:rPr>
            <w:rStyle w:val="Hyperlink"/>
            <w:noProof/>
          </w:rPr>
          <w:t>Bảng 8 Bảng danh sách lỗi tìm thấy</w:t>
        </w:r>
        <w:r w:rsidR="00F10BFB">
          <w:rPr>
            <w:noProof/>
            <w:webHidden/>
          </w:rPr>
          <w:tab/>
        </w:r>
        <w:r w:rsidR="00F10BFB">
          <w:rPr>
            <w:noProof/>
            <w:webHidden/>
          </w:rPr>
          <w:fldChar w:fldCharType="begin"/>
        </w:r>
        <w:r w:rsidR="00F10BFB">
          <w:rPr>
            <w:noProof/>
            <w:webHidden/>
          </w:rPr>
          <w:instrText xml:space="preserve"> PAGEREF _Toc166967854 \h </w:instrText>
        </w:r>
        <w:r w:rsidR="00F10BFB">
          <w:rPr>
            <w:noProof/>
            <w:webHidden/>
          </w:rPr>
        </w:r>
        <w:r w:rsidR="00F10BFB">
          <w:rPr>
            <w:noProof/>
            <w:webHidden/>
          </w:rPr>
          <w:fldChar w:fldCharType="separate"/>
        </w:r>
        <w:r w:rsidR="001730FC">
          <w:rPr>
            <w:noProof/>
            <w:webHidden/>
          </w:rPr>
          <w:t>101</w:t>
        </w:r>
        <w:r w:rsidR="00F10BFB">
          <w:rPr>
            <w:noProof/>
            <w:webHidden/>
          </w:rPr>
          <w:fldChar w:fldCharType="end"/>
        </w:r>
      </w:hyperlink>
    </w:p>
    <w:p w14:paraId="750C483E" w14:textId="46E2256B" w:rsidR="009D2644" w:rsidRDefault="00F10BFB" w:rsidP="009D2644">
      <w:pPr>
        <w:pStyle w:val="Heading1"/>
        <w:numPr>
          <w:ilvl w:val="0"/>
          <w:numId w:val="0"/>
        </w:numPr>
        <w:ind w:left="284"/>
      </w:pPr>
      <w:r>
        <w:fldChar w:fldCharType="end"/>
      </w:r>
    </w:p>
    <w:sdt>
      <w:sdtPr>
        <w:id w:val="-425651515"/>
        <w:docPartObj>
          <w:docPartGallery w:val="Table of Contents"/>
          <w:docPartUnique/>
        </w:docPartObj>
      </w:sdtPr>
      <w:sdtContent>
        <w:p w14:paraId="733C678F" w14:textId="77777777" w:rsidR="009D2644" w:rsidRDefault="009D2644" w:rsidP="009D2644">
          <w:pPr>
            <w:widowControl w:val="0"/>
            <w:pBdr>
              <w:top w:val="nil"/>
              <w:left w:val="nil"/>
              <w:bottom w:val="nil"/>
              <w:right w:val="nil"/>
              <w:between w:val="nil"/>
            </w:pBdr>
            <w:spacing w:before="0" w:after="0" w:line="276" w:lineRule="auto"/>
          </w:pPr>
          <w:r>
            <w:fldChar w:fldCharType="begin"/>
          </w:r>
          <w:r>
            <w:instrText xml:space="preserve"> TOC \h \u \z \t "Heading 1,1,Heading 2,2,Heading 3,3,Heading 4,4,Heading 5,5,Heading 6,6,"</w:instrText>
          </w:r>
          <w:r w:rsidR="00000000">
            <w:fldChar w:fldCharType="separate"/>
          </w:r>
          <w:r>
            <w:fldChar w:fldCharType="end"/>
          </w:r>
        </w:p>
      </w:sdtContent>
    </w:sdt>
    <w:p w14:paraId="6F5DCEA9" w14:textId="77777777" w:rsidR="009D2644" w:rsidRDefault="009D2644" w:rsidP="009D2644">
      <w:pPr>
        <w:widowControl w:val="0"/>
        <w:pBdr>
          <w:top w:val="nil"/>
          <w:left w:val="nil"/>
          <w:bottom w:val="nil"/>
          <w:right w:val="nil"/>
          <w:between w:val="nil"/>
        </w:pBdr>
        <w:spacing w:before="0" w:after="0" w:line="276" w:lineRule="auto"/>
      </w:pPr>
    </w:p>
    <w:sdt>
      <w:sdtPr>
        <w:id w:val="1533149061"/>
        <w:docPartObj>
          <w:docPartGallery w:val="Table of Contents"/>
          <w:docPartUnique/>
        </w:docPartObj>
      </w:sdtPr>
      <w:sdtContent>
        <w:p w14:paraId="7CCE1104" w14:textId="77777777" w:rsidR="009D2644" w:rsidRDefault="009D2644" w:rsidP="009D2644">
          <w:pPr>
            <w:spacing w:after="200" w:line="276" w:lineRule="auto"/>
            <w:rPr>
              <w:b/>
              <w:sz w:val="32"/>
              <w:szCs w:val="32"/>
            </w:rPr>
          </w:pPr>
          <w:r>
            <w:fldChar w:fldCharType="begin"/>
          </w:r>
          <w:r>
            <w:instrText xml:space="preserve"> TOC \h \u \z \t "Heading 1,1,Heading 2,2,Heading 3,3,Heading 4,4,Heading 5,5,Heading 6,6,"</w:instrText>
          </w:r>
          <w:r w:rsidR="00000000">
            <w:fldChar w:fldCharType="separate"/>
          </w:r>
          <w:r>
            <w:fldChar w:fldCharType="end"/>
          </w:r>
        </w:p>
      </w:sdtContent>
    </w:sdt>
    <w:p w14:paraId="00511AD9" w14:textId="749BE5BC" w:rsidR="009D2644" w:rsidRPr="00F10BFB" w:rsidRDefault="009D2644" w:rsidP="00F10BFB">
      <w:pPr>
        <w:spacing w:before="0" w:after="200" w:line="276" w:lineRule="auto"/>
        <w:rPr>
          <w:b/>
          <w:sz w:val="32"/>
          <w:szCs w:val="32"/>
        </w:rPr>
      </w:pPr>
      <w:r>
        <w:br w:type="page"/>
      </w:r>
    </w:p>
    <w:p w14:paraId="34AA41E9" w14:textId="1BC94D78" w:rsidR="009D2644" w:rsidRDefault="009D2644" w:rsidP="009D2644">
      <w:pPr>
        <w:spacing w:after="200" w:line="276" w:lineRule="auto"/>
        <w:rPr>
          <w:sz w:val="26"/>
          <w:szCs w:val="26"/>
        </w:rPr>
        <w:sectPr w:rsidR="009D2644" w:rsidSect="009D2644">
          <w:headerReference w:type="default" r:id="rId11"/>
          <w:pgSz w:w="11906" w:h="16838"/>
          <w:pgMar w:top="1985" w:right="1134" w:bottom="1701" w:left="1985" w:header="720" w:footer="720" w:gutter="0"/>
          <w:cols w:space="720"/>
        </w:sectPr>
      </w:pPr>
    </w:p>
    <w:p w14:paraId="02AF5E31" w14:textId="77777777" w:rsidR="009D2644" w:rsidRDefault="009D2644">
      <w:pPr>
        <w:pStyle w:val="Heading1"/>
        <w:numPr>
          <w:ilvl w:val="0"/>
          <w:numId w:val="3"/>
        </w:numPr>
        <w:tabs>
          <w:tab w:val="num" w:pos="720"/>
        </w:tabs>
        <w:ind w:left="720" w:hanging="360"/>
      </w:pPr>
      <w:bookmarkStart w:id="2" w:name="_Toc166967894"/>
      <w:r>
        <w:lastRenderedPageBreak/>
        <w:t>MỞ ĐẦU VÀ TỔNG QUAN ĐỀ TÀI</w:t>
      </w:r>
      <w:bookmarkEnd w:id="2"/>
    </w:p>
    <w:p w14:paraId="1CBD2969" w14:textId="77777777" w:rsidR="009D2644" w:rsidRDefault="009D2644" w:rsidP="00385468">
      <w:pPr>
        <w:pStyle w:val="Heading2"/>
      </w:pPr>
      <w:bookmarkStart w:id="3" w:name="_heading=h.2et92p0" w:colFirst="0" w:colLast="0"/>
      <w:bookmarkStart w:id="4" w:name="_Toc166967895"/>
      <w:bookmarkEnd w:id="3"/>
      <w:r>
        <w:t xml:space="preserve">Lý do chọn đề </w:t>
      </w:r>
      <w:r w:rsidRPr="00385468">
        <w:t>tài</w:t>
      </w:r>
      <w:bookmarkEnd w:id="4"/>
    </w:p>
    <w:p w14:paraId="1FEA700C" w14:textId="77777777" w:rsidR="009D2644" w:rsidRPr="00385468" w:rsidRDefault="009D2644" w:rsidP="00385468">
      <w:pPr>
        <w:pStyle w:val="Nidungvnbn"/>
      </w:pPr>
      <w:r w:rsidRPr="00385468">
        <w:t>Hiện nay, công nghệ thông tin đã đạt được những tiến bộ đáng kể, đặc biệt là trong lĩnh vực cơ sở hạ tầng mạng Internet. Sự phổ biến của các ứng dụng web đã được thúc đẩy bởi tính di động và khả năng cập nhật dễ dàng mà không cần phải cài đặt phần mềm trên từng thiết bị. Điều này đã tạo ra một sự phức tạp mới trong việc xây dựng các ứng dụng web, từ những ứng dụng đơn giản đến các hệ thống phức tạp hơn như bán hàng trực tuyến, đấu giá hay quản lý quan hệ khách hàng.</w:t>
      </w:r>
    </w:p>
    <w:p w14:paraId="7FD9511A" w14:textId="77777777" w:rsidR="009D2644" w:rsidRPr="00385468" w:rsidRDefault="009D2644" w:rsidP="00385468">
      <w:pPr>
        <w:pStyle w:val="Nidungvnbn"/>
      </w:pPr>
      <w:r w:rsidRPr="00385468">
        <w:t>Tuy nhiên, triển khai các ứng dụng web không phải lúc nào cũng trơn tru. Có nhiều vấn đề phức tạp phát sinh, bao gồm bảo mật, hiệu suất, cấu trúc ứng dụng, giao diện người dùng, tính tương thích với các trình duyệt và hệ điều hành, và nhiều vấn đề khác.</w:t>
      </w:r>
    </w:p>
    <w:p w14:paraId="4F093CFE" w14:textId="77777777" w:rsidR="009D2644" w:rsidRPr="00385468" w:rsidRDefault="009D2644" w:rsidP="00385468">
      <w:pPr>
        <w:pStyle w:val="Nidungvnbn"/>
      </w:pPr>
      <w:r w:rsidRPr="00385468">
        <w:t>Để giải quyết những thách thức này, việc nghiên cứu và xây dựng một mô hình tự động hóa kiểm thử ứng dụng web không chỉ là một ý tưởng hữu ích mà còn rất thực tế. Vì vậy, tôi đã quyết định lựa chọn đề tài "Nghiên cứu về kiểm thử tự động cho ứng dụng web" để tập trung nghiên cứu của mình.</w:t>
      </w:r>
    </w:p>
    <w:p w14:paraId="3075C181" w14:textId="77777777" w:rsidR="009D2644" w:rsidRDefault="009D2644" w:rsidP="00385468">
      <w:pPr>
        <w:pStyle w:val="Heading2"/>
      </w:pPr>
      <w:bookmarkStart w:id="5" w:name="_heading=h.tyjcwt" w:colFirst="0" w:colLast="0"/>
      <w:bookmarkStart w:id="6" w:name="_Toc166967896"/>
      <w:bookmarkEnd w:id="5"/>
      <w:r>
        <w:t>Mục tiêu thực hiện đề tài</w:t>
      </w:r>
      <w:bookmarkEnd w:id="6"/>
    </w:p>
    <w:p w14:paraId="308D348D" w14:textId="19D91D77" w:rsidR="009D2644" w:rsidRPr="00385468" w:rsidRDefault="00385468" w:rsidP="00385468">
      <w:pPr>
        <w:pStyle w:val="Nidungvnbn"/>
      </w:pPr>
      <w:bookmarkStart w:id="7" w:name="_Hlk166959437"/>
      <w:r w:rsidRPr="00385468">
        <w:t>D</w:t>
      </w:r>
      <w:r w:rsidR="009D2644" w:rsidRPr="00385468">
        <w:t>ựa trên công cụ đã có sẵn và sử dụng thư viện SeleniumLibrary và WebDriver, hai công cụ mã nguồn mở phổ biến và mạnh mẽ trong việc tự động hóa kiểm thử cho các ứng dụng web, để kiểm thử Web nhằm đánh giá Web có đạt những yêu cầu cơ bản hay không</w:t>
      </w:r>
      <w:r>
        <w:t>.</w:t>
      </w:r>
    </w:p>
    <w:p w14:paraId="3425D206" w14:textId="5BD80848" w:rsidR="009D2644" w:rsidRPr="00385468" w:rsidRDefault="009D2644" w:rsidP="00385468">
      <w:pPr>
        <w:pStyle w:val="Nidungvnbn"/>
      </w:pPr>
      <w:r w:rsidRPr="00385468">
        <w:t xml:space="preserve">Kế hoạch kiểm thử nhằm xác minh các lỗi (có xảy ra hay không) của chương trình. </w:t>
      </w:r>
    </w:p>
    <w:p w14:paraId="29F710FD" w14:textId="09C2A912" w:rsidR="009D2644" w:rsidRPr="00385468" w:rsidRDefault="009D2644" w:rsidP="00385468">
      <w:pPr>
        <w:pStyle w:val="Nidungvnbn"/>
      </w:pPr>
      <w:r w:rsidRPr="00385468">
        <w:t xml:space="preserve">Bao gồm các hoạt động đảm bảo rằng phần mềm đã thực hiện đúng chức năng được đặc tả và yêu cầu của người sử dụng. </w:t>
      </w:r>
    </w:p>
    <w:p w14:paraId="06538777" w14:textId="0BDCD522" w:rsidR="009D2644" w:rsidRDefault="009D2644" w:rsidP="00385468">
      <w:pPr>
        <w:pStyle w:val="Nidungvnbn"/>
      </w:pPr>
      <w:r w:rsidRPr="00385468">
        <w:t>Đảm bảo tính hoàn</w:t>
      </w:r>
      <w:r>
        <w:t xml:space="preserve"> thiện của phần mềm trước khi bàn giao sản phẩm cho khách hàng. </w:t>
      </w:r>
    </w:p>
    <w:p w14:paraId="224DCDEE" w14:textId="394C1468" w:rsidR="00385468" w:rsidRDefault="009D2644" w:rsidP="00385468">
      <w:pPr>
        <w:pStyle w:val="Nidungvnbn"/>
      </w:pPr>
      <w:r>
        <w:t>Nhằm xác minh và thẩm định các hoạt động đúng với yêu cầu đã đề ra.</w:t>
      </w:r>
      <w:bookmarkEnd w:id="7"/>
    </w:p>
    <w:p w14:paraId="1748EC9A" w14:textId="77777777" w:rsidR="00385468" w:rsidRPr="004549B0" w:rsidRDefault="00385468" w:rsidP="00385468">
      <w:pPr>
        <w:pStyle w:val="Heading1"/>
      </w:pPr>
      <w:bookmarkStart w:id="8" w:name="_Toc166958454"/>
      <w:bookmarkStart w:id="9" w:name="_Toc166967897"/>
      <w:r w:rsidRPr="005E0165">
        <w:lastRenderedPageBreak/>
        <w:t>CƠ SỞ LÝ THUYẾT</w:t>
      </w:r>
      <w:bookmarkStart w:id="10" w:name="_heading=h.3cqmetx" w:colFirst="0" w:colLast="0"/>
      <w:bookmarkEnd w:id="8"/>
      <w:bookmarkEnd w:id="9"/>
      <w:bookmarkEnd w:id="10"/>
    </w:p>
    <w:p w14:paraId="63A99866" w14:textId="067CC696" w:rsidR="00385468" w:rsidRPr="005E0165" w:rsidRDefault="00385468" w:rsidP="00385468">
      <w:pPr>
        <w:pStyle w:val="Heading2"/>
        <w:rPr>
          <w:lang w:val="en-US"/>
        </w:rPr>
      </w:pPr>
      <w:bookmarkStart w:id="11" w:name="_heading=h.b3xhwzqihrxc" w:colFirst="0" w:colLast="0"/>
      <w:bookmarkStart w:id="12" w:name="_Toc166958455"/>
      <w:bookmarkStart w:id="13" w:name="_Toc166967898"/>
      <w:bookmarkEnd w:id="11"/>
      <w:r w:rsidRPr="005E0165">
        <w:t>Tổng quan</w:t>
      </w:r>
      <w:r>
        <w:rPr>
          <w:lang w:val="en-US"/>
        </w:rPr>
        <w:t xml:space="preserve"> </w:t>
      </w:r>
      <w:r w:rsidRPr="005E0165">
        <w:t>Robot Framework</w:t>
      </w:r>
      <w:bookmarkEnd w:id="12"/>
      <w:bookmarkEnd w:id="13"/>
    </w:p>
    <w:p w14:paraId="7C4873B1" w14:textId="77777777" w:rsidR="00385468" w:rsidRPr="005E0165" w:rsidRDefault="00385468" w:rsidP="00385468">
      <w:pPr>
        <w:pStyle w:val="Heading3"/>
      </w:pPr>
      <w:bookmarkStart w:id="14" w:name="_Toc166958456"/>
      <w:bookmarkStart w:id="15" w:name="_Toc166967899"/>
      <w:r w:rsidRPr="005E0165">
        <w:t>Khái niệm</w:t>
      </w:r>
      <w:bookmarkEnd w:id="14"/>
      <w:bookmarkEnd w:id="15"/>
    </w:p>
    <w:p w14:paraId="028B4A0F" w14:textId="0861573F" w:rsidR="00385468" w:rsidRPr="005E0165" w:rsidRDefault="00385468" w:rsidP="00385468">
      <w:pPr>
        <w:pStyle w:val="Nidungvnbn"/>
      </w:pPr>
      <w:r w:rsidRPr="005E0165">
        <w:t xml:space="preserve">Robot Framework là một framework kiểm thử tự động mã nguồn mở, được thiết kế để đơn giản hóa việc viết và thực thi các test case kiểm thử. Selenium Library là một trong những thư viện được tích hợp mạnh mẽ trong Robot Framework để tự động hóa các hoạt động kiểm thử trên các ứng dụng web. </w:t>
      </w:r>
    </w:p>
    <w:p w14:paraId="34A4E58F" w14:textId="77777777" w:rsidR="00385468" w:rsidRPr="005E0165" w:rsidRDefault="00385468" w:rsidP="00385468">
      <w:pPr>
        <w:pStyle w:val="Heading3"/>
      </w:pPr>
      <w:bookmarkStart w:id="16" w:name="_heading=h.1rvwp1q" w:colFirst="0" w:colLast="0"/>
      <w:bookmarkStart w:id="17" w:name="_Toc166958457"/>
      <w:bookmarkStart w:id="18" w:name="_Toc166967900"/>
      <w:bookmarkEnd w:id="16"/>
      <w:r w:rsidRPr="005E0165">
        <w:t>Ưu điểm và nhược điểm của Robot Framework</w:t>
      </w:r>
      <w:bookmarkEnd w:id="17"/>
      <w:bookmarkEnd w:id="18"/>
    </w:p>
    <w:p w14:paraId="35077D10" w14:textId="77777777" w:rsidR="00385468" w:rsidRPr="005E0165" w:rsidRDefault="00385468" w:rsidP="00385468">
      <w:pPr>
        <w:pStyle w:val="Heading4"/>
      </w:pPr>
      <w:bookmarkStart w:id="19" w:name="_heading=h.4bvk7pj" w:colFirst="0" w:colLast="0"/>
      <w:bookmarkEnd w:id="19"/>
      <w:r w:rsidRPr="005E0165">
        <w:t>Ưu điểm</w:t>
      </w:r>
    </w:p>
    <w:p w14:paraId="7B559EAF" w14:textId="77777777" w:rsidR="00385468" w:rsidRPr="005E0165" w:rsidRDefault="00385468" w:rsidP="00385468">
      <w:pPr>
        <w:pStyle w:val="Nidungvnbn"/>
      </w:pPr>
      <w:r w:rsidRPr="005E0165">
        <w:t>Robot Framework có cú pháp đơn giản và dễ hiểu, cho phép người dùng dễ dàng tạo và quản lý các test case mà không cần có kiến thức chuyên sâu về lập trình.</w:t>
      </w:r>
    </w:p>
    <w:p w14:paraId="1EB5918B" w14:textId="77777777" w:rsidR="00385468" w:rsidRPr="005E0165" w:rsidRDefault="00385468" w:rsidP="00385468">
      <w:pPr>
        <w:pStyle w:val="Nidungvnbn"/>
      </w:pPr>
      <w:r w:rsidRPr="005E0165">
        <w:t>Tích hợp một cách mạnh mẽ với Selenium Library, cho phép tự động hóa các hoạt động kiểm thử trên các trình duyệt web một cách dễ dàng.</w:t>
      </w:r>
    </w:p>
    <w:p w14:paraId="369D3F9D" w14:textId="77777777" w:rsidR="00385468" w:rsidRPr="005E0165" w:rsidRDefault="00385468" w:rsidP="00385468">
      <w:pPr>
        <w:pStyle w:val="Nidungvnbn"/>
      </w:pPr>
      <w:r w:rsidRPr="005E0165">
        <w:t>Hỗ trợ nhiều nền tảng và ngôn ngữ lập trình, giúp người dùng có thể triển khai kiểm thử trên nhiều môi trường khác nhau.</w:t>
      </w:r>
    </w:p>
    <w:p w14:paraId="499E33C4" w14:textId="77777777" w:rsidR="00385468" w:rsidRPr="005E0165" w:rsidRDefault="00385468" w:rsidP="00385468">
      <w:pPr>
        <w:pStyle w:val="Nidungvnbn"/>
      </w:pPr>
      <w:r w:rsidRPr="005E0165">
        <w:t>Do Robot Framework là một công cụ mã nguồn mở và được sử dụng rộng rãi, nên có một cộng đồng lớn và hỗ trợ phong phú từ cộng đồng người dùng.</w:t>
      </w:r>
    </w:p>
    <w:p w14:paraId="5534B5DA" w14:textId="77777777" w:rsidR="00385468" w:rsidRPr="005E0165" w:rsidRDefault="00385468" w:rsidP="00385468">
      <w:pPr>
        <w:pStyle w:val="Heading4"/>
        <w:rPr>
          <w:szCs w:val="28"/>
        </w:rPr>
      </w:pPr>
      <w:bookmarkStart w:id="20" w:name="_heading=h.2r0uhxc" w:colFirst="0" w:colLast="0"/>
      <w:bookmarkEnd w:id="20"/>
      <w:r w:rsidRPr="005E0165">
        <w:t>Nhược điểm</w:t>
      </w:r>
    </w:p>
    <w:p w14:paraId="62314941" w14:textId="0A8CFE49" w:rsidR="00385468" w:rsidRPr="005E0165" w:rsidRDefault="00385468" w:rsidP="00385468">
      <w:pPr>
        <w:pStyle w:val="Nidungvnbn"/>
      </w:pPr>
      <w:r w:rsidRPr="005E0165">
        <w:t>Mặc dù có thể mở rộng được, nhưng Robot Framework có thể gặp hạn chế trong việc xử lý các tình huống kiểm thử phức tạp và đòi hỏi tính linh hoạt cao.</w:t>
      </w:r>
    </w:p>
    <w:p w14:paraId="17D43362" w14:textId="5C79C199" w:rsidR="00385468" w:rsidRPr="005E0165" w:rsidRDefault="00385468" w:rsidP="00385468">
      <w:pPr>
        <w:pStyle w:val="Nidungvnbn"/>
      </w:pPr>
      <w:r w:rsidRPr="005E0165">
        <w:t>Mặc dù Robot Framework có cú pháp đơn giản, nhưng việc hiểu rõ về cách hoạt động của nó và cách tối ưu hóa các test case vẫn đòi hỏi kiến thức cơ bản về lập trình.</w:t>
      </w:r>
    </w:p>
    <w:p w14:paraId="42C3F83D" w14:textId="77777777" w:rsidR="00385468" w:rsidRPr="005E0165" w:rsidRDefault="00385468" w:rsidP="00385468">
      <w:pPr>
        <w:pStyle w:val="Nidungvnbn"/>
      </w:pPr>
      <w:r w:rsidRPr="005E0165">
        <w:t>Trong một số trường hợp, việc chạy các test case tự động sử dụng Robot Framework có thể chậm hơn so với kiểm thử thủ công, đặc biệt là khi cần mở và đóng trình duyệt nhiều lần.</w:t>
      </w:r>
    </w:p>
    <w:p w14:paraId="73171A7E" w14:textId="77777777" w:rsidR="00385468" w:rsidRPr="005E0165" w:rsidRDefault="00385468" w:rsidP="00385468">
      <w:pPr>
        <w:pStyle w:val="Heading2"/>
      </w:pPr>
      <w:bookmarkStart w:id="21" w:name="_Toc166958458"/>
      <w:bookmarkStart w:id="22" w:name="_Toc166967901"/>
      <w:r w:rsidRPr="005E0165">
        <w:lastRenderedPageBreak/>
        <w:t>Tổng quan về Selenium</w:t>
      </w:r>
      <w:bookmarkEnd w:id="21"/>
      <w:bookmarkEnd w:id="22"/>
    </w:p>
    <w:p w14:paraId="586047E9" w14:textId="77777777" w:rsidR="00385468" w:rsidRPr="005E0165" w:rsidRDefault="00385468" w:rsidP="00385468">
      <w:pPr>
        <w:pStyle w:val="Heading3"/>
      </w:pPr>
      <w:bookmarkStart w:id="23" w:name="_Toc166958459"/>
      <w:bookmarkStart w:id="24" w:name="_Toc166967902"/>
      <w:r w:rsidRPr="005E0165">
        <w:t>Selenium là gì</w:t>
      </w:r>
      <w:r w:rsidRPr="005E0165">
        <w:rPr>
          <w:sz w:val="32"/>
          <w:szCs w:val="32"/>
        </w:rPr>
        <w:t>?</w:t>
      </w:r>
      <w:bookmarkEnd w:id="23"/>
      <w:bookmarkEnd w:id="24"/>
    </w:p>
    <w:p w14:paraId="00B3A478" w14:textId="77777777" w:rsidR="00385468" w:rsidRPr="005E0165" w:rsidRDefault="00385468" w:rsidP="00385468">
      <w:pPr>
        <w:pStyle w:val="Nidungvnbn"/>
      </w:pPr>
      <w:r w:rsidRPr="005E0165">
        <w:t>Selenium (thường được viết tắt là SE) là một phần mềm mã nguồn mở, được phát triển bởi Jason Huggins, sau đó được tiếp tục phát triển bởi nhóm ThoughtWorks vào năm 2004.</w:t>
      </w:r>
    </w:p>
    <w:p w14:paraId="06B93583" w14:textId="77777777" w:rsidR="00385468" w:rsidRPr="005E0165" w:rsidRDefault="00385468" w:rsidP="00385468">
      <w:pPr>
        <w:pStyle w:val="Nidungvnbn"/>
      </w:pPr>
      <w:r w:rsidRPr="005E0165">
        <w:t>Selenium là một bộ các công cụ hỗ trợ kiểm thử tự động các tính năng của ứng dụng web, bao gồm 4 phần: Selenium IDE, Selenium Remote Control (RC), Selenium Core và Selenium Grid.</w:t>
      </w:r>
    </w:p>
    <w:p w14:paraId="0A4692A0" w14:textId="77777777" w:rsidR="00385468" w:rsidRPr="005E0165" w:rsidRDefault="00385468" w:rsidP="00385468">
      <w:pPr>
        <w:pStyle w:val="Nidungvnbn"/>
      </w:pPr>
      <w:r w:rsidRPr="005E0165">
        <w:t>Selenium hỗ trợ kiểm thử trên hầu hết các trình duyệt web phổ biến hiện nay như Firefox, Internet Explorer, Google Chrome và hỗ trợ trên rất nhiều ngôn ngữ lập trình phổ biến như C#, Java, Python, PHP. Không những vậy, Selenium còn có thể kết hợp với một số công cụ kiểm thử khác như Junit, Bromine, Nunit.</w:t>
      </w:r>
    </w:p>
    <w:p w14:paraId="5073AD4C" w14:textId="77777777" w:rsidR="00385468" w:rsidRPr="005E0165" w:rsidRDefault="00385468" w:rsidP="00385468">
      <w:pPr>
        <w:pStyle w:val="Heading3"/>
      </w:pPr>
      <w:bookmarkStart w:id="25" w:name="_Toc166958460"/>
      <w:bookmarkStart w:id="26" w:name="_Toc166967903"/>
      <w:r w:rsidRPr="005E0165">
        <w:t>Các thành phần của Selenium</w:t>
      </w:r>
      <w:bookmarkEnd w:id="25"/>
      <w:bookmarkEnd w:id="26"/>
    </w:p>
    <w:p w14:paraId="00CC2267" w14:textId="77777777" w:rsidR="00385468" w:rsidRPr="005E0165" w:rsidRDefault="00385468" w:rsidP="00385468">
      <w:pPr>
        <w:pStyle w:val="Nidungvnbn"/>
      </w:pPr>
      <w:r w:rsidRPr="005E0165">
        <w:t>Selenium IDE: </w:t>
      </w:r>
    </w:p>
    <w:p w14:paraId="325086DC" w14:textId="77777777" w:rsidR="00385468" w:rsidRPr="005E0165" w:rsidRDefault="00385468">
      <w:pPr>
        <w:pStyle w:val="Nidungvnbn"/>
        <w:numPr>
          <w:ilvl w:val="0"/>
          <w:numId w:val="4"/>
        </w:numPr>
      </w:pPr>
      <w:r w:rsidRPr="005E0165">
        <w:t>Mô tả: Môi trường phát triển tích hợp (IDE) để xây dựng và chạy các trường hợp kiểm thử Selenium. </w:t>
      </w:r>
    </w:p>
    <w:p w14:paraId="56527DAA" w14:textId="77777777" w:rsidR="00385468" w:rsidRPr="005E0165" w:rsidRDefault="00385468">
      <w:pPr>
        <w:pStyle w:val="Nidungvnbn"/>
        <w:numPr>
          <w:ilvl w:val="0"/>
          <w:numId w:val="4"/>
        </w:numPr>
      </w:pPr>
      <w:r w:rsidRPr="005E0165">
        <w:t>Hoạt động: Hoạt động như một add-on của Firefox và cung cấp giao diện dễ sử dụng. </w:t>
      </w:r>
    </w:p>
    <w:p w14:paraId="35ABBCA3" w14:textId="77777777" w:rsidR="00385468" w:rsidRPr="005E0165" w:rsidRDefault="00385468">
      <w:pPr>
        <w:pStyle w:val="Nidungvnbn"/>
        <w:numPr>
          <w:ilvl w:val="0"/>
          <w:numId w:val="4"/>
        </w:numPr>
      </w:pPr>
      <w:r w:rsidRPr="005E0165">
        <w:t>Tính năng: Ghi lại kịch bản kiểm thử để tái sử dụng, cung cấp menu ngữ cảnh tích hợp với trình duyệt Firefox để chọn các xác minh (verify) và khẳng định (assert) cho các yếu tố giao diện đã chọn. Cho phép chỉnh sửa các trường hợp kiểm thử để dễ kiểm soát hơn. </w:t>
      </w:r>
    </w:p>
    <w:p w14:paraId="18707B28" w14:textId="77777777" w:rsidR="00385468" w:rsidRPr="005E0165" w:rsidRDefault="00385468">
      <w:pPr>
        <w:pStyle w:val="Nidungvnbn"/>
        <w:numPr>
          <w:ilvl w:val="0"/>
          <w:numId w:val="4"/>
        </w:numPr>
      </w:pPr>
      <w:r w:rsidRPr="005E0165">
        <w:t>Khả năng tương thích: Mặc dù là một add-on của Firefox, các test case tạo ra bằng Selenium IDE có thể chạy trên các trình duyệt khác bằng cách sử dụng Selenium RC.</w:t>
      </w:r>
    </w:p>
    <w:p w14:paraId="2E315B04" w14:textId="77777777" w:rsidR="00385468" w:rsidRPr="005E0165" w:rsidRDefault="00385468" w:rsidP="00385468">
      <w:pPr>
        <w:pStyle w:val="Nidungvnbn"/>
      </w:pPr>
      <w:r w:rsidRPr="005E0165">
        <w:t>Selenium Core: </w:t>
      </w:r>
    </w:p>
    <w:p w14:paraId="367D65BF" w14:textId="77777777" w:rsidR="00385468" w:rsidRPr="005E0165" w:rsidRDefault="00385468">
      <w:pPr>
        <w:pStyle w:val="Nidungvnbn"/>
        <w:numPr>
          <w:ilvl w:val="0"/>
          <w:numId w:val="5"/>
        </w:numPr>
      </w:pPr>
      <w:r w:rsidRPr="005E0165">
        <w:lastRenderedPageBreak/>
        <w:t>Mô tả: Công cụ chạy các test script viết bằng Selenese, đã được tích hợp trong Selenium IDE. </w:t>
      </w:r>
    </w:p>
    <w:p w14:paraId="03B51A32" w14:textId="77777777" w:rsidR="00385468" w:rsidRPr="005E0165" w:rsidRDefault="00385468">
      <w:pPr>
        <w:pStyle w:val="Nidungvnbn"/>
        <w:numPr>
          <w:ilvl w:val="0"/>
          <w:numId w:val="5"/>
        </w:numPr>
      </w:pPr>
      <w:r w:rsidRPr="005E0165">
        <w:t>Ưu điểm: Có thể chạy test script trên hầu hết các trình duyệt. </w:t>
      </w:r>
    </w:p>
    <w:p w14:paraId="55BAA06B" w14:textId="77777777" w:rsidR="00385468" w:rsidRPr="005E0165" w:rsidRDefault="00385468">
      <w:pPr>
        <w:pStyle w:val="Nidungvnbn"/>
        <w:numPr>
          <w:ilvl w:val="0"/>
          <w:numId w:val="5"/>
        </w:numPr>
      </w:pPr>
      <w:r w:rsidRPr="005E0165">
        <w:t>Hạn chế: Yêu cầu cài đặt trên máy chủ của ứng dụng web cần kiểm tra, điều này khó khăn khi nhân viên kiểm thử không có quyền truy cập máy chủ.</w:t>
      </w:r>
    </w:p>
    <w:p w14:paraId="73A901CF" w14:textId="77777777" w:rsidR="00385468" w:rsidRPr="005E0165" w:rsidRDefault="00385468" w:rsidP="00385468">
      <w:pPr>
        <w:pStyle w:val="Nidungvnbn"/>
      </w:pPr>
      <w:r w:rsidRPr="005E0165">
        <w:t>Selenium RC (Remote Control): </w:t>
      </w:r>
    </w:p>
    <w:p w14:paraId="35B75358" w14:textId="77777777" w:rsidR="00385468" w:rsidRPr="005E0165" w:rsidRDefault="00385468">
      <w:pPr>
        <w:pStyle w:val="Nidungvnbn"/>
        <w:numPr>
          <w:ilvl w:val="0"/>
          <w:numId w:val="6"/>
        </w:numPr>
      </w:pPr>
      <w:r w:rsidRPr="005E0165">
        <w:t>Mô tả: Cho phép tự động hóa kiểm thử sử dụng ngôn ngữ lập trình cho tính linh hoạt và mở rộng trong phát triển logic thử nghiệm. </w:t>
      </w:r>
    </w:p>
    <w:p w14:paraId="5505153C" w14:textId="77777777" w:rsidR="00385468" w:rsidRPr="005E0165" w:rsidRDefault="00385468">
      <w:pPr>
        <w:pStyle w:val="Nidungvnbn"/>
        <w:numPr>
          <w:ilvl w:val="0"/>
          <w:numId w:val="6"/>
        </w:numPr>
      </w:pPr>
      <w:r w:rsidRPr="005E0165">
        <w:t>Tính năng: Cung cấp API và thư viện cho nhiều ngôn ngữ lập trình (HTML, Java, C#, Perl, PHP, Python, Ruby). </w:t>
      </w:r>
    </w:p>
    <w:p w14:paraId="3F0C7677" w14:textId="77777777" w:rsidR="00385468" w:rsidRPr="005E0165" w:rsidRDefault="00385468">
      <w:pPr>
        <w:pStyle w:val="Nidungvnbn"/>
        <w:numPr>
          <w:ilvl w:val="0"/>
          <w:numId w:val="6"/>
        </w:numPr>
      </w:pPr>
      <w:r w:rsidRPr="005E0165">
        <w:t>Khả năng: Hỗ trợ lặp đi lặp lại, tích hợp với môi trường xây dựng tự động của dự án.</w:t>
      </w:r>
    </w:p>
    <w:p w14:paraId="5C297AA3" w14:textId="77777777" w:rsidR="00385468" w:rsidRPr="005E0165" w:rsidRDefault="00385468" w:rsidP="00385468">
      <w:pPr>
        <w:pStyle w:val="Nidungvnbn"/>
      </w:pPr>
      <w:r w:rsidRPr="005E0165">
        <w:t>Selenium Grid: </w:t>
      </w:r>
    </w:p>
    <w:p w14:paraId="3E529D07" w14:textId="77777777" w:rsidR="00385468" w:rsidRPr="005E0165" w:rsidRDefault="00385468">
      <w:pPr>
        <w:pStyle w:val="Nidungvnbn"/>
        <w:numPr>
          <w:ilvl w:val="0"/>
          <w:numId w:val="7"/>
        </w:numPr>
      </w:pPr>
      <w:r w:rsidRPr="005E0165">
        <w:t>Mô tả: Thực hiện phương pháp kiểm tra phân bố, phối hợp nhiều kết quả của Selenium RC để thực thi trên nhiều trình duyệt web cùng lúc. </w:t>
      </w:r>
    </w:p>
    <w:p w14:paraId="025ED8E8" w14:textId="77777777" w:rsidR="00385468" w:rsidRDefault="00385468">
      <w:pPr>
        <w:pStyle w:val="Nidungvnbn"/>
        <w:numPr>
          <w:ilvl w:val="0"/>
          <w:numId w:val="7"/>
        </w:numPr>
      </w:pPr>
      <w:r w:rsidRPr="005E0165">
        <w:t>Tính năng: Cho phép lưu lại kết quả kiểm tra.</w:t>
      </w:r>
    </w:p>
    <w:p w14:paraId="7C334487" w14:textId="77777777" w:rsidR="00385468" w:rsidRPr="005E0165" w:rsidRDefault="00385468" w:rsidP="00385468">
      <w:pPr>
        <w:pStyle w:val="Nidungvnbn"/>
      </w:pPr>
    </w:p>
    <w:p w14:paraId="0BB3FB13" w14:textId="77777777" w:rsidR="00385468" w:rsidRPr="005E0165" w:rsidRDefault="00385468" w:rsidP="00385468">
      <w:pPr>
        <w:pStyle w:val="Heading3"/>
        <w:rPr>
          <w:sz w:val="24"/>
          <w:szCs w:val="24"/>
        </w:rPr>
      </w:pPr>
      <w:bookmarkStart w:id="27" w:name="_Toc166958461"/>
      <w:bookmarkStart w:id="28" w:name="_Toc166967904"/>
      <w:r w:rsidRPr="005E0165">
        <w:t>Selenium IDE</w:t>
      </w:r>
      <w:bookmarkEnd w:id="27"/>
      <w:bookmarkEnd w:id="28"/>
    </w:p>
    <w:p w14:paraId="12B3C3A0" w14:textId="77777777" w:rsidR="00385468" w:rsidRPr="005E0165" w:rsidRDefault="00385468" w:rsidP="00385468">
      <w:pPr>
        <w:pStyle w:val="Nidungvnbn"/>
      </w:pPr>
      <w:r w:rsidRPr="005E0165">
        <w:t>Selenium IDE là một add-on của Mozilla Firefox phiên bản 2.0 trở lên, ban đầu được phát triển bởi Shinya Kasatani theo hướng sử dụng Selenium Core mà không cần cài đặt Selenium vào máy chủ ứng dụng. Nó được xây dựng sử dụng JavaScript do vậy mà nó có thể tương tác với DOM (Document Object Model), sử dụng được những cách gọi JavaScript.</w:t>
      </w:r>
    </w:p>
    <w:p w14:paraId="156492AE" w14:textId="77777777" w:rsidR="00385468" w:rsidRPr="005E0165" w:rsidRDefault="00385468" w:rsidP="00385468">
      <w:pPr>
        <w:pStyle w:val="Nidungvnbn"/>
      </w:pPr>
      <w:r w:rsidRPr="005E0165">
        <w:t>Selenium cho phép ghi lại những hành động trong luồng công việc cần kiểm tra bằng các chức năng Record và Playback.</w:t>
      </w:r>
    </w:p>
    <w:p w14:paraId="4E5BE554" w14:textId="77777777" w:rsidR="00385468" w:rsidRPr="005E0165" w:rsidRDefault="00385468" w:rsidP="00385468">
      <w:pPr>
        <w:pStyle w:val="Nidungvnbn"/>
      </w:pPr>
      <w:r w:rsidRPr="005E0165">
        <w:t xml:space="preserve">Selenium IDE cũng chứa một menu ngữ cảnh cho phép lựa chọn yếu tố giao diện người dùng từ các trình duyệt đang hiển thị trang và sau đó chọn từ một danh </w:t>
      </w:r>
      <w:r w:rsidRPr="005E0165">
        <w:lastRenderedPageBreak/>
        <w:t>sách các lệnh Selenium và các thông số được xác định theo ngữ cảnh của phần giao diện người dùng lựa chọn.</w:t>
      </w:r>
    </w:p>
    <w:p w14:paraId="3679ADFB" w14:textId="77777777" w:rsidR="00385468" w:rsidRDefault="00385468" w:rsidP="00385468">
      <w:pPr>
        <w:pStyle w:val="Heading2"/>
        <w:rPr>
          <w:lang w:val="en-US"/>
        </w:rPr>
      </w:pPr>
      <w:bookmarkStart w:id="29" w:name="_Toc166958462"/>
      <w:bookmarkStart w:id="30" w:name="_Toc166967905"/>
      <w:r w:rsidRPr="005E0165">
        <w:t>Các kiểm thử cho ứng dụng Web</w:t>
      </w:r>
      <w:bookmarkEnd w:id="29"/>
      <w:bookmarkEnd w:id="30"/>
    </w:p>
    <w:p w14:paraId="2D109834" w14:textId="55008E7B" w:rsidR="002F7DC4" w:rsidRPr="002F7DC4" w:rsidRDefault="002F7DC4" w:rsidP="002F7DC4">
      <w:pPr>
        <w:pStyle w:val="Nidungvnbn"/>
      </w:pPr>
      <w:hyperlink r:id="rId12" w:history="1">
        <w:r>
          <w:rPr>
            <w:rStyle w:val="Hyperlink"/>
          </w:rPr>
          <w:t>Hướng dẫn 8 bước để kiểm thử trang web (Web Application Testing) (viblo.asia)</w:t>
        </w:r>
      </w:hyperlink>
    </w:p>
    <w:p w14:paraId="0E9FFB74" w14:textId="77777777" w:rsidR="002F7DC4" w:rsidRDefault="002F7DC4" w:rsidP="002F7DC4">
      <w:pPr>
        <w:pStyle w:val="Heading1"/>
        <w:shd w:val="clear" w:color="auto" w:fill="FFFFFF"/>
        <w:spacing w:before="360" w:after="144"/>
        <w:rPr>
          <w:rFonts w:ascii="Open Sans" w:hAnsi="Open Sans" w:cs="Open Sans"/>
          <w:color w:val="1B1B1B"/>
          <w:sz w:val="47"/>
          <w:szCs w:val="47"/>
        </w:rPr>
      </w:pPr>
      <w:r>
        <w:rPr>
          <w:rFonts w:ascii="Open Sans" w:hAnsi="Open Sans" w:cs="Open Sans"/>
          <w:color w:val="1B1B1B"/>
          <w:sz w:val="47"/>
          <w:szCs w:val="47"/>
        </w:rPr>
        <w:t>1. Kiểm thử chức năng</w:t>
      </w:r>
    </w:p>
    <w:p w14:paraId="2A7E5075" w14:textId="77777777" w:rsidR="002F7DC4" w:rsidRDefault="002F7DC4" w:rsidP="002F7DC4">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Việc kiểm thử chức năng đòi hỏi tester phải thực hiện test tất cả các chức năng chính các link trong trang web, định dạng được sử dụng trong các trang web để gửi và nhận các thông tin cần thiết từ người dùng. Ngoài ra còn có kết nối cơ sở dữ liệu, kiểm tra cookies và xác minh HTML/CSS.</w:t>
      </w:r>
    </w:p>
    <w:p w14:paraId="1D96C238" w14:textId="77777777" w:rsidR="002F7DC4" w:rsidRDefault="002F7DC4" w:rsidP="002F7DC4">
      <w:pPr>
        <w:pStyle w:val="Heading1"/>
        <w:shd w:val="clear" w:color="auto" w:fill="FFFFFF"/>
        <w:spacing w:before="360" w:after="144"/>
        <w:rPr>
          <w:rFonts w:ascii="Open Sans" w:hAnsi="Open Sans" w:cs="Open Sans"/>
          <w:color w:val="1B1B1B"/>
          <w:sz w:val="47"/>
          <w:szCs w:val="47"/>
        </w:rPr>
      </w:pPr>
      <w:r>
        <w:rPr>
          <w:rFonts w:ascii="Open Sans" w:hAnsi="Open Sans" w:cs="Open Sans"/>
          <w:color w:val="1B1B1B"/>
          <w:sz w:val="47"/>
          <w:szCs w:val="47"/>
        </w:rPr>
        <w:t>2. Kiểm thử tính khả dụng</w:t>
      </w:r>
    </w:p>
    <w:p w14:paraId="0C7FE12A" w14:textId="77777777" w:rsidR="002F7DC4" w:rsidRDefault="002F7DC4" w:rsidP="002F7DC4">
      <w:pPr>
        <w:pStyle w:val="Nidungvnbn"/>
      </w:pPr>
    </w:p>
    <w:p w14:paraId="5B02F012" w14:textId="4E99EEC5" w:rsidR="002F7DC4" w:rsidRDefault="002F7DC4" w:rsidP="002F7DC4">
      <w:pPr>
        <w:pStyle w:val="Nidungvnbn"/>
      </w:pPr>
      <w:r>
        <w:rPr>
          <w:rFonts w:ascii="Open Sans" w:hAnsi="Open Sans" w:cs="Open Sans"/>
          <w:color w:val="1B1B1B"/>
          <w:spacing w:val="-1"/>
          <w:sz w:val="27"/>
          <w:szCs w:val="27"/>
          <w:shd w:val="clear" w:color="auto" w:fill="FFFFFF"/>
        </w:rPr>
        <w:t>Tính khả dụng của trang web được định nghĩa là trang web dễ sử dụng, có hướng dẫn sử dụng rõ ràng, rành mạch, mỗi trang đều có menu chính và menu này phải nhất quán.</w:t>
      </w:r>
    </w:p>
    <w:p w14:paraId="2EB8F8F2" w14:textId="77777777" w:rsidR="002F7DC4" w:rsidRPr="002F7DC4" w:rsidRDefault="002F7DC4" w:rsidP="002F7DC4">
      <w:pPr>
        <w:numPr>
          <w:ilvl w:val="0"/>
          <w:numId w:val="172"/>
        </w:numPr>
        <w:shd w:val="clear" w:color="auto" w:fill="FFFFFF"/>
        <w:spacing w:before="100" w:beforeAutospacing="1"/>
        <w:rPr>
          <w:rFonts w:ascii="Open Sans" w:hAnsi="Open Sans" w:cs="Open Sans"/>
          <w:color w:val="1B1B1B"/>
          <w:sz w:val="27"/>
          <w:szCs w:val="27"/>
        </w:rPr>
      </w:pPr>
      <w:r w:rsidRPr="002F7DC4">
        <w:rPr>
          <w:rFonts w:ascii="Open Sans" w:hAnsi="Open Sans" w:cs="Open Sans"/>
          <w:color w:val="1B1B1B"/>
          <w:sz w:val="27"/>
          <w:szCs w:val="27"/>
        </w:rPr>
        <w:t>Kiểm tra Navigation: Menu, button, textbox, breadcrum hoặc link đến các trang khác nhau trên trang web của bạn phải dễ nhìn thấy và nhất quán trên tất cả các trang web.</w:t>
      </w:r>
    </w:p>
    <w:p w14:paraId="09331F81" w14:textId="77777777" w:rsidR="002F7DC4" w:rsidRPr="002F7DC4" w:rsidRDefault="002F7DC4" w:rsidP="002F7DC4">
      <w:pPr>
        <w:numPr>
          <w:ilvl w:val="0"/>
          <w:numId w:val="172"/>
        </w:numPr>
        <w:shd w:val="clear" w:color="auto" w:fill="FFFFFF"/>
        <w:spacing w:before="100" w:beforeAutospacing="1"/>
        <w:rPr>
          <w:rFonts w:ascii="Open Sans" w:hAnsi="Open Sans" w:cs="Open Sans"/>
          <w:color w:val="1B1B1B"/>
          <w:sz w:val="27"/>
          <w:szCs w:val="27"/>
        </w:rPr>
      </w:pPr>
      <w:r w:rsidRPr="002F7DC4">
        <w:rPr>
          <w:rFonts w:ascii="Open Sans" w:hAnsi="Open Sans" w:cs="Open Sans"/>
          <w:color w:val="1B1B1B"/>
          <w:sz w:val="27"/>
          <w:szCs w:val="27"/>
        </w:rPr>
        <w:t>Kiểm tra nội dung: nội dung phải dễ đọc không có lỗi chính tả hoặc ngữ pháp, thân thiện với người dùng. Hình ảnh được sắp xếp gọn gàng, hợp lý.</w:t>
      </w:r>
    </w:p>
    <w:p w14:paraId="5A4FF9D8" w14:textId="77777777" w:rsidR="002F7DC4" w:rsidRDefault="002F7DC4" w:rsidP="002F7DC4">
      <w:pPr>
        <w:pStyle w:val="Nidungvnbn"/>
      </w:pPr>
    </w:p>
    <w:p w14:paraId="111B4436" w14:textId="77777777" w:rsidR="002F7DC4" w:rsidRDefault="002F7DC4" w:rsidP="002F7DC4">
      <w:pPr>
        <w:pStyle w:val="Nidungvnbn"/>
      </w:pPr>
    </w:p>
    <w:p w14:paraId="74E870FE" w14:textId="77777777" w:rsidR="002F7DC4" w:rsidRDefault="002F7DC4" w:rsidP="002F7DC4">
      <w:pPr>
        <w:pStyle w:val="Nidungvnbn"/>
      </w:pPr>
    </w:p>
    <w:p w14:paraId="31ABCA7D" w14:textId="77777777" w:rsidR="002F7DC4" w:rsidRPr="002F7DC4" w:rsidRDefault="002F7DC4" w:rsidP="002F7DC4">
      <w:pPr>
        <w:pStyle w:val="Nidungvnbn"/>
      </w:pPr>
    </w:p>
    <w:p w14:paraId="75144BE6" w14:textId="77777777" w:rsidR="00385468" w:rsidRPr="005E0165" w:rsidRDefault="00385468" w:rsidP="00385468">
      <w:pPr>
        <w:pStyle w:val="Heading3"/>
      </w:pPr>
      <w:bookmarkStart w:id="31" w:name="_Toc166958463"/>
      <w:bookmarkStart w:id="32" w:name="_Toc166967906"/>
      <w:r w:rsidRPr="005E0165">
        <w:t>Kiểm thử chức năng</w:t>
      </w:r>
      <w:bookmarkEnd w:id="31"/>
      <w:bookmarkEnd w:id="32"/>
    </w:p>
    <w:p w14:paraId="26B0AEF7" w14:textId="77777777" w:rsidR="00385468" w:rsidRPr="005E0165" w:rsidRDefault="00385468" w:rsidP="00385468">
      <w:pPr>
        <w:pStyle w:val="Nidungvnbn"/>
      </w:pPr>
      <w:r w:rsidRPr="005E0165">
        <w:t>Kiểm tra chức năng cũng giống các trường hợp kiểm thử khác là tìm ra lỗi, tuy nhiên kiểm thử chức năng cho phép kiểm thử cho tất cả các liên kết trong trang Web, kết nối cơ sở dữ liệu, cách thức sử dụng trong các trang Web để gửi và nhận thông tin của người sử dụng</w:t>
      </w:r>
    </w:p>
    <w:p w14:paraId="63350FAC" w14:textId="77777777" w:rsidR="00385468" w:rsidRPr="005E0165" w:rsidRDefault="00385468" w:rsidP="00385468">
      <w:pPr>
        <w:pStyle w:val="Heading3"/>
      </w:pPr>
      <w:bookmarkStart w:id="33" w:name="_Toc166958464"/>
      <w:bookmarkStart w:id="34" w:name="_Toc166967907"/>
      <w:r w:rsidRPr="005E0165">
        <w:t>Kiểm thử cở sở dữ liệu</w:t>
      </w:r>
      <w:bookmarkEnd w:id="33"/>
      <w:bookmarkEnd w:id="34"/>
    </w:p>
    <w:p w14:paraId="05A72071" w14:textId="77777777" w:rsidR="00385468" w:rsidRPr="005E0165" w:rsidRDefault="00385468" w:rsidP="00385468">
      <w:pPr>
        <w:pStyle w:val="Nidungvnbn"/>
      </w:pPr>
      <w:r w:rsidRPr="005E0165">
        <w:t>Tất cả các ứng dụng Web truy cập cơ sở dữ liệu đều yêu cầu trình chủ cơ sở dữ liệu, để có thể thiết kế các trường hợp kiểm thử cơ sở dữ liệu và phân tích các lỗi liên quan đến cơ sở dữ liệu, các kiểm thử viên cần hiểu được các khái niệm liên quan đến cơ sở dữ liệu, cách các thành phần của trình chủ Web giao tiếp với các thành phần cơ sở dữ liệu.</w:t>
      </w:r>
    </w:p>
    <w:p w14:paraId="77943230" w14:textId="77777777" w:rsidR="00385468" w:rsidRPr="005E0165" w:rsidRDefault="00385468" w:rsidP="00385468">
      <w:pPr>
        <w:pStyle w:val="Heading3"/>
      </w:pPr>
      <w:bookmarkStart w:id="35" w:name="_Toc166958465"/>
      <w:bookmarkStart w:id="36" w:name="_Toc166967908"/>
      <w:r w:rsidRPr="005E0165">
        <w:t>Kiểm thử bảo mật</w:t>
      </w:r>
      <w:bookmarkEnd w:id="35"/>
      <w:bookmarkEnd w:id="36"/>
      <w:r w:rsidRPr="005E0165">
        <w:t xml:space="preserve"> </w:t>
      </w:r>
    </w:p>
    <w:p w14:paraId="0B5662E9" w14:textId="77777777" w:rsidR="00385468" w:rsidRPr="005E0165" w:rsidRDefault="00385468" w:rsidP="00385468">
      <w:pPr>
        <w:pStyle w:val="Nidungvnbn"/>
      </w:pPr>
      <w:r w:rsidRPr="005E0165">
        <w:t>Đối một ứng dụng Web thì bảo mật là một vấn đề sống còn với ứng dụng đó, vì nếu bảo mật không tốt sẽ làm mất thông tin quan trọng, thậm chí còn mất cả quyền kiểm soát hệ thống ứng dụng Web đó.</w:t>
      </w:r>
    </w:p>
    <w:p w14:paraId="0C1D47B5" w14:textId="77777777" w:rsidR="00385468" w:rsidRPr="005E0165" w:rsidRDefault="00385468" w:rsidP="00385468">
      <w:pPr>
        <w:pStyle w:val="Heading3"/>
      </w:pPr>
      <w:bookmarkStart w:id="37" w:name="_Toc166958466"/>
      <w:bookmarkStart w:id="38" w:name="_Toc166967909"/>
      <w:r w:rsidRPr="005E0165">
        <w:t>Kiểm thử hiệu năng</w:t>
      </w:r>
      <w:bookmarkEnd w:id="37"/>
      <w:bookmarkEnd w:id="38"/>
      <w:r w:rsidRPr="005E0165">
        <w:t xml:space="preserve"> </w:t>
      </w:r>
    </w:p>
    <w:p w14:paraId="5A54B408" w14:textId="77777777" w:rsidR="00385468" w:rsidRDefault="00385468" w:rsidP="00385468">
      <w:pPr>
        <w:pStyle w:val="Nidungvnbn"/>
      </w:pPr>
      <w:r w:rsidRPr="005E0165">
        <w:t>Đối với các ứng dụng Web thương mại điện tử phục vụ cho việc mua bán hàng trực tuyến, điều gì sẽ xảy ra khi bạn thực hiện giao tác bấm vào “mua hàng”, bạn có tin tưởng rằng sẽ không phải chờ quá lâu hay xử lý nặng nề không.</w:t>
      </w:r>
    </w:p>
    <w:p w14:paraId="451A60E5" w14:textId="77777777" w:rsidR="002F7DC4" w:rsidRDefault="002F7DC4" w:rsidP="00385468">
      <w:pPr>
        <w:pStyle w:val="Nidungvnbn"/>
      </w:pPr>
    </w:p>
    <w:p w14:paraId="538D2195" w14:textId="77777777" w:rsidR="002F7DC4" w:rsidRDefault="002F7DC4" w:rsidP="00385468">
      <w:pPr>
        <w:pStyle w:val="Nidungvnbn"/>
      </w:pPr>
    </w:p>
    <w:p w14:paraId="25887832" w14:textId="77777777" w:rsidR="002F7DC4" w:rsidRPr="005E0165" w:rsidRDefault="002F7DC4" w:rsidP="00385468">
      <w:pPr>
        <w:pStyle w:val="Nidungvnbn"/>
      </w:pPr>
    </w:p>
    <w:p w14:paraId="4DCC48A6" w14:textId="464C7994" w:rsidR="009D2644" w:rsidRPr="00385468" w:rsidRDefault="009D2644" w:rsidP="00385468">
      <w:pPr>
        <w:pStyle w:val="Heading1"/>
      </w:pPr>
      <w:bookmarkStart w:id="39" w:name="_Toc166967910"/>
      <w:r>
        <w:lastRenderedPageBreak/>
        <w:t>Đặc tả hệ thống</w:t>
      </w:r>
      <w:bookmarkEnd w:id="39"/>
    </w:p>
    <w:p w14:paraId="43BCD821" w14:textId="77777777" w:rsidR="00F10BFB" w:rsidRDefault="00385468" w:rsidP="00A75D0A">
      <w:pPr>
        <w:pStyle w:val="Heading2"/>
        <w:spacing w:before="240" w:after="240"/>
        <w:rPr>
          <w:lang w:val="en-US"/>
        </w:rPr>
      </w:pPr>
      <w:bookmarkStart w:id="40" w:name="_Toc166967911"/>
      <w:r>
        <w:t xml:space="preserve">Sơ đồ </w:t>
      </w:r>
      <w:r w:rsidRPr="004A56BF">
        <w:t>usecase</w:t>
      </w:r>
      <w:r w:rsidR="004A56BF">
        <w:rPr>
          <w:lang w:val="en-US"/>
        </w:rPr>
        <w:t xml:space="preserve"> quản lý t</w:t>
      </w:r>
      <w:r w:rsidR="004A56BF" w:rsidRPr="004A56BF">
        <w:t>ài khoản</w:t>
      </w:r>
      <w:bookmarkEnd w:id="40"/>
    </w:p>
    <w:p w14:paraId="310BF806" w14:textId="7C723088" w:rsidR="009D2644" w:rsidRDefault="004A56BF" w:rsidP="00F10BFB">
      <w:pPr>
        <w:pStyle w:val="Nidungvnbn"/>
        <w:ind w:firstLine="0"/>
        <w:jc w:val="center"/>
      </w:pPr>
      <w:r w:rsidRPr="00F10BFB">
        <w:rPr>
          <w:noProof/>
        </w:rPr>
        <w:drawing>
          <wp:inline distT="0" distB="0" distL="0" distR="0" wp14:anchorId="35E0EA8F" wp14:editId="4E0AC2D4">
            <wp:extent cx="5295900" cy="2773010"/>
            <wp:effectExtent l="0" t="0" r="0" b="8890"/>
            <wp:docPr id="1733752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52844" name=""/>
                    <pic:cNvPicPr/>
                  </pic:nvPicPr>
                  <pic:blipFill>
                    <a:blip r:embed="rId13"/>
                    <a:stretch>
                      <a:fillRect/>
                    </a:stretch>
                  </pic:blipFill>
                  <pic:spPr>
                    <a:xfrm>
                      <a:off x="0" y="0"/>
                      <a:ext cx="5298783" cy="2774519"/>
                    </a:xfrm>
                    <a:prstGeom prst="rect">
                      <a:avLst/>
                    </a:prstGeom>
                  </pic:spPr>
                </pic:pic>
              </a:graphicData>
            </a:graphic>
          </wp:inline>
        </w:drawing>
      </w:r>
    </w:p>
    <w:p w14:paraId="34ED2193" w14:textId="2DA2E969" w:rsidR="004A56BF" w:rsidRPr="004A56BF" w:rsidRDefault="004A56BF" w:rsidP="004A56BF">
      <w:pPr>
        <w:pStyle w:val="Caption"/>
      </w:pPr>
      <w:r>
        <w:t xml:space="preserve">Hình </w:t>
      </w:r>
      <w:r>
        <w:fldChar w:fldCharType="begin"/>
      </w:r>
      <w:r>
        <w:instrText xml:space="preserve"> SEQ Hình \* ARABIC </w:instrText>
      </w:r>
      <w:r>
        <w:fldChar w:fldCharType="separate"/>
      </w:r>
      <w:r w:rsidR="001730FC">
        <w:rPr>
          <w:noProof/>
        </w:rPr>
        <w:t>1</w:t>
      </w:r>
      <w:r>
        <w:fldChar w:fldCharType="end"/>
      </w:r>
      <w:r>
        <w:t xml:space="preserve"> Usecase quản lý tài khoản</w:t>
      </w:r>
    </w:p>
    <w:p w14:paraId="5FA56F05" w14:textId="4054E0D8" w:rsidR="004A56BF" w:rsidRDefault="004A56BF" w:rsidP="004A56BF">
      <w:pPr>
        <w:pStyle w:val="Heading2"/>
        <w:rPr>
          <w:sz w:val="26"/>
          <w:szCs w:val="26"/>
        </w:rPr>
      </w:pPr>
      <w:bookmarkStart w:id="41" w:name="_Toc166967912"/>
      <w:r>
        <w:t>Sơ đồ usecase</w:t>
      </w:r>
      <w:r>
        <w:rPr>
          <w:lang w:val="en-US"/>
        </w:rPr>
        <w:t xml:space="preserve"> Thêm vào giỏ hàng</w:t>
      </w:r>
      <w:bookmarkEnd w:id="41"/>
    </w:p>
    <w:p w14:paraId="7955B553" w14:textId="476F599A" w:rsidR="004A56BF" w:rsidRDefault="004A56BF" w:rsidP="004A56BF">
      <w:pPr>
        <w:spacing w:before="240" w:after="240"/>
        <w:jc w:val="center"/>
        <w:rPr>
          <w:b/>
          <w:sz w:val="26"/>
          <w:szCs w:val="26"/>
        </w:rPr>
      </w:pPr>
      <w:r w:rsidRPr="004A56BF">
        <w:rPr>
          <w:b/>
          <w:noProof/>
          <w:sz w:val="26"/>
          <w:szCs w:val="26"/>
        </w:rPr>
        <w:drawing>
          <wp:inline distT="0" distB="0" distL="0" distR="0" wp14:anchorId="15CD5632" wp14:editId="5236C2F7">
            <wp:extent cx="5113020" cy="3193383"/>
            <wp:effectExtent l="0" t="0" r="0" b="7620"/>
            <wp:docPr id="1043038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38128" name=""/>
                    <pic:cNvPicPr/>
                  </pic:nvPicPr>
                  <pic:blipFill>
                    <a:blip r:embed="rId14"/>
                    <a:stretch>
                      <a:fillRect/>
                    </a:stretch>
                  </pic:blipFill>
                  <pic:spPr>
                    <a:xfrm>
                      <a:off x="0" y="0"/>
                      <a:ext cx="5116084" cy="3195296"/>
                    </a:xfrm>
                    <a:prstGeom prst="rect">
                      <a:avLst/>
                    </a:prstGeom>
                  </pic:spPr>
                </pic:pic>
              </a:graphicData>
            </a:graphic>
          </wp:inline>
        </w:drawing>
      </w:r>
    </w:p>
    <w:p w14:paraId="08124F32" w14:textId="3A92C67C" w:rsidR="004A56BF" w:rsidRDefault="004A56BF" w:rsidP="004A56BF">
      <w:pPr>
        <w:pStyle w:val="Caption"/>
        <w:rPr>
          <w:b/>
          <w:szCs w:val="26"/>
        </w:rPr>
      </w:pPr>
      <w:r>
        <w:t xml:space="preserve">Hình </w:t>
      </w:r>
      <w:r>
        <w:fldChar w:fldCharType="begin"/>
      </w:r>
      <w:r>
        <w:instrText xml:space="preserve"> SEQ Hình \* ARABIC </w:instrText>
      </w:r>
      <w:r>
        <w:fldChar w:fldCharType="separate"/>
      </w:r>
      <w:r w:rsidR="001730FC">
        <w:rPr>
          <w:noProof/>
        </w:rPr>
        <w:t>2</w:t>
      </w:r>
      <w:r>
        <w:fldChar w:fldCharType="end"/>
      </w:r>
      <w:r>
        <w:t xml:space="preserve"> Usecase Thêm vào giỏ hàng</w:t>
      </w:r>
    </w:p>
    <w:p w14:paraId="3336D15A" w14:textId="24A2D599" w:rsidR="009D2644" w:rsidRDefault="004A56BF" w:rsidP="004A56BF">
      <w:pPr>
        <w:pStyle w:val="Heading2"/>
        <w:rPr>
          <w:lang w:val="en-US"/>
        </w:rPr>
      </w:pPr>
      <w:bookmarkStart w:id="42" w:name="_Toc166967913"/>
      <w:r>
        <w:rPr>
          <w:lang w:val="en-US"/>
        </w:rPr>
        <w:lastRenderedPageBreak/>
        <w:t>Sơ đồ usecase Mua hàng</w:t>
      </w:r>
      <w:bookmarkEnd w:id="42"/>
    </w:p>
    <w:p w14:paraId="20DF92EE" w14:textId="789AADEF" w:rsidR="004A56BF" w:rsidRPr="004A56BF" w:rsidRDefault="004A56BF" w:rsidP="00400243">
      <w:pPr>
        <w:pStyle w:val="Nidungvnbn"/>
        <w:ind w:firstLine="0"/>
      </w:pPr>
      <w:r w:rsidRPr="004A56BF">
        <w:rPr>
          <w:noProof/>
        </w:rPr>
        <w:drawing>
          <wp:inline distT="0" distB="0" distL="0" distR="0" wp14:anchorId="610F9BDD" wp14:editId="2F102DE6">
            <wp:extent cx="5579745" cy="3164205"/>
            <wp:effectExtent l="0" t="0" r="1905" b="0"/>
            <wp:docPr id="538063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63550" name=""/>
                    <pic:cNvPicPr/>
                  </pic:nvPicPr>
                  <pic:blipFill>
                    <a:blip r:embed="rId15"/>
                    <a:stretch>
                      <a:fillRect/>
                    </a:stretch>
                  </pic:blipFill>
                  <pic:spPr>
                    <a:xfrm>
                      <a:off x="0" y="0"/>
                      <a:ext cx="5579745" cy="3164205"/>
                    </a:xfrm>
                    <a:prstGeom prst="rect">
                      <a:avLst/>
                    </a:prstGeom>
                  </pic:spPr>
                </pic:pic>
              </a:graphicData>
            </a:graphic>
          </wp:inline>
        </w:drawing>
      </w:r>
    </w:p>
    <w:p w14:paraId="2699F74D" w14:textId="74A779E9" w:rsidR="004A56BF" w:rsidRDefault="004A56BF" w:rsidP="004A56BF">
      <w:pPr>
        <w:pStyle w:val="Caption"/>
        <w:rPr>
          <w:b/>
          <w:szCs w:val="26"/>
        </w:rPr>
      </w:pPr>
      <w:r>
        <w:t xml:space="preserve">Hình </w:t>
      </w:r>
      <w:r>
        <w:fldChar w:fldCharType="begin"/>
      </w:r>
      <w:r>
        <w:instrText xml:space="preserve"> SEQ Hình \* ARABIC </w:instrText>
      </w:r>
      <w:r>
        <w:fldChar w:fldCharType="separate"/>
      </w:r>
      <w:r w:rsidR="001730FC">
        <w:rPr>
          <w:noProof/>
        </w:rPr>
        <w:t>3</w:t>
      </w:r>
      <w:r>
        <w:fldChar w:fldCharType="end"/>
      </w:r>
      <w:r>
        <w:t xml:space="preserve"> Usecase Mua hàng</w:t>
      </w:r>
    </w:p>
    <w:p w14:paraId="12D1BAA4" w14:textId="77777777" w:rsidR="004A56BF" w:rsidRDefault="004A56BF" w:rsidP="009D2644">
      <w:pPr>
        <w:spacing w:before="240" w:after="240"/>
        <w:rPr>
          <w:b/>
          <w:sz w:val="26"/>
          <w:szCs w:val="26"/>
        </w:rPr>
      </w:pPr>
    </w:p>
    <w:p w14:paraId="661AD5B0" w14:textId="77777777" w:rsidR="00400243" w:rsidRDefault="00400243" w:rsidP="009D2644">
      <w:pPr>
        <w:spacing w:before="240" w:after="240"/>
        <w:rPr>
          <w:b/>
          <w:sz w:val="26"/>
          <w:szCs w:val="26"/>
        </w:rPr>
      </w:pPr>
    </w:p>
    <w:p w14:paraId="342F080E" w14:textId="77777777" w:rsidR="00400243" w:rsidRDefault="00400243" w:rsidP="009D2644">
      <w:pPr>
        <w:spacing w:before="240" w:after="240"/>
        <w:rPr>
          <w:b/>
          <w:sz w:val="26"/>
          <w:szCs w:val="26"/>
        </w:rPr>
      </w:pPr>
    </w:p>
    <w:p w14:paraId="5087F178" w14:textId="77777777" w:rsidR="00400243" w:rsidRDefault="00400243" w:rsidP="009D2644">
      <w:pPr>
        <w:spacing w:before="240" w:after="240"/>
        <w:rPr>
          <w:b/>
          <w:sz w:val="26"/>
          <w:szCs w:val="26"/>
        </w:rPr>
      </w:pPr>
    </w:p>
    <w:p w14:paraId="6FDA2B05" w14:textId="77777777" w:rsidR="00400243" w:rsidRDefault="00400243" w:rsidP="009D2644">
      <w:pPr>
        <w:spacing w:before="240" w:after="240"/>
        <w:rPr>
          <w:b/>
          <w:sz w:val="26"/>
          <w:szCs w:val="26"/>
        </w:rPr>
      </w:pPr>
    </w:p>
    <w:p w14:paraId="6FD1146E" w14:textId="77777777" w:rsidR="00400243" w:rsidRDefault="00400243" w:rsidP="009D2644">
      <w:pPr>
        <w:spacing w:before="240" w:after="240"/>
        <w:rPr>
          <w:b/>
          <w:sz w:val="26"/>
          <w:szCs w:val="26"/>
        </w:rPr>
      </w:pPr>
    </w:p>
    <w:p w14:paraId="655D9CC3" w14:textId="77777777" w:rsidR="00400243" w:rsidRDefault="00400243" w:rsidP="009D2644">
      <w:pPr>
        <w:spacing w:before="240" w:after="240"/>
        <w:rPr>
          <w:b/>
          <w:sz w:val="26"/>
          <w:szCs w:val="26"/>
        </w:rPr>
      </w:pPr>
    </w:p>
    <w:p w14:paraId="52A0DE86" w14:textId="77777777" w:rsidR="00400243" w:rsidRDefault="00400243" w:rsidP="009D2644">
      <w:pPr>
        <w:spacing w:before="240" w:after="240"/>
        <w:rPr>
          <w:b/>
          <w:sz w:val="26"/>
          <w:szCs w:val="26"/>
        </w:rPr>
      </w:pPr>
    </w:p>
    <w:p w14:paraId="20715A8D" w14:textId="77777777" w:rsidR="00400243" w:rsidRDefault="00400243" w:rsidP="009D2644">
      <w:pPr>
        <w:spacing w:before="240" w:after="240"/>
        <w:rPr>
          <w:b/>
          <w:sz w:val="26"/>
          <w:szCs w:val="26"/>
        </w:rPr>
      </w:pPr>
    </w:p>
    <w:p w14:paraId="4B32F480" w14:textId="77777777" w:rsidR="00400243" w:rsidRDefault="00400243" w:rsidP="009D2644">
      <w:pPr>
        <w:spacing w:before="240" w:after="240"/>
        <w:rPr>
          <w:b/>
          <w:sz w:val="26"/>
          <w:szCs w:val="26"/>
        </w:rPr>
      </w:pPr>
    </w:p>
    <w:p w14:paraId="4FCCE1E4" w14:textId="77777777" w:rsidR="00400243" w:rsidRDefault="00400243" w:rsidP="009D2644">
      <w:pPr>
        <w:spacing w:before="240" w:after="240"/>
        <w:rPr>
          <w:b/>
          <w:sz w:val="26"/>
          <w:szCs w:val="26"/>
        </w:rPr>
      </w:pPr>
    </w:p>
    <w:p w14:paraId="50E7E25B" w14:textId="77777777" w:rsidR="00400243" w:rsidRDefault="00400243" w:rsidP="009D2644">
      <w:pPr>
        <w:spacing w:before="240" w:after="240"/>
        <w:rPr>
          <w:b/>
          <w:sz w:val="26"/>
          <w:szCs w:val="26"/>
        </w:rPr>
      </w:pPr>
    </w:p>
    <w:p w14:paraId="590A34FF" w14:textId="75446FA4" w:rsidR="009D2644" w:rsidRDefault="00385468" w:rsidP="00385468">
      <w:pPr>
        <w:pStyle w:val="Heading1"/>
      </w:pPr>
      <w:bookmarkStart w:id="43" w:name="_heading=h.3dy6vkm" w:colFirst="0" w:colLast="0"/>
      <w:bookmarkStart w:id="44" w:name="_Toc166967914"/>
      <w:bookmarkEnd w:id="43"/>
      <w:r>
        <w:rPr>
          <w:lang w:val="en-US"/>
        </w:rPr>
        <w:lastRenderedPageBreak/>
        <w:t>KẾ HOẠCH KIỂM THỬ</w:t>
      </w:r>
      <w:bookmarkEnd w:id="44"/>
    </w:p>
    <w:p w14:paraId="1117A4BE" w14:textId="14FAAC1C" w:rsidR="007B4582" w:rsidRPr="007B4582" w:rsidRDefault="007B4582" w:rsidP="007B4582">
      <w:pPr>
        <w:pStyle w:val="Heading2"/>
      </w:pPr>
      <w:bookmarkStart w:id="45" w:name="_Toc166967915"/>
      <w:r>
        <w:t>Mục đích kiểm thử</w:t>
      </w:r>
      <w:bookmarkEnd w:id="45"/>
    </w:p>
    <w:p w14:paraId="583363D9" w14:textId="3A11BE6B" w:rsidR="007B4582" w:rsidRPr="007B4582" w:rsidRDefault="007B4582" w:rsidP="007B4582">
      <w:pPr>
        <w:pStyle w:val="Nidungvnbn"/>
      </w:pPr>
      <w:r>
        <w:t>Đ</w:t>
      </w:r>
      <w:r w:rsidRPr="007B4582">
        <w:t xml:space="preserve">ảm bảo rằng trang web hoạt động đúng và mượt mà, đồng thời đảm bảo chất lượng và trải nghiệm người dùng tốt nhất có thể. </w:t>
      </w:r>
    </w:p>
    <w:p w14:paraId="468A7058" w14:textId="2D60BBD5" w:rsidR="007B4582" w:rsidRPr="007B4582" w:rsidRDefault="007B4582" w:rsidP="007B4582">
      <w:pPr>
        <w:pStyle w:val="Nidungvnbn"/>
      </w:pPr>
      <w:r>
        <w:rPr>
          <w:rStyle w:val="Strong"/>
          <w:b w:val="0"/>
          <w:bCs w:val="0"/>
        </w:rPr>
        <w:t xml:space="preserve">+ </w:t>
      </w:r>
      <w:r w:rsidRPr="007B4582">
        <w:t xml:space="preserve"> Kiểm tra tính đúng đắn của các tính năng trên trang web như tìm kiếm sản phẩm, thêm vào giỏ hàng, thanh toán, và quản lý tài khoản người dùng.</w:t>
      </w:r>
    </w:p>
    <w:p w14:paraId="4804CB1E" w14:textId="25ECC57F" w:rsidR="007B4582" w:rsidRPr="007B4582" w:rsidRDefault="007B4582" w:rsidP="007B4582">
      <w:pPr>
        <w:pStyle w:val="Nidungvnbn"/>
      </w:pPr>
      <w:r>
        <w:rPr>
          <w:rStyle w:val="Strong"/>
          <w:b w:val="0"/>
          <w:bCs w:val="0"/>
        </w:rPr>
        <w:t xml:space="preserve">+ </w:t>
      </w:r>
      <w:r w:rsidRPr="007B4582">
        <w:t xml:space="preserve"> Đảm bảo trang web được thiết kế phản hồi và hiển thị đúng trên các thiết bị di động như điện thoại di động và máy tính bảng.</w:t>
      </w:r>
    </w:p>
    <w:p w14:paraId="7AF10DFE" w14:textId="22DABB18" w:rsidR="007B4582" w:rsidRPr="007B4582" w:rsidRDefault="007B4582" w:rsidP="007B4582">
      <w:pPr>
        <w:pStyle w:val="Nidungvnbn"/>
      </w:pPr>
      <w:r>
        <w:rPr>
          <w:rStyle w:val="Strong"/>
          <w:b w:val="0"/>
          <w:bCs w:val="0"/>
        </w:rPr>
        <w:t xml:space="preserve"> + </w:t>
      </w:r>
      <w:r w:rsidRPr="007B4582">
        <w:t>Đảm bảo trang web hoạt động tốt trên các trình duyệt phổ biến như Google Chrome, Mozilla Firefox, Safari và Microsoft Edge.</w:t>
      </w:r>
    </w:p>
    <w:p w14:paraId="0CB2D026" w14:textId="76E2A31F" w:rsidR="007B4582" w:rsidRPr="007B4582" w:rsidRDefault="007B4582" w:rsidP="007B4582">
      <w:pPr>
        <w:pStyle w:val="Nidungvnbn"/>
      </w:pPr>
      <w:r>
        <w:rPr>
          <w:rStyle w:val="Strong"/>
          <w:b w:val="0"/>
          <w:bCs w:val="0"/>
        </w:rPr>
        <w:t xml:space="preserve">+ </w:t>
      </w:r>
      <w:r w:rsidRPr="007B4582">
        <w:t xml:space="preserve"> Đảm bảo trang web đáp ứng nhanh chóng và có thời gian tải trang tối ưu, giúp cải thiện trải nghiệm người dùng.</w:t>
      </w:r>
    </w:p>
    <w:p w14:paraId="42E7F37B" w14:textId="42121628" w:rsidR="007B4582" w:rsidRPr="007B4582" w:rsidRDefault="007B4582" w:rsidP="007B4582">
      <w:pPr>
        <w:pStyle w:val="Nidungvnbn"/>
      </w:pPr>
      <w:r>
        <w:t xml:space="preserve">+ </w:t>
      </w:r>
      <w:r w:rsidRPr="007B4582">
        <w:t xml:space="preserve"> Đảm bảo rằng thông tin người dùng được bảo vệ an toàn và không bị đánh cắp thông qua các biện pháp bảo mật như mã hóa dữ liệu và xác thực người dùng.</w:t>
      </w:r>
    </w:p>
    <w:p w14:paraId="62ED3940" w14:textId="5353AB87" w:rsidR="007B4582" w:rsidRPr="007B4582" w:rsidRDefault="007B4582" w:rsidP="007B4582">
      <w:pPr>
        <w:pStyle w:val="Nidungvnbn"/>
      </w:pPr>
      <w:r>
        <w:rPr>
          <w:rStyle w:val="Strong"/>
          <w:b w:val="0"/>
          <w:bCs w:val="0"/>
        </w:rPr>
        <w:t xml:space="preserve">+ </w:t>
      </w:r>
      <w:r w:rsidRPr="007B4582">
        <w:t xml:space="preserve"> Đảm bảo rằng các sản phẩm được hiển thị đúng cách, bao gồm hình ảnh, mô tả và giá cả.</w:t>
      </w:r>
    </w:p>
    <w:p w14:paraId="3120D10C" w14:textId="3685AE2E" w:rsidR="007B4582" w:rsidRDefault="007B4582" w:rsidP="007B4582">
      <w:pPr>
        <w:pStyle w:val="Heading2"/>
      </w:pPr>
      <w:bookmarkStart w:id="46" w:name="_Toc166967916"/>
      <w:r>
        <w:t>Phạm vi kiểm thử</w:t>
      </w:r>
      <w:bookmarkEnd w:id="46"/>
    </w:p>
    <w:p w14:paraId="5D765BD4" w14:textId="0A20FB55" w:rsidR="006D2632" w:rsidRPr="006D2632" w:rsidRDefault="006D2632" w:rsidP="006D2632">
      <w:pPr>
        <w:pStyle w:val="Nidungvnbn"/>
      </w:pPr>
      <w:r w:rsidRPr="006D2632">
        <w:rPr>
          <w:rStyle w:val="Strong"/>
          <w:b w:val="0"/>
          <w:bCs w:val="0"/>
        </w:rPr>
        <w:t>Tính năng chính của trang web:</w:t>
      </w:r>
      <w:r w:rsidRPr="006D2632">
        <w:t xml:space="preserve"> Kiểm tra các tính năng chính như tìm kiếm sản phẩm, xem chi tiết sản phẩm, thêm sản phẩm vào giỏ hàng, thanh toán và quản lý tài khoản người dùng.</w:t>
      </w:r>
    </w:p>
    <w:p w14:paraId="20ADB49A" w14:textId="77777777" w:rsidR="006D2632" w:rsidRPr="006D2632" w:rsidRDefault="006D2632" w:rsidP="006D2632">
      <w:pPr>
        <w:pStyle w:val="Nidungvnbn"/>
      </w:pPr>
      <w:r w:rsidRPr="006D2632">
        <w:rPr>
          <w:rStyle w:val="Strong"/>
          <w:b w:val="0"/>
          <w:bCs w:val="0"/>
        </w:rPr>
        <w:t>Tính tương thích trình duyệt:</w:t>
      </w:r>
      <w:r w:rsidRPr="006D2632">
        <w:t xml:space="preserve"> Kiểm tra trang web hoạt động đúng trên các trình duyệt phổ biến như Google Chrome, Mozilla Firefox, Safari và Microsoft Edge.</w:t>
      </w:r>
    </w:p>
    <w:p w14:paraId="42F63097" w14:textId="77777777" w:rsidR="006D2632" w:rsidRPr="006D2632" w:rsidRDefault="006D2632" w:rsidP="006D2632">
      <w:pPr>
        <w:pStyle w:val="Nidungvnbn"/>
      </w:pPr>
      <w:r w:rsidRPr="006D2632">
        <w:rPr>
          <w:rStyle w:val="Strong"/>
          <w:b w:val="0"/>
          <w:bCs w:val="0"/>
        </w:rPr>
        <w:t>Tính tương thích thiết bị:</w:t>
      </w:r>
      <w:r w:rsidRPr="006D2632">
        <w:t xml:space="preserve"> Đảm bảo trang web hiển thị đúng trên các thiết bị di động như điện thoại di động và máy tính bảng, cũng như trên các màn hình máy tính để bàn.</w:t>
      </w:r>
    </w:p>
    <w:p w14:paraId="79B2F6FB" w14:textId="77777777" w:rsidR="006D2632" w:rsidRPr="006D2632" w:rsidRDefault="006D2632" w:rsidP="006D2632">
      <w:pPr>
        <w:pStyle w:val="Nidungvnbn"/>
      </w:pPr>
      <w:r w:rsidRPr="006D2632">
        <w:rPr>
          <w:rStyle w:val="Strong"/>
          <w:b w:val="0"/>
          <w:bCs w:val="0"/>
        </w:rPr>
        <w:t>Tính di động hóa:</w:t>
      </w:r>
      <w:r w:rsidRPr="006D2632">
        <w:t xml:space="preserve"> Kiểm tra tính năng phản hồi và hiển thị linh hoạt trên các thiết bị di động, đảm bảo trải nghiệm người dùng mượt mà và dễ dàng trên mọi nền tảng.</w:t>
      </w:r>
    </w:p>
    <w:p w14:paraId="61B9EB20" w14:textId="77777777" w:rsidR="006D2632" w:rsidRPr="006D2632" w:rsidRDefault="006D2632" w:rsidP="006D2632">
      <w:pPr>
        <w:pStyle w:val="Nidungvnbn"/>
      </w:pPr>
      <w:r w:rsidRPr="006D2632">
        <w:rPr>
          <w:rStyle w:val="Strong"/>
          <w:b w:val="0"/>
          <w:bCs w:val="0"/>
        </w:rPr>
        <w:lastRenderedPageBreak/>
        <w:t>Hiệu suất:</w:t>
      </w:r>
      <w:r w:rsidRPr="006D2632">
        <w:t xml:space="preserve"> Kiểm tra thời gian tải trang, thao tác nhanh và phản hồi của trang web để đảm bảo rằng trải nghiệm người dùng là tốt nhất có thể.</w:t>
      </w:r>
    </w:p>
    <w:p w14:paraId="347E12DA" w14:textId="77777777" w:rsidR="006D2632" w:rsidRPr="006D2632" w:rsidRDefault="006D2632" w:rsidP="006D2632">
      <w:pPr>
        <w:pStyle w:val="Nidungvnbn"/>
      </w:pPr>
      <w:r w:rsidRPr="006D2632">
        <w:rPr>
          <w:rStyle w:val="Strong"/>
          <w:b w:val="0"/>
          <w:bCs w:val="0"/>
        </w:rPr>
        <w:t>Bảo mật:</w:t>
      </w:r>
      <w:r w:rsidRPr="006D2632">
        <w:t xml:space="preserve"> Kiểm tra các biện pháp bảo mật như mã hóa dữ liệu, xác thực người dùng và bảo vệ thông tin cá nhân của người dùng trên trang web.</w:t>
      </w:r>
    </w:p>
    <w:p w14:paraId="63A60212" w14:textId="77777777" w:rsidR="006D2632" w:rsidRPr="006D2632" w:rsidRDefault="006D2632" w:rsidP="006D2632">
      <w:pPr>
        <w:pStyle w:val="Nidungvnbn"/>
      </w:pPr>
      <w:r w:rsidRPr="006D2632">
        <w:rPr>
          <w:rStyle w:val="Strong"/>
          <w:b w:val="0"/>
          <w:bCs w:val="0"/>
        </w:rPr>
        <w:t>Hiển thị sản phẩm:</w:t>
      </w:r>
      <w:r w:rsidRPr="006D2632">
        <w:t xml:space="preserve"> Đảm bảo rằng các sản phẩm được hiển thị đúng cách với hình ảnh rõ ràng, mô tả chi tiết và giá cả chính xác.</w:t>
      </w:r>
    </w:p>
    <w:p w14:paraId="31639D1A" w14:textId="21EC0AFE" w:rsidR="007B4582" w:rsidRPr="006D2632" w:rsidRDefault="006D2632" w:rsidP="006D2632">
      <w:pPr>
        <w:pStyle w:val="Nidungvnbn"/>
      </w:pPr>
      <w:r w:rsidRPr="006D2632">
        <w:rPr>
          <w:rStyle w:val="Strong"/>
          <w:b w:val="0"/>
          <w:bCs w:val="0"/>
        </w:rPr>
        <w:t>Tương tác người dùng:</w:t>
      </w:r>
      <w:r w:rsidRPr="006D2632">
        <w:t xml:space="preserve"> Kiểm tra tính năng tương tác như nút bấm, các liên kết và hành vi của người dùng trên trang web.</w:t>
      </w:r>
    </w:p>
    <w:p w14:paraId="77A00987" w14:textId="7B388675" w:rsidR="009D2644" w:rsidRDefault="009D2644" w:rsidP="007B4582">
      <w:pPr>
        <w:pStyle w:val="Heading2"/>
      </w:pPr>
      <w:bookmarkStart w:id="47" w:name="_Toc166967917"/>
      <w:r>
        <w:t>Môi trường kiểm thử:</w:t>
      </w:r>
      <w:bookmarkEnd w:id="47"/>
    </w:p>
    <w:p w14:paraId="519A79A7" w14:textId="0B5B8B0A" w:rsidR="009D2644" w:rsidRDefault="009D2644" w:rsidP="007B4582">
      <w:pPr>
        <w:pStyle w:val="Nidungvnbn"/>
      </w:pPr>
      <w:r>
        <w:t>Phần cứng:</w:t>
      </w:r>
    </w:p>
    <w:p w14:paraId="2E39CE04" w14:textId="77777777" w:rsidR="009D2644" w:rsidRDefault="009D2644">
      <w:pPr>
        <w:pStyle w:val="Nidungvnbn"/>
        <w:numPr>
          <w:ilvl w:val="0"/>
          <w:numId w:val="8"/>
        </w:numPr>
      </w:pPr>
      <w:r>
        <w:t>Ram : 8Gb trở lên</w:t>
      </w:r>
    </w:p>
    <w:p w14:paraId="7AA13AD4" w14:textId="77777777" w:rsidR="009D2644" w:rsidRDefault="009D2644">
      <w:pPr>
        <w:pStyle w:val="Nidungvnbn"/>
        <w:numPr>
          <w:ilvl w:val="0"/>
          <w:numId w:val="8"/>
        </w:numPr>
      </w:pPr>
      <w:r>
        <w:t>Bộ xử lí : core i3 trở lên</w:t>
      </w:r>
    </w:p>
    <w:p w14:paraId="165ACCE1" w14:textId="77777777" w:rsidR="009D2644" w:rsidRDefault="009D2644">
      <w:pPr>
        <w:pStyle w:val="Nidungvnbn"/>
        <w:numPr>
          <w:ilvl w:val="0"/>
          <w:numId w:val="8"/>
        </w:numPr>
      </w:pPr>
      <w:r>
        <w:t>Cấu hình mạng : đã kết nối internet</w:t>
      </w:r>
    </w:p>
    <w:p w14:paraId="3472A2F0" w14:textId="5C9B0767" w:rsidR="009D2644" w:rsidRDefault="009D2644" w:rsidP="007B4582">
      <w:pPr>
        <w:pStyle w:val="Nidungvnbn"/>
      </w:pPr>
      <w:r>
        <w:t>Phần mềm</w:t>
      </w:r>
    </w:p>
    <w:p w14:paraId="2CE1AACE" w14:textId="72E81D2D" w:rsidR="009D2644" w:rsidRDefault="007B4582">
      <w:pPr>
        <w:pStyle w:val="Nidungvnbn"/>
        <w:numPr>
          <w:ilvl w:val="0"/>
          <w:numId w:val="9"/>
        </w:numPr>
      </w:pPr>
      <w:r>
        <w:t>P</w:t>
      </w:r>
      <w:r w:rsidR="009D2644">
        <w:t>ython phiên bản mới</w:t>
      </w:r>
    </w:p>
    <w:p w14:paraId="68625D9A" w14:textId="77777777" w:rsidR="009D2644" w:rsidRDefault="009D2644">
      <w:pPr>
        <w:pStyle w:val="Nidungvnbn"/>
        <w:numPr>
          <w:ilvl w:val="0"/>
          <w:numId w:val="9"/>
        </w:numPr>
      </w:pPr>
      <w:r>
        <w:t>Đã cài đặt thư viện: seleniumLibrary</w:t>
      </w:r>
    </w:p>
    <w:p w14:paraId="20ADC2B3" w14:textId="77777777" w:rsidR="009D2644" w:rsidRDefault="009D2644">
      <w:pPr>
        <w:pStyle w:val="Nidungvnbn"/>
        <w:numPr>
          <w:ilvl w:val="0"/>
          <w:numId w:val="9"/>
        </w:numPr>
      </w:pPr>
      <w:r>
        <w:t>Trình duyệt web: Chrome, Microsoft Edge</w:t>
      </w:r>
    </w:p>
    <w:p w14:paraId="45131A21" w14:textId="3D960617" w:rsidR="009D2644" w:rsidRDefault="009D2644">
      <w:pPr>
        <w:pStyle w:val="Nidungvnbn"/>
        <w:numPr>
          <w:ilvl w:val="0"/>
          <w:numId w:val="9"/>
        </w:numPr>
      </w:pPr>
      <w:r>
        <w:t>Hệ điều hành: Windows, MacOs</w:t>
      </w:r>
    </w:p>
    <w:p w14:paraId="08DE3A4F" w14:textId="533F5DA5" w:rsidR="009D2644" w:rsidRDefault="009D2644" w:rsidP="006D2632">
      <w:pPr>
        <w:pStyle w:val="Heading2"/>
      </w:pPr>
      <w:bookmarkStart w:id="48" w:name="_Toc166967918"/>
      <w:r>
        <w:t>Kiểm thử chức năng</w:t>
      </w:r>
      <w:bookmarkEnd w:id="48"/>
    </w:p>
    <w:p w14:paraId="506FA5C4" w14:textId="77777777" w:rsidR="009D2644" w:rsidRDefault="009D2644" w:rsidP="006D2632">
      <w:pPr>
        <w:pStyle w:val="Nidungvnbn"/>
      </w:pPr>
      <w:r>
        <w:t>Đăng nhập</w:t>
      </w:r>
    </w:p>
    <w:p w14:paraId="66372B77" w14:textId="77777777" w:rsidR="009D2644" w:rsidRDefault="009D2644">
      <w:pPr>
        <w:pStyle w:val="Nidungvnbn"/>
        <w:numPr>
          <w:ilvl w:val="0"/>
          <w:numId w:val="10"/>
        </w:numPr>
      </w:pPr>
      <w:r>
        <w:t xml:space="preserve">Kiểm tra đăng nhập với thông tin tài khoản đúng. </w:t>
      </w:r>
    </w:p>
    <w:p w14:paraId="6D8B5735" w14:textId="77777777" w:rsidR="009D2644" w:rsidRDefault="009D2644">
      <w:pPr>
        <w:pStyle w:val="Nidungvnbn"/>
        <w:numPr>
          <w:ilvl w:val="0"/>
          <w:numId w:val="10"/>
        </w:numPr>
      </w:pPr>
      <w:r>
        <w:t xml:space="preserve">Kiểm tra thông báo lỗi khi đăng nhập với thông tin sai. </w:t>
      </w:r>
    </w:p>
    <w:p w14:paraId="159D8A70" w14:textId="77777777" w:rsidR="009D2644" w:rsidRDefault="009D2644">
      <w:pPr>
        <w:pStyle w:val="Nidungvnbn"/>
        <w:numPr>
          <w:ilvl w:val="0"/>
          <w:numId w:val="10"/>
        </w:numPr>
      </w:pPr>
      <w:r>
        <w:t>Kiểm tra chức năng "ghi nhớ đăng nhập" nếu có.</w:t>
      </w:r>
    </w:p>
    <w:p w14:paraId="57D499AB" w14:textId="77777777" w:rsidR="009D2644" w:rsidRDefault="009D2644" w:rsidP="006D2632">
      <w:pPr>
        <w:pStyle w:val="Nidungvnbn"/>
      </w:pPr>
      <w:r>
        <w:t>Đăng kí</w:t>
      </w:r>
    </w:p>
    <w:p w14:paraId="12180AB1" w14:textId="77777777" w:rsidR="009D2644" w:rsidRDefault="009D2644">
      <w:pPr>
        <w:pStyle w:val="Nidungvnbn"/>
        <w:numPr>
          <w:ilvl w:val="1"/>
          <w:numId w:val="11"/>
        </w:numPr>
      </w:pPr>
      <w:r>
        <w:t>Kiểm tra đăng ký với thông tin hợp lệ.</w:t>
      </w:r>
    </w:p>
    <w:p w14:paraId="3F5EEC69" w14:textId="77777777" w:rsidR="009D2644" w:rsidRDefault="009D2644">
      <w:pPr>
        <w:pStyle w:val="Nidungvnbn"/>
        <w:numPr>
          <w:ilvl w:val="1"/>
          <w:numId w:val="11"/>
        </w:numPr>
      </w:pPr>
      <w:r>
        <w:t>Kiểm tra thông báo lỗi khi đăng ký với thông tin không hợp lệ (thiếu thông tin, định dạng email sai, mật khẩu yếu).</w:t>
      </w:r>
    </w:p>
    <w:p w14:paraId="37A05641" w14:textId="77777777" w:rsidR="009D2644" w:rsidRDefault="009D2644">
      <w:pPr>
        <w:pStyle w:val="Nidungvnbn"/>
        <w:numPr>
          <w:ilvl w:val="1"/>
          <w:numId w:val="11"/>
        </w:numPr>
      </w:pPr>
      <w:r>
        <w:lastRenderedPageBreak/>
        <w:t>Kiểm tra chức năng xác nhận email nếu có.</w:t>
      </w:r>
    </w:p>
    <w:p w14:paraId="1D19DAD9" w14:textId="77777777" w:rsidR="009D2644" w:rsidRDefault="009D2644" w:rsidP="006D2632">
      <w:pPr>
        <w:pStyle w:val="Nidungvnbn"/>
      </w:pPr>
      <w:r>
        <w:t>Quên tài khoản</w:t>
      </w:r>
    </w:p>
    <w:p w14:paraId="03ED8B81" w14:textId="77777777" w:rsidR="009D2644" w:rsidRDefault="009D2644">
      <w:pPr>
        <w:pStyle w:val="Nidungvnbn"/>
        <w:numPr>
          <w:ilvl w:val="1"/>
          <w:numId w:val="12"/>
        </w:numPr>
      </w:pPr>
      <w:r>
        <w:t>Kiểm tra gửi email chứa thông tin tài khoản đến email đã đăng ký.</w:t>
      </w:r>
    </w:p>
    <w:p w14:paraId="4B0D9114" w14:textId="77777777" w:rsidR="009D2644" w:rsidRDefault="009D2644">
      <w:pPr>
        <w:pStyle w:val="Nidungvnbn"/>
        <w:numPr>
          <w:ilvl w:val="1"/>
          <w:numId w:val="12"/>
        </w:numPr>
      </w:pPr>
      <w:r>
        <w:t>Kiểm tra thông báo lỗi khi email không tồn tại trong hệ thống.</w:t>
      </w:r>
    </w:p>
    <w:p w14:paraId="62839577" w14:textId="77777777" w:rsidR="009D2644" w:rsidRDefault="009D2644" w:rsidP="006D2632">
      <w:pPr>
        <w:pStyle w:val="Nidungvnbn"/>
      </w:pPr>
      <w:r>
        <w:t>Quên mật khẩu</w:t>
      </w:r>
    </w:p>
    <w:p w14:paraId="6D09D0F7" w14:textId="77777777" w:rsidR="009D2644" w:rsidRDefault="009D2644">
      <w:pPr>
        <w:pStyle w:val="Nidungvnbn"/>
        <w:numPr>
          <w:ilvl w:val="0"/>
          <w:numId w:val="13"/>
        </w:numPr>
      </w:pPr>
      <w:r>
        <w:t>Kiểm tra quá trình gửi email đặt lại mật khẩu.</w:t>
      </w:r>
    </w:p>
    <w:p w14:paraId="2CA292A9" w14:textId="77777777" w:rsidR="009D2644" w:rsidRDefault="009D2644">
      <w:pPr>
        <w:pStyle w:val="Nidungvnbn"/>
        <w:numPr>
          <w:ilvl w:val="0"/>
          <w:numId w:val="13"/>
        </w:numPr>
      </w:pPr>
      <w:r>
        <w:t>Kiểm tra liên kết đặt lại mật khẩu trong email.</w:t>
      </w:r>
    </w:p>
    <w:p w14:paraId="73E12BD7" w14:textId="77777777" w:rsidR="009D2644" w:rsidRDefault="009D2644">
      <w:pPr>
        <w:pStyle w:val="Nidungvnbn"/>
        <w:numPr>
          <w:ilvl w:val="0"/>
          <w:numId w:val="13"/>
        </w:numPr>
      </w:pPr>
      <w:r>
        <w:t>Kiểm tra khả năng đặt mật khẩu mới thành công.</w:t>
      </w:r>
    </w:p>
    <w:p w14:paraId="205BDE21" w14:textId="77777777" w:rsidR="009D2644" w:rsidRDefault="009D2644" w:rsidP="006D2632">
      <w:pPr>
        <w:pStyle w:val="Nidungvnbn"/>
      </w:pPr>
      <w:r>
        <w:t>Thanh Toán</w:t>
      </w:r>
    </w:p>
    <w:p w14:paraId="7F6557C0" w14:textId="77777777" w:rsidR="009D2644" w:rsidRDefault="009D2644">
      <w:pPr>
        <w:pStyle w:val="Nidungvnbn"/>
        <w:numPr>
          <w:ilvl w:val="0"/>
          <w:numId w:val="14"/>
        </w:numPr>
      </w:pPr>
      <w:r>
        <w:t>Kiểm tra thanh toán bằng các phương thức khác nhau (thẻ tín dụng, PayPal, v.v.).</w:t>
      </w:r>
    </w:p>
    <w:p w14:paraId="6DE450B1" w14:textId="77777777" w:rsidR="009D2644" w:rsidRDefault="009D2644">
      <w:pPr>
        <w:pStyle w:val="Nidungvnbn"/>
        <w:numPr>
          <w:ilvl w:val="0"/>
          <w:numId w:val="14"/>
        </w:numPr>
      </w:pPr>
      <w:r>
        <w:t>Kiểm tra xử lý đơn hàng sau khi thanh toán thành công.</w:t>
      </w:r>
    </w:p>
    <w:p w14:paraId="6AF87E86" w14:textId="77777777" w:rsidR="009D2644" w:rsidRDefault="009D2644">
      <w:pPr>
        <w:pStyle w:val="Nidungvnbn"/>
        <w:numPr>
          <w:ilvl w:val="0"/>
          <w:numId w:val="14"/>
        </w:numPr>
      </w:pPr>
      <w:r>
        <w:t>Kiểm tra thông báo lỗi khi thanh toán thất bại.</w:t>
      </w:r>
    </w:p>
    <w:p w14:paraId="5A1ACDFE" w14:textId="77777777" w:rsidR="009D2644" w:rsidRDefault="009D2644" w:rsidP="006D2632">
      <w:pPr>
        <w:pStyle w:val="Nidungvnbn"/>
      </w:pPr>
      <w:r>
        <w:t>Mua sản phẩm</w:t>
      </w:r>
    </w:p>
    <w:p w14:paraId="515D7817" w14:textId="77777777" w:rsidR="009D2644" w:rsidRDefault="009D2644">
      <w:pPr>
        <w:pStyle w:val="Nidungvnbn"/>
        <w:numPr>
          <w:ilvl w:val="0"/>
          <w:numId w:val="15"/>
        </w:numPr>
      </w:pPr>
      <w:r>
        <w:t>Kiểm tra thêm sản phẩm vào giỏ hàng.</w:t>
      </w:r>
    </w:p>
    <w:p w14:paraId="09D4FD00" w14:textId="77777777" w:rsidR="009D2644" w:rsidRDefault="009D2644">
      <w:pPr>
        <w:pStyle w:val="Nidungvnbn"/>
        <w:numPr>
          <w:ilvl w:val="0"/>
          <w:numId w:val="15"/>
        </w:numPr>
      </w:pPr>
      <w:r>
        <w:t>Kiểm tra quy trình thanh toán.</w:t>
      </w:r>
    </w:p>
    <w:p w14:paraId="4AFA9907" w14:textId="77777777" w:rsidR="009D2644" w:rsidRDefault="009D2644">
      <w:pPr>
        <w:pStyle w:val="Nidungvnbn"/>
        <w:numPr>
          <w:ilvl w:val="0"/>
          <w:numId w:val="15"/>
        </w:numPr>
      </w:pPr>
      <w:r>
        <w:t>Kiểm tra nhận thông tin xác nhận đơn hàng.</w:t>
      </w:r>
    </w:p>
    <w:p w14:paraId="0ACD8BF2" w14:textId="77777777" w:rsidR="009D2644" w:rsidRDefault="009D2644" w:rsidP="006D2632">
      <w:pPr>
        <w:pStyle w:val="Nidungvnbn"/>
      </w:pPr>
      <w:r>
        <w:t>Tìm kiếm sản phẩm</w:t>
      </w:r>
    </w:p>
    <w:p w14:paraId="0A7E73B2" w14:textId="77777777" w:rsidR="009D2644" w:rsidRDefault="009D2644">
      <w:pPr>
        <w:pStyle w:val="Nidungvnbn"/>
        <w:numPr>
          <w:ilvl w:val="0"/>
          <w:numId w:val="16"/>
        </w:numPr>
      </w:pPr>
      <w:r>
        <w:t>Kiểm tra tìm kiếm sản phẩm bằng từ khóa.</w:t>
      </w:r>
    </w:p>
    <w:p w14:paraId="302930A8" w14:textId="77777777" w:rsidR="009D2644" w:rsidRDefault="009D2644">
      <w:pPr>
        <w:pStyle w:val="Nidungvnbn"/>
        <w:numPr>
          <w:ilvl w:val="0"/>
          <w:numId w:val="16"/>
        </w:numPr>
      </w:pPr>
      <w:r>
        <w:t>Kiểm tra bộ lọc và sắp xếp kết quả tìm kiếm.</w:t>
      </w:r>
    </w:p>
    <w:p w14:paraId="373C7154" w14:textId="77777777" w:rsidR="009D2644" w:rsidRDefault="009D2644">
      <w:pPr>
        <w:pStyle w:val="Nidungvnbn"/>
        <w:numPr>
          <w:ilvl w:val="0"/>
          <w:numId w:val="16"/>
        </w:numPr>
      </w:pPr>
      <w:r>
        <w:t>Kiểm tra hiển thị kết quả tìm kiếm chính xác.</w:t>
      </w:r>
    </w:p>
    <w:p w14:paraId="24D46441" w14:textId="77777777" w:rsidR="009D2644" w:rsidRDefault="009D2644" w:rsidP="006D2632">
      <w:pPr>
        <w:pStyle w:val="Nidungvnbn"/>
      </w:pPr>
      <w:r>
        <w:t>Giỏ hàng</w:t>
      </w:r>
    </w:p>
    <w:p w14:paraId="0316E90F" w14:textId="77777777" w:rsidR="009D2644" w:rsidRDefault="009D2644">
      <w:pPr>
        <w:pStyle w:val="Nidungvnbn"/>
        <w:numPr>
          <w:ilvl w:val="0"/>
          <w:numId w:val="17"/>
        </w:numPr>
      </w:pPr>
      <w:r>
        <w:t>Kiểm tra thêm sản phẩm vào giỏ hàng.</w:t>
      </w:r>
    </w:p>
    <w:p w14:paraId="20F796F4" w14:textId="77777777" w:rsidR="009D2644" w:rsidRDefault="009D2644">
      <w:pPr>
        <w:pStyle w:val="Nidungvnbn"/>
        <w:numPr>
          <w:ilvl w:val="0"/>
          <w:numId w:val="17"/>
        </w:numPr>
      </w:pPr>
      <w:r>
        <w:t>Kiểm tra cập nhật số lượng sản phẩm trong giỏ hàng.</w:t>
      </w:r>
    </w:p>
    <w:p w14:paraId="5566D274" w14:textId="77777777" w:rsidR="009D2644" w:rsidRDefault="009D2644">
      <w:pPr>
        <w:pStyle w:val="Nidungvnbn"/>
        <w:numPr>
          <w:ilvl w:val="0"/>
          <w:numId w:val="17"/>
        </w:numPr>
      </w:pPr>
      <w:r>
        <w:t>Kiểm tra xóa sản phẩm khỏi giỏ hàng.</w:t>
      </w:r>
    </w:p>
    <w:p w14:paraId="64A48561" w14:textId="77777777" w:rsidR="009D2644" w:rsidRDefault="009D2644" w:rsidP="006D2632">
      <w:pPr>
        <w:pStyle w:val="Nidungvnbn"/>
      </w:pPr>
      <w:r>
        <w:t>Quản lý thông tin cá nhân</w:t>
      </w:r>
    </w:p>
    <w:p w14:paraId="169DC0E5" w14:textId="77777777" w:rsidR="009D2644" w:rsidRDefault="009D2644">
      <w:pPr>
        <w:pStyle w:val="Nidungvnbn"/>
        <w:numPr>
          <w:ilvl w:val="0"/>
          <w:numId w:val="18"/>
        </w:numPr>
      </w:pPr>
      <w:r>
        <w:t>Kiểm tra cập nhật thông tin như tên, địa chỉ, số điện thoại.</w:t>
      </w:r>
    </w:p>
    <w:p w14:paraId="3CFDBED3" w14:textId="77777777" w:rsidR="009D2644" w:rsidRDefault="009D2644">
      <w:pPr>
        <w:pStyle w:val="Nidungvnbn"/>
        <w:numPr>
          <w:ilvl w:val="0"/>
          <w:numId w:val="18"/>
        </w:numPr>
      </w:pPr>
      <w:r>
        <w:t>Kiểm tra thay đổi mật khẩu.</w:t>
      </w:r>
    </w:p>
    <w:p w14:paraId="6D8E6FE1" w14:textId="77777777" w:rsidR="009D2644" w:rsidRDefault="009D2644">
      <w:pPr>
        <w:pStyle w:val="Nidungvnbn"/>
        <w:numPr>
          <w:ilvl w:val="0"/>
          <w:numId w:val="18"/>
        </w:numPr>
      </w:pPr>
      <w:r>
        <w:lastRenderedPageBreak/>
        <w:t>Kiểm tra thông báo lỗi khi thông tin không hợp lệ.</w:t>
      </w:r>
    </w:p>
    <w:p w14:paraId="0C66F2AB" w14:textId="77777777" w:rsidR="009D2644" w:rsidRDefault="009D2644" w:rsidP="006D2632">
      <w:pPr>
        <w:pStyle w:val="Nidungvnbn"/>
      </w:pPr>
      <w:r>
        <w:t>Quản lý đơn hàng</w:t>
      </w:r>
    </w:p>
    <w:p w14:paraId="64783B32" w14:textId="77777777" w:rsidR="009D2644" w:rsidRDefault="009D2644">
      <w:pPr>
        <w:pStyle w:val="Nidungvnbn"/>
        <w:numPr>
          <w:ilvl w:val="0"/>
          <w:numId w:val="19"/>
        </w:numPr>
      </w:pPr>
      <w:r>
        <w:t>Kiểm tra hiển thị lịch sử đơn hàng.</w:t>
      </w:r>
    </w:p>
    <w:p w14:paraId="7383EC64" w14:textId="77777777" w:rsidR="009D2644" w:rsidRDefault="009D2644">
      <w:pPr>
        <w:pStyle w:val="Nidungvnbn"/>
        <w:numPr>
          <w:ilvl w:val="0"/>
          <w:numId w:val="19"/>
        </w:numPr>
      </w:pPr>
      <w:r>
        <w:t>Kiểm tra chi tiết từng đơn hàng.</w:t>
      </w:r>
    </w:p>
    <w:p w14:paraId="2710A281" w14:textId="77777777" w:rsidR="009D2644" w:rsidRDefault="009D2644">
      <w:pPr>
        <w:pStyle w:val="Nidungvnbn"/>
        <w:numPr>
          <w:ilvl w:val="0"/>
          <w:numId w:val="19"/>
        </w:numPr>
      </w:pPr>
      <w:r>
        <w:t>Kiểm tra chức năng hủy đơn hàng và yêu cầu hoàn tiền nếu có.</w:t>
      </w:r>
    </w:p>
    <w:p w14:paraId="4436F12D" w14:textId="3A2C7B3C" w:rsidR="009D2644" w:rsidRDefault="009D2644" w:rsidP="006D2632">
      <w:pPr>
        <w:pStyle w:val="Heading2"/>
      </w:pPr>
      <w:bookmarkStart w:id="49" w:name="_Toc166967919"/>
      <w:r>
        <w:t>Kiểm thử phi chức năng</w:t>
      </w:r>
      <w:bookmarkEnd w:id="49"/>
    </w:p>
    <w:p w14:paraId="0ACF1BAD" w14:textId="77777777" w:rsidR="009D2644" w:rsidRPr="006D2632" w:rsidRDefault="009D2644" w:rsidP="006D2632">
      <w:pPr>
        <w:pStyle w:val="Nidungvnbn"/>
      </w:pPr>
      <w:r w:rsidRPr="006D2632">
        <w:t xml:space="preserve">Hiệu suất (Performance Testing): </w:t>
      </w:r>
    </w:p>
    <w:p w14:paraId="46656489" w14:textId="77777777" w:rsidR="009D2644" w:rsidRPr="006D2632" w:rsidRDefault="009D2644">
      <w:pPr>
        <w:pStyle w:val="Nidungvnbn"/>
        <w:numPr>
          <w:ilvl w:val="0"/>
          <w:numId w:val="20"/>
        </w:numPr>
      </w:pPr>
      <w:r w:rsidRPr="006D2632">
        <w:t xml:space="preserve">Kiểm tra tốc độ tải trang của website. </w:t>
      </w:r>
    </w:p>
    <w:p w14:paraId="3ACEA773" w14:textId="77777777" w:rsidR="009D2644" w:rsidRPr="006D2632" w:rsidRDefault="009D2644">
      <w:pPr>
        <w:pStyle w:val="Nidungvnbn"/>
        <w:numPr>
          <w:ilvl w:val="0"/>
          <w:numId w:val="20"/>
        </w:numPr>
      </w:pPr>
      <w:r w:rsidRPr="006D2632">
        <w:t xml:space="preserve">Kiểm tra khả năng xử lý nhiều người dùng đồng thời (load testing). </w:t>
      </w:r>
    </w:p>
    <w:p w14:paraId="24FAABCA" w14:textId="77777777" w:rsidR="009D2644" w:rsidRPr="006D2632" w:rsidRDefault="009D2644">
      <w:pPr>
        <w:pStyle w:val="Nidungvnbn"/>
        <w:numPr>
          <w:ilvl w:val="0"/>
          <w:numId w:val="20"/>
        </w:numPr>
      </w:pPr>
      <w:r w:rsidRPr="006D2632">
        <w:t>Kiểm tra khả năng chịu tải của website (stress testing).</w:t>
      </w:r>
    </w:p>
    <w:p w14:paraId="3F9D2306" w14:textId="77777777" w:rsidR="009D2644" w:rsidRPr="006D2632" w:rsidRDefault="009D2644" w:rsidP="006D2632">
      <w:pPr>
        <w:pStyle w:val="Nidungvnbn"/>
      </w:pPr>
      <w:r w:rsidRPr="006D2632">
        <w:t xml:space="preserve">Khả năng sử dụng (Usability Testing): </w:t>
      </w:r>
    </w:p>
    <w:p w14:paraId="0A557154" w14:textId="77777777" w:rsidR="009D2644" w:rsidRPr="006D2632" w:rsidRDefault="009D2644">
      <w:pPr>
        <w:pStyle w:val="Nidungvnbn"/>
        <w:numPr>
          <w:ilvl w:val="0"/>
          <w:numId w:val="21"/>
        </w:numPr>
      </w:pPr>
      <w:r w:rsidRPr="006D2632">
        <w:t xml:space="preserve">Đánh giá mức độ thân thiện với người dùng của giao diện. </w:t>
      </w:r>
    </w:p>
    <w:p w14:paraId="0AE95652" w14:textId="77777777" w:rsidR="009D2644" w:rsidRPr="006D2632" w:rsidRDefault="009D2644">
      <w:pPr>
        <w:pStyle w:val="Nidungvnbn"/>
        <w:numPr>
          <w:ilvl w:val="0"/>
          <w:numId w:val="21"/>
        </w:numPr>
      </w:pPr>
      <w:r w:rsidRPr="006D2632">
        <w:t>Kiểm tra tính dễ dàng trong việc thực hiện các tác vụ trên website (như tìm kiếm sản phẩm, thanh toán).</w:t>
      </w:r>
    </w:p>
    <w:p w14:paraId="34A1411C" w14:textId="77777777" w:rsidR="009D2644" w:rsidRPr="006D2632" w:rsidRDefault="009D2644" w:rsidP="006D2632">
      <w:pPr>
        <w:pStyle w:val="Nidungvnbn"/>
      </w:pPr>
      <w:r w:rsidRPr="006D2632">
        <w:t xml:space="preserve">Bảo mật (Security Testing): </w:t>
      </w:r>
    </w:p>
    <w:p w14:paraId="294BA74A" w14:textId="77777777" w:rsidR="009D2644" w:rsidRPr="006D2632" w:rsidRDefault="009D2644">
      <w:pPr>
        <w:pStyle w:val="Nidungvnbn"/>
        <w:numPr>
          <w:ilvl w:val="0"/>
          <w:numId w:val="22"/>
        </w:numPr>
      </w:pPr>
      <w:r w:rsidRPr="006D2632">
        <w:t>Kiểm tra các lỗ hổng bảo mật</w:t>
      </w:r>
    </w:p>
    <w:p w14:paraId="565D8CBC" w14:textId="77777777" w:rsidR="009D2644" w:rsidRPr="006D2632" w:rsidRDefault="009D2644">
      <w:pPr>
        <w:pStyle w:val="Nidungvnbn"/>
        <w:numPr>
          <w:ilvl w:val="0"/>
          <w:numId w:val="22"/>
        </w:numPr>
      </w:pPr>
      <w:r w:rsidRPr="006D2632">
        <w:t>Kiểm tra bảo mật thông tin cá nhân và dữ liệu giao dịch của người dùng.</w:t>
      </w:r>
    </w:p>
    <w:p w14:paraId="5DECF3BE" w14:textId="77777777" w:rsidR="009D2644" w:rsidRPr="006D2632" w:rsidRDefault="009D2644" w:rsidP="006D2632">
      <w:pPr>
        <w:pStyle w:val="Nidungvnbn"/>
      </w:pPr>
      <w:r w:rsidRPr="006D2632">
        <w:t xml:space="preserve">Khả năng tương thích (Compatibility Testing): </w:t>
      </w:r>
    </w:p>
    <w:p w14:paraId="664FABFE" w14:textId="77777777" w:rsidR="009D2644" w:rsidRPr="006D2632" w:rsidRDefault="009D2644">
      <w:pPr>
        <w:pStyle w:val="Nidungvnbn"/>
        <w:numPr>
          <w:ilvl w:val="0"/>
          <w:numId w:val="23"/>
        </w:numPr>
      </w:pPr>
      <w:r w:rsidRPr="006D2632">
        <w:t xml:space="preserve">Kiểm tra website trên các trình duyệt khác nhau (Chrome, Firefox, Safari, Edge). </w:t>
      </w:r>
    </w:p>
    <w:p w14:paraId="198625AA" w14:textId="77777777" w:rsidR="009D2644" w:rsidRPr="006D2632" w:rsidRDefault="009D2644">
      <w:pPr>
        <w:pStyle w:val="Nidungvnbn"/>
        <w:numPr>
          <w:ilvl w:val="0"/>
          <w:numId w:val="23"/>
        </w:numPr>
      </w:pPr>
      <w:r w:rsidRPr="006D2632">
        <w:t>Kiểm tra website trên các thiết bị khác nhau (máy tính, điện thoại di động, máy tính bảng).</w:t>
      </w:r>
    </w:p>
    <w:p w14:paraId="513AB5FC" w14:textId="64E2CF90" w:rsidR="009D2644" w:rsidRDefault="009D2644">
      <w:pPr>
        <w:pStyle w:val="Nidungvnbn"/>
        <w:numPr>
          <w:ilvl w:val="0"/>
          <w:numId w:val="23"/>
        </w:numPr>
      </w:pPr>
      <w:r w:rsidRPr="006D2632">
        <w:t>Kiểm tra tương thích với các hệ điều hành khác nhau (Windows, macOS, iOS, Android).</w:t>
      </w:r>
    </w:p>
    <w:p w14:paraId="2BECF1F6" w14:textId="635B768D" w:rsidR="009D2644" w:rsidRDefault="009D2644" w:rsidP="006D2632">
      <w:pPr>
        <w:pStyle w:val="Heading2"/>
      </w:pPr>
      <w:bookmarkStart w:id="50" w:name="_heading=h.v892w2rdzacw" w:colFirst="0" w:colLast="0"/>
      <w:bookmarkStart w:id="51" w:name="_Toc166967920"/>
      <w:bookmarkEnd w:id="50"/>
      <w:r>
        <w:t>Lên kế hoạch nguồn lực:</w:t>
      </w:r>
      <w:bookmarkEnd w:id="51"/>
    </w:p>
    <w:p w14:paraId="7FE1DA46" w14:textId="66243FBB" w:rsidR="006D2632" w:rsidRDefault="009D2644" w:rsidP="006D2632">
      <w:pPr>
        <w:pStyle w:val="Nidungvnbn"/>
      </w:pPr>
      <w:r>
        <w:t>Nguồn nhân lực</w:t>
      </w:r>
      <w:r w:rsidR="006D2632">
        <w:t xml:space="preserve"> </w:t>
      </w:r>
    </w:p>
    <w:p w14:paraId="713DAD0A" w14:textId="77777777" w:rsidR="006D2632" w:rsidRDefault="006D2632" w:rsidP="006D2632">
      <w:pPr>
        <w:pStyle w:val="Nidungvnbn"/>
      </w:pPr>
    </w:p>
    <w:tbl>
      <w:tblPr>
        <w:tblStyle w:val="TableGrid"/>
        <w:tblW w:w="8775" w:type="dxa"/>
        <w:tblLook w:val="04A0" w:firstRow="1" w:lastRow="0" w:firstColumn="1" w:lastColumn="0" w:noHBand="0" w:noVBand="1"/>
      </w:tblPr>
      <w:tblGrid>
        <w:gridCol w:w="1435"/>
        <w:gridCol w:w="3240"/>
        <w:gridCol w:w="4100"/>
      </w:tblGrid>
      <w:tr w:rsidR="006D2632" w14:paraId="1E45E00F" w14:textId="77777777" w:rsidTr="006D2632">
        <w:tc>
          <w:tcPr>
            <w:tcW w:w="1435" w:type="dxa"/>
          </w:tcPr>
          <w:p w14:paraId="65A1FF2F" w14:textId="06152F3E" w:rsidR="006D2632" w:rsidRDefault="006D2632" w:rsidP="006D2632">
            <w:pPr>
              <w:pStyle w:val="Nidungvnbn"/>
              <w:ind w:firstLine="0"/>
              <w:jc w:val="center"/>
            </w:pPr>
            <w:r>
              <w:lastRenderedPageBreak/>
              <w:t>Kí hiệu</w:t>
            </w:r>
          </w:p>
        </w:tc>
        <w:tc>
          <w:tcPr>
            <w:tcW w:w="3240" w:type="dxa"/>
          </w:tcPr>
          <w:p w14:paraId="12C7904F" w14:textId="75C2017C" w:rsidR="006D2632" w:rsidRDefault="006D2632" w:rsidP="006D2632">
            <w:pPr>
              <w:pStyle w:val="Nidungvnbn"/>
              <w:ind w:firstLine="0"/>
              <w:jc w:val="center"/>
            </w:pPr>
            <w:r>
              <w:t>Thành viên</w:t>
            </w:r>
          </w:p>
        </w:tc>
        <w:tc>
          <w:tcPr>
            <w:tcW w:w="4100" w:type="dxa"/>
          </w:tcPr>
          <w:p w14:paraId="0CF7DF33" w14:textId="2EBFF972" w:rsidR="006D2632" w:rsidRDefault="006D2632" w:rsidP="006D2632">
            <w:pPr>
              <w:pStyle w:val="Nidungvnbn"/>
              <w:ind w:firstLine="0"/>
              <w:jc w:val="center"/>
            </w:pPr>
            <w:r>
              <w:t>Nhiệm vụ</w:t>
            </w:r>
          </w:p>
        </w:tc>
      </w:tr>
      <w:tr w:rsidR="006D2632" w14:paraId="488DE372" w14:textId="77777777" w:rsidTr="006D2632">
        <w:tc>
          <w:tcPr>
            <w:tcW w:w="1435" w:type="dxa"/>
          </w:tcPr>
          <w:p w14:paraId="0582C9E2" w14:textId="15D14696" w:rsidR="006D2632" w:rsidRDefault="006D2632" w:rsidP="006D2632">
            <w:pPr>
              <w:pStyle w:val="Nidungvnbn"/>
              <w:ind w:firstLine="0"/>
              <w:jc w:val="center"/>
            </w:pPr>
            <w:r>
              <w:t>TV1</w:t>
            </w:r>
          </w:p>
        </w:tc>
        <w:tc>
          <w:tcPr>
            <w:tcW w:w="3240" w:type="dxa"/>
          </w:tcPr>
          <w:p w14:paraId="0587A411" w14:textId="188D9680" w:rsidR="006D2632" w:rsidRDefault="006D2632" w:rsidP="006D2632">
            <w:pPr>
              <w:pStyle w:val="Nidungvnbn"/>
              <w:ind w:firstLine="0"/>
              <w:jc w:val="center"/>
            </w:pPr>
            <w:r>
              <w:t>Nguyễn Phương Lan</w:t>
            </w:r>
          </w:p>
        </w:tc>
        <w:tc>
          <w:tcPr>
            <w:tcW w:w="4100" w:type="dxa"/>
          </w:tcPr>
          <w:p w14:paraId="0AD37436" w14:textId="77777777" w:rsidR="006D2632" w:rsidRDefault="006D2632" w:rsidP="006D2632">
            <w:pPr>
              <w:widowControl w:val="0"/>
              <w:pBdr>
                <w:top w:val="nil"/>
                <w:left w:val="nil"/>
                <w:bottom w:val="nil"/>
                <w:right w:val="nil"/>
                <w:between w:val="nil"/>
              </w:pBdr>
              <w:spacing w:before="0" w:after="0" w:line="360" w:lineRule="auto"/>
              <w:rPr>
                <w:sz w:val="26"/>
                <w:szCs w:val="26"/>
              </w:rPr>
            </w:pPr>
            <w:r>
              <w:rPr>
                <w:sz w:val="26"/>
                <w:szCs w:val="26"/>
              </w:rPr>
              <w:t>Quản lý toàn bộ dự án</w:t>
            </w:r>
          </w:p>
          <w:p w14:paraId="6D1DE892" w14:textId="77777777" w:rsidR="006D2632" w:rsidRDefault="006D2632" w:rsidP="006D2632">
            <w:pPr>
              <w:widowControl w:val="0"/>
              <w:pBdr>
                <w:top w:val="nil"/>
                <w:left w:val="nil"/>
                <w:bottom w:val="nil"/>
                <w:right w:val="nil"/>
                <w:between w:val="nil"/>
              </w:pBdr>
              <w:spacing w:before="0" w:after="0" w:line="360" w:lineRule="auto"/>
              <w:rPr>
                <w:sz w:val="26"/>
                <w:szCs w:val="26"/>
              </w:rPr>
            </w:pPr>
            <w:r>
              <w:rPr>
                <w:sz w:val="26"/>
                <w:szCs w:val="26"/>
              </w:rPr>
              <w:t>Xác định hướng dự án</w:t>
            </w:r>
          </w:p>
          <w:p w14:paraId="2F7028A5" w14:textId="77777777" w:rsidR="006D2632" w:rsidRDefault="006D2632" w:rsidP="006D2632">
            <w:pPr>
              <w:widowControl w:val="0"/>
              <w:spacing w:before="0" w:after="0" w:line="360" w:lineRule="auto"/>
              <w:rPr>
                <w:sz w:val="26"/>
                <w:szCs w:val="26"/>
              </w:rPr>
            </w:pPr>
            <w:r>
              <w:rPr>
                <w:sz w:val="26"/>
                <w:szCs w:val="26"/>
              </w:rPr>
              <w:t xml:space="preserve">Xác định lỗi và mô tả </w:t>
            </w:r>
          </w:p>
          <w:p w14:paraId="3FADE629" w14:textId="7CD4024D" w:rsidR="006D2632" w:rsidRDefault="006D2632" w:rsidP="006D2632">
            <w:pPr>
              <w:pStyle w:val="Nidungvnbn"/>
              <w:ind w:firstLine="0"/>
            </w:pPr>
            <w:r>
              <w:t>Thực hiện các kiểm thử,  log kết quả, báo cáo lỗi</w:t>
            </w:r>
          </w:p>
        </w:tc>
      </w:tr>
      <w:tr w:rsidR="006D2632" w14:paraId="3BF12B76" w14:textId="77777777" w:rsidTr="006D2632">
        <w:tc>
          <w:tcPr>
            <w:tcW w:w="1435" w:type="dxa"/>
          </w:tcPr>
          <w:p w14:paraId="3D1B30FD" w14:textId="6C69454C" w:rsidR="006D2632" w:rsidRDefault="006D2632" w:rsidP="006D2632">
            <w:pPr>
              <w:pStyle w:val="Nidungvnbn"/>
              <w:ind w:firstLine="0"/>
              <w:jc w:val="center"/>
            </w:pPr>
            <w:r>
              <w:t>TV2</w:t>
            </w:r>
          </w:p>
        </w:tc>
        <w:tc>
          <w:tcPr>
            <w:tcW w:w="3240" w:type="dxa"/>
          </w:tcPr>
          <w:p w14:paraId="573337F2" w14:textId="1D94623B" w:rsidR="006D2632" w:rsidRDefault="006D2632" w:rsidP="006D2632">
            <w:pPr>
              <w:pStyle w:val="Nidungvnbn"/>
              <w:ind w:firstLine="0"/>
              <w:jc w:val="center"/>
            </w:pPr>
            <w:r>
              <w:t>Võ Hữu Tài</w:t>
            </w:r>
          </w:p>
        </w:tc>
        <w:tc>
          <w:tcPr>
            <w:tcW w:w="4100" w:type="dxa"/>
          </w:tcPr>
          <w:p w14:paraId="60894161" w14:textId="77777777" w:rsidR="006D2632" w:rsidRDefault="006D2632" w:rsidP="006D2632">
            <w:pPr>
              <w:widowControl w:val="0"/>
              <w:spacing w:before="0" w:after="0" w:line="360" w:lineRule="auto"/>
              <w:rPr>
                <w:sz w:val="26"/>
                <w:szCs w:val="26"/>
              </w:rPr>
            </w:pPr>
            <w:r>
              <w:rPr>
                <w:sz w:val="26"/>
                <w:szCs w:val="26"/>
              </w:rPr>
              <w:t>Phân bổ nhiệm vụ</w:t>
            </w:r>
          </w:p>
          <w:p w14:paraId="0C9E1F2D" w14:textId="77777777" w:rsidR="006D2632" w:rsidRDefault="006D2632" w:rsidP="006D2632">
            <w:pPr>
              <w:widowControl w:val="0"/>
              <w:spacing w:before="0" w:after="0" w:line="360" w:lineRule="auto"/>
              <w:rPr>
                <w:sz w:val="26"/>
                <w:szCs w:val="26"/>
              </w:rPr>
            </w:pPr>
            <w:r>
              <w:rPr>
                <w:sz w:val="26"/>
                <w:szCs w:val="26"/>
              </w:rPr>
              <w:t>Xác định lỗi và mô tả</w:t>
            </w:r>
          </w:p>
          <w:p w14:paraId="62F6172E" w14:textId="291EBB45" w:rsidR="006D2632" w:rsidRDefault="006D2632" w:rsidP="006D2632">
            <w:pPr>
              <w:pStyle w:val="Nidungvnbn"/>
              <w:ind w:firstLine="0"/>
            </w:pPr>
            <w:r>
              <w:t>Thực hiện các kiểm thử,  log kết quả, báo cáo lỗi</w:t>
            </w:r>
          </w:p>
        </w:tc>
      </w:tr>
      <w:tr w:rsidR="006D2632" w14:paraId="77FD2614" w14:textId="77777777" w:rsidTr="006D2632">
        <w:tc>
          <w:tcPr>
            <w:tcW w:w="1435" w:type="dxa"/>
          </w:tcPr>
          <w:p w14:paraId="6A8CC9B4" w14:textId="1B030934" w:rsidR="006D2632" w:rsidRDefault="006D2632" w:rsidP="006D2632">
            <w:pPr>
              <w:pStyle w:val="Nidungvnbn"/>
              <w:ind w:firstLine="0"/>
              <w:jc w:val="center"/>
            </w:pPr>
            <w:r>
              <w:t>TV3</w:t>
            </w:r>
          </w:p>
        </w:tc>
        <w:tc>
          <w:tcPr>
            <w:tcW w:w="3240" w:type="dxa"/>
          </w:tcPr>
          <w:p w14:paraId="3622EB1D" w14:textId="5E84E023" w:rsidR="006D2632" w:rsidRDefault="006D2632" w:rsidP="006D2632">
            <w:pPr>
              <w:pStyle w:val="Nidungvnbn"/>
              <w:ind w:firstLine="0"/>
              <w:jc w:val="center"/>
            </w:pPr>
            <w:r>
              <w:t>Phạm Lê Anh Tuấn</w:t>
            </w:r>
          </w:p>
        </w:tc>
        <w:tc>
          <w:tcPr>
            <w:tcW w:w="4100" w:type="dxa"/>
          </w:tcPr>
          <w:p w14:paraId="2A978D29" w14:textId="77777777" w:rsidR="006D2632" w:rsidRDefault="006D2632" w:rsidP="006D2632">
            <w:pPr>
              <w:widowControl w:val="0"/>
              <w:pBdr>
                <w:top w:val="nil"/>
                <w:left w:val="nil"/>
                <w:bottom w:val="nil"/>
                <w:right w:val="nil"/>
                <w:between w:val="nil"/>
              </w:pBdr>
              <w:spacing w:before="0" w:after="0" w:line="360" w:lineRule="auto"/>
              <w:rPr>
                <w:sz w:val="26"/>
                <w:szCs w:val="26"/>
              </w:rPr>
            </w:pPr>
            <w:r>
              <w:rPr>
                <w:sz w:val="26"/>
                <w:szCs w:val="26"/>
              </w:rPr>
              <w:t>Phụ trách tổng hợp tài liệu report,code</w:t>
            </w:r>
          </w:p>
          <w:p w14:paraId="130F2DB2" w14:textId="77777777" w:rsidR="006D2632" w:rsidRDefault="006D2632" w:rsidP="006D2632">
            <w:pPr>
              <w:widowControl w:val="0"/>
              <w:pBdr>
                <w:top w:val="nil"/>
                <w:left w:val="nil"/>
                <w:bottom w:val="nil"/>
                <w:right w:val="nil"/>
                <w:between w:val="nil"/>
              </w:pBdr>
              <w:spacing w:before="0" w:after="0" w:line="360" w:lineRule="auto"/>
              <w:rPr>
                <w:sz w:val="26"/>
                <w:szCs w:val="26"/>
              </w:rPr>
            </w:pPr>
            <w:r>
              <w:rPr>
                <w:sz w:val="26"/>
                <w:szCs w:val="26"/>
              </w:rPr>
              <w:t>Xác định lỗi và mô tả</w:t>
            </w:r>
          </w:p>
          <w:p w14:paraId="74A28083" w14:textId="4858CA4C" w:rsidR="006D2632" w:rsidRDefault="006D2632" w:rsidP="006D2632">
            <w:pPr>
              <w:pStyle w:val="Nidungvnbn"/>
              <w:ind w:firstLine="0"/>
            </w:pPr>
            <w:r>
              <w:t>Thực hiện các kiểm thử,  log kết quả, báo cáo lỗi</w:t>
            </w:r>
          </w:p>
        </w:tc>
      </w:tr>
    </w:tbl>
    <w:p w14:paraId="4BA036EE" w14:textId="4C30DACE" w:rsidR="006D2632" w:rsidRDefault="006D2632" w:rsidP="006D2632">
      <w:pPr>
        <w:pStyle w:val="Nidungvnbn"/>
        <w:jc w:val="center"/>
      </w:pPr>
      <w:bookmarkStart w:id="52" w:name="_Toc166967847"/>
      <w:r>
        <w:t xml:space="preserve">Bảng </w:t>
      </w:r>
      <w:r>
        <w:fldChar w:fldCharType="begin"/>
      </w:r>
      <w:r>
        <w:instrText xml:space="preserve"> SEQ Bảng \* ARABIC </w:instrText>
      </w:r>
      <w:r>
        <w:fldChar w:fldCharType="separate"/>
      </w:r>
      <w:r w:rsidR="001730FC">
        <w:rPr>
          <w:noProof/>
        </w:rPr>
        <w:t>1</w:t>
      </w:r>
      <w:r>
        <w:fldChar w:fldCharType="end"/>
      </w:r>
      <w:r>
        <w:t xml:space="preserve"> Bảng Nguồn nhân lực</w:t>
      </w:r>
      <w:bookmarkEnd w:id="52"/>
    </w:p>
    <w:p w14:paraId="4EEEA1D2" w14:textId="5C682F09" w:rsidR="006D2632" w:rsidRDefault="006D2632" w:rsidP="006D2632">
      <w:pPr>
        <w:pStyle w:val="Caption"/>
        <w:rPr>
          <w:szCs w:val="26"/>
        </w:rPr>
      </w:pPr>
    </w:p>
    <w:p w14:paraId="6E645021" w14:textId="77777777" w:rsidR="006D2632" w:rsidRDefault="006D2632" w:rsidP="006D2632">
      <w:pPr>
        <w:rPr>
          <w:sz w:val="26"/>
          <w:szCs w:val="26"/>
        </w:rPr>
      </w:pPr>
    </w:p>
    <w:p w14:paraId="121C514E" w14:textId="77777777" w:rsidR="006D2632" w:rsidRDefault="006D2632" w:rsidP="006D2632">
      <w:pPr>
        <w:rPr>
          <w:sz w:val="26"/>
          <w:szCs w:val="26"/>
        </w:rPr>
      </w:pPr>
    </w:p>
    <w:p w14:paraId="212CE874" w14:textId="77777777" w:rsidR="006D2632" w:rsidRDefault="006D2632" w:rsidP="006D2632">
      <w:pPr>
        <w:rPr>
          <w:sz w:val="26"/>
          <w:szCs w:val="26"/>
        </w:rPr>
      </w:pPr>
    </w:p>
    <w:p w14:paraId="37CE672A" w14:textId="77777777" w:rsidR="006D2632" w:rsidRDefault="006D2632" w:rsidP="006D2632">
      <w:pPr>
        <w:rPr>
          <w:sz w:val="26"/>
          <w:szCs w:val="26"/>
        </w:rPr>
      </w:pPr>
    </w:p>
    <w:p w14:paraId="55F8B11B" w14:textId="77777777" w:rsidR="006D2632" w:rsidRDefault="006D2632" w:rsidP="006D2632">
      <w:pPr>
        <w:rPr>
          <w:sz w:val="26"/>
          <w:szCs w:val="26"/>
        </w:rPr>
      </w:pPr>
    </w:p>
    <w:p w14:paraId="4E4D4099" w14:textId="77777777" w:rsidR="006D2632" w:rsidRDefault="006D2632" w:rsidP="009D2644">
      <w:pPr>
        <w:ind w:left="720" w:hanging="360"/>
        <w:rPr>
          <w:sz w:val="26"/>
          <w:szCs w:val="26"/>
        </w:rPr>
      </w:pPr>
    </w:p>
    <w:p w14:paraId="0CB267B3" w14:textId="77777777" w:rsidR="006D2632" w:rsidRDefault="006D2632" w:rsidP="009D2644">
      <w:pPr>
        <w:ind w:left="720" w:hanging="360"/>
        <w:rPr>
          <w:sz w:val="26"/>
          <w:szCs w:val="26"/>
        </w:rPr>
      </w:pPr>
    </w:p>
    <w:p w14:paraId="3E651373" w14:textId="77777777" w:rsidR="00400243" w:rsidRDefault="00400243" w:rsidP="009D2644">
      <w:pPr>
        <w:ind w:left="720" w:hanging="360"/>
        <w:rPr>
          <w:sz w:val="26"/>
          <w:szCs w:val="26"/>
        </w:rPr>
      </w:pPr>
    </w:p>
    <w:p w14:paraId="34BE6BA5" w14:textId="77777777" w:rsidR="00400243" w:rsidRDefault="00400243" w:rsidP="009D2644">
      <w:pPr>
        <w:ind w:left="720" w:hanging="360"/>
        <w:rPr>
          <w:sz w:val="26"/>
          <w:szCs w:val="26"/>
        </w:rPr>
      </w:pPr>
    </w:p>
    <w:p w14:paraId="5D6C681D" w14:textId="77777777" w:rsidR="00400243" w:rsidRDefault="00400243" w:rsidP="009D2644">
      <w:pPr>
        <w:ind w:left="720" w:hanging="360"/>
        <w:rPr>
          <w:sz w:val="26"/>
          <w:szCs w:val="26"/>
        </w:rPr>
      </w:pPr>
    </w:p>
    <w:p w14:paraId="7B1BCA7B" w14:textId="77777777" w:rsidR="00400243" w:rsidRDefault="00400243" w:rsidP="009D2644">
      <w:pPr>
        <w:ind w:left="720" w:hanging="360"/>
        <w:rPr>
          <w:sz w:val="26"/>
          <w:szCs w:val="26"/>
        </w:rPr>
      </w:pPr>
    </w:p>
    <w:p w14:paraId="01071BA1" w14:textId="77777777" w:rsidR="00400243" w:rsidRDefault="00400243" w:rsidP="009D2644">
      <w:pPr>
        <w:ind w:left="720" w:hanging="360"/>
        <w:rPr>
          <w:sz w:val="26"/>
          <w:szCs w:val="26"/>
        </w:rPr>
      </w:pPr>
    </w:p>
    <w:p w14:paraId="21DAAA3C" w14:textId="77777777" w:rsidR="00400243" w:rsidRDefault="00400243" w:rsidP="009D2644">
      <w:pPr>
        <w:ind w:left="720" w:hanging="360"/>
        <w:rPr>
          <w:sz w:val="26"/>
          <w:szCs w:val="26"/>
        </w:rPr>
      </w:pPr>
    </w:p>
    <w:p w14:paraId="7AA43C03" w14:textId="223B3888" w:rsidR="006D2632" w:rsidRDefault="009D2644" w:rsidP="00B84438">
      <w:pPr>
        <w:ind w:left="720" w:hanging="360"/>
        <w:rPr>
          <w:sz w:val="26"/>
          <w:szCs w:val="26"/>
        </w:rPr>
      </w:pPr>
      <w:r>
        <w:rPr>
          <w:sz w:val="26"/>
          <w:szCs w:val="26"/>
        </w:rPr>
        <w:lastRenderedPageBreak/>
        <w:t>Tài nguyên hệ thống</w:t>
      </w:r>
    </w:p>
    <w:tbl>
      <w:tblPr>
        <w:tblW w:w="87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0"/>
        <w:gridCol w:w="5827"/>
      </w:tblGrid>
      <w:tr w:rsidR="006D2632" w14:paraId="09F0F9DB" w14:textId="77777777" w:rsidTr="006D2632">
        <w:tc>
          <w:tcPr>
            <w:tcW w:w="2960" w:type="dxa"/>
            <w:shd w:val="clear" w:color="auto" w:fill="auto"/>
            <w:tcMar>
              <w:top w:w="100" w:type="dxa"/>
              <w:left w:w="100" w:type="dxa"/>
              <w:bottom w:w="100" w:type="dxa"/>
              <w:right w:w="100" w:type="dxa"/>
            </w:tcMar>
          </w:tcPr>
          <w:p w14:paraId="7290A647" w14:textId="77777777" w:rsidR="006D2632" w:rsidRDefault="006D2632" w:rsidP="006D2632">
            <w:pPr>
              <w:widowControl w:val="0"/>
              <w:pBdr>
                <w:top w:val="nil"/>
                <w:left w:val="nil"/>
                <w:bottom w:val="nil"/>
                <w:right w:val="nil"/>
                <w:between w:val="nil"/>
              </w:pBdr>
              <w:spacing w:before="0" w:after="0" w:line="360" w:lineRule="auto"/>
              <w:jc w:val="center"/>
              <w:rPr>
                <w:sz w:val="26"/>
                <w:szCs w:val="26"/>
              </w:rPr>
            </w:pPr>
            <w:r>
              <w:rPr>
                <w:sz w:val="26"/>
                <w:szCs w:val="26"/>
              </w:rPr>
              <w:t>Tài nguyên</w:t>
            </w:r>
          </w:p>
        </w:tc>
        <w:tc>
          <w:tcPr>
            <w:tcW w:w="5827" w:type="dxa"/>
            <w:shd w:val="clear" w:color="auto" w:fill="auto"/>
            <w:tcMar>
              <w:top w:w="100" w:type="dxa"/>
              <w:left w:w="100" w:type="dxa"/>
              <w:bottom w:w="100" w:type="dxa"/>
              <w:right w:w="100" w:type="dxa"/>
            </w:tcMar>
          </w:tcPr>
          <w:p w14:paraId="3247DCDE" w14:textId="77777777" w:rsidR="006D2632" w:rsidRDefault="006D2632" w:rsidP="006D2632">
            <w:pPr>
              <w:widowControl w:val="0"/>
              <w:pBdr>
                <w:top w:val="nil"/>
                <w:left w:val="nil"/>
                <w:bottom w:val="nil"/>
                <w:right w:val="nil"/>
                <w:between w:val="nil"/>
              </w:pBdr>
              <w:spacing w:before="0" w:after="0" w:line="360" w:lineRule="auto"/>
              <w:jc w:val="center"/>
              <w:rPr>
                <w:sz w:val="26"/>
                <w:szCs w:val="26"/>
              </w:rPr>
            </w:pPr>
            <w:r>
              <w:rPr>
                <w:sz w:val="26"/>
                <w:szCs w:val="26"/>
              </w:rPr>
              <w:t>Mô tả</w:t>
            </w:r>
          </w:p>
        </w:tc>
      </w:tr>
      <w:tr w:rsidR="006D2632" w14:paraId="7CED8B19" w14:textId="77777777" w:rsidTr="006D2632">
        <w:tc>
          <w:tcPr>
            <w:tcW w:w="2960" w:type="dxa"/>
            <w:shd w:val="clear" w:color="auto" w:fill="auto"/>
            <w:tcMar>
              <w:top w:w="100" w:type="dxa"/>
              <w:left w:w="100" w:type="dxa"/>
              <w:bottom w:w="100" w:type="dxa"/>
              <w:right w:w="100" w:type="dxa"/>
            </w:tcMar>
          </w:tcPr>
          <w:p w14:paraId="7CAE0BCA" w14:textId="77777777" w:rsidR="006D2632" w:rsidRDefault="006D2632" w:rsidP="006D2632">
            <w:pPr>
              <w:widowControl w:val="0"/>
              <w:pBdr>
                <w:top w:val="nil"/>
                <w:left w:val="nil"/>
                <w:bottom w:val="nil"/>
                <w:right w:val="nil"/>
                <w:between w:val="nil"/>
              </w:pBdr>
              <w:spacing w:before="0" w:after="0" w:line="360" w:lineRule="auto"/>
              <w:jc w:val="center"/>
              <w:rPr>
                <w:sz w:val="26"/>
                <w:szCs w:val="26"/>
              </w:rPr>
            </w:pPr>
            <w:r>
              <w:rPr>
                <w:sz w:val="26"/>
                <w:szCs w:val="26"/>
              </w:rPr>
              <w:t>Test tool</w:t>
            </w:r>
          </w:p>
        </w:tc>
        <w:tc>
          <w:tcPr>
            <w:tcW w:w="5827" w:type="dxa"/>
            <w:shd w:val="clear" w:color="auto" w:fill="auto"/>
            <w:tcMar>
              <w:top w:w="100" w:type="dxa"/>
              <w:left w:w="100" w:type="dxa"/>
              <w:bottom w:w="100" w:type="dxa"/>
              <w:right w:w="100" w:type="dxa"/>
            </w:tcMar>
          </w:tcPr>
          <w:p w14:paraId="3C073E4B" w14:textId="77777777" w:rsidR="006D2632" w:rsidRDefault="006D2632" w:rsidP="006D2632">
            <w:pPr>
              <w:widowControl w:val="0"/>
              <w:pBdr>
                <w:top w:val="nil"/>
                <w:left w:val="nil"/>
                <w:bottom w:val="nil"/>
                <w:right w:val="nil"/>
                <w:between w:val="nil"/>
              </w:pBdr>
              <w:spacing w:before="0" w:after="0" w:line="360" w:lineRule="auto"/>
              <w:jc w:val="both"/>
              <w:rPr>
                <w:sz w:val="26"/>
                <w:szCs w:val="26"/>
              </w:rPr>
            </w:pPr>
            <w:r>
              <w:rPr>
                <w:sz w:val="26"/>
                <w:szCs w:val="26"/>
              </w:rPr>
              <w:t>Công cụ kiểm thử tự động robot framework IDE, mô phỏng hoạt động kiểm thử của người dùng và sử dụng thư viện SeleniumLibrary</w:t>
            </w:r>
          </w:p>
        </w:tc>
      </w:tr>
      <w:tr w:rsidR="006D2632" w14:paraId="53270C1B" w14:textId="77777777" w:rsidTr="006D2632">
        <w:tc>
          <w:tcPr>
            <w:tcW w:w="2960" w:type="dxa"/>
            <w:shd w:val="clear" w:color="auto" w:fill="auto"/>
            <w:tcMar>
              <w:top w:w="100" w:type="dxa"/>
              <w:left w:w="100" w:type="dxa"/>
              <w:bottom w:w="100" w:type="dxa"/>
              <w:right w:w="100" w:type="dxa"/>
            </w:tcMar>
          </w:tcPr>
          <w:p w14:paraId="3FFE45B4" w14:textId="77777777" w:rsidR="006D2632" w:rsidRDefault="006D2632" w:rsidP="006D2632">
            <w:pPr>
              <w:widowControl w:val="0"/>
              <w:pBdr>
                <w:top w:val="nil"/>
                <w:left w:val="nil"/>
                <w:bottom w:val="nil"/>
                <w:right w:val="nil"/>
                <w:between w:val="nil"/>
              </w:pBdr>
              <w:spacing w:before="0" w:after="0" w:line="360" w:lineRule="auto"/>
              <w:jc w:val="center"/>
              <w:rPr>
                <w:sz w:val="26"/>
                <w:szCs w:val="26"/>
              </w:rPr>
            </w:pPr>
            <w:r>
              <w:rPr>
                <w:sz w:val="26"/>
                <w:szCs w:val="26"/>
              </w:rPr>
              <w:t>Network</w:t>
            </w:r>
          </w:p>
        </w:tc>
        <w:tc>
          <w:tcPr>
            <w:tcW w:w="5827" w:type="dxa"/>
            <w:shd w:val="clear" w:color="auto" w:fill="auto"/>
            <w:tcMar>
              <w:top w:w="100" w:type="dxa"/>
              <w:left w:w="100" w:type="dxa"/>
              <w:bottom w:w="100" w:type="dxa"/>
              <w:right w:w="100" w:type="dxa"/>
            </w:tcMar>
          </w:tcPr>
          <w:p w14:paraId="18C4DB8A" w14:textId="77777777" w:rsidR="006D2632" w:rsidRDefault="006D2632" w:rsidP="006D2632">
            <w:pPr>
              <w:widowControl w:val="0"/>
              <w:pBdr>
                <w:top w:val="nil"/>
                <w:left w:val="nil"/>
                <w:bottom w:val="nil"/>
                <w:right w:val="nil"/>
                <w:between w:val="nil"/>
              </w:pBdr>
              <w:spacing w:before="0" w:after="0" w:line="360" w:lineRule="auto"/>
              <w:jc w:val="both"/>
              <w:rPr>
                <w:sz w:val="26"/>
                <w:szCs w:val="26"/>
              </w:rPr>
            </w:pPr>
            <w:r>
              <w:rPr>
                <w:sz w:val="26"/>
                <w:szCs w:val="26"/>
              </w:rPr>
              <w:t>Cần sử dụng thiết bị đã kết nối mạng thành công để thực hiện</w:t>
            </w:r>
          </w:p>
        </w:tc>
      </w:tr>
      <w:tr w:rsidR="006D2632" w14:paraId="3CE4C910" w14:textId="77777777" w:rsidTr="006D2632">
        <w:tc>
          <w:tcPr>
            <w:tcW w:w="2960" w:type="dxa"/>
            <w:shd w:val="clear" w:color="auto" w:fill="auto"/>
            <w:tcMar>
              <w:top w:w="100" w:type="dxa"/>
              <w:left w:w="100" w:type="dxa"/>
              <w:bottom w:w="100" w:type="dxa"/>
              <w:right w:w="100" w:type="dxa"/>
            </w:tcMar>
          </w:tcPr>
          <w:p w14:paraId="1C0852E2" w14:textId="77777777" w:rsidR="006D2632" w:rsidRDefault="006D2632" w:rsidP="006D2632">
            <w:pPr>
              <w:widowControl w:val="0"/>
              <w:pBdr>
                <w:top w:val="nil"/>
                <w:left w:val="nil"/>
                <w:bottom w:val="nil"/>
                <w:right w:val="nil"/>
                <w:between w:val="nil"/>
              </w:pBdr>
              <w:spacing w:before="0" w:after="0" w:line="360" w:lineRule="auto"/>
              <w:jc w:val="center"/>
              <w:rPr>
                <w:sz w:val="26"/>
                <w:szCs w:val="26"/>
              </w:rPr>
            </w:pPr>
            <w:r>
              <w:rPr>
                <w:sz w:val="26"/>
                <w:szCs w:val="26"/>
              </w:rPr>
              <w:t>Server</w:t>
            </w:r>
          </w:p>
        </w:tc>
        <w:tc>
          <w:tcPr>
            <w:tcW w:w="5827" w:type="dxa"/>
            <w:shd w:val="clear" w:color="auto" w:fill="auto"/>
            <w:tcMar>
              <w:top w:w="100" w:type="dxa"/>
              <w:left w:w="100" w:type="dxa"/>
              <w:bottom w:w="100" w:type="dxa"/>
              <w:right w:w="100" w:type="dxa"/>
            </w:tcMar>
          </w:tcPr>
          <w:p w14:paraId="0660713C" w14:textId="77777777" w:rsidR="006D2632" w:rsidRDefault="006D2632" w:rsidP="006D2632">
            <w:pPr>
              <w:widowControl w:val="0"/>
              <w:pBdr>
                <w:top w:val="nil"/>
                <w:left w:val="nil"/>
                <w:bottom w:val="nil"/>
                <w:right w:val="nil"/>
                <w:between w:val="nil"/>
              </w:pBdr>
              <w:spacing w:before="0" w:after="0" w:line="360" w:lineRule="auto"/>
              <w:jc w:val="both"/>
              <w:rPr>
                <w:sz w:val="26"/>
                <w:szCs w:val="26"/>
              </w:rPr>
            </w:pPr>
            <w:r>
              <w:rPr>
                <w:sz w:val="26"/>
                <w:szCs w:val="26"/>
              </w:rPr>
              <w:t>Website cần kiểm thử là một trang mua bán online</w:t>
            </w:r>
          </w:p>
        </w:tc>
      </w:tr>
    </w:tbl>
    <w:p w14:paraId="3B9145E9" w14:textId="3A141732" w:rsidR="006D2632" w:rsidRDefault="006D2632" w:rsidP="006D2632">
      <w:pPr>
        <w:pStyle w:val="Caption"/>
        <w:rPr>
          <w:szCs w:val="26"/>
        </w:rPr>
      </w:pPr>
      <w:bookmarkStart w:id="53" w:name="_Toc166967848"/>
      <w:r>
        <w:t xml:space="preserve">Bảng </w:t>
      </w:r>
      <w:r>
        <w:fldChar w:fldCharType="begin"/>
      </w:r>
      <w:r>
        <w:instrText xml:space="preserve"> SEQ Bảng \* ARABIC </w:instrText>
      </w:r>
      <w:r>
        <w:fldChar w:fldCharType="separate"/>
      </w:r>
      <w:r w:rsidR="001730FC">
        <w:rPr>
          <w:noProof/>
        </w:rPr>
        <w:t>2</w:t>
      </w:r>
      <w:r>
        <w:fldChar w:fldCharType="end"/>
      </w:r>
      <w:r>
        <w:t xml:space="preserve"> Bảng tài nguyên hệ thống</w:t>
      </w:r>
      <w:bookmarkEnd w:id="53"/>
    </w:p>
    <w:p w14:paraId="10EB3ABC" w14:textId="77777777" w:rsidR="006D2632" w:rsidRDefault="006D2632" w:rsidP="006D2632">
      <w:pPr>
        <w:ind w:left="720" w:hanging="360"/>
        <w:rPr>
          <w:sz w:val="26"/>
          <w:szCs w:val="26"/>
        </w:rPr>
      </w:pPr>
    </w:p>
    <w:p w14:paraId="082F68F8" w14:textId="117528DD" w:rsidR="00B84438" w:rsidRPr="00B84438" w:rsidRDefault="009D2644" w:rsidP="00B84438">
      <w:pPr>
        <w:rPr>
          <w:b/>
          <w:sz w:val="26"/>
          <w:szCs w:val="26"/>
        </w:rPr>
      </w:pPr>
      <w:r>
        <w:rPr>
          <w:b/>
          <w:sz w:val="26"/>
          <w:szCs w:val="26"/>
        </w:rPr>
        <w:t>6.2.Lịch trình và ước lượng</w:t>
      </w:r>
    </w:p>
    <w:tbl>
      <w:tblPr>
        <w:tblW w:w="87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9"/>
        <w:gridCol w:w="3271"/>
        <w:gridCol w:w="2587"/>
      </w:tblGrid>
      <w:tr w:rsidR="00B84438" w:rsidRPr="00B84438" w14:paraId="3CE4C206" w14:textId="77777777" w:rsidTr="00B84438">
        <w:tc>
          <w:tcPr>
            <w:tcW w:w="2929" w:type="dxa"/>
            <w:shd w:val="clear" w:color="auto" w:fill="auto"/>
            <w:tcMar>
              <w:top w:w="100" w:type="dxa"/>
              <w:left w:w="100" w:type="dxa"/>
              <w:bottom w:w="100" w:type="dxa"/>
              <w:right w:w="100" w:type="dxa"/>
            </w:tcMar>
          </w:tcPr>
          <w:p w14:paraId="1A10F6D0" w14:textId="77777777" w:rsidR="00B84438" w:rsidRPr="00B84438" w:rsidRDefault="00B84438" w:rsidP="00B84438">
            <w:pPr>
              <w:widowControl w:val="0"/>
              <w:pBdr>
                <w:top w:val="nil"/>
                <w:left w:val="nil"/>
                <w:bottom w:val="nil"/>
                <w:right w:val="nil"/>
                <w:between w:val="nil"/>
              </w:pBdr>
              <w:spacing w:before="0" w:after="0" w:line="360" w:lineRule="auto"/>
              <w:jc w:val="center"/>
              <w:rPr>
                <w:sz w:val="26"/>
                <w:szCs w:val="26"/>
              </w:rPr>
            </w:pPr>
            <w:r w:rsidRPr="00B84438">
              <w:rPr>
                <w:sz w:val="26"/>
                <w:szCs w:val="26"/>
              </w:rPr>
              <w:t>Nhiệm vụ</w:t>
            </w:r>
          </w:p>
        </w:tc>
        <w:tc>
          <w:tcPr>
            <w:tcW w:w="3271" w:type="dxa"/>
            <w:shd w:val="clear" w:color="auto" w:fill="auto"/>
            <w:tcMar>
              <w:top w:w="100" w:type="dxa"/>
              <w:left w:w="100" w:type="dxa"/>
              <w:bottom w:w="100" w:type="dxa"/>
              <w:right w:w="100" w:type="dxa"/>
            </w:tcMar>
          </w:tcPr>
          <w:p w14:paraId="17D95C5C" w14:textId="77777777" w:rsidR="00B84438" w:rsidRPr="00B84438" w:rsidRDefault="00B84438" w:rsidP="00B84438">
            <w:pPr>
              <w:widowControl w:val="0"/>
              <w:pBdr>
                <w:top w:val="nil"/>
                <w:left w:val="nil"/>
                <w:bottom w:val="nil"/>
                <w:right w:val="nil"/>
                <w:between w:val="nil"/>
              </w:pBdr>
              <w:spacing w:before="0" w:after="0" w:line="360" w:lineRule="auto"/>
              <w:jc w:val="center"/>
              <w:rPr>
                <w:sz w:val="26"/>
                <w:szCs w:val="26"/>
              </w:rPr>
            </w:pPr>
            <w:r w:rsidRPr="00B84438">
              <w:rPr>
                <w:sz w:val="26"/>
                <w:szCs w:val="26"/>
              </w:rPr>
              <w:t>Các thành viên</w:t>
            </w:r>
          </w:p>
        </w:tc>
        <w:tc>
          <w:tcPr>
            <w:tcW w:w="2587" w:type="dxa"/>
            <w:shd w:val="clear" w:color="auto" w:fill="auto"/>
            <w:tcMar>
              <w:top w:w="100" w:type="dxa"/>
              <w:left w:w="100" w:type="dxa"/>
              <w:bottom w:w="100" w:type="dxa"/>
              <w:right w:w="100" w:type="dxa"/>
            </w:tcMar>
          </w:tcPr>
          <w:p w14:paraId="08B90440" w14:textId="77777777" w:rsidR="00B84438" w:rsidRPr="00B84438" w:rsidRDefault="00B84438" w:rsidP="00B84438">
            <w:pPr>
              <w:widowControl w:val="0"/>
              <w:pBdr>
                <w:top w:val="nil"/>
                <w:left w:val="nil"/>
                <w:bottom w:val="nil"/>
                <w:right w:val="nil"/>
                <w:between w:val="nil"/>
              </w:pBdr>
              <w:spacing w:before="0" w:after="0" w:line="360" w:lineRule="auto"/>
              <w:jc w:val="center"/>
              <w:rPr>
                <w:sz w:val="26"/>
                <w:szCs w:val="26"/>
              </w:rPr>
            </w:pPr>
            <w:r w:rsidRPr="00B84438">
              <w:rPr>
                <w:sz w:val="26"/>
                <w:szCs w:val="26"/>
              </w:rPr>
              <w:t>Ước lượng</w:t>
            </w:r>
          </w:p>
        </w:tc>
      </w:tr>
      <w:tr w:rsidR="00B84438" w:rsidRPr="00B84438" w14:paraId="6F53CF34" w14:textId="77777777" w:rsidTr="00B84438">
        <w:tc>
          <w:tcPr>
            <w:tcW w:w="2929" w:type="dxa"/>
            <w:shd w:val="clear" w:color="auto" w:fill="auto"/>
            <w:tcMar>
              <w:top w:w="100" w:type="dxa"/>
              <w:left w:w="100" w:type="dxa"/>
              <w:bottom w:w="100" w:type="dxa"/>
              <w:right w:w="100" w:type="dxa"/>
            </w:tcMar>
          </w:tcPr>
          <w:p w14:paraId="2EF4318E" w14:textId="77777777" w:rsidR="00B84438" w:rsidRPr="00B84438" w:rsidRDefault="00B84438" w:rsidP="00B84438">
            <w:pPr>
              <w:widowControl w:val="0"/>
              <w:pBdr>
                <w:top w:val="nil"/>
                <w:left w:val="nil"/>
                <w:bottom w:val="nil"/>
                <w:right w:val="nil"/>
                <w:between w:val="nil"/>
              </w:pBdr>
              <w:spacing w:before="0" w:after="0" w:line="360" w:lineRule="auto"/>
              <w:rPr>
                <w:sz w:val="26"/>
                <w:szCs w:val="26"/>
              </w:rPr>
            </w:pPr>
            <w:r w:rsidRPr="00B84438">
              <w:rPr>
                <w:sz w:val="26"/>
                <w:szCs w:val="26"/>
              </w:rPr>
              <w:t>Tạo đặc tả kiểm thử</w:t>
            </w:r>
          </w:p>
        </w:tc>
        <w:tc>
          <w:tcPr>
            <w:tcW w:w="3271" w:type="dxa"/>
            <w:shd w:val="clear" w:color="auto" w:fill="auto"/>
            <w:tcMar>
              <w:top w:w="100" w:type="dxa"/>
              <w:left w:w="100" w:type="dxa"/>
              <w:bottom w:w="100" w:type="dxa"/>
              <w:right w:w="100" w:type="dxa"/>
            </w:tcMar>
          </w:tcPr>
          <w:p w14:paraId="691DD21A" w14:textId="77777777" w:rsidR="00B84438" w:rsidRPr="00B84438" w:rsidRDefault="00B84438" w:rsidP="00B84438">
            <w:pPr>
              <w:widowControl w:val="0"/>
              <w:pBdr>
                <w:top w:val="nil"/>
                <w:left w:val="nil"/>
                <w:bottom w:val="nil"/>
                <w:right w:val="nil"/>
                <w:between w:val="nil"/>
              </w:pBdr>
              <w:spacing w:before="0" w:after="0" w:line="360" w:lineRule="auto"/>
              <w:rPr>
                <w:sz w:val="26"/>
                <w:szCs w:val="26"/>
              </w:rPr>
            </w:pPr>
            <w:r w:rsidRPr="00B84438">
              <w:rPr>
                <w:sz w:val="26"/>
                <w:szCs w:val="26"/>
              </w:rPr>
              <w:t xml:space="preserve">Nguyễn Phương Lan </w:t>
            </w:r>
          </w:p>
          <w:p w14:paraId="38120E28" w14:textId="77777777" w:rsidR="00B84438" w:rsidRPr="00B84438" w:rsidRDefault="00B84438" w:rsidP="00B84438">
            <w:pPr>
              <w:widowControl w:val="0"/>
              <w:pBdr>
                <w:top w:val="nil"/>
                <w:left w:val="nil"/>
                <w:bottom w:val="nil"/>
                <w:right w:val="nil"/>
                <w:between w:val="nil"/>
              </w:pBdr>
              <w:spacing w:before="0" w:after="0" w:line="360" w:lineRule="auto"/>
              <w:rPr>
                <w:sz w:val="26"/>
                <w:szCs w:val="26"/>
              </w:rPr>
            </w:pPr>
            <w:r w:rsidRPr="00B84438">
              <w:rPr>
                <w:sz w:val="26"/>
                <w:szCs w:val="26"/>
              </w:rPr>
              <w:t xml:space="preserve">Võ Hữu Tài </w:t>
            </w:r>
          </w:p>
          <w:p w14:paraId="27B5DEC9" w14:textId="77777777" w:rsidR="00B84438" w:rsidRPr="00B84438" w:rsidRDefault="00B84438" w:rsidP="00B84438">
            <w:pPr>
              <w:widowControl w:val="0"/>
              <w:pBdr>
                <w:top w:val="nil"/>
                <w:left w:val="nil"/>
                <w:bottom w:val="nil"/>
                <w:right w:val="nil"/>
                <w:between w:val="nil"/>
              </w:pBdr>
              <w:spacing w:before="0" w:after="0" w:line="360" w:lineRule="auto"/>
              <w:rPr>
                <w:sz w:val="26"/>
                <w:szCs w:val="26"/>
              </w:rPr>
            </w:pPr>
            <w:r w:rsidRPr="00B84438">
              <w:rPr>
                <w:sz w:val="26"/>
                <w:szCs w:val="26"/>
              </w:rPr>
              <w:t>Phạm Lê Anh Tuấn</w:t>
            </w:r>
          </w:p>
        </w:tc>
        <w:tc>
          <w:tcPr>
            <w:tcW w:w="2587" w:type="dxa"/>
            <w:shd w:val="clear" w:color="auto" w:fill="auto"/>
            <w:tcMar>
              <w:top w:w="100" w:type="dxa"/>
              <w:left w:w="100" w:type="dxa"/>
              <w:bottom w:w="100" w:type="dxa"/>
              <w:right w:w="100" w:type="dxa"/>
            </w:tcMar>
          </w:tcPr>
          <w:p w14:paraId="07309F16" w14:textId="77777777" w:rsidR="00B84438" w:rsidRPr="00B84438" w:rsidRDefault="00B84438" w:rsidP="00B84438">
            <w:pPr>
              <w:widowControl w:val="0"/>
              <w:pBdr>
                <w:top w:val="nil"/>
                <w:left w:val="nil"/>
                <w:bottom w:val="nil"/>
                <w:right w:val="nil"/>
                <w:between w:val="nil"/>
              </w:pBdr>
              <w:spacing w:before="0" w:after="0" w:line="360" w:lineRule="auto"/>
              <w:rPr>
                <w:sz w:val="26"/>
                <w:szCs w:val="26"/>
              </w:rPr>
            </w:pPr>
            <w:r w:rsidRPr="00B84438">
              <w:rPr>
                <w:sz w:val="26"/>
                <w:szCs w:val="26"/>
              </w:rPr>
              <w:t>150 giờ</w:t>
            </w:r>
          </w:p>
        </w:tc>
      </w:tr>
      <w:tr w:rsidR="00B84438" w:rsidRPr="00B84438" w14:paraId="006E706E" w14:textId="77777777" w:rsidTr="00B84438">
        <w:tc>
          <w:tcPr>
            <w:tcW w:w="2929" w:type="dxa"/>
            <w:shd w:val="clear" w:color="auto" w:fill="auto"/>
            <w:tcMar>
              <w:top w:w="100" w:type="dxa"/>
              <w:left w:w="100" w:type="dxa"/>
              <w:bottom w:w="100" w:type="dxa"/>
              <w:right w:w="100" w:type="dxa"/>
            </w:tcMar>
          </w:tcPr>
          <w:p w14:paraId="7D40F147" w14:textId="77777777" w:rsidR="00B84438" w:rsidRPr="00B84438" w:rsidRDefault="00B84438" w:rsidP="00B84438">
            <w:pPr>
              <w:widowControl w:val="0"/>
              <w:pBdr>
                <w:top w:val="nil"/>
                <w:left w:val="nil"/>
                <w:bottom w:val="nil"/>
                <w:right w:val="nil"/>
                <w:between w:val="nil"/>
              </w:pBdr>
              <w:spacing w:before="0" w:after="0" w:line="360" w:lineRule="auto"/>
              <w:rPr>
                <w:sz w:val="26"/>
                <w:szCs w:val="26"/>
              </w:rPr>
            </w:pPr>
            <w:r w:rsidRPr="00B84438">
              <w:rPr>
                <w:sz w:val="26"/>
                <w:szCs w:val="26"/>
              </w:rPr>
              <w:t>Thực hiện kiểm thử</w:t>
            </w:r>
          </w:p>
        </w:tc>
        <w:tc>
          <w:tcPr>
            <w:tcW w:w="3271" w:type="dxa"/>
            <w:shd w:val="clear" w:color="auto" w:fill="auto"/>
            <w:tcMar>
              <w:top w:w="100" w:type="dxa"/>
              <w:left w:w="100" w:type="dxa"/>
              <w:bottom w:w="100" w:type="dxa"/>
              <w:right w:w="100" w:type="dxa"/>
            </w:tcMar>
          </w:tcPr>
          <w:p w14:paraId="3F752681" w14:textId="77777777" w:rsidR="00B84438" w:rsidRPr="00B84438" w:rsidRDefault="00B84438" w:rsidP="00B84438">
            <w:pPr>
              <w:widowControl w:val="0"/>
              <w:spacing w:before="0" w:after="0" w:line="360" w:lineRule="auto"/>
              <w:rPr>
                <w:sz w:val="26"/>
                <w:szCs w:val="26"/>
              </w:rPr>
            </w:pPr>
            <w:r w:rsidRPr="00B84438">
              <w:rPr>
                <w:sz w:val="26"/>
                <w:szCs w:val="26"/>
              </w:rPr>
              <w:t xml:space="preserve">Nguyễn Phương Lan </w:t>
            </w:r>
          </w:p>
          <w:p w14:paraId="0C530A7E" w14:textId="77777777" w:rsidR="00B84438" w:rsidRPr="00B84438" w:rsidRDefault="00B84438" w:rsidP="00B84438">
            <w:pPr>
              <w:widowControl w:val="0"/>
              <w:spacing w:before="0" w:after="0" w:line="360" w:lineRule="auto"/>
              <w:rPr>
                <w:sz w:val="26"/>
                <w:szCs w:val="26"/>
              </w:rPr>
            </w:pPr>
            <w:r w:rsidRPr="00B84438">
              <w:rPr>
                <w:sz w:val="26"/>
                <w:szCs w:val="26"/>
              </w:rPr>
              <w:t xml:space="preserve">Võ Hữu Tài </w:t>
            </w:r>
          </w:p>
          <w:p w14:paraId="68C63F44" w14:textId="77777777" w:rsidR="00B84438" w:rsidRPr="00B84438" w:rsidRDefault="00B84438" w:rsidP="00B84438">
            <w:pPr>
              <w:widowControl w:val="0"/>
              <w:spacing w:before="0" w:after="0" w:line="360" w:lineRule="auto"/>
              <w:rPr>
                <w:sz w:val="26"/>
                <w:szCs w:val="26"/>
              </w:rPr>
            </w:pPr>
            <w:r w:rsidRPr="00B84438">
              <w:rPr>
                <w:sz w:val="26"/>
                <w:szCs w:val="26"/>
              </w:rPr>
              <w:t>Phạm Lê Anh Tuấn</w:t>
            </w:r>
          </w:p>
        </w:tc>
        <w:tc>
          <w:tcPr>
            <w:tcW w:w="2587" w:type="dxa"/>
            <w:shd w:val="clear" w:color="auto" w:fill="auto"/>
            <w:tcMar>
              <w:top w:w="100" w:type="dxa"/>
              <w:left w:w="100" w:type="dxa"/>
              <w:bottom w:w="100" w:type="dxa"/>
              <w:right w:w="100" w:type="dxa"/>
            </w:tcMar>
          </w:tcPr>
          <w:p w14:paraId="1875F616" w14:textId="77777777" w:rsidR="00B84438" w:rsidRPr="00B84438" w:rsidRDefault="00B84438" w:rsidP="00B84438">
            <w:pPr>
              <w:widowControl w:val="0"/>
              <w:spacing w:before="0" w:after="0" w:line="360" w:lineRule="auto"/>
              <w:rPr>
                <w:sz w:val="26"/>
                <w:szCs w:val="26"/>
              </w:rPr>
            </w:pPr>
            <w:r w:rsidRPr="00B84438">
              <w:rPr>
                <w:sz w:val="26"/>
                <w:szCs w:val="26"/>
              </w:rPr>
              <w:t>150 giờ</w:t>
            </w:r>
          </w:p>
        </w:tc>
      </w:tr>
      <w:tr w:rsidR="00B84438" w:rsidRPr="00B84438" w14:paraId="26CADC1D" w14:textId="77777777" w:rsidTr="00B84438">
        <w:tc>
          <w:tcPr>
            <w:tcW w:w="2929" w:type="dxa"/>
            <w:shd w:val="clear" w:color="auto" w:fill="auto"/>
            <w:tcMar>
              <w:top w:w="100" w:type="dxa"/>
              <w:left w:w="100" w:type="dxa"/>
              <w:bottom w:w="100" w:type="dxa"/>
              <w:right w:w="100" w:type="dxa"/>
            </w:tcMar>
          </w:tcPr>
          <w:p w14:paraId="27DBD58C" w14:textId="77777777" w:rsidR="00B84438" w:rsidRPr="00B84438" w:rsidRDefault="00B84438" w:rsidP="00B84438">
            <w:pPr>
              <w:widowControl w:val="0"/>
              <w:pBdr>
                <w:top w:val="nil"/>
                <w:left w:val="nil"/>
                <w:bottom w:val="nil"/>
                <w:right w:val="nil"/>
                <w:between w:val="nil"/>
              </w:pBdr>
              <w:spacing w:before="0" w:after="0" w:line="360" w:lineRule="auto"/>
              <w:rPr>
                <w:sz w:val="26"/>
                <w:szCs w:val="26"/>
              </w:rPr>
            </w:pPr>
            <w:r w:rsidRPr="00B84438">
              <w:rPr>
                <w:sz w:val="26"/>
                <w:szCs w:val="26"/>
              </w:rPr>
              <w:t>Báo cáo kiểm thử</w:t>
            </w:r>
          </w:p>
        </w:tc>
        <w:tc>
          <w:tcPr>
            <w:tcW w:w="3271" w:type="dxa"/>
            <w:shd w:val="clear" w:color="auto" w:fill="auto"/>
            <w:tcMar>
              <w:top w:w="100" w:type="dxa"/>
              <w:left w:w="100" w:type="dxa"/>
              <w:bottom w:w="100" w:type="dxa"/>
              <w:right w:w="100" w:type="dxa"/>
            </w:tcMar>
          </w:tcPr>
          <w:p w14:paraId="379C2E6F" w14:textId="77777777" w:rsidR="00B84438" w:rsidRPr="00B84438" w:rsidRDefault="00B84438" w:rsidP="00B84438">
            <w:pPr>
              <w:widowControl w:val="0"/>
              <w:spacing w:before="0" w:after="0" w:line="360" w:lineRule="auto"/>
              <w:rPr>
                <w:sz w:val="26"/>
                <w:szCs w:val="26"/>
              </w:rPr>
            </w:pPr>
            <w:r w:rsidRPr="00B84438">
              <w:rPr>
                <w:sz w:val="26"/>
                <w:szCs w:val="26"/>
              </w:rPr>
              <w:t xml:space="preserve">Nguyễn Phương Lan </w:t>
            </w:r>
          </w:p>
          <w:p w14:paraId="7DAE1DBE" w14:textId="77777777" w:rsidR="00B84438" w:rsidRPr="00B84438" w:rsidRDefault="00B84438" w:rsidP="00B84438">
            <w:pPr>
              <w:widowControl w:val="0"/>
              <w:spacing w:before="0" w:after="0" w:line="360" w:lineRule="auto"/>
              <w:rPr>
                <w:sz w:val="26"/>
                <w:szCs w:val="26"/>
              </w:rPr>
            </w:pPr>
            <w:r w:rsidRPr="00B84438">
              <w:rPr>
                <w:sz w:val="26"/>
                <w:szCs w:val="26"/>
              </w:rPr>
              <w:t xml:space="preserve">Võ Hữu Tài </w:t>
            </w:r>
          </w:p>
          <w:p w14:paraId="1BB7FA36" w14:textId="77777777" w:rsidR="00B84438" w:rsidRPr="00B84438" w:rsidRDefault="00B84438" w:rsidP="00B84438">
            <w:pPr>
              <w:widowControl w:val="0"/>
              <w:spacing w:before="0" w:after="0" w:line="360" w:lineRule="auto"/>
              <w:rPr>
                <w:sz w:val="26"/>
                <w:szCs w:val="26"/>
              </w:rPr>
            </w:pPr>
            <w:r w:rsidRPr="00B84438">
              <w:rPr>
                <w:sz w:val="26"/>
                <w:szCs w:val="26"/>
              </w:rPr>
              <w:t>Phạm Lê Anh Tuấn</w:t>
            </w:r>
          </w:p>
        </w:tc>
        <w:tc>
          <w:tcPr>
            <w:tcW w:w="2587" w:type="dxa"/>
            <w:shd w:val="clear" w:color="auto" w:fill="auto"/>
            <w:tcMar>
              <w:top w:w="100" w:type="dxa"/>
              <w:left w:w="100" w:type="dxa"/>
              <w:bottom w:w="100" w:type="dxa"/>
              <w:right w:w="100" w:type="dxa"/>
            </w:tcMar>
          </w:tcPr>
          <w:p w14:paraId="7C06AA94" w14:textId="77777777" w:rsidR="00B84438" w:rsidRPr="00B84438" w:rsidRDefault="00B84438" w:rsidP="00B84438">
            <w:pPr>
              <w:widowControl w:val="0"/>
              <w:pBdr>
                <w:top w:val="nil"/>
                <w:left w:val="nil"/>
                <w:bottom w:val="nil"/>
                <w:right w:val="nil"/>
                <w:between w:val="nil"/>
              </w:pBdr>
              <w:spacing w:before="0" w:after="0" w:line="360" w:lineRule="auto"/>
              <w:rPr>
                <w:sz w:val="26"/>
                <w:szCs w:val="26"/>
              </w:rPr>
            </w:pPr>
            <w:r w:rsidRPr="00B84438">
              <w:rPr>
                <w:sz w:val="26"/>
                <w:szCs w:val="26"/>
              </w:rPr>
              <w:t>25 giờ</w:t>
            </w:r>
          </w:p>
        </w:tc>
      </w:tr>
      <w:tr w:rsidR="00B84438" w:rsidRPr="00B84438" w14:paraId="7F93797D" w14:textId="77777777" w:rsidTr="00B84438">
        <w:trPr>
          <w:trHeight w:val="440"/>
        </w:trPr>
        <w:tc>
          <w:tcPr>
            <w:tcW w:w="6200" w:type="dxa"/>
            <w:gridSpan w:val="2"/>
            <w:shd w:val="clear" w:color="auto" w:fill="auto"/>
            <w:tcMar>
              <w:top w:w="100" w:type="dxa"/>
              <w:left w:w="100" w:type="dxa"/>
              <w:bottom w:w="100" w:type="dxa"/>
              <w:right w:w="100" w:type="dxa"/>
            </w:tcMar>
          </w:tcPr>
          <w:p w14:paraId="4F6B1130" w14:textId="77777777" w:rsidR="00B84438" w:rsidRPr="00B84438" w:rsidRDefault="00B84438" w:rsidP="00B84438">
            <w:pPr>
              <w:widowControl w:val="0"/>
              <w:pBdr>
                <w:top w:val="nil"/>
                <w:left w:val="nil"/>
                <w:bottom w:val="nil"/>
                <w:right w:val="nil"/>
                <w:between w:val="nil"/>
              </w:pBdr>
              <w:spacing w:before="0" w:after="0" w:line="360" w:lineRule="auto"/>
              <w:rPr>
                <w:sz w:val="26"/>
                <w:szCs w:val="26"/>
              </w:rPr>
            </w:pPr>
            <w:r w:rsidRPr="00B84438">
              <w:rPr>
                <w:sz w:val="26"/>
                <w:szCs w:val="26"/>
              </w:rPr>
              <w:t>Kiểm thử sản phẩm bàn giao</w:t>
            </w:r>
          </w:p>
        </w:tc>
        <w:tc>
          <w:tcPr>
            <w:tcW w:w="2587" w:type="dxa"/>
            <w:shd w:val="clear" w:color="auto" w:fill="auto"/>
            <w:tcMar>
              <w:top w:w="100" w:type="dxa"/>
              <w:left w:w="100" w:type="dxa"/>
              <w:bottom w:w="100" w:type="dxa"/>
              <w:right w:w="100" w:type="dxa"/>
            </w:tcMar>
          </w:tcPr>
          <w:p w14:paraId="597F314F" w14:textId="77777777" w:rsidR="00B84438" w:rsidRPr="00B84438" w:rsidRDefault="00B84438" w:rsidP="00B84438">
            <w:pPr>
              <w:widowControl w:val="0"/>
              <w:pBdr>
                <w:top w:val="nil"/>
                <w:left w:val="nil"/>
                <w:bottom w:val="nil"/>
                <w:right w:val="nil"/>
                <w:between w:val="nil"/>
              </w:pBdr>
              <w:spacing w:before="0" w:after="0" w:line="360" w:lineRule="auto"/>
              <w:rPr>
                <w:sz w:val="26"/>
                <w:szCs w:val="26"/>
              </w:rPr>
            </w:pPr>
            <w:r w:rsidRPr="00B84438">
              <w:rPr>
                <w:sz w:val="26"/>
                <w:szCs w:val="26"/>
              </w:rPr>
              <w:t>50 giờ</w:t>
            </w:r>
          </w:p>
        </w:tc>
      </w:tr>
      <w:tr w:rsidR="00B84438" w:rsidRPr="00B84438" w14:paraId="4CC79458" w14:textId="77777777" w:rsidTr="00B84438">
        <w:trPr>
          <w:trHeight w:val="440"/>
        </w:trPr>
        <w:tc>
          <w:tcPr>
            <w:tcW w:w="6200" w:type="dxa"/>
            <w:gridSpan w:val="2"/>
            <w:shd w:val="clear" w:color="auto" w:fill="auto"/>
            <w:tcMar>
              <w:top w:w="100" w:type="dxa"/>
              <w:left w:w="100" w:type="dxa"/>
              <w:bottom w:w="100" w:type="dxa"/>
              <w:right w:w="100" w:type="dxa"/>
            </w:tcMar>
          </w:tcPr>
          <w:p w14:paraId="57A8AFCA" w14:textId="77777777" w:rsidR="00B84438" w:rsidRPr="00B84438" w:rsidRDefault="00B84438" w:rsidP="00B84438">
            <w:pPr>
              <w:widowControl w:val="0"/>
              <w:pBdr>
                <w:top w:val="nil"/>
                <w:left w:val="nil"/>
                <w:bottom w:val="nil"/>
                <w:right w:val="nil"/>
                <w:between w:val="nil"/>
              </w:pBdr>
              <w:spacing w:before="0" w:after="0" w:line="360" w:lineRule="auto"/>
              <w:rPr>
                <w:sz w:val="26"/>
                <w:szCs w:val="26"/>
              </w:rPr>
            </w:pPr>
            <w:r w:rsidRPr="00B84438">
              <w:rPr>
                <w:sz w:val="26"/>
                <w:szCs w:val="26"/>
              </w:rPr>
              <w:t>Tổng cộng</w:t>
            </w:r>
          </w:p>
        </w:tc>
        <w:tc>
          <w:tcPr>
            <w:tcW w:w="2587" w:type="dxa"/>
            <w:shd w:val="clear" w:color="auto" w:fill="auto"/>
            <w:tcMar>
              <w:top w:w="100" w:type="dxa"/>
              <w:left w:w="100" w:type="dxa"/>
              <w:bottom w:w="100" w:type="dxa"/>
              <w:right w:w="100" w:type="dxa"/>
            </w:tcMar>
          </w:tcPr>
          <w:p w14:paraId="7D6CAA20" w14:textId="77777777" w:rsidR="00B84438" w:rsidRPr="00B84438" w:rsidRDefault="00B84438" w:rsidP="00B84438">
            <w:pPr>
              <w:widowControl w:val="0"/>
              <w:pBdr>
                <w:top w:val="nil"/>
                <w:left w:val="nil"/>
                <w:bottom w:val="nil"/>
                <w:right w:val="nil"/>
                <w:between w:val="nil"/>
              </w:pBdr>
              <w:spacing w:before="0" w:after="0" w:line="360" w:lineRule="auto"/>
              <w:rPr>
                <w:sz w:val="26"/>
                <w:szCs w:val="26"/>
              </w:rPr>
            </w:pPr>
            <w:r w:rsidRPr="00B84438">
              <w:rPr>
                <w:sz w:val="26"/>
                <w:szCs w:val="26"/>
              </w:rPr>
              <w:t>375 giờ</w:t>
            </w:r>
          </w:p>
        </w:tc>
      </w:tr>
    </w:tbl>
    <w:p w14:paraId="0E2E67D8" w14:textId="7AFF3898" w:rsidR="00B84438" w:rsidRDefault="00B84438" w:rsidP="006F269A">
      <w:pPr>
        <w:pStyle w:val="Caption"/>
        <w:rPr>
          <w:b/>
          <w:szCs w:val="26"/>
        </w:rPr>
      </w:pPr>
      <w:bookmarkStart w:id="54" w:name="_Toc166967849"/>
      <w:r>
        <w:t xml:space="preserve">Bảng </w:t>
      </w:r>
      <w:r>
        <w:fldChar w:fldCharType="begin"/>
      </w:r>
      <w:r>
        <w:instrText xml:space="preserve"> SEQ Bảng \* ARABIC </w:instrText>
      </w:r>
      <w:r>
        <w:fldChar w:fldCharType="separate"/>
      </w:r>
      <w:r w:rsidR="001730FC">
        <w:rPr>
          <w:noProof/>
        </w:rPr>
        <w:t>3</w:t>
      </w:r>
      <w:r>
        <w:fldChar w:fldCharType="end"/>
      </w:r>
      <w:r>
        <w:t xml:space="preserve"> Bảng lịch trình và ước lượng</w:t>
      </w:r>
      <w:bookmarkEnd w:id="54"/>
    </w:p>
    <w:p w14:paraId="3D2AE4A3" w14:textId="6795718E" w:rsidR="009D2644" w:rsidRDefault="009D2644" w:rsidP="006F269A">
      <w:pPr>
        <w:pStyle w:val="Heading2"/>
      </w:pPr>
      <w:bookmarkStart w:id="55" w:name="_Toc166967921"/>
      <w:r>
        <w:lastRenderedPageBreak/>
        <w:t>Các milestone</w:t>
      </w:r>
      <w:bookmarkEnd w:id="55"/>
    </w:p>
    <w:p w14:paraId="31922240" w14:textId="77777777" w:rsidR="009D2644" w:rsidRDefault="009D2644" w:rsidP="009D2644">
      <w:pPr>
        <w:rPr>
          <w:sz w:val="26"/>
          <w:szCs w:val="26"/>
        </w:rPr>
      </w:pPr>
      <w:r>
        <w:rPr>
          <w:sz w:val="26"/>
          <w:szCs w:val="26"/>
        </w:rPr>
        <w:t>Tuần 1</w:t>
      </w:r>
    </w:p>
    <w:tbl>
      <w:tblPr>
        <w:tblW w:w="87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9"/>
        <w:gridCol w:w="2929"/>
        <w:gridCol w:w="2929"/>
      </w:tblGrid>
      <w:tr w:rsidR="00F2254D" w14:paraId="0A0822B8" w14:textId="77777777" w:rsidTr="002F51A1">
        <w:trPr>
          <w:trHeight w:val="523"/>
        </w:trPr>
        <w:tc>
          <w:tcPr>
            <w:tcW w:w="2929" w:type="dxa"/>
            <w:shd w:val="clear" w:color="auto" w:fill="auto"/>
            <w:tcMar>
              <w:top w:w="100" w:type="dxa"/>
              <w:left w:w="100" w:type="dxa"/>
              <w:bottom w:w="100" w:type="dxa"/>
              <w:right w:w="100" w:type="dxa"/>
            </w:tcMar>
          </w:tcPr>
          <w:p w14:paraId="40919E03" w14:textId="77777777" w:rsidR="00F2254D" w:rsidRDefault="00F2254D" w:rsidP="002F51A1">
            <w:pPr>
              <w:widowControl w:val="0"/>
              <w:pBdr>
                <w:top w:val="nil"/>
                <w:left w:val="nil"/>
                <w:bottom w:val="nil"/>
                <w:right w:val="nil"/>
                <w:between w:val="nil"/>
              </w:pBdr>
              <w:spacing w:before="0" w:after="0"/>
              <w:rPr>
                <w:sz w:val="26"/>
                <w:szCs w:val="26"/>
              </w:rPr>
            </w:pPr>
            <w:r>
              <w:rPr>
                <w:sz w:val="26"/>
                <w:szCs w:val="26"/>
              </w:rPr>
              <w:t>Công việc</w:t>
            </w:r>
          </w:p>
        </w:tc>
        <w:tc>
          <w:tcPr>
            <w:tcW w:w="2929" w:type="dxa"/>
            <w:shd w:val="clear" w:color="auto" w:fill="auto"/>
            <w:tcMar>
              <w:top w:w="100" w:type="dxa"/>
              <w:left w:w="100" w:type="dxa"/>
              <w:bottom w:w="100" w:type="dxa"/>
              <w:right w:w="100" w:type="dxa"/>
            </w:tcMar>
          </w:tcPr>
          <w:p w14:paraId="2D679F13" w14:textId="77777777" w:rsidR="00F2254D" w:rsidRDefault="00F2254D" w:rsidP="002F51A1">
            <w:pPr>
              <w:widowControl w:val="0"/>
              <w:pBdr>
                <w:top w:val="nil"/>
                <w:left w:val="nil"/>
                <w:bottom w:val="nil"/>
                <w:right w:val="nil"/>
                <w:between w:val="nil"/>
              </w:pBdr>
              <w:spacing w:before="0" w:after="0"/>
              <w:rPr>
                <w:sz w:val="26"/>
                <w:szCs w:val="26"/>
              </w:rPr>
            </w:pPr>
            <w:r>
              <w:rPr>
                <w:sz w:val="26"/>
                <w:szCs w:val="26"/>
              </w:rPr>
              <w:t>who</w:t>
            </w:r>
          </w:p>
        </w:tc>
        <w:tc>
          <w:tcPr>
            <w:tcW w:w="2929" w:type="dxa"/>
            <w:shd w:val="clear" w:color="auto" w:fill="auto"/>
            <w:tcMar>
              <w:top w:w="100" w:type="dxa"/>
              <w:left w:w="100" w:type="dxa"/>
              <w:bottom w:w="100" w:type="dxa"/>
              <w:right w:w="100" w:type="dxa"/>
            </w:tcMar>
          </w:tcPr>
          <w:p w14:paraId="7B4E6867" w14:textId="77777777" w:rsidR="00F2254D" w:rsidRDefault="00F2254D" w:rsidP="002F51A1">
            <w:pPr>
              <w:widowControl w:val="0"/>
              <w:pBdr>
                <w:top w:val="nil"/>
                <w:left w:val="nil"/>
                <w:bottom w:val="nil"/>
                <w:right w:val="nil"/>
                <w:between w:val="nil"/>
              </w:pBdr>
              <w:spacing w:before="0" w:after="0"/>
              <w:rPr>
                <w:sz w:val="26"/>
                <w:szCs w:val="26"/>
              </w:rPr>
            </w:pPr>
            <w:r>
              <w:rPr>
                <w:sz w:val="26"/>
                <w:szCs w:val="26"/>
              </w:rPr>
              <w:t>%</w:t>
            </w:r>
          </w:p>
        </w:tc>
      </w:tr>
      <w:tr w:rsidR="00F2254D" w14:paraId="1185B84D" w14:textId="77777777" w:rsidTr="002F51A1">
        <w:tc>
          <w:tcPr>
            <w:tcW w:w="2929" w:type="dxa"/>
            <w:shd w:val="clear" w:color="auto" w:fill="auto"/>
            <w:tcMar>
              <w:top w:w="100" w:type="dxa"/>
              <w:left w:w="100" w:type="dxa"/>
              <w:bottom w:w="100" w:type="dxa"/>
              <w:right w:w="100" w:type="dxa"/>
            </w:tcMar>
          </w:tcPr>
          <w:p w14:paraId="7528A483" w14:textId="77777777" w:rsidR="00F2254D" w:rsidRDefault="00F2254D" w:rsidP="002F51A1">
            <w:pPr>
              <w:widowControl w:val="0"/>
              <w:pBdr>
                <w:top w:val="nil"/>
                <w:left w:val="nil"/>
                <w:bottom w:val="nil"/>
                <w:right w:val="nil"/>
                <w:between w:val="nil"/>
              </w:pBdr>
              <w:spacing w:before="0" w:after="0"/>
              <w:rPr>
                <w:sz w:val="26"/>
                <w:szCs w:val="26"/>
              </w:rPr>
            </w:pPr>
            <w:r>
              <w:rPr>
                <w:sz w:val="26"/>
                <w:szCs w:val="26"/>
              </w:rPr>
              <w:t>Viết đặc tả testcase</w:t>
            </w:r>
          </w:p>
        </w:tc>
        <w:tc>
          <w:tcPr>
            <w:tcW w:w="2929" w:type="dxa"/>
            <w:shd w:val="clear" w:color="auto" w:fill="auto"/>
            <w:tcMar>
              <w:top w:w="100" w:type="dxa"/>
              <w:left w:w="100" w:type="dxa"/>
              <w:bottom w:w="100" w:type="dxa"/>
              <w:right w:w="100" w:type="dxa"/>
            </w:tcMar>
          </w:tcPr>
          <w:p w14:paraId="333C3438" w14:textId="77777777" w:rsidR="00F2254D" w:rsidRDefault="00F2254D" w:rsidP="002F51A1">
            <w:pPr>
              <w:widowControl w:val="0"/>
              <w:pBdr>
                <w:top w:val="nil"/>
                <w:left w:val="nil"/>
                <w:bottom w:val="nil"/>
                <w:right w:val="nil"/>
                <w:between w:val="nil"/>
              </w:pBdr>
              <w:spacing w:before="0" w:after="0"/>
              <w:rPr>
                <w:sz w:val="26"/>
                <w:szCs w:val="26"/>
              </w:rPr>
            </w:pPr>
            <w:r>
              <w:rPr>
                <w:sz w:val="26"/>
                <w:szCs w:val="26"/>
              </w:rPr>
              <w:t>TV1,TV2,TV3</w:t>
            </w:r>
          </w:p>
        </w:tc>
        <w:tc>
          <w:tcPr>
            <w:tcW w:w="2929" w:type="dxa"/>
            <w:shd w:val="clear" w:color="auto" w:fill="auto"/>
            <w:tcMar>
              <w:top w:w="100" w:type="dxa"/>
              <w:left w:w="100" w:type="dxa"/>
              <w:bottom w:w="100" w:type="dxa"/>
              <w:right w:w="100" w:type="dxa"/>
            </w:tcMar>
          </w:tcPr>
          <w:p w14:paraId="27AC2149" w14:textId="77777777" w:rsidR="00F2254D" w:rsidRDefault="00F2254D" w:rsidP="002F51A1">
            <w:pPr>
              <w:widowControl w:val="0"/>
              <w:pBdr>
                <w:top w:val="nil"/>
                <w:left w:val="nil"/>
                <w:bottom w:val="nil"/>
                <w:right w:val="nil"/>
                <w:between w:val="nil"/>
              </w:pBdr>
              <w:spacing w:before="0" w:after="0"/>
              <w:rPr>
                <w:sz w:val="26"/>
                <w:szCs w:val="26"/>
              </w:rPr>
            </w:pPr>
            <w:r>
              <w:rPr>
                <w:sz w:val="26"/>
                <w:szCs w:val="26"/>
              </w:rPr>
              <w:t>100%</w:t>
            </w:r>
          </w:p>
        </w:tc>
      </w:tr>
      <w:tr w:rsidR="00F2254D" w14:paraId="46F8FBA4" w14:textId="77777777" w:rsidTr="002F51A1">
        <w:tc>
          <w:tcPr>
            <w:tcW w:w="2929" w:type="dxa"/>
            <w:shd w:val="clear" w:color="auto" w:fill="auto"/>
            <w:tcMar>
              <w:top w:w="100" w:type="dxa"/>
              <w:left w:w="100" w:type="dxa"/>
              <w:bottom w:w="100" w:type="dxa"/>
              <w:right w:w="100" w:type="dxa"/>
            </w:tcMar>
          </w:tcPr>
          <w:p w14:paraId="51FC2016" w14:textId="77777777" w:rsidR="00F2254D" w:rsidRDefault="00F2254D" w:rsidP="002F51A1">
            <w:pPr>
              <w:widowControl w:val="0"/>
              <w:pBdr>
                <w:top w:val="nil"/>
                <w:left w:val="nil"/>
                <w:bottom w:val="nil"/>
                <w:right w:val="nil"/>
                <w:between w:val="nil"/>
              </w:pBdr>
              <w:spacing w:before="0" w:after="0"/>
              <w:rPr>
                <w:sz w:val="26"/>
                <w:szCs w:val="26"/>
              </w:rPr>
            </w:pPr>
            <w:r>
              <w:rPr>
                <w:sz w:val="26"/>
                <w:szCs w:val="26"/>
              </w:rPr>
              <w:t xml:space="preserve">Viết mô tả </w:t>
            </w:r>
          </w:p>
        </w:tc>
        <w:tc>
          <w:tcPr>
            <w:tcW w:w="2929" w:type="dxa"/>
            <w:shd w:val="clear" w:color="auto" w:fill="auto"/>
            <w:tcMar>
              <w:top w:w="100" w:type="dxa"/>
              <w:left w:w="100" w:type="dxa"/>
              <w:bottom w:w="100" w:type="dxa"/>
              <w:right w:w="100" w:type="dxa"/>
            </w:tcMar>
          </w:tcPr>
          <w:p w14:paraId="5067DC16" w14:textId="77777777" w:rsidR="00F2254D" w:rsidRDefault="00F2254D" w:rsidP="002F51A1">
            <w:pPr>
              <w:widowControl w:val="0"/>
              <w:pBdr>
                <w:top w:val="nil"/>
                <w:left w:val="nil"/>
                <w:bottom w:val="nil"/>
                <w:right w:val="nil"/>
                <w:between w:val="nil"/>
              </w:pBdr>
              <w:spacing w:before="0" w:after="0"/>
              <w:rPr>
                <w:sz w:val="26"/>
                <w:szCs w:val="26"/>
              </w:rPr>
            </w:pPr>
            <w:r>
              <w:rPr>
                <w:sz w:val="26"/>
                <w:szCs w:val="26"/>
              </w:rPr>
              <w:t>TV1</w:t>
            </w:r>
          </w:p>
        </w:tc>
        <w:tc>
          <w:tcPr>
            <w:tcW w:w="2929" w:type="dxa"/>
            <w:shd w:val="clear" w:color="auto" w:fill="auto"/>
            <w:tcMar>
              <w:top w:w="100" w:type="dxa"/>
              <w:left w:w="100" w:type="dxa"/>
              <w:bottom w:w="100" w:type="dxa"/>
              <w:right w:w="100" w:type="dxa"/>
            </w:tcMar>
          </w:tcPr>
          <w:p w14:paraId="3B7307A4" w14:textId="77777777" w:rsidR="00F2254D" w:rsidRDefault="00F2254D" w:rsidP="002F51A1">
            <w:pPr>
              <w:widowControl w:val="0"/>
              <w:spacing w:before="0" w:after="0"/>
              <w:rPr>
                <w:sz w:val="26"/>
                <w:szCs w:val="26"/>
              </w:rPr>
            </w:pPr>
            <w:r>
              <w:rPr>
                <w:sz w:val="26"/>
                <w:szCs w:val="26"/>
              </w:rPr>
              <w:t>100%</w:t>
            </w:r>
          </w:p>
        </w:tc>
      </w:tr>
      <w:tr w:rsidR="00F2254D" w14:paraId="256E57EC" w14:textId="77777777" w:rsidTr="002F51A1">
        <w:tc>
          <w:tcPr>
            <w:tcW w:w="2929" w:type="dxa"/>
            <w:shd w:val="clear" w:color="auto" w:fill="auto"/>
            <w:tcMar>
              <w:top w:w="100" w:type="dxa"/>
              <w:left w:w="100" w:type="dxa"/>
              <w:bottom w:w="100" w:type="dxa"/>
              <w:right w:w="100" w:type="dxa"/>
            </w:tcMar>
          </w:tcPr>
          <w:p w14:paraId="58DA8CFB" w14:textId="77777777" w:rsidR="00F2254D" w:rsidRDefault="00F2254D" w:rsidP="002F51A1">
            <w:pPr>
              <w:widowControl w:val="0"/>
              <w:pBdr>
                <w:top w:val="nil"/>
                <w:left w:val="nil"/>
                <w:bottom w:val="nil"/>
                <w:right w:val="nil"/>
                <w:between w:val="nil"/>
              </w:pBdr>
              <w:spacing w:before="0" w:after="0"/>
              <w:rPr>
                <w:sz w:val="26"/>
                <w:szCs w:val="26"/>
              </w:rPr>
            </w:pPr>
            <w:r>
              <w:rPr>
                <w:sz w:val="26"/>
                <w:szCs w:val="26"/>
              </w:rPr>
              <w:t>Xác định lỗi</w:t>
            </w:r>
          </w:p>
        </w:tc>
        <w:tc>
          <w:tcPr>
            <w:tcW w:w="2929" w:type="dxa"/>
            <w:shd w:val="clear" w:color="auto" w:fill="auto"/>
            <w:tcMar>
              <w:top w:w="100" w:type="dxa"/>
              <w:left w:w="100" w:type="dxa"/>
              <w:bottom w:w="100" w:type="dxa"/>
              <w:right w:w="100" w:type="dxa"/>
            </w:tcMar>
          </w:tcPr>
          <w:p w14:paraId="535F612F" w14:textId="77777777" w:rsidR="00F2254D" w:rsidRDefault="00F2254D" w:rsidP="002F51A1">
            <w:pPr>
              <w:widowControl w:val="0"/>
              <w:pBdr>
                <w:top w:val="nil"/>
                <w:left w:val="nil"/>
                <w:bottom w:val="nil"/>
                <w:right w:val="nil"/>
                <w:between w:val="nil"/>
              </w:pBdr>
              <w:spacing w:before="0" w:after="0"/>
              <w:rPr>
                <w:sz w:val="26"/>
                <w:szCs w:val="26"/>
              </w:rPr>
            </w:pPr>
            <w:r>
              <w:rPr>
                <w:sz w:val="26"/>
                <w:szCs w:val="26"/>
              </w:rPr>
              <w:t>TV2,TV3</w:t>
            </w:r>
          </w:p>
        </w:tc>
        <w:tc>
          <w:tcPr>
            <w:tcW w:w="2929" w:type="dxa"/>
            <w:shd w:val="clear" w:color="auto" w:fill="auto"/>
            <w:tcMar>
              <w:top w:w="100" w:type="dxa"/>
              <w:left w:w="100" w:type="dxa"/>
              <w:bottom w:w="100" w:type="dxa"/>
              <w:right w:w="100" w:type="dxa"/>
            </w:tcMar>
          </w:tcPr>
          <w:p w14:paraId="0D20266A" w14:textId="77777777" w:rsidR="00F2254D" w:rsidRDefault="00F2254D" w:rsidP="002F51A1">
            <w:pPr>
              <w:widowControl w:val="0"/>
              <w:spacing w:before="0" w:after="0"/>
              <w:rPr>
                <w:sz w:val="26"/>
                <w:szCs w:val="26"/>
              </w:rPr>
            </w:pPr>
            <w:r>
              <w:rPr>
                <w:sz w:val="26"/>
                <w:szCs w:val="26"/>
              </w:rPr>
              <w:t>100%</w:t>
            </w:r>
          </w:p>
        </w:tc>
      </w:tr>
    </w:tbl>
    <w:p w14:paraId="4138D3F4" w14:textId="403F4795" w:rsidR="006F269A" w:rsidRDefault="006F269A" w:rsidP="00F2254D">
      <w:pPr>
        <w:pStyle w:val="Caption"/>
      </w:pPr>
      <w:bookmarkStart w:id="56" w:name="_Toc166967850"/>
      <w:r>
        <w:t xml:space="preserve">Bảng </w:t>
      </w:r>
      <w:r>
        <w:fldChar w:fldCharType="begin"/>
      </w:r>
      <w:r>
        <w:instrText xml:space="preserve"> SEQ Bảng \* ARABIC </w:instrText>
      </w:r>
      <w:r>
        <w:fldChar w:fldCharType="separate"/>
      </w:r>
      <w:r w:rsidR="001730FC">
        <w:rPr>
          <w:noProof/>
        </w:rPr>
        <w:t>4</w:t>
      </w:r>
      <w:r>
        <w:fldChar w:fldCharType="end"/>
      </w:r>
      <w:r>
        <w:t xml:space="preserve"> Bảng milestone Tuần 1</w:t>
      </w:r>
      <w:bookmarkEnd w:id="56"/>
    </w:p>
    <w:p w14:paraId="046326B0" w14:textId="77777777" w:rsidR="00400243" w:rsidRPr="00400243" w:rsidRDefault="00400243" w:rsidP="00400243">
      <w:pPr>
        <w:pStyle w:val="Nidungvnbn"/>
      </w:pPr>
    </w:p>
    <w:p w14:paraId="35ED9BAB" w14:textId="5FB87739" w:rsidR="00F2254D" w:rsidRDefault="009D2644" w:rsidP="009D2644">
      <w:pPr>
        <w:rPr>
          <w:sz w:val="26"/>
          <w:szCs w:val="26"/>
        </w:rPr>
      </w:pPr>
      <w:r>
        <w:rPr>
          <w:sz w:val="26"/>
          <w:szCs w:val="26"/>
        </w:rPr>
        <w:t>Tuần 2</w:t>
      </w:r>
    </w:p>
    <w:tbl>
      <w:tblPr>
        <w:tblW w:w="87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9"/>
        <w:gridCol w:w="2929"/>
        <w:gridCol w:w="2929"/>
      </w:tblGrid>
      <w:tr w:rsidR="00F2254D" w14:paraId="58AB1E10" w14:textId="77777777" w:rsidTr="002F51A1">
        <w:trPr>
          <w:trHeight w:val="523"/>
        </w:trPr>
        <w:tc>
          <w:tcPr>
            <w:tcW w:w="2929" w:type="dxa"/>
            <w:shd w:val="clear" w:color="auto" w:fill="auto"/>
            <w:tcMar>
              <w:top w:w="100" w:type="dxa"/>
              <w:left w:w="100" w:type="dxa"/>
              <w:bottom w:w="100" w:type="dxa"/>
              <w:right w:w="100" w:type="dxa"/>
            </w:tcMar>
          </w:tcPr>
          <w:p w14:paraId="5F04EEDE" w14:textId="77777777" w:rsidR="00F2254D" w:rsidRDefault="00F2254D" w:rsidP="002F51A1">
            <w:pPr>
              <w:widowControl w:val="0"/>
              <w:pBdr>
                <w:top w:val="nil"/>
                <w:left w:val="nil"/>
                <w:bottom w:val="nil"/>
                <w:right w:val="nil"/>
                <w:between w:val="nil"/>
              </w:pBdr>
              <w:spacing w:before="0" w:after="0"/>
              <w:rPr>
                <w:sz w:val="26"/>
                <w:szCs w:val="26"/>
              </w:rPr>
            </w:pPr>
            <w:r>
              <w:rPr>
                <w:sz w:val="26"/>
                <w:szCs w:val="26"/>
              </w:rPr>
              <w:t>Công việc</w:t>
            </w:r>
          </w:p>
        </w:tc>
        <w:tc>
          <w:tcPr>
            <w:tcW w:w="2929" w:type="dxa"/>
            <w:shd w:val="clear" w:color="auto" w:fill="auto"/>
            <w:tcMar>
              <w:top w:w="100" w:type="dxa"/>
              <w:left w:w="100" w:type="dxa"/>
              <w:bottom w:w="100" w:type="dxa"/>
              <w:right w:w="100" w:type="dxa"/>
            </w:tcMar>
          </w:tcPr>
          <w:p w14:paraId="5B4C91B7" w14:textId="77777777" w:rsidR="00F2254D" w:rsidRDefault="00F2254D" w:rsidP="002F51A1">
            <w:pPr>
              <w:widowControl w:val="0"/>
              <w:pBdr>
                <w:top w:val="nil"/>
                <w:left w:val="nil"/>
                <w:bottom w:val="nil"/>
                <w:right w:val="nil"/>
                <w:between w:val="nil"/>
              </w:pBdr>
              <w:spacing w:before="0" w:after="0"/>
              <w:rPr>
                <w:sz w:val="26"/>
                <w:szCs w:val="26"/>
              </w:rPr>
            </w:pPr>
            <w:r>
              <w:rPr>
                <w:sz w:val="26"/>
                <w:szCs w:val="26"/>
              </w:rPr>
              <w:t>who</w:t>
            </w:r>
          </w:p>
        </w:tc>
        <w:tc>
          <w:tcPr>
            <w:tcW w:w="2929" w:type="dxa"/>
            <w:shd w:val="clear" w:color="auto" w:fill="auto"/>
            <w:tcMar>
              <w:top w:w="100" w:type="dxa"/>
              <w:left w:w="100" w:type="dxa"/>
              <w:bottom w:w="100" w:type="dxa"/>
              <w:right w:w="100" w:type="dxa"/>
            </w:tcMar>
          </w:tcPr>
          <w:p w14:paraId="237EF5DE" w14:textId="77777777" w:rsidR="00F2254D" w:rsidRDefault="00F2254D" w:rsidP="002F51A1">
            <w:pPr>
              <w:widowControl w:val="0"/>
              <w:pBdr>
                <w:top w:val="nil"/>
                <w:left w:val="nil"/>
                <w:bottom w:val="nil"/>
                <w:right w:val="nil"/>
                <w:between w:val="nil"/>
              </w:pBdr>
              <w:spacing w:before="0" w:after="0"/>
              <w:rPr>
                <w:sz w:val="26"/>
                <w:szCs w:val="26"/>
              </w:rPr>
            </w:pPr>
            <w:r>
              <w:rPr>
                <w:sz w:val="26"/>
                <w:szCs w:val="26"/>
              </w:rPr>
              <w:t>%</w:t>
            </w:r>
          </w:p>
        </w:tc>
      </w:tr>
      <w:tr w:rsidR="00F2254D" w14:paraId="45E452BD" w14:textId="77777777" w:rsidTr="002F51A1">
        <w:tc>
          <w:tcPr>
            <w:tcW w:w="2929" w:type="dxa"/>
            <w:shd w:val="clear" w:color="auto" w:fill="auto"/>
            <w:tcMar>
              <w:top w:w="100" w:type="dxa"/>
              <w:left w:w="100" w:type="dxa"/>
              <w:bottom w:w="100" w:type="dxa"/>
              <w:right w:w="100" w:type="dxa"/>
            </w:tcMar>
          </w:tcPr>
          <w:p w14:paraId="37AD328A" w14:textId="643BB507" w:rsidR="00F2254D" w:rsidRDefault="00F2254D" w:rsidP="00F2254D">
            <w:pPr>
              <w:widowControl w:val="0"/>
              <w:pBdr>
                <w:top w:val="nil"/>
                <w:left w:val="nil"/>
                <w:bottom w:val="nil"/>
                <w:right w:val="nil"/>
                <w:between w:val="nil"/>
              </w:pBdr>
              <w:spacing w:before="0" w:after="0"/>
              <w:rPr>
                <w:sz w:val="26"/>
                <w:szCs w:val="26"/>
              </w:rPr>
            </w:pPr>
            <w:r>
              <w:rPr>
                <w:color w:val="000000"/>
                <w:sz w:val="26"/>
                <w:szCs w:val="26"/>
              </w:rPr>
              <w:t>Thực hiện test</w:t>
            </w:r>
          </w:p>
        </w:tc>
        <w:tc>
          <w:tcPr>
            <w:tcW w:w="2929" w:type="dxa"/>
            <w:shd w:val="clear" w:color="auto" w:fill="auto"/>
            <w:tcMar>
              <w:top w:w="100" w:type="dxa"/>
              <w:left w:w="100" w:type="dxa"/>
              <w:bottom w:w="100" w:type="dxa"/>
              <w:right w:w="100" w:type="dxa"/>
            </w:tcMar>
          </w:tcPr>
          <w:p w14:paraId="0A78B319" w14:textId="77777777" w:rsidR="00F2254D" w:rsidRDefault="00F2254D" w:rsidP="00F2254D">
            <w:pPr>
              <w:widowControl w:val="0"/>
              <w:pBdr>
                <w:top w:val="nil"/>
                <w:left w:val="nil"/>
                <w:bottom w:val="nil"/>
                <w:right w:val="nil"/>
                <w:between w:val="nil"/>
              </w:pBdr>
              <w:spacing w:before="0" w:after="0"/>
              <w:rPr>
                <w:sz w:val="26"/>
                <w:szCs w:val="26"/>
              </w:rPr>
            </w:pPr>
            <w:r>
              <w:rPr>
                <w:sz w:val="26"/>
                <w:szCs w:val="26"/>
              </w:rPr>
              <w:t>TV1,TV2,TV3</w:t>
            </w:r>
          </w:p>
        </w:tc>
        <w:tc>
          <w:tcPr>
            <w:tcW w:w="2929" w:type="dxa"/>
            <w:shd w:val="clear" w:color="auto" w:fill="auto"/>
            <w:tcMar>
              <w:top w:w="100" w:type="dxa"/>
              <w:left w:w="100" w:type="dxa"/>
              <w:bottom w:w="100" w:type="dxa"/>
              <w:right w:w="100" w:type="dxa"/>
            </w:tcMar>
          </w:tcPr>
          <w:p w14:paraId="537B8D30" w14:textId="77777777" w:rsidR="00F2254D" w:rsidRDefault="00F2254D" w:rsidP="00F2254D">
            <w:pPr>
              <w:widowControl w:val="0"/>
              <w:pBdr>
                <w:top w:val="nil"/>
                <w:left w:val="nil"/>
                <w:bottom w:val="nil"/>
                <w:right w:val="nil"/>
                <w:between w:val="nil"/>
              </w:pBdr>
              <w:spacing w:before="0" w:after="0"/>
              <w:rPr>
                <w:sz w:val="26"/>
                <w:szCs w:val="26"/>
              </w:rPr>
            </w:pPr>
            <w:r>
              <w:rPr>
                <w:sz w:val="26"/>
                <w:szCs w:val="26"/>
              </w:rPr>
              <w:t>100%</w:t>
            </w:r>
          </w:p>
        </w:tc>
      </w:tr>
      <w:tr w:rsidR="00F2254D" w14:paraId="5ACAFBE1" w14:textId="77777777" w:rsidTr="002F51A1">
        <w:tc>
          <w:tcPr>
            <w:tcW w:w="2929" w:type="dxa"/>
            <w:shd w:val="clear" w:color="auto" w:fill="auto"/>
            <w:tcMar>
              <w:top w:w="100" w:type="dxa"/>
              <w:left w:w="100" w:type="dxa"/>
              <w:bottom w:w="100" w:type="dxa"/>
              <w:right w:w="100" w:type="dxa"/>
            </w:tcMar>
          </w:tcPr>
          <w:p w14:paraId="6346F081" w14:textId="47C75ACC" w:rsidR="00F2254D" w:rsidRDefault="00F2254D" w:rsidP="00F2254D">
            <w:pPr>
              <w:widowControl w:val="0"/>
              <w:pBdr>
                <w:top w:val="nil"/>
                <w:left w:val="nil"/>
                <w:bottom w:val="nil"/>
                <w:right w:val="nil"/>
                <w:between w:val="nil"/>
              </w:pBdr>
              <w:spacing w:before="0" w:after="0"/>
              <w:rPr>
                <w:sz w:val="26"/>
                <w:szCs w:val="26"/>
              </w:rPr>
            </w:pPr>
            <w:r>
              <w:rPr>
                <w:color w:val="000000"/>
                <w:sz w:val="26"/>
                <w:szCs w:val="26"/>
              </w:rPr>
              <w:t>Tổng hợp log, report</w:t>
            </w:r>
          </w:p>
        </w:tc>
        <w:tc>
          <w:tcPr>
            <w:tcW w:w="2929" w:type="dxa"/>
            <w:shd w:val="clear" w:color="auto" w:fill="auto"/>
            <w:tcMar>
              <w:top w:w="100" w:type="dxa"/>
              <w:left w:w="100" w:type="dxa"/>
              <w:bottom w:w="100" w:type="dxa"/>
              <w:right w:w="100" w:type="dxa"/>
            </w:tcMar>
          </w:tcPr>
          <w:p w14:paraId="33856885" w14:textId="77777777" w:rsidR="00F2254D" w:rsidRDefault="00F2254D" w:rsidP="00F2254D">
            <w:pPr>
              <w:widowControl w:val="0"/>
              <w:pBdr>
                <w:top w:val="nil"/>
                <w:left w:val="nil"/>
                <w:bottom w:val="nil"/>
                <w:right w:val="nil"/>
                <w:between w:val="nil"/>
              </w:pBdr>
              <w:spacing w:before="0" w:after="0"/>
              <w:rPr>
                <w:sz w:val="26"/>
                <w:szCs w:val="26"/>
              </w:rPr>
            </w:pPr>
            <w:r>
              <w:rPr>
                <w:sz w:val="26"/>
                <w:szCs w:val="26"/>
              </w:rPr>
              <w:t>TV1</w:t>
            </w:r>
          </w:p>
        </w:tc>
        <w:tc>
          <w:tcPr>
            <w:tcW w:w="2929" w:type="dxa"/>
            <w:shd w:val="clear" w:color="auto" w:fill="auto"/>
            <w:tcMar>
              <w:top w:w="100" w:type="dxa"/>
              <w:left w:w="100" w:type="dxa"/>
              <w:bottom w:w="100" w:type="dxa"/>
              <w:right w:w="100" w:type="dxa"/>
            </w:tcMar>
          </w:tcPr>
          <w:p w14:paraId="20078020" w14:textId="77777777" w:rsidR="00F2254D" w:rsidRDefault="00F2254D" w:rsidP="00F2254D">
            <w:pPr>
              <w:widowControl w:val="0"/>
              <w:spacing w:before="0" w:after="0"/>
              <w:rPr>
                <w:sz w:val="26"/>
                <w:szCs w:val="26"/>
              </w:rPr>
            </w:pPr>
            <w:r>
              <w:rPr>
                <w:sz w:val="26"/>
                <w:szCs w:val="26"/>
              </w:rPr>
              <w:t>100%</w:t>
            </w:r>
          </w:p>
        </w:tc>
      </w:tr>
      <w:tr w:rsidR="00F2254D" w14:paraId="2FEDDC0F" w14:textId="77777777" w:rsidTr="002F51A1">
        <w:tc>
          <w:tcPr>
            <w:tcW w:w="2929" w:type="dxa"/>
            <w:shd w:val="clear" w:color="auto" w:fill="auto"/>
            <w:tcMar>
              <w:top w:w="100" w:type="dxa"/>
              <w:left w:w="100" w:type="dxa"/>
              <w:bottom w:w="100" w:type="dxa"/>
              <w:right w:w="100" w:type="dxa"/>
            </w:tcMar>
          </w:tcPr>
          <w:p w14:paraId="382DBFAE" w14:textId="4C75A980" w:rsidR="00F2254D" w:rsidRDefault="00F2254D" w:rsidP="00F2254D">
            <w:pPr>
              <w:widowControl w:val="0"/>
              <w:pBdr>
                <w:top w:val="nil"/>
                <w:left w:val="nil"/>
                <w:bottom w:val="nil"/>
                <w:right w:val="nil"/>
                <w:between w:val="nil"/>
              </w:pBdr>
              <w:spacing w:before="0" w:after="0"/>
              <w:rPr>
                <w:sz w:val="26"/>
                <w:szCs w:val="26"/>
              </w:rPr>
            </w:pPr>
            <w:r>
              <w:rPr>
                <w:color w:val="000000"/>
                <w:sz w:val="26"/>
                <w:szCs w:val="26"/>
              </w:rPr>
              <w:t>Tổng hợp tài liệu</w:t>
            </w:r>
          </w:p>
        </w:tc>
        <w:tc>
          <w:tcPr>
            <w:tcW w:w="2929" w:type="dxa"/>
            <w:shd w:val="clear" w:color="auto" w:fill="auto"/>
            <w:tcMar>
              <w:top w:w="100" w:type="dxa"/>
              <w:left w:w="100" w:type="dxa"/>
              <w:bottom w:w="100" w:type="dxa"/>
              <w:right w:w="100" w:type="dxa"/>
            </w:tcMar>
          </w:tcPr>
          <w:p w14:paraId="4E1F40FD" w14:textId="77777777" w:rsidR="00F2254D" w:rsidRDefault="00F2254D" w:rsidP="00F2254D">
            <w:pPr>
              <w:widowControl w:val="0"/>
              <w:pBdr>
                <w:top w:val="nil"/>
                <w:left w:val="nil"/>
                <w:bottom w:val="nil"/>
                <w:right w:val="nil"/>
                <w:between w:val="nil"/>
              </w:pBdr>
              <w:spacing w:before="0" w:after="0"/>
              <w:rPr>
                <w:sz w:val="26"/>
                <w:szCs w:val="26"/>
              </w:rPr>
            </w:pPr>
            <w:r>
              <w:rPr>
                <w:sz w:val="26"/>
                <w:szCs w:val="26"/>
              </w:rPr>
              <w:t>TV2,TV3</w:t>
            </w:r>
          </w:p>
        </w:tc>
        <w:tc>
          <w:tcPr>
            <w:tcW w:w="2929" w:type="dxa"/>
            <w:shd w:val="clear" w:color="auto" w:fill="auto"/>
            <w:tcMar>
              <w:top w:w="100" w:type="dxa"/>
              <w:left w:w="100" w:type="dxa"/>
              <w:bottom w:w="100" w:type="dxa"/>
              <w:right w:w="100" w:type="dxa"/>
            </w:tcMar>
          </w:tcPr>
          <w:p w14:paraId="200D0E64" w14:textId="77777777" w:rsidR="00F2254D" w:rsidRDefault="00F2254D" w:rsidP="00F2254D">
            <w:pPr>
              <w:widowControl w:val="0"/>
              <w:spacing w:before="0" w:after="0"/>
              <w:rPr>
                <w:sz w:val="26"/>
                <w:szCs w:val="26"/>
              </w:rPr>
            </w:pPr>
            <w:r>
              <w:rPr>
                <w:sz w:val="26"/>
                <w:szCs w:val="26"/>
              </w:rPr>
              <w:t>100%</w:t>
            </w:r>
          </w:p>
        </w:tc>
      </w:tr>
    </w:tbl>
    <w:p w14:paraId="5A85EDE9" w14:textId="12923FE6" w:rsidR="00F2254D" w:rsidRDefault="00F2254D" w:rsidP="00F2254D">
      <w:pPr>
        <w:pStyle w:val="Caption"/>
      </w:pPr>
      <w:bookmarkStart w:id="57" w:name="_Toc166967851"/>
      <w:r>
        <w:t xml:space="preserve">Bảng </w:t>
      </w:r>
      <w:r>
        <w:fldChar w:fldCharType="begin"/>
      </w:r>
      <w:r>
        <w:instrText xml:space="preserve"> SEQ Bảng \* ARABIC </w:instrText>
      </w:r>
      <w:r>
        <w:fldChar w:fldCharType="separate"/>
      </w:r>
      <w:r w:rsidR="001730FC">
        <w:rPr>
          <w:noProof/>
        </w:rPr>
        <w:t>5</w:t>
      </w:r>
      <w:r>
        <w:fldChar w:fldCharType="end"/>
      </w:r>
      <w:r w:rsidRPr="00F2254D">
        <w:t xml:space="preserve"> </w:t>
      </w:r>
      <w:r>
        <w:t>Bảng milestone Tuần 2</w:t>
      </w:r>
      <w:bookmarkEnd w:id="57"/>
    </w:p>
    <w:p w14:paraId="666F7F24" w14:textId="77777777" w:rsidR="004A56BF" w:rsidRPr="004A56BF" w:rsidRDefault="004A56BF" w:rsidP="00400243">
      <w:pPr>
        <w:pStyle w:val="Nidungvnbn"/>
        <w:ind w:firstLine="0"/>
      </w:pPr>
    </w:p>
    <w:p w14:paraId="3B54414E" w14:textId="77777777" w:rsidR="00F2254D" w:rsidRDefault="00F2254D" w:rsidP="00F2254D">
      <w:pPr>
        <w:rPr>
          <w:sz w:val="26"/>
          <w:szCs w:val="26"/>
        </w:rPr>
      </w:pPr>
      <w:r>
        <w:rPr>
          <w:sz w:val="26"/>
          <w:szCs w:val="26"/>
        </w:rPr>
        <w:t>Tuần 3</w:t>
      </w:r>
    </w:p>
    <w:tbl>
      <w:tblPr>
        <w:tblW w:w="87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9"/>
        <w:gridCol w:w="2929"/>
        <w:gridCol w:w="2929"/>
      </w:tblGrid>
      <w:tr w:rsidR="00F2254D" w14:paraId="4D026410" w14:textId="77777777" w:rsidTr="002F51A1">
        <w:trPr>
          <w:trHeight w:val="523"/>
        </w:trPr>
        <w:tc>
          <w:tcPr>
            <w:tcW w:w="2929" w:type="dxa"/>
            <w:shd w:val="clear" w:color="auto" w:fill="auto"/>
            <w:tcMar>
              <w:top w:w="100" w:type="dxa"/>
              <w:left w:w="100" w:type="dxa"/>
              <w:bottom w:w="100" w:type="dxa"/>
              <w:right w:w="100" w:type="dxa"/>
            </w:tcMar>
          </w:tcPr>
          <w:p w14:paraId="40C28C2C" w14:textId="77777777" w:rsidR="00F2254D" w:rsidRDefault="00F2254D" w:rsidP="002F51A1">
            <w:pPr>
              <w:widowControl w:val="0"/>
              <w:pBdr>
                <w:top w:val="nil"/>
                <w:left w:val="nil"/>
                <w:bottom w:val="nil"/>
                <w:right w:val="nil"/>
                <w:between w:val="nil"/>
              </w:pBdr>
              <w:spacing w:before="0" w:after="0"/>
              <w:rPr>
                <w:sz w:val="26"/>
                <w:szCs w:val="26"/>
              </w:rPr>
            </w:pPr>
            <w:r>
              <w:rPr>
                <w:sz w:val="26"/>
                <w:szCs w:val="26"/>
              </w:rPr>
              <w:t>Công việc</w:t>
            </w:r>
          </w:p>
        </w:tc>
        <w:tc>
          <w:tcPr>
            <w:tcW w:w="2929" w:type="dxa"/>
            <w:shd w:val="clear" w:color="auto" w:fill="auto"/>
            <w:tcMar>
              <w:top w:w="100" w:type="dxa"/>
              <w:left w:w="100" w:type="dxa"/>
              <w:bottom w:w="100" w:type="dxa"/>
              <w:right w:w="100" w:type="dxa"/>
            </w:tcMar>
          </w:tcPr>
          <w:p w14:paraId="028850E6" w14:textId="77777777" w:rsidR="00F2254D" w:rsidRDefault="00F2254D" w:rsidP="002F51A1">
            <w:pPr>
              <w:widowControl w:val="0"/>
              <w:pBdr>
                <w:top w:val="nil"/>
                <w:left w:val="nil"/>
                <w:bottom w:val="nil"/>
                <w:right w:val="nil"/>
                <w:between w:val="nil"/>
              </w:pBdr>
              <w:spacing w:before="0" w:after="0"/>
              <w:rPr>
                <w:sz w:val="26"/>
                <w:szCs w:val="26"/>
              </w:rPr>
            </w:pPr>
            <w:r>
              <w:rPr>
                <w:sz w:val="26"/>
                <w:szCs w:val="26"/>
              </w:rPr>
              <w:t>who</w:t>
            </w:r>
          </w:p>
        </w:tc>
        <w:tc>
          <w:tcPr>
            <w:tcW w:w="2929" w:type="dxa"/>
            <w:shd w:val="clear" w:color="auto" w:fill="auto"/>
            <w:tcMar>
              <w:top w:w="100" w:type="dxa"/>
              <w:left w:w="100" w:type="dxa"/>
              <w:bottom w:w="100" w:type="dxa"/>
              <w:right w:w="100" w:type="dxa"/>
            </w:tcMar>
          </w:tcPr>
          <w:p w14:paraId="42944406" w14:textId="77777777" w:rsidR="00F2254D" w:rsidRDefault="00F2254D" w:rsidP="002F51A1">
            <w:pPr>
              <w:widowControl w:val="0"/>
              <w:pBdr>
                <w:top w:val="nil"/>
                <w:left w:val="nil"/>
                <w:bottom w:val="nil"/>
                <w:right w:val="nil"/>
                <w:between w:val="nil"/>
              </w:pBdr>
              <w:spacing w:before="0" w:after="0"/>
              <w:rPr>
                <w:sz w:val="26"/>
                <w:szCs w:val="26"/>
              </w:rPr>
            </w:pPr>
            <w:r>
              <w:rPr>
                <w:sz w:val="26"/>
                <w:szCs w:val="26"/>
              </w:rPr>
              <w:t>%</w:t>
            </w:r>
          </w:p>
        </w:tc>
      </w:tr>
      <w:tr w:rsidR="00F2254D" w14:paraId="67D6E64D" w14:textId="77777777" w:rsidTr="002F51A1">
        <w:tc>
          <w:tcPr>
            <w:tcW w:w="2929" w:type="dxa"/>
            <w:shd w:val="clear" w:color="auto" w:fill="auto"/>
            <w:tcMar>
              <w:top w:w="100" w:type="dxa"/>
              <w:left w:w="100" w:type="dxa"/>
              <w:bottom w:w="100" w:type="dxa"/>
              <w:right w:w="100" w:type="dxa"/>
            </w:tcMar>
          </w:tcPr>
          <w:p w14:paraId="6FC58809" w14:textId="48A3A600" w:rsidR="00F2254D" w:rsidRDefault="00F2254D" w:rsidP="00F2254D">
            <w:pPr>
              <w:widowControl w:val="0"/>
              <w:pBdr>
                <w:top w:val="nil"/>
                <w:left w:val="nil"/>
                <w:bottom w:val="nil"/>
                <w:right w:val="nil"/>
                <w:between w:val="nil"/>
              </w:pBdr>
              <w:spacing w:before="0" w:after="0"/>
              <w:rPr>
                <w:sz w:val="26"/>
                <w:szCs w:val="26"/>
              </w:rPr>
            </w:pPr>
            <w:r>
              <w:rPr>
                <w:color w:val="000000"/>
                <w:sz w:val="26"/>
                <w:szCs w:val="26"/>
              </w:rPr>
              <w:t>Viết báo cáo</w:t>
            </w:r>
          </w:p>
        </w:tc>
        <w:tc>
          <w:tcPr>
            <w:tcW w:w="2929" w:type="dxa"/>
            <w:shd w:val="clear" w:color="auto" w:fill="auto"/>
            <w:tcMar>
              <w:top w:w="100" w:type="dxa"/>
              <w:left w:w="100" w:type="dxa"/>
              <w:bottom w:w="100" w:type="dxa"/>
              <w:right w:w="100" w:type="dxa"/>
            </w:tcMar>
          </w:tcPr>
          <w:p w14:paraId="0800B364" w14:textId="77777777" w:rsidR="00F2254D" w:rsidRDefault="00F2254D" w:rsidP="00F2254D">
            <w:pPr>
              <w:widowControl w:val="0"/>
              <w:pBdr>
                <w:top w:val="nil"/>
                <w:left w:val="nil"/>
                <w:bottom w:val="nil"/>
                <w:right w:val="nil"/>
                <w:between w:val="nil"/>
              </w:pBdr>
              <w:spacing w:before="0" w:after="0"/>
              <w:rPr>
                <w:sz w:val="26"/>
                <w:szCs w:val="26"/>
              </w:rPr>
            </w:pPr>
            <w:r>
              <w:rPr>
                <w:sz w:val="26"/>
                <w:szCs w:val="26"/>
              </w:rPr>
              <w:t>TV1,TV2,TV3</w:t>
            </w:r>
          </w:p>
        </w:tc>
        <w:tc>
          <w:tcPr>
            <w:tcW w:w="2929" w:type="dxa"/>
            <w:shd w:val="clear" w:color="auto" w:fill="auto"/>
            <w:tcMar>
              <w:top w:w="100" w:type="dxa"/>
              <w:left w:w="100" w:type="dxa"/>
              <w:bottom w:w="100" w:type="dxa"/>
              <w:right w:w="100" w:type="dxa"/>
            </w:tcMar>
          </w:tcPr>
          <w:p w14:paraId="1DEEA905" w14:textId="77777777" w:rsidR="00F2254D" w:rsidRDefault="00F2254D" w:rsidP="00F2254D">
            <w:pPr>
              <w:widowControl w:val="0"/>
              <w:pBdr>
                <w:top w:val="nil"/>
                <w:left w:val="nil"/>
                <w:bottom w:val="nil"/>
                <w:right w:val="nil"/>
                <w:between w:val="nil"/>
              </w:pBdr>
              <w:spacing w:before="0" w:after="0"/>
              <w:rPr>
                <w:sz w:val="26"/>
                <w:szCs w:val="26"/>
              </w:rPr>
            </w:pPr>
            <w:r>
              <w:rPr>
                <w:sz w:val="26"/>
                <w:szCs w:val="26"/>
              </w:rPr>
              <w:t>100%</w:t>
            </w:r>
          </w:p>
        </w:tc>
      </w:tr>
      <w:tr w:rsidR="00F2254D" w14:paraId="661E62EE" w14:textId="77777777" w:rsidTr="002F51A1">
        <w:tc>
          <w:tcPr>
            <w:tcW w:w="2929" w:type="dxa"/>
            <w:shd w:val="clear" w:color="auto" w:fill="auto"/>
            <w:tcMar>
              <w:top w:w="100" w:type="dxa"/>
              <w:left w:w="100" w:type="dxa"/>
              <w:bottom w:w="100" w:type="dxa"/>
              <w:right w:w="100" w:type="dxa"/>
            </w:tcMar>
          </w:tcPr>
          <w:p w14:paraId="3A4E0EBC" w14:textId="73217D1C" w:rsidR="00F2254D" w:rsidRDefault="00F2254D" w:rsidP="00F2254D">
            <w:pPr>
              <w:widowControl w:val="0"/>
              <w:pBdr>
                <w:top w:val="nil"/>
                <w:left w:val="nil"/>
                <w:bottom w:val="nil"/>
                <w:right w:val="nil"/>
                <w:between w:val="nil"/>
              </w:pBdr>
              <w:spacing w:before="0" w:after="0"/>
              <w:rPr>
                <w:sz w:val="26"/>
                <w:szCs w:val="26"/>
              </w:rPr>
            </w:pPr>
            <w:r>
              <w:rPr>
                <w:color w:val="000000"/>
                <w:sz w:val="26"/>
                <w:szCs w:val="26"/>
              </w:rPr>
              <w:t>Viết báo cáo</w:t>
            </w:r>
          </w:p>
        </w:tc>
        <w:tc>
          <w:tcPr>
            <w:tcW w:w="2929" w:type="dxa"/>
            <w:shd w:val="clear" w:color="auto" w:fill="auto"/>
            <w:tcMar>
              <w:top w:w="100" w:type="dxa"/>
              <w:left w:w="100" w:type="dxa"/>
              <w:bottom w:w="100" w:type="dxa"/>
              <w:right w:w="100" w:type="dxa"/>
            </w:tcMar>
          </w:tcPr>
          <w:p w14:paraId="5F981850" w14:textId="77777777" w:rsidR="00F2254D" w:rsidRDefault="00F2254D" w:rsidP="00F2254D">
            <w:pPr>
              <w:widowControl w:val="0"/>
              <w:pBdr>
                <w:top w:val="nil"/>
                <w:left w:val="nil"/>
                <w:bottom w:val="nil"/>
                <w:right w:val="nil"/>
                <w:between w:val="nil"/>
              </w:pBdr>
              <w:spacing w:before="0" w:after="0"/>
              <w:rPr>
                <w:sz w:val="26"/>
                <w:szCs w:val="26"/>
              </w:rPr>
            </w:pPr>
            <w:r>
              <w:rPr>
                <w:sz w:val="26"/>
                <w:szCs w:val="26"/>
              </w:rPr>
              <w:t>TV1</w:t>
            </w:r>
          </w:p>
        </w:tc>
        <w:tc>
          <w:tcPr>
            <w:tcW w:w="2929" w:type="dxa"/>
            <w:shd w:val="clear" w:color="auto" w:fill="auto"/>
            <w:tcMar>
              <w:top w:w="100" w:type="dxa"/>
              <w:left w:w="100" w:type="dxa"/>
              <w:bottom w:w="100" w:type="dxa"/>
              <w:right w:w="100" w:type="dxa"/>
            </w:tcMar>
          </w:tcPr>
          <w:p w14:paraId="68E9A2FB" w14:textId="77777777" w:rsidR="00F2254D" w:rsidRDefault="00F2254D" w:rsidP="00F2254D">
            <w:pPr>
              <w:widowControl w:val="0"/>
              <w:spacing w:before="0" w:after="0"/>
              <w:rPr>
                <w:sz w:val="26"/>
                <w:szCs w:val="26"/>
              </w:rPr>
            </w:pPr>
            <w:r>
              <w:rPr>
                <w:sz w:val="26"/>
                <w:szCs w:val="26"/>
              </w:rPr>
              <w:t>100%</w:t>
            </w:r>
          </w:p>
        </w:tc>
      </w:tr>
      <w:tr w:rsidR="00F2254D" w14:paraId="1596EFCA" w14:textId="77777777" w:rsidTr="002F51A1">
        <w:tc>
          <w:tcPr>
            <w:tcW w:w="2929" w:type="dxa"/>
            <w:shd w:val="clear" w:color="auto" w:fill="auto"/>
            <w:tcMar>
              <w:top w:w="100" w:type="dxa"/>
              <w:left w:w="100" w:type="dxa"/>
              <w:bottom w:w="100" w:type="dxa"/>
              <w:right w:w="100" w:type="dxa"/>
            </w:tcMar>
          </w:tcPr>
          <w:p w14:paraId="36C625F2" w14:textId="3188A465" w:rsidR="00F2254D" w:rsidRDefault="00F2254D" w:rsidP="00F2254D">
            <w:pPr>
              <w:widowControl w:val="0"/>
              <w:pBdr>
                <w:top w:val="nil"/>
                <w:left w:val="nil"/>
                <w:bottom w:val="nil"/>
                <w:right w:val="nil"/>
                <w:between w:val="nil"/>
              </w:pBdr>
              <w:spacing w:before="0" w:after="0"/>
              <w:rPr>
                <w:sz w:val="26"/>
                <w:szCs w:val="26"/>
              </w:rPr>
            </w:pPr>
            <w:r>
              <w:rPr>
                <w:color w:val="000000"/>
                <w:sz w:val="26"/>
                <w:szCs w:val="26"/>
              </w:rPr>
              <w:t>Viết báo cáo</w:t>
            </w:r>
          </w:p>
        </w:tc>
        <w:tc>
          <w:tcPr>
            <w:tcW w:w="2929" w:type="dxa"/>
            <w:shd w:val="clear" w:color="auto" w:fill="auto"/>
            <w:tcMar>
              <w:top w:w="100" w:type="dxa"/>
              <w:left w:w="100" w:type="dxa"/>
              <w:bottom w:w="100" w:type="dxa"/>
              <w:right w:w="100" w:type="dxa"/>
            </w:tcMar>
          </w:tcPr>
          <w:p w14:paraId="6AAA7473" w14:textId="77777777" w:rsidR="00F2254D" w:rsidRDefault="00F2254D" w:rsidP="00F2254D">
            <w:pPr>
              <w:widowControl w:val="0"/>
              <w:pBdr>
                <w:top w:val="nil"/>
                <w:left w:val="nil"/>
                <w:bottom w:val="nil"/>
                <w:right w:val="nil"/>
                <w:between w:val="nil"/>
              </w:pBdr>
              <w:spacing w:before="0" w:after="0"/>
              <w:rPr>
                <w:sz w:val="26"/>
                <w:szCs w:val="26"/>
              </w:rPr>
            </w:pPr>
            <w:r>
              <w:rPr>
                <w:sz w:val="26"/>
                <w:szCs w:val="26"/>
              </w:rPr>
              <w:t>TV2,TV3</w:t>
            </w:r>
          </w:p>
        </w:tc>
        <w:tc>
          <w:tcPr>
            <w:tcW w:w="2929" w:type="dxa"/>
            <w:shd w:val="clear" w:color="auto" w:fill="auto"/>
            <w:tcMar>
              <w:top w:w="100" w:type="dxa"/>
              <w:left w:w="100" w:type="dxa"/>
              <w:bottom w:w="100" w:type="dxa"/>
              <w:right w:w="100" w:type="dxa"/>
            </w:tcMar>
          </w:tcPr>
          <w:p w14:paraId="2842612E" w14:textId="77777777" w:rsidR="00F2254D" w:rsidRDefault="00F2254D" w:rsidP="00F2254D">
            <w:pPr>
              <w:widowControl w:val="0"/>
              <w:spacing w:before="0" w:after="0"/>
              <w:rPr>
                <w:sz w:val="26"/>
                <w:szCs w:val="26"/>
              </w:rPr>
            </w:pPr>
            <w:r>
              <w:rPr>
                <w:sz w:val="26"/>
                <w:szCs w:val="26"/>
              </w:rPr>
              <w:t>100%</w:t>
            </w:r>
          </w:p>
        </w:tc>
      </w:tr>
    </w:tbl>
    <w:p w14:paraId="5D507588" w14:textId="037BDB04" w:rsidR="00F2254D" w:rsidRDefault="00F2254D" w:rsidP="00F2254D">
      <w:pPr>
        <w:pStyle w:val="Caption"/>
      </w:pPr>
      <w:bookmarkStart w:id="58" w:name="_Toc166967852"/>
      <w:r>
        <w:t xml:space="preserve">Bảng </w:t>
      </w:r>
      <w:r>
        <w:fldChar w:fldCharType="begin"/>
      </w:r>
      <w:r>
        <w:instrText xml:space="preserve"> SEQ Bảng \* ARABIC </w:instrText>
      </w:r>
      <w:r>
        <w:fldChar w:fldCharType="separate"/>
      </w:r>
      <w:r w:rsidR="001730FC">
        <w:rPr>
          <w:noProof/>
        </w:rPr>
        <w:t>6</w:t>
      </w:r>
      <w:r>
        <w:fldChar w:fldCharType="end"/>
      </w:r>
      <w:r w:rsidRPr="00F2254D">
        <w:t xml:space="preserve"> </w:t>
      </w:r>
      <w:r>
        <w:t>Bảng milestone Tuần 3</w:t>
      </w:r>
      <w:bookmarkEnd w:id="58"/>
    </w:p>
    <w:p w14:paraId="6E8F8E79" w14:textId="77777777" w:rsidR="00F2254D" w:rsidRDefault="00F2254D" w:rsidP="00F2254D">
      <w:pPr>
        <w:pStyle w:val="Nidungvnbn"/>
      </w:pPr>
    </w:p>
    <w:p w14:paraId="4D857679" w14:textId="77777777" w:rsidR="00F2254D" w:rsidRDefault="00F2254D" w:rsidP="00F2254D">
      <w:pPr>
        <w:pStyle w:val="Nidungvnbn"/>
      </w:pPr>
    </w:p>
    <w:p w14:paraId="000EC7D8" w14:textId="77777777" w:rsidR="00F2254D" w:rsidRDefault="00F2254D" w:rsidP="00F2254D">
      <w:pPr>
        <w:pStyle w:val="Nidungvnbn"/>
      </w:pPr>
    </w:p>
    <w:p w14:paraId="461AE211" w14:textId="62022E1F" w:rsidR="006F269A" w:rsidRPr="006F269A" w:rsidRDefault="009D2644" w:rsidP="00F2254D">
      <w:pPr>
        <w:pStyle w:val="Heading2"/>
      </w:pPr>
      <w:bookmarkStart w:id="59" w:name="_Toc166967922"/>
      <w:r>
        <w:lastRenderedPageBreak/>
        <w:t>Các rủi ro</w:t>
      </w:r>
      <w:bookmarkEnd w:id="59"/>
    </w:p>
    <w:sdt>
      <w:sdtPr>
        <w:tag w:val="goog_rdk_5"/>
        <w:id w:val="1965460490"/>
        <w:lock w:val="contentLocked"/>
      </w:sdtPr>
      <w:sdtContent>
        <w:tbl>
          <w:tblPr>
            <w:tblW w:w="87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3"/>
            <w:gridCol w:w="4394"/>
          </w:tblGrid>
          <w:tr w:rsidR="009D2644" w14:paraId="6EEC6F7A" w14:textId="77777777" w:rsidTr="004A519E">
            <w:tc>
              <w:tcPr>
                <w:tcW w:w="4393" w:type="dxa"/>
                <w:shd w:val="clear" w:color="auto" w:fill="auto"/>
                <w:tcMar>
                  <w:top w:w="100" w:type="dxa"/>
                  <w:left w:w="100" w:type="dxa"/>
                  <w:bottom w:w="100" w:type="dxa"/>
                  <w:right w:w="100" w:type="dxa"/>
                </w:tcMar>
              </w:tcPr>
              <w:p w14:paraId="000B9405" w14:textId="77777777" w:rsidR="009D2644" w:rsidRDefault="009D2644" w:rsidP="004A519E">
                <w:pPr>
                  <w:widowControl w:val="0"/>
                  <w:pBdr>
                    <w:top w:val="nil"/>
                    <w:left w:val="nil"/>
                    <w:bottom w:val="nil"/>
                    <w:right w:val="nil"/>
                    <w:between w:val="nil"/>
                  </w:pBdr>
                  <w:spacing w:before="0" w:after="0"/>
                  <w:jc w:val="center"/>
                  <w:rPr>
                    <w:sz w:val="26"/>
                    <w:szCs w:val="26"/>
                  </w:rPr>
                </w:pPr>
                <w:r>
                  <w:rPr>
                    <w:sz w:val="26"/>
                    <w:szCs w:val="26"/>
                  </w:rPr>
                  <w:t>Các rủi ro có thể xảy ra</w:t>
                </w:r>
              </w:p>
            </w:tc>
            <w:tc>
              <w:tcPr>
                <w:tcW w:w="4393" w:type="dxa"/>
                <w:shd w:val="clear" w:color="auto" w:fill="auto"/>
                <w:tcMar>
                  <w:top w:w="100" w:type="dxa"/>
                  <w:left w:w="100" w:type="dxa"/>
                  <w:bottom w:w="100" w:type="dxa"/>
                  <w:right w:w="100" w:type="dxa"/>
                </w:tcMar>
              </w:tcPr>
              <w:p w14:paraId="573A3412" w14:textId="77777777" w:rsidR="009D2644" w:rsidRDefault="009D2644" w:rsidP="004A519E">
                <w:pPr>
                  <w:widowControl w:val="0"/>
                  <w:spacing w:before="0" w:after="0"/>
                  <w:jc w:val="center"/>
                  <w:rPr>
                    <w:b/>
                    <w:sz w:val="26"/>
                    <w:szCs w:val="26"/>
                  </w:rPr>
                </w:pPr>
                <w:r>
                  <w:rPr>
                    <w:sz w:val="26"/>
                    <w:szCs w:val="26"/>
                  </w:rPr>
                  <w:t>Kế hoạch làm giảm bớt hoặc tránh</w:t>
                </w:r>
              </w:p>
            </w:tc>
          </w:tr>
          <w:tr w:rsidR="009D2644" w14:paraId="2305BB3D" w14:textId="77777777" w:rsidTr="004A519E">
            <w:trPr>
              <w:trHeight w:val="792"/>
            </w:trPr>
            <w:tc>
              <w:tcPr>
                <w:tcW w:w="4393" w:type="dxa"/>
                <w:shd w:val="clear" w:color="auto" w:fill="auto"/>
                <w:tcMar>
                  <w:top w:w="100" w:type="dxa"/>
                  <w:left w:w="100" w:type="dxa"/>
                  <w:bottom w:w="100" w:type="dxa"/>
                  <w:right w:w="100" w:type="dxa"/>
                </w:tcMar>
              </w:tcPr>
              <w:p w14:paraId="7F7D9A18" w14:textId="77777777" w:rsidR="009D2644" w:rsidRDefault="009D2644" w:rsidP="004A519E">
                <w:pPr>
                  <w:widowControl w:val="0"/>
                  <w:pBdr>
                    <w:top w:val="nil"/>
                    <w:left w:val="nil"/>
                    <w:bottom w:val="nil"/>
                    <w:right w:val="nil"/>
                    <w:between w:val="nil"/>
                  </w:pBdr>
                  <w:spacing w:before="0" w:after="0"/>
                  <w:rPr>
                    <w:sz w:val="26"/>
                    <w:szCs w:val="26"/>
                  </w:rPr>
                </w:pPr>
                <w:r>
                  <w:rPr>
                    <w:sz w:val="26"/>
                    <w:szCs w:val="26"/>
                  </w:rPr>
                  <w:t>Chưa sử dụng thành thạo công cụ kiểm thử.</w:t>
                </w:r>
              </w:p>
            </w:tc>
            <w:tc>
              <w:tcPr>
                <w:tcW w:w="4393" w:type="dxa"/>
                <w:shd w:val="clear" w:color="auto" w:fill="auto"/>
                <w:tcMar>
                  <w:top w:w="100" w:type="dxa"/>
                  <w:left w:w="100" w:type="dxa"/>
                  <w:bottom w:w="100" w:type="dxa"/>
                  <w:right w:w="100" w:type="dxa"/>
                </w:tcMar>
              </w:tcPr>
              <w:p w14:paraId="108D97D0" w14:textId="77777777" w:rsidR="009D2644" w:rsidRDefault="009D2644" w:rsidP="004A519E">
                <w:pPr>
                  <w:widowControl w:val="0"/>
                  <w:pBdr>
                    <w:top w:val="nil"/>
                    <w:left w:val="nil"/>
                    <w:bottom w:val="nil"/>
                    <w:right w:val="nil"/>
                    <w:between w:val="nil"/>
                  </w:pBdr>
                  <w:spacing w:before="0" w:after="0"/>
                  <w:rPr>
                    <w:sz w:val="26"/>
                    <w:szCs w:val="26"/>
                  </w:rPr>
                </w:pPr>
                <w:r>
                  <w:rPr>
                    <w:sz w:val="26"/>
                    <w:szCs w:val="26"/>
                  </w:rPr>
                  <w:t>Tham khảo thêm các tài liệu liên quan trên các diễn đàn, các websites chuyên về các công cụ kiểm thử.</w:t>
                </w:r>
              </w:p>
            </w:tc>
          </w:tr>
          <w:tr w:rsidR="009D2644" w14:paraId="01A4B10B" w14:textId="77777777" w:rsidTr="004A519E">
            <w:trPr>
              <w:trHeight w:val="792"/>
            </w:trPr>
            <w:tc>
              <w:tcPr>
                <w:tcW w:w="4393" w:type="dxa"/>
                <w:shd w:val="clear" w:color="auto" w:fill="auto"/>
                <w:tcMar>
                  <w:top w:w="100" w:type="dxa"/>
                  <w:left w:w="100" w:type="dxa"/>
                  <w:bottom w:w="100" w:type="dxa"/>
                  <w:right w:w="100" w:type="dxa"/>
                </w:tcMar>
              </w:tcPr>
              <w:p w14:paraId="2DECE13D" w14:textId="77777777" w:rsidR="009D2644" w:rsidRDefault="009D2644" w:rsidP="004A519E">
                <w:pPr>
                  <w:widowControl w:val="0"/>
                  <w:pBdr>
                    <w:top w:val="nil"/>
                    <w:left w:val="nil"/>
                    <w:bottom w:val="nil"/>
                    <w:right w:val="nil"/>
                    <w:between w:val="nil"/>
                  </w:pBdr>
                  <w:spacing w:before="0" w:after="0"/>
                  <w:rPr>
                    <w:sz w:val="26"/>
                    <w:szCs w:val="26"/>
                  </w:rPr>
                </w:pPr>
                <w:r>
                  <w:rPr>
                    <w:sz w:val="26"/>
                    <w:szCs w:val="26"/>
                  </w:rPr>
                  <w:t>Chrome Driver chưa cập nhật</w:t>
                </w:r>
              </w:p>
            </w:tc>
            <w:tc>
              <w:tcPr>
                <w:tcW w:w="4393" w:type="dxa"/>
                <w:shd w:val="clear" w:color="auto" w:fill="auto"/>
                <w:tcMar>
                  <w:top w:w="100" w:type="dxa"/>
                  <w:left w:w="100" w:type="dxa"/>
                  <w:bottom w:w="100" w:type="dxa"/>
                  <w:right w:w="100" w:type="dxa"/>
                </w:tcMar>
              </w:tcPr>
              <w:p w14:paraId="73899EF9" w14:textId="77777777" w:rsidR="009D2644" w:rsidRDefault="009D2644" w:rsidP="004A519E">
                <w:pPr>
                  <w:widowControl w:val="0"/>
                  <w:pBdr>
                    <w:top w:val="nil"/>
                    <w:left w:val="nil"/>
                    <w:bottom w:val="nil"/>
                    <w:right w:val="nil"/>
                    <w:between w:val="nil"/>
                  </w:pBdr>
                  <w:spacing w:before="0" w:after="0"/>
                  <w:rPr>
                    <w:sz w:val="26"/>
                    <w:szCs w:val="26"/>
                  </w:rPr>
                </w:pPr>
                <w:r>
                  <w:rPr>
                    <w:sz w:val="26"/>
                    <w:szCs w:val="26"/>
                  </w:rPr>
                  <w:t>Thường xuyên kiểm tra phiên bản của driver</w:t>
                </w:r>
              </w:p>
            </w:tc>
          </w:tr>
          <w:tr w:rsidR="009D2644" w14:paraId="0F086133" w14:textId="77777777" w:rsidTr="004A519E">
            <w:tc>
              <w:tcPr>
                <w:tcW w:w="439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628ACC5" w14:textId="77777777" w:rsidR="009D2644" w:rsidRDefault="009D2644" w:rsidP="004A519E">
                <w:pPr>
                  <w:widowControl w:val="0"/>
                  <w:spacing w:before="240" w:after="240"/>
                  <w:rPr>
                    <w:sz w:val="26"/>
                    <w:szCs w:val="26"/>
                  </w:rPr>
                </w:pPr>
                <w:r>
                  <w:rPr>
                    <w:sz w:val="26"/>
                    <w:szCs w:val="26"/>
                  </w:rPr>
                  <w:t>Thời gian kiểm thử thực tế dài hơn nhiều thời gian dự đoán.</w:t>
                </w:r>
              </w:p>
            </w:tc>
            <w:tc>
              <w:tcPr>
                <w:tcW w:w="4393"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178B6C5" w14:textId="77777777" w:rsidR="009D2644" w:rsidRDefault="009D2644" w:rsidP="004A519E">
                <w:pPr>
                  <w:widowControl w:val="0"/>
                  <w:spacing w:before="240" w:after="240"/>
                  <w:rPr>
                    <w:sz w:val="26"/>
                    <w:szCs w:val="26"/>
                  </w:rPr>
                </w:pPr>
                <w:r>
                  <w:rPr>
                    <w:sz w:val="26"/>
                    <w:szCs w:val="26"/>
                  </w:rPr>
                  <w:t xml:space="preserve"> Phân chia lại công việc.</w:t>
                </w:r>
              </w:p>
            </w:tc>
          </w:tr>
          <w:tr w:rsidR="009D2644" w14:paraId="68063670" w14:textId="77777777" w:rsidTr="004A519E">
            <w:tc>
              <w:tcPr>
                <w:tcW w:w="439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F859125" w14:textId="77777777" w:rsidR="009D2644" w:rsidRDefault="009D2644" w:rsidP="004A519E">
                <w:pPr>
                  <w:widowControl w:val="0"/>
                  <w:spacing w:before="240" w:after="240"/>
                  <w:rPr>
                    <w:sz w:val="26"/>
                    <w:szCs w:val="26"/>
                  </w:rPr>
                </w:pPr>
                <w:r>
                  <w:rPr>
                    <w:sz w:val="26"/>
                    <w:szCs w:val="26"/>
                  </w:rPr>
                  <w:t>Lỗi hệ điều hành</w:t>
                </w:r>
              </w:p>
            </w:tc>
            <w:tc>
              <w:tcPr>
                <w:tcW w:w="4393"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21E1B32" w14:textId="77777777" w:rsidR="009D2644" w:rsidRDefault="009D2644" w:rsidP="004A519E">
                <w:pPr>
                  <w:widowControl w:val="0"/>
                  <w:spacing w:before="240" w:after="240"/>
                  <w:rPr>
                    <w:sz w:val="26"/>
                    <w:szCs w:val="26"/>
                  </w:rPr>
                </w:pPr>
                <w:r>
                  <w:rPr>
                    <w:sz w:val="26"/>
                    <w:szCs w:val="26"/>
                  </w:rPr>
                  <w:t>Chuẩn bị trước máy tính dự phòng để thay thế.</w:t>
                </w:r>
              </w:p>
            </w:tc>
          </w:tr>
        </w:tbl>
      </w:sdtContent>
    </w:sdt>
    <w:p w14:paraId="32013337" w14:textId="7BE45B50" w:rsidR="00F2254D" w:rsidRPr="00F2254D" w:rsidRDefault="00F2254D" w:rsidP="00F2254D">
      <w:pPr>
        <w:pStyle w:val="Caption"/>
      </w:pPr>
      <w:bookmarkStart w:id="60" w:name="_Toc166967853"/>
      <w:r>
        <w:t xml:space="preserve">Bảng </w:t>
      </w:r>
      <w:r>
        <w:fldChar w:fldCharType="begin"/>
      </w:r>
      <w:r>
        <w:instrText xml:space="preserve"> SEQ Bảng \* ARABIC </w:instrText>
      </w:r>
      <w:r>
        <w:fldChar w:fldCharType="separate"/>
      </w:r>
      <w:r w:rsidR="001730FC">
        <w:rPr>
          <w:noProof/>
        </w:rPr>
        <w:t>7</w:t>
      </w:r>
      <w:r>
        <w:fldChar w:fldCharType="end"/>
      </w:r>
      <w:r>
        <w:t xml:space="preserve"> Các rủi ro</w:t>
      </w:r>
      <w:bookmarkEnd w:id="60"/>
    </w:p>
    <w:p w14:paraId="51634865" w14:textId="51512B91" w:rsidR="009D2644" w:rsidRDefault="007B4582" w:rsidP="00F2254D">
      <w:pPr>
        <w:pStyle w:val="Heading2"/>
      </w:pPr>
      <w:bookmarkStart w:id="61" w:name="_Toc166967923"/>
      <w:r>
        <w:t>Các trường hợp kiểm thử:</w:t>
      </w:r>
      <w:bookmarkEnd w:id="61"/>
    </w:p>
    <w:p w14:paraId="63C9D928" w14:textId="77777777" w:rsidR="007B4582" w:rsidRPr="00F2254D" w:rsidRDefault="007B4582" w:rsidP="00F2254D">
      <w:pPr>
        <w:pStyle w:val="Nidungvnbn"/>
      </w:pPr>
      <w:r w:rsidRPr="00F2254D">
        <w:rPr>
          <w:rStyle w:val="Strong"/>
          <w:b w:val="0"/>
          <w:bCs w:val="0"/>
        </w:rPr>
        <w:t>Kiểm thử hộp đen (Black box testing)</w:t>
      </w:r>
      <w:r w:rsidRPr="00F2254D">
        <w:t>: Tester chỉ xem xét đầu vào và đầu ra của chương trình mà không quan tâm đến mã nguồn bên trong. Mục đích là tìm ra lỗi ở giao diện và chức năng của phần mềm.</w:t>
      </w:r>
    </w:p>
    <w:p w14:paraId="519CB610" w14:textId="77777777" w:rsidR="007B4582" w:rsidRPr="00F2254D" w:rsidRDefault="007B4582" w:rsidP="00F2254D">
      <w:pPr>
        <w:pStyle w:val="Nidungvnbn"/>
      </w:pPr>
      <w:r w:rsidRPr="00F2254D">
        <w:rPr>
          <w:rStyle w:val="Strong"/>
          <w:b w:val="0"/>
          <w:bCs w:val="0"/>
        </w:rPr>
        <w:t>Kiểm thử hộp trắng (White box testing)</w:t>
      </w:r>
      <w:r w:rsidRPr="00F2254D">
        <w:t>: Cấu trúc thuật toán của chương trình được xem xét. Người kiểm thử truy cập vào mã nguồn để kiểm tra nó.</w:t>
      </w:r>
    </w:p>
    <w:p w14:paraId="04015830" w14:textId="77777777" w:rsidR="007B4582" w:rsidRPr="00F2254D" w:rsidRDefault="007B4582" w:rsidP="00F2254D">
      <w:pPr>
        <w:pStyle w:val="Nidungvnbn"/>
      </w:pPr>
      <w:r w:rsidRPr="00F2254D">
        <w:rPr>
          <w:rStyle w:val="Strong"/>
          <w:b w:val="0"/>
          <w:bCs w:val="0"/>
        </w:rPr>
        <w:t>Kiểm thử đơn vị (Unit test)</w:t>
      </w:r>
      <w:r w:rsidRPr="00F2254D">
        <w:t>: Kiểm thử nhỏ nhất, thực hiện trên các hàm hay thành phần riêng lẻ. Mục đích là cô lập từng thành phần của chương trình và chứng minh các bộ phận riêng lẻ chính xác về các yêu cầu chức năng.</w:t>
      </w:r>
    </w:p>
    <w:p w14:paraId="42A0CAC8" w14:textId="77777777" w:rsidR="007B4582" w:rsidRPr="00F2254D" w:rsidRDefault="007B4582" w:rsidP="00F2254D">
      <w:pPr>
        <w:pStyle w:val="Nidungvnbn"/>
      </w:pPr>
      <w:r w:rsidRPr="00F2254D">
        <w:rPr>
          <w:rStyle w:val="Strong"/>
          <w:b w:val="0"/>
          <w:bCs w:val="0"/>
        </w:rPr>
        <w:t>Kiểm thử tích hợp (Integration test)</w:t>
      </w:r>
      <w:r w:rsidRPr="00F2254D">
        <w:t>: Gom các module lại để kiểm tra sự giao tiếp giữa chúng và chuẩn bị cho bước kiểm thử hệ thống.</w:t>
      </w:r>
    </w:p>
    <w:p w14:paraId="2D902DFA" w14:textId="77777777" w:rsidR="007B4582" w:rsidRPr="00F2254D" w:rsidRDefault="00000000" w:rsidP="00F2254D">
      <w:pPr>
        <w:pStyle w:val="Nidungvnbn"/>
      </w:pPr>
      <w:hyperlink r:id="rId16" w:tgtFrame="_blank" w:history="1">
        <w:r w:rsidR="007B4582" w:rsidRPr="00F2254D">
          <w:rPr>
            <w:rStyle w:val="Strong"/>
            <w:b w:val="0"/>
            <w:bCs w:val="0"/>
          </w:rPr>
          <w:t>Kiểm thử hệ thống (System test)</w:t>
        </w:r>
        <w:r w:rsidR="007B4582" w:rsidRPr="00F2254D">
          <w:rPr>
            <w:rStyle w:val="Hyperlink"/>
            <w:color w:val="auto"/>
            <w:u w:val="none"/>
          </w:rPr>
          <w:t>: Kiểm thử hệ thống đã được tích hợp hoàn chỉnh để xác minh rằng nó đáp ứng được yêu cầu của người dùng</w:t>
        </w:r>
      </w:hyperlink>
    </w:p>
    <w:p w14:paraId="2EF8EF2C" w14:textId="77777777" w:rsidR="007B4582" w:rsidRDefault="007B4582" w:rsidP="009D2644">
      <w:pPr>
        <w:rPr>
          <w:sz w:val="26"/>
          <w:szCs w:val="26"/>
        </w:rPr>
      </w:pPr>
    </w:p>
    <w:p w14:paraId="02AA5C09" w14:textId="77777777" w:rsidR="007B4582" w:rsidRDefault="007B4582" w:rsidP="009D2644">
      <w:pPr>
        <w:rPr>
          <w:sz w:val="26"/>
          <w:szCs w:val="26"/>
        </w:rPr>
      </w:pPr>
    </w:p>
    <w:p w14:paraId="68DD1F22" w14:textId="77777777" w:rsidR="009D2644" w:rsidRDefault="009D2644">
      <w:pPr>
        <w:numPr>
          <w:ilvl w:val="0"/>
          <w:numId w:val="3"/>
        </w:numPr>
        <w:rPr>
          <w:b/>
          <w:sz w:val="32"/>
          <w:szCs w:val="32"/>
        </w:rPr>
      </w:pPr>
      <w:r>
        <w:rPr>
          <w:b/>
          <w:sz w:val="32"/>
          <w:szCs w:val="32"/>
        </w:rPr>
        <w:lastRenderedPageBreak/>
        <w:t>TEST REPORT</w:t>
      </w:r>
    </w:p>
    <w:p w14:paraId="2A2DAC0F" w14:textId="369B9340" w:rsidR="00277901" w:rsidRPr="005E0165" w:rsidRDefault="00277901" w:rsidP="00277901">
      <w:pPr>
        <w:pStyle w:val="Nidungvnbn"/>
        <w:outlineLvl w:val="1"/>
      </w:pPr>
      <w:r w:rsidRPr="005E0165">
        <w:rPr>
          <w:b/>
          <w:bCs/>
        </w:rPr>
        <w:t>Tiêu đề:</w:t>
      </w:r>
      <w:r w:rsidRPr="005E0165">
        <w:t xml:space="preserve"> Báo cáo kiểm thử các chức năng của trang web </w:t>
      </w:r>
      <w:r w:rsidRPr="00277901">
        <w:t>Automation Test Store</w:t>
      </w:r>
    </w:p>
    <w:p w14:paraId="352E87A7" w14:textId="77777777" w:rsidR="00277901" w:rsidRPr="005E0165" w:rsidRDefault="00277901" w:rsidP="00277901">
      <w:pPr>
        <w:pStyle w:val="Nidungvnbn"/>
        <w:outlineLvl w:val="1"/>
        <w:rPr>
          <w:b/>
          <w:bCs/>
        </w:rPr>
      </w:pPr>
      <w:r w:rsidRPr="005E0165">
        <w:rPr>
          <w:b/>
          <w:bCs/>
        </w:rPr>
        <w:t>Thông tin dự án:</w:t>
      </w:r>
    </w:p>
    <w:p w14:paraId="5516E117" w14:textId="77777777" w:rsidR="00277901" w:rsidRPr="005E0165" w:rsidRDefault="00277901">
      <w:pPr>
        <w:pStyle w:val="Nidungvnbn"/>
        <w:numPr>
          <w:ilvl w:val="0"/>
          <w:numId w:val="26"/>
        </w:numPr>
        <w:ind w:firstLine="0"/>
        <w:jc w:val="left"/>
      </w:pPr>
      <w:r w:rsidRPr="005E0165">
        <w:t>Tên: Kiểm thử tự động trang web thương mại điện tử.</w:t>
      </w:r>
    </w:p>
    <w:p w14:paraId="69C61DDF" w14:textId="77777777" w:rsidR="00277901" w:rsidRPr="005E0165" w:rsidRDefault="00277901">
      <w:pPr>
        <w:pStyle w:val="Nidungvnbn"/>
        <w:numPr>
          <w:ilvl w:val="0"/>
          <w:numId w:val="25"/>
        </w:numPr>
        <w:jc w:val="left"/>
      </w:pPr>
      <w:r w:rsidRPr="005E0165">
        <w:t>Thời gian: từ 5/3/2024  đến  18/5/2024.</w:t>
      </w:r>
    </w:p>
    <w:p w14:paraId="7074F124" w14:textId="77777777" w:rsidR="00277901" w:rsidRPr="005E0165" w:rsidRDefault="00277901">
      <w:pPr>
        <w:pStyle w:val="Nidungvnbn"/>
        <w:numPr>
          <w:ilvl w:val="0"/>
          <w:numId w:val="25"/>
        </w:numPr>
        <w:jc w:val="left"/>
      </w:pPr>
      <w:r w:rsidRPr="005E0165">
        <w:t>Người thực hiện: Nguyễn Thị Phương Lan, Võ Hữu Tài, Phạm Lê Anh Tuấn.</w:t>
      </w:r>
    </w:p>
    <w:p w14:paraId="5153D8F4" w14:textId="64215755" w:rsidR="00277901" w:rsidRPr="005E0165" w:rsidRDefault="00277901">
      <w:pPr>
        <w:pStyle w:val="Nidungvnbn"/>
        <w:numPr>
          <w:ilvl w:val="0"/>
          <w:numId w:val="25"/>
        </w:numPr>
        <w:jc w:val="left"/>
      </w:pPr>
      <w:r w:rsidRPr="005E0165">
        <w:t xml:space="preserve">Mục tiêu: Đánh giá kết quả kiểm thử trang web </w:t>
      </w:r>
      <w:r w:rsidRPr="00277901">
        <w:t>Automation Test Store</w:t>
      </w:r>
    </w:p>
    <w:p w14:paraId="18B6F19E" w14:textId="77777777" w:rsidR="00277901" w:rsidRPr="005E0165" w:rsidRDefault="00277901" w:rsidP="00277901">
      <w:pPr>
        <w:pStyle w:val="Nidungvnbn"/>
        <w:outlineLvl w:val="1"/>
        <w:rPr>
          <w:b/>
          <w:bCs/>
        </w:rPr>
      </w:pPr>
      <w:r w:rsidRPr="005E0165">
        <w:rPr>
          <w:b/>
          <w:bCs/>
        </w:rPr>
        <w:t xml:space="preserve">Giới thiệu: </w:t>
      </w:r>
    </w:p>
    <w:p w14:paraId="3D60003B" w14:textId="78F5A508" w:rsidR="00277901" w:rsidRDefault="00277901" w:rsidP="00277901">
      <w:pPr>
        <w:pStyle w:val="Nidungvnbn"/>
      </w:pPr>
      <w:r w:rsidRPr="005E0165">
        <w:t xml:space="preserve">Trang web </w:t>
      </w:r>
      <w:r w:rsidRPr="00277901">
        <w:t>Automation Test Store</w:t>
      </w:r>
      <w:r w:rsidRPr="005E0165">
        <w:t xml:space="preserve"> là một ứng dụng web demo được phát triển để thực hành kiểm thử phần mềm, đặc biệt là kiểm thử giao diện người dùng và tích hợp các khía cạnh của quy trình phát triển phần mềm.</w:t>
      </w:r>
    </w:p>
    <w:p w14:paraId="41F2768B" w14:textId="77777777" w:rsidR="004A56BF" w:rsidRPr="005E0165" w:rsidRDefault="004A56BF" w:rsidP="00277901">
      <w:pPr>
        <w:pStyle w:val="Nidungvnbn"/>
      </w:pPr>
    </w:p>
    <w:p w14:paraId="26F5BC5D" w14:textId="77777777" w:rsidR="00277901" w:rsidRPr="005E0165" w:rsidRDefault="00277901" w:rsidP="00277901">
      <w:pPr>
        <w:pStyle w:val="Nidungvnbn"/>
        <w:outlineLvl w:val="1"/>
        <w:rPr>
          <w:b/>
          <w:bCs/>
        </w:rPr>
      </w:pPr>
      <w:r w:rsidRPr="005E0165">
        <w:rPr>
          <w:b/>
          <w:bCs/>
        </w:rPr>
        <w:t>Phạm vi kiểm thử:</w:t>
      </w:r>
    </w:p>
    <w:p w14:paraId="3C4808F6" w14:textId="77777777" w:rsidR="00277901" w:rsidRPr="005E0165" w:rsidRDefault="00277901">
      <w:pPr>
        <w:pStyle w:val="Nidungvnbn"/>
        <w:numPr>
          <w:ilvl w:val="0"/>
          <w:numId w:val="24"/>
        </w:numPr>
      </w:pPr>
      <w:r w:rsidRPr="005E0165">
        <w:t>Xử lý lỗi và thông báo</w:t>
      </w:r>
    </w:p>
    <w:p w14:paraId="328CA2A7" w14:textId="77777777" w:rsidR="00277901" w:rsidRPr="005E0165" w:rsidRDefault="00277901">
      <w:pPr>
        <w:pStyle w:val="Nidungvnbn"/>
        <w:numPr>
          <w:ilvl w:val="0"/>
          <w:numId w:val="24"/>
        </w:numPr>
      </w:pPr>
      <w:r w:rsidRPr="005E0165">
        <w:t>Quản lý phiên làm việc</w:t>
      </w:r>
    </w:p>
    <w:p w14:paraId="5848BFFA" w14:textId="77777777" w:rsidR="00277901" w:rsidRPr="005E0165" w:rsidRDefault="00277901">
      <w:pPr>
        <w:pStyle w:val="Nidungvnbn"/>
        <w:numPr>
          <w:ilvl w:val="0"/>
          <w:numId w:val="24"/>
        </w:numPr>
      </w:pPr>
      <w:r w:rsidRPr="005E0165">
        <w:t>Khả năng tương thích trên nhiều thiết bị</w:t>
      </w:r>
    </w:p>
    <w:p w14:paraId="79F9B574" w14:textId="77777777" w:rsidR="00277901" w:rsidRPr="005E0165" w:rsidRDefault="00277901">
      <w:pPr>
        <w:pStyle w:val="Nidungvnbn"/>
        <w:numPr>
          <w:ilvl w:val="0"/>
          <w:numId w:val="24"/>
        </w:numPr>
      </w:pPr>
      <w:r w:rsidRPr="005E0165">
        <w:t>Giao diện người dùng</w:t>
      </w:r>
    </w:p>
    <w:p w14:paraId="7BB328F6" w14:textId="77777777" w:rsidR="00277901" w:rsidRPr="005E0165" w:rsidRDefault="00277901">
      <w:pPr>
        <w:pStyle w:val="Nidungvnbn"/>
        <w:numPr>
          <w:ilvl w:val="0"/>
          <w:numId w:val="24"/>
        </w:numPr>
      </w:pPr>
      <w:r w:rsidRPr="005E0165">
        <w:t>Khả năng lưu trữ thông tin</w:t>
      </w:r>
    </w:p>
    <w:p w14:paraId="00BAF7B6" w14:textId="77777777" w:rsidR="00972EB7" w:rsidRDefault="00277901">
      <w:pPr>
        <w:pStyle w:val="Nidungvnbn"/>
        <w:numPr>
          <w:ilvl w:val="0"/>
          <w:numId w:val="24"/>
        </w:numPr>
      </w:pPr>
      <w:r w:rsidRPr="00DA60A6">
        <w:t>Đăng kí tài khoản mới</w:t>
      </w:r>
    </w:p>
    <w:p w14:paraId="7C0D2273" w14:textId="1FBDBF29" w:rsidR="00277901" w:rsidRPr="00DA60A6" w:rsidRDefault="00277901">
      <w:pPr>
        <w:pStyle w:val="Nidungvnbn"/>
        <w:numPr>
          <w:ilvl w:val="0"/>
          <w:numId w:val="24"/>
        </w:numPr>
      </w:pPr>
      <w:r w:rsidRPr="00DA60A6">
        <w:t xml:space="preserve">Đăng nhập bằng tài khoản đã đăng kí </w:t>
      </w:r>
    </w:p>
    <w:p w14:paraId="1EEF87D2" w14:textId="1B1F3899" w:rsidR="00277901" w:rsidRDefault="00277901">
      <w:pPr>
        <w:pStyle w:val="Nidungvnbn"/>
        <w:numPr>
          <w:ilvl w:val="0"/>
          <w:numId w:val="24"/>
        </w:numPr>
      </w:pPr>
      <w:r w:rsidRPr="00DA60A6">
        <w:t>kiểm tra hóa đơn</w:t>
      </w:r>
    </w:p>
    <w:p w14:paraId="663A4872" w14:textId="2C2AA84E" w:rsidR="00277901" w:rsidRPr="00DA60A6" w:rsidRDefault="00277901">
      <w:pPr>
        <w:pStyle w:val="Nidungvnbn"/>
        <w:numPr>
          <w:ilvl w:val="0"/>
          <w:numId w:val="24"/>
        </w:numPr>
      </w:pPr>
      <w:r w:rsidRPr="00DA60A6">
        <w:t>Liên kết với mạng xã hội</w:t>
      </w:r>
    </w:p>
    <w:p w14:paraId="64FA305A" w14:textId="794818D0" w:rsidR="00277901" w:rsidRPr="00DA60A6" w:rsidRDefault="00464243">
      <w:pPr>
        <w:pStyle w:val="Nidungvnbn"/>
        <w:numPr>
          <w:ilvl w:val="0"/>
          <w:numId w:val="24"/>
        </w:numPr>
      </w:pPr>
      <w:r>
        <w:t>Đ</w:t>
      </w:r>
      <w:r w:rsidR="00277901" w:rsidRPr="00DA60A6">
        <w:t>ăng ký nhận bản tin</w:t>
      </w:r>
    </w:p>
    <w:p w14:paraId="6D1DDEF5" w14:textId="42AB941A" w:rsidR="00277901" w:rsidRDefault="00277901">
      <w:pPr>
        <w:pStyle w:val="Nidungvnbn"/>
        <w:numPr>
          <w:ilvl w:val="0"/>
          <w:numId w:val="24"/>
        </w:numPr>
      </w:pPr>
      <w:r w:rsidRPr="00DA60A6">
        <w:t>Đăng xuất</w:t>
      </w:r>
    </w:p>
    <w:p w14:paraId="682A1AF8" w14:textId="5D48DBC7" w:rsidR="00277901" w:rsidRDefault="00277901">
      <w:pPr>
        <w:pStyle w:val="Nidungvnbn"/>
        <w:numPr>
          <w:ilvl w:val="0"/>
          <w:numId w:val="24"/>
        </w:numPr>
      </w:pPr>
      <w:r>
        <w:t xml:space="preserve">Account dashboard </w:t>
      </w:r>
    </w:p>
    <w:p w14:paraId="32598BF6" w14:textId="6DF053D4" w:rsidR="00277901" w:rsidRDefault="00464243">
      <w:pPr>
        <w:pStyle w:val="Nidungvnbn"/>
        <w:numPr>
          <w:ilvl w:val="0"/>
          <w:numId w:val="24"/>
        </w:numPr>
      </w:pPr>
      <w:r>
        <w:lastRenderedPageBreak/>
        <w:t>Chỉnh sửa thông tin tài khoản</w:t>
      </w:r>
    </w:p>
    <w:p w14:paraId="305B3D7A" w14:textId="5284FE24" w:rsidR="00277901" w:rsidRDefault="00464243">
      <w:pPr>
        <w:pStyle w:val="Nidungvnbn"/>
        <w:numPr>
          <w:ilvl w:val="0"/>
          <w:numId w:val="24"/>
        </w:numPr>
      </w:pPr>
      <w:r>
        <w:t>Thay đổi mật khẩu</w:t>
      </w:r>
    </w:p>
    <w:p w14:paraId="37523462" w14:textId="18A5CA90" w:rsidR="00277901" w:rsidRDefault="00464243">
      <w:pPr>
        <w:pStyle w:val="Nidungvnbn"/>
        <w:numPr>
          <w:ilvl w:val="0"/>
          <w:numId w:val="24"/>
        </w:numPr>
      </w:pPr>
      <w:r>
        <w:t>Thông báo</w:t>
      </w:r>
    </w:p>
    <w:p w14:paraId="1F505EC7" w14:textId="2940369D" w:rsidR="00277901" w:rsidRPr="00DA60A6" w:rsidRDefault="00464243">
      <w:pPr>
        <w:pStyle w:val="Nidungvnbn"/>
        <w:numPr>
          <w:ilvl w:val="0"/>
          <w:numId w:val="24"/>
        </w:numPr>
      </w:pPr>
      <w:r>
        <w:t>N</w:t>
      </w:r>
      <w:r w:rsidR="00277901" w:rsidRPr="00DA60A6">
        <w:t>hận xét</w:t>
      </w:r>
    </w:p>
    <w:p w14:paraId="6BF8E175" w14:textId="77777777" w:rsidR="00972EB7" w:rsidRDefault="00277901">
      <w:pPr>
        <w:pStyle w:val="Nidungvnbn"/>
        <w:numPr>
          <w:ilvl w:val="0"/>
          <w:numId w:val="24"/>
        </w:numPr>
      </w:pPr>
      <w:r w:rsidRPr="00DA60A6">
        <w:t>Tìm kiếm sản phẩm</w:t>
      </w:r>
    </w:p>
    <w:p w14:paraId="6950B030" w14:textId="45EE2749" w:rsidR="00277901" w:rsidRPr="00DA60A6" w:rsidRDefault="00277901">
      <w:pPr>
        <w:pStyle w:val="Nidungvnbn"/>
        <w:numPr>
          <w:ilvl w:val="0"/>
          <w:numId w:val="24"/>
        </w:numPr>
      </w:pPr>
      <w:r w:rsidRPr="00DA60A6">
        <w:t>Xem chi tiết sản phẩm</w:t>
      </w:r>
    </w:p>
    <w:p w14:paraId="57840E9B" w14:textId="2BE0B9DF" w:rsidR="00277901" w:rsidRPr="00DA60A6" w:rsidRDefault="00277901">
      <w:pPr>
        <w:pStyle w:val="Nidungvnbn"/>
        <w:numPr>
          <w:ilvl w:val="0"/>
          <w:numId w:val="24"/>
        </w:numPr>
      </w:pPr>
      <w:r w:rsidRPr="00DA60A6">
        <w:t>Danh mục sản phẩm</w:t>
      </w:r>
    </w:p>
    <w:p w14:paraId="0031431A" w14:textId="6EF136F4" w:rsidR="00277901" w:rsidRPr="00DA60A6" w:rsidRDefault="00464243">
      <w:pPr>
        <w:pStyle w:val="Nidungvnbn"/>
        <w:numPr>
          <w:ilvl w:val="0"/>
          <w:numId w:val="24"/>
        </w:numPr>
      </w:pPr>
      <w:r>
        <w:t>S</w:t>
      </w:r>
      <w:r w:rsidR="00277901" w:rsidRPr="00DA60A6">
        <w:t>ản phẩm mới nhất</w:t>
      </w:r>
    </w:p>
    <w:p w14:paraId="6E2D08A4" w14:textId="209C2109" w:rsidR="00972EB7" w:rsidRDefault="00277901">
      <w:pPr>
        <w:pStyle w:val="Nidungvnbn"/>
        <w:numPr>
          <w:ilvl w:val="0"/>
          <w:numId w:val="24"/>
        </w:numPr>
      </w:pPr>
      <w:r w:rsidRPr="00DA60A6">
        <w:t xml:space="preserve">Kiểm tra sắp xếp </w:t>
      </w:r>
    </w:p>
    <w:p w14:paraId="43DDD9B7" w14:textId="241DA6FE" w:rsidR="00972EB7" w:rsidRDefault="00277901">
      <w:pPr>
        <w:pStyle w:val="Nidungvnbn"/>
        <w:numPr>
          <w:ilvl w:val="0"/>
          <w:numId w:val="24"/>
        </w:numPr>
      </w:pPr>
      <w:r w:rsidRPr="00DA60A6">
        <w:t xml:space="preserve">kiểm tra </w:t>
      </w:r>
      <w:r w:rsidR="00464243">
        <w:t>phân trang</w:t>
      </w:r>
      <w:r w:rsidRPr="00DA60A6">
        <w:t> </w:t>
      </w:r>
    </w:p>
    <w:p w14:paraId="73254EDF" w14:textId="77777777" w:rsidR="00972EB7" w:rsidRDefault="00277901">
      <w:pPr>
        <w:pStyle w:val="Nidungvnbn"/>
        <w:numPr>
          <w:ilvl w:val="0"/>
          <w:numId w:val="24"/>
        </w:numPr>
      </w:pPr>
      <w:r w:rsidRPr="00DA60A6">
        <w:t>Thay đổi đơn vị tiền tệ</w:t>
      </w:r>
    </w:p>
    <w:p w14:paraId="7CE7FA68" w14:textId="794FA470" w:rsidR="00277901" w:rsidRDefault="00277901">
      <w:pPr>
        <w:pStyle w:val="Nidungvnbn"/>
        <w:numPr>
          <w:ilvl w:val="0"/>
          <w:numId w:val="24"/>
        </w:numPr>
      </w:pPr>
      <w:r w:rsidRPr="00DA60A6">
        <w:t>Kiểm tra sản phẩm còn</w:t>
      </w:r>
      <w:r>
        <w:t xml:space="preserve"> </w:t>
      </w:r>
      <w:r w:rsidRPr="00DA60A6">
        <w:t>trong kho hay hết hàng</w:t>
      </w:r>
    </w:p>
    <w:p w14:paraId="25775A51" w14:textId="64FBBBBD" w:rsidR="00277901" w:rsidRDefault="00464243">
      <w:pPr>
        <w:pStyle w:val="Nidungvnbn"/>
        <w:numPr>
          <w:ilvl w:val="0"/>
          <w:numId w:val="24"/>
        </w:numPr>
      </w:pPr>
      <w:r>
        <w:t>M</w:t>
      </w:r>
      <w:r w:rsidR="00277901">
        <w:t>y wish list</w:t>
      </w:r>
    </w:p>
    <w:p w14:paraId="6ED08980" w14:textId="3E296579" w:rsidR="00277901" w:rsidRDefault="00464243">
      <w:pPr>
        <w:pStyle w:val="Nidungvnbn"/>
        <w:numPr>
          <w:ilvl w:val="0"/>
          <w:numId w:val="24"/>
        </w:numPr>
      </w:pPr>
      <w:r>
        <w:t>M</w:t>
      </w:r>
      <w:r w:rsidR="00277901">
        <w:t>anage addres book</w:t>
      </w:r>
    </w:p>
    <w:p w14:paraId="5137D68E" w14:textId="475B444F" w:rsidR="00277901" w:rsidRDefault="00464243">
      <w:pPr>
        <w:pStyle w:val="Nidungvnbn"/>
        <w:numPr>
          <w:ilvl w:val="0"/>
          <w:numId w:val="24"/>
        </w:numPr>
      </w:pPr>
      <w:r>
        <w:t>D</w:t>
      </w:r>
      <w:r w:rsidR="00277901">
        <w:t>ownload</w:t>
      </w:r>
    </w:p>
    <w:p w14:paraId="65EF1F6B" w14:textId="16E38B10" w:rsidR="00277901" w:rsidRPr="00DA60A6" w:rsidRDefault="00277901">
      <w:pPr>
        <w:pStyle w:val="Nidungvnbn"/>
        <w:numPr>
          <w:ilvl w:val="0"/>
          <w:numId w:val="24"/>
        </w:numPr>
      </w:pPr>
      <w:r w:rsidRPr="00DA60A6">
        <w:t>Mua sản phẩm</w:t>
      </w:r>
    </w:p>
    <w:p w14:paraId="7643F5B4" w14:textId="23371C27" w:rsidR="00277901" w:rsidRPr="00DA60A6" w:rsidRDefault="00464243">
      <w:pPr>
        <w:pStyle w:val="Nidungvnbn"/>
        <w:numPr>
          <w:ilvl w:val="0"/>
          <w:numId w:val="24"/>
        </w:numPr>
      </w:pPr>
      <w:r>
        <w:t>Cập nhật</w:t>
      </w:r>
      <w:r w:rsidR="00277901" w:rsidRPr="00DA60A6">
        <w:t xml:space="preserve"> giỏ hàng</w:t>
      </w:r>
    </w:p>
    <w:p w14:paraId="374EE840" w14:textId="5C0C5FDD" w:rsidR="00277901" w:rsidRPr="00DA60A6" w:rsidRDefault="00464243">
      <w:pPr>
        <w:pStyle w:val="Nidungvnbn"/>
        <w:numPr>
          <w:ilvl w:val="0"/>
          <w:numId w:val="24"/>
        </w:numPr>
      </w:pPr>
      <w:r>
        <w:t>In</w:t>
      </w:r>
    </w:p>
    <w:p w14:paraId="6930A109" w14:textId="1811F96B" w:rsidR="00277901" w:rsidRPr="00DA60A6" w:rsidRDefault="00277901">
      <w:pPr>
        <w:pStyle w:val="Nidungvnbn"/>
        <w:numPr>
          <w:ilvl w:val="0"/>
          <w:numId w:val="24"/>
        </w:numPr>
      </w:pPr>
      <w:r w:rsidRPr="00DA60A6">
        <w:t>Thanh toán</w:t>
      </w:r>
    </w:p>
    <w:p w14:paraId="0589ABC2" w14:textId="4B946A91" w:rsidR="00277901" w:rsidRDefault="00464243">
      <w:pPr>
        <w:pStyle w:val="Nidungvnbn"/>
        <w:numPr>
          <w:ilvl w:val="0"/>
          <w:numId w:val="24"/>
        </w:numPr>
      </w:pPr>
      <w:r>
        <w:t>Lịch sử giao dịch</w:t>
      </w:r>
    </w:p>
    <w:p w14:paraId="24994054" w14:textId="77777777" w:rsidR="00277901" w:rsidRPr="00277901" w:rsidRDefault="00277901" w:rsidP="00277901">
      <w:pPr>
        <w:pStyle w:val="ListParagraph"/>
        <w:spacing w:line="276" w:lineRule="auto"/>
        <w:ind w:left="1440"/>
      </w:pPr>
    </w:p>
    <w:p w14:paraId="0D8EF690" w14:textId="77777777" w:rsidR="00277901" w:rsidRPr="00AF0DFF" w:rsidRDefault="00277901" w:rsidP="00277901">
      <w:pPr>
        <w:pStyle w:val="Heading2"/>
        <w:numPr>
          <w:ilvl w:val="0"/>
          <w:numId w:val="0"/>
        </w:numPr>
        <w:ind w:left="284"/>
        <w:rPr>
          <w:iCs/>
          <w:sz w:val="26"/>
          <w:szCs w:val="26"/>
          <w:lang w:val="en-US"/>
        </w:rPr>
      </w:pPr>
      <w:bookmarkStart w:id="62" w:name="_Toc166958475"/>
      <w:bookmarkStart w:id="63" w:name="_Toc166967924"/>
      <w:r w:rsidRPr="005E0165">
        <w:rPr>
          <w:iCs/>
          <w:sz w:val="26"/>
          <w:szCs w:val="26"/>
        </w:rPr>
        <w:t>Test cases:</w:t>
      </w:r>
      <w:bookmarkEnd w:id="62"/>
      <w:bookmarkEnd w:id="63"/>
    </w:p>
    <w:p w14:paraId="56D8247D" w14:textId="3A0C80FC" w:rsidR="00BE0F09" w:rsidRPr="004D41C2" w:rsidRDefault="004D41C2" w:rsidP="004D41C2">
      <w:pPr>
        <w:pStyle w:val="Nidungvnbn"/>
        <w:rPr>
          <w:b/>
          <w:bCs/>
          <w:i/>
          <w:iCs/>
        </w:rPr>
      </w:pPr>
      <w:r w:rsidRPr="004D41C2">
        <w:rPr>
          <w:b/>
          <w:bCs/>
          <w:i/>
          <w:iCs/>
        </w:rPr>
        <w:t>Chức năng liên quan đến Tài khoản</w:t>
      </w:r>
    </w:p>
    <w:p w14:paraId="3CFCBF5B" w14:textId="77777777" w:rsidR="00BE0F09" w:rsidRPr="00AF0DFF" w:rsidRDefault="00BE0F09" w:rsidP="00BE0F09">
      <w:pPr>
        <w:pStyle w:val="Nidungvnbn"/>
      </w:pPr>
      <w:r w:rsidRPr="00AF0DFF">
        <w:t>1.TC1: Đăng kí thành công tài khoản</w:t>
      </w:r>
    </w:p>
    <w:p w14:paraId="4745C7C5"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người dùng đăng kí tài khoản trên webstie</w:t>
      </w:r>
    </w:p>
    <w:p w14:paraId="5B0DB5DE"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3806F5AB"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17" w:history="1">
        <w:r w:rsidRPr="00AF0DFF">
          <w:rPr>
            <w:rStyle w:val="Hyperlink"/>
            <w:color w:val="auto"/>
            <w:sz w:val="26"/>
            <w:szCs w:val="26"/>
            <w:u w:val="none"/>
          </w:rPr>
          <w:t>https://automationteststore.com/</w:t>
        </w:r>
      </w:hyperlink>
    </w:p>
    <w:p w14:paraId="7E0B69CC" w14:textId="77777777" w:rsidR="00BE0F09" w:rsidRPr="00AF0DFF" w:rsidRDefault="00BE0F09" w:rsidP="00BE0F09">
      <w:pPr>
        <w:spacing w:line="360" w:lineRule="auto"/>
        <w:ind w:left="360"/>
        <w:jc w:val="both"/>
        <w:rPr>
          <w:sz w:val="26"/>
          <w:szCs w:val="26"/>
        </w:rPr>
      </w:pPr>
      <w:r w:rsidRPr="00AF0DFF">
        <w:rPr>
          <w:sz w:val="26"/>
          <w:szCs w:val="26"/>
        </w:rPr>
        <w:lastRenderedPageBreak/>
        <w:t>1.2.Click vào Login or register trên thanh menu</w:t>
      </w:r>
    </w:p>
    <w:p w14:paraId="16E6BEA8" w14:textId="77777777" w:rsidR="00BE0F09" w:rsidRPr="00AF0DFF" w:rsidRDefault="00BE0F09" w:rsidP="00BE0F09">
      <w:pPr>
        <w:spacing w:line="360" w:lineRule="auto"/>
        <w:ind w:left="360"/>
        <w:jc w:val="both"/>
        <w:rPr>
          <w:sz w:val="26"/>
          <w:szCs w:val="26"/>
        </w:rPr>
      </w:pPr>
      <w:r w:rsidRPr="00AF0DFF">
        <w:rPr>
          <w:sz w:val="26"/>
          <w:szCs w:val="26"/>
        </w:rPr>
        <w:t>1.3. Chọn continue ở register account</w:t>
      </w:r>
    </w:p>
    <w:p w14:paraId="2D2CFD23" w14:textId="77777777" w:rsidR="00BE0F09" w:rsidRPr="00AF0DFF" w:rsidRDefault="00BE0F09" w:rsidP="00BE0F09">
      <w:pPr>
        <w:spacing w:line="360" w:lineRule="auto"/>
        <w:ind w:left="360"/>
        <w:jc w:val="both"/>
        <w:rPr>
          <w:sz w:val="26"/>
          <w:szCs w:val="26"/>
        </w:rPr>
      </w:pPr>
      <w:r w:rsidRPr="00AF0DFF">
        <w:rPr>
          <w:sz w:val="26"/>
          <w:szCs w:val="26"/>
        </w:rPr>
        <w:t xml:space="preserve">1.4. Nhập đầy đủ thông tin các truờng </w:t>
      </w:r>
    </w:p>
    <w:p w14:paraId="31F7F3D8"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Firstname: Tai</w:t>
      </w:r>
    </w:p>
    <w:p w14:paraId="10526DED"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Lastname:Vo Huu</w:t>
      </w:r>
    </w:p>
    <w:p w14:paraId="454FE960"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Email: juka37@email-temp.com</w:t>
      </w:r>
    </w:p>
    <w:p w14:paraId="25B8DE45"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Telephone:+84928828446</w:t>
      </w:r>
    </w:p>
    <w:p w14:paraId="4033C11A"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Fax:+84928828446</w:t>
      </w:r>
    </w:p>
    <w:p w14:paraId="1C83D997"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Company:TDTU</w:t>
      </w:r>
    </w:p>
    <w:p w14:paraId="093F32DA"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Address_1:1 Nguyen Huu Tho</w:t>
      </w:r>
    </w:p>
    <w:p w14:paraId="588E8320"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Address_2:1 Nguyen Dinh Chieu</w:t>
      </w:r>
    </w:p>
    <w:p w14:paraId="6E4949B9"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City:Ho Chi Minh</w:t>
      </w:r>
    </w:p>
    <w:p w14:paraId="0C9E3C04"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Country:Việt Nam</w:t>
      </w:r>
    </w:p>
    <w:p w14:paraId="2D711808"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Zip code:50000</w:t>
      </w:r>
    </w:p>
    <w:p w14:paraId="66B3B5AF"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Region:Ho Chi Minh</w:t>
      </w:r>
    </w:p>
    <w:p w14:paraId="174DDF0E"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loginname:taibeo.01</w:t>
      </w:r>
    </w:p>
    <w:p w14:paraId="2172E5D1"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password:taibeo.712</w:t>
      </w:r>
    </w:p>
    <w:p w14:paraId="4FE75293"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confirm:taibeo.712</w:t>
      </w:r>
    </w:p>
    <w:p w14:paraId="7857AE76" w14:textId="77777777" w:rsidR="00BE0F09" w:rsidRPr="00AF0DFF" w:rsidRDefault="00BE0F09" w:rsidP="00BE0F09">
      <w:pPr>
        <w:spacing w:line="360" w:lineRule="auto"/>
        <w:ind w:left="360"/>
        <w:jc w:val="both"/>
        <w:rPr>
          <w:sz w:val="26"/>
          <w:szCs w:val="26"/>
        </w:rPr>
      </w:pPr>
      <w:r w:rsidRPr="00AF0DFF">
        <w:rPr>
          <w:sz w:val="26"/>
          <w:szCs w:val="26"/>
        </w:rPr>
        <w:t xml:space="preserve">1.5. Click tích vào Privacy Policy </w:t>
      </w:r>
    </w:p>
    <w:p w14:paraId="56CCD5A2" w14:textId="77777777" w:rsidR="00BE0F09" w:rsidRPr="00AF0DFF" w:rsidRDefault="00BE0F09" w:rsidP="00BE0F09">
      <w:pPr>
        <w:spacing w:line="360" w:lineRule="auto"/>
        <w:ind w:left="360"/>
        <w:jc w:val="both"/>
        <w:rPr>
          <w:sz w:val="26"/>
          <w:szCs w:val="26"/>
        </w:rPr>
      </w:pPr>
      <w:r w:rsidRPr="00AF0DFF">
        <w:rPr>
          <w:sz w:val="26"/>
          <w:szCs w:val="26"/>
        </w:rPr>
        <w:t>1.6. Click  vào continue để tiếp tục đăng kí</w:t>
      </w:r>
    </w:p>
    <w:p w14:paraId="0B2C8FEE" w14:textId="77777777" w:rsidR="00BE0F09" w:rsidRPr="00AF0DFF" w:rsidRDefault="00BE0F09" w:rsidP="00BE0F09">
      <w:pPr>
        <w:spacing w:line="360" w:lineRule="auto"/>
        <w:ind w:left="360"/>
        <w:jc w:val="both"/>
        <w:rPr>
          <w:sz w:val="26"/>
          <w:szCs w:val="26"/>
        </w:rPr>
      </w:pPr>
      <w:r w:rsidRPr="00AF0DFF">
        <w:rPr>
          <w:sz w:val="26"/>
          <w:szCs w:val="26"/>
        </w:rPr>
        <w:t xml:space="preserve">1.7. Xác minh chuyển trang thông báo đăng kí thành công với dòng “YOUR ACCOUNT HAS BEEN CREATED!” </w:t>
      </w:r>
    </w:p>
    <w:p w14:paraId="479A5C67" w14:textId="77777777" w:rsidR="00BE0F09" w:rsidRPr="00AF0DFF" w:rsidRDefault="00BE0F09" w:rsidP="00BE0F09">
      <w:pPr>
        <w:pStyle w:val="Nidungvnbn"/>
      </w:pPr>
      <w:r w:rsidRPr="00AF0DFF">
        <w:t>2.TC2: Đăng kí trùng tên đăng nhập</w:t>
      </w:r>
    </w:p>
    <w:p w14:paraId="07D7A514"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người dùng đăng kí trùng  tài khoản đăng nhập đã có trên webstie</w:t>
      </w:r>
    </w:p>
    <w:p w14:paraId="76E49294"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39D83F50"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18" w:history="1">
        <w:r w:rsidRPr="00AF0DFF">
          <w:rPr>
            <w:rStyle w:val="Hyperlink"/>
            <w:color w:val="auto"/>
            <w:sz w:val="26"/>
            <w:szCs w:val="26"/>
            <w:u w:val="none"/>
          </w:rPr>
          <w:t>https://automationteststore.com/</w:t>
        </w:r>
      </w:hyperlink>
    </w:p>
    <w:p w14:paraId="3801AA2B" w14:textId="77777777" w:rsidR="00BE0F09" w:rsidRPr="00AF0DFF" w:rsidRDefault="00BE0F09" w:rsidP="00BE0F09">
      <w:pPr>
        <w:spacing w:line="360" w:lineRule="auto"/>
        <w:ind w:left="360"/>
        <w:jc w:val="both"/>
        <w:rPr>
          <w:sz w:val="26"/>
          <w:szCs w:val="26"/>
        </w:rPr>
      </w:pPr>
      <w:r w:rsidRPr="00AF0DFF">
        <w:rPr>
          <w:sz w:val="26"/>
          <w:szCs w:val="26"/>
        </w:rPr>
        <w:lastRenderedPageBreak/>
        <w:t>1.2.Click vào Login or register trên thanh menu</w:t>
      </w:r>
    </w:p>
    <w:p w14:paraId="32E9FFC0" w14:textId="77777777" w:rsidR="00BE0F09" w:rsidRPr="00AF0DFF" w:rsidRDefault="00BE0F09" w:rsidP="00BE0F09">
      <w:pPr>
        <w:spacing w:line="360" w:lineRule="auto"/>
        <w:ind w:left="360"/>
        <w:jc w:val="both"/>
        <w:rPr>
          <w:sz w:val="26"/>
          <w:szCs w:val="26"/>
        </w:rPr>
      </w:pPr>
      <w:r w:rsidRPr="00AF0DFF">
        <w:rPr>
          <w:sz w:val="26"/>
          <w:szCs w:val="26"/>
        </w:rPr>
        <w:t>1.3. Chọn continue ở register account</w:t>
      </w:r>
    </w:p>
    <w:p w14:paraId="56053134" w14:textId="77777777" w:rsidR="00BE0F09" w:rsidRPr="00AF0DFF" w:rsidRDefault="00BE0F09" w:rsidP="00BE0F09">
      <w:pPr>
        <w:spacing w:line="360" w:lineRule="auto"/>
        <w:ind w:left="360"/>
        <w:jc w:val="both"/>
        <w:rPr>
          <w:sz w:val="26"/>
          <w:szCs w:val="26"/>
        </w:rPr>
      </w:pPr>
      <w:r w:rsidRPr="00AF0DFF">
        <w:rPr>
          <w:sz w:val="26"/>
          <w:szCs w:val="26"/>
        </w:rPr>
        <w:t xml:space="preserve">1.4. Nhập đầy đủ thông tin các truờng </w:t>
      </w:r>
    </w:p>
    <w:p w14:paraId="203D8A88"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Firstname: Tai</w:t>
      </w:r>
    </w:p>
    <w:p w14:paraId="73F859CC"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Lastname:Vo Huu</w:t>
      </w:r>
    </w:p>
    <w:p w14:paraId="1999D183"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Email: juka337@email-temp.com</w:t>
      </w:r>
    </w:p>
    <w:p w14:paraId="3D073F5E"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Telephone:+84928828446</w:t>
      </w:r>
    </w:p>
    <w:p w14:paraId="5A16DC81"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Fax:+84928828446</w:t>
      </w:r>
    </w:p>
    <w:p w14:paraId="3A161529"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Company:TDTU</w:t>
      </w:r>
    </w:p>
    <w:p w14:paraId="7C3686A1"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Address_1:1 Nguyen Huu Tho</w:t>
      </w:r>
    </w:p>
    <w:p w14:paraId="52D7CC4B"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Address_2:1 Nguyen Dinh Chieu</w:t>
      </w:r>
    </w:p>
    <w:p w14:paraId="3BC53230"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City:Ho Chi Minh</w:t>
      </w:r>
    </w:p>
    <w:p w14:paraId="17232638"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Country:Việt Nam</w:t>
      </w:r>
    </w:p>
    <w:p w14:paraId="3A7DF076"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Zip code:50000</w:t>
      </w:r>
    </w:p>
    <w:p w14:paraId="0C7EA89A"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Region:Ho Chi Minh</w:t>
      </w:r>
    </w:p>
    <w:p w14:paraId="7216C53A"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loginname:taibeo.01</w:t>
      </w:r>
    </w:p>
    <w:p w14:paraId="6E99457E"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password:taibeo.712</w:t>
      </w:r>
    </w:p>
    <w:p w14:paraId="090BE3B2"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confirm:taibeo.712</w:t>
      </w:r>
    </w:p>
    <w:p w14:paraId="282ACCF4" w14:textId="77777777" w:rsidR="00BE0F09" w:rsidRPr="00AF0DFF" w:rsidRDefault="00BE0F09" w:rsidP="00BE0F09">
      <w:pPr>
        <w:spacing w:line="360" w:lineRule="auto"/>
        <w:ind w:left="360"/>
        <w:jc w:val="both"/>
        <w:rPr>
          <w:sz w:val="26"/>
          <w:szCs w:val="26"/>
        </w:rPr>
      </w:pPr>
      <w:r w:rsidRPr="00AF0DFF">
        <w:rPr>
          <w:sz w:val="26"/>
          <w:szCs w:val="26"/>
        </w:rPr>
        <w:t xml:space="preserve">1.5. Click tích vào Privacy Policy </w:t>
      </w:r>
    </w:p>
    <w:p w14:paraId="0D056357" w14:textId="77777777" w:rsidR="00BE0F09" w:rsidRPr="00AF0DFF" w:rsidRDefault="00BE0F09" w:rsidP="00BE0F09">
      <w:pPr>
        <w:spacing w:line="360" w:lineRule="auto"/>
        <w:ind w:left="360"/>
        <w:jc w:val="both"/>
        <w:rPr>
          <w:sz w:val="26"/>
          <w:szCs w:val="26"/>
        </w:rPr>
      </w:pPr>
      <w:r w:rsidRPr="00AF0DFF">
        <w:rPr>
          <w:sz w:val="26"/>
          <w:szCs w:val="26"/>
        </w:rPr>
        <w:t>1.6. Click  vào continue để tiếp tục đăng kí</w:t>
      </w:r>
    </w:p>
    <w:p w14:paraId="22C0CB03" w14:textId="77777777" w:rsidR="00BE0F09" w:rsidRPr="00AF0DFF" w:rsidRDefault="00BE0F09" w:rsidP="00BE0F09">
      <w:pPr>
        <w:spacing w:line="360" w:lineRule="auto"/>
        <w:ind w:left="360"/>
        <w:jc w:val="both"/>
        <w:rPr>
          <w:sz w:val="26"/>
          <w:szCs w:val="26"/>
        </w:rPr>
      </w:pPr>
      <w:r w:rsidRPr="00AF0DFF">
        <w:rPr>
          <w:sz w:val="26"/>
          <w:szCs w:val="26"/>
        </w:rPr>
        <w:t>1.7. Xác minh có thông báo lỗi  trùng loginname: “This login name is not available. Try different login name!”</w:t>
      </w:r>
    </w:p>
    <w:p w14:paraId="5938F3BA" w14:textId="77777777" w:rsidR="00BE0F09" w:rsidRPr="00AF0DFF" w:rsidRDefault="00BE0F09" w:rsidP="00BE0F09">
      <w:pPr>
        <w:pStyle w:val="Nidungvnbn"/>
      </w:pPr>
      <w:r w:rsidRPr="00AF0DFF">
        <w:t>3.TC3: Đăng kí trùng email</w:t>
      </w:r>
    </w:p>
    <w:p w14:paraId="78EB04E7"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người dùng đăng kí với email đã sử dụng với tài khoản khác trên webstie</w:t>
      </w:r>
    </w:p>
    <w:p w14:paraId="6B28060E"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797D35E7"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19" w:history="1">
        <w:r w:rsidRPr="00AF0DFF">
          <w:rPr>
            <w:rStyle w:val="Hyperlink"/>
            <w:color w:val="auto"/>
            <w:sz w:val="26"/>
            <w:szCs w:val="26"/>
            <w:u w:val="none"/>
          </w:rPr>
          <w:t>https://automationteststore.com/</w:t>
        </w:r>
      </w:hyperlink>
    </w:p>
    <w:p w14:paraId="5389D1A2" w14:textId="77777777" w:rsidR="00BE0F09" w:rsidRPr="00AF0DFF" w:rsidRDefault="00BE0F09" w:rsidP="00BE0F09">
      <w:pPr>
        <w:spacing w:line="360" w:lineRule="auto"/>
        <w:ind w:left="360"/>
        <w:jc w:val="both"/>
        <w:rPr>
          <w:sz w:val="26"/>
          <w:szCs w:val="26"/>
        </w:rPr>
      </w:pPr>
      <w:r w:rsidRPr="00AF0DFF">
        <w:rPr>
          <w:sz w:val="26"/>
          <w:szCs w:val="26"/>
        </w:rPr>
        <w:lastRenderedPageBreak/>
        <w:t>1.2.Click vào Login or register trên thanh menu</w:t>
      </w:r>
    </w:p>
    <w:p w14:paraId="693C1149" w14:textId="77777777" w:rsidR="00BE0F09" w:rsidRPr="00AF0DFF" w:rsidRDefault="00BE0F09" w:rsidP="00BE0F09">
      <w:pPr>
        <w:spacing w:line="360" w:lineRule="auto"/>
        <w:ind w:left="360"/>
        <w:jc w:val="both"/>
        <w:rPr>
          <w:sz w:val="26"/>
          <w:szCs w:val="26"/>
        </w:rPr>
      </w:pPr>
      <w:r w:rsidRPr="00AF0DFF">
        <w:rPr>
          <w:sz w:val="26"/>
          <w:szCs w:val="26"/>
        </w:rPr>
        <w:t>1.3. Chọn continue ở register account</w:t>
      </w:r>
    </w:p>
    <w:p w14:paraId="40700AC4" w14:textId="77777777" w:rsidR="00BE0F09" w:rsidRPr="00AF0DFF" w:rsidRDefault="00BE0F09" w:rsidP="00BE0F09">
      <w:pPr>
        <w:spacing w:line="360" w:lineRule="auto"/>
        <w:ind w:left="360"/>
        <w:jc w:val="both"/>
        <w:rPr>
          <w:sz w:val="26"/>
          <w:szCs w:val="26"/>
        </w:rPr>
      </w:pPr>
      <w:r w:rsidRPr="00AF0DFF">
        <w:rPr>
          <w:sz w:val="26"/>
          <w:szCs w:val="26"/>
        </w:rPr>
        <w:t xml:space="preserve">1.4. Nhập đầy đủ thông tin các truờng </w:t>
      </w:r>
    </w:p>
    <w:p w14:paraId="2559D49A"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Firstname: Tai</w:t>
      </w:r>
    </w:p>
    <w:p w14:paraId="023DD1CB"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Lastname:Vo Huu</w:t>
      </w:r>
    </w:p>
    <w:p w14:paraId="18A614EB"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Email: juka37@email-temp.com</w:t>
      </w:r>
    </w:p>
    <w:p w14:paraId="367D2961"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Telephone:+84928828446</w:t>
      </w:r>
    </w:p>
    <w:p w14:paraId="7AA94CF2"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Fax:+84928828446</w:t>
      </w:r>
    </w:p>
    <w:p w14:paraId="4BF9D088"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Company:TDTU</w:t>
      </w:r>
    </w:p>
    <w:p w14:paraId="49C1CB8B"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Address_1:1 Nguyen Huu Tho</w:t>
      </w:r>
    </w:p>
    <w:p w14:paraId="2AAA810B"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Address_2:1 Nguyen Dinh Chieu</w:t>
      </w:r>
    </w:p>
    <w:p w14:paraId="6A254BE6"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City:Ho Chi Minh</w:t>
      </w:r>
    </w:p>
    <w:p w14:paraId="33DDACA5"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Country:Việt Nam</w:t>
      </w:r>
    </w:p>
    <w:p w14:paraId="5A34F39B"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Zip code:50000</w:t>
      </w:r>
    </w:p>
    <w:p w14:paraId="3C726DF5"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Region:Ho Chi Minh</w:t>
      </w:r>
    </w:p>
    <w:p w14:paraId="0CF11205"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loginname:taibeo.012</w:t>
      </w:r>
    </w:p>
    <w:p w14:paraId="174CFE45"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password:taibeo.712</w:t>
      </w:r>
    </w:p>
    <w:p w14:paraId="7FC3563C"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confirm:taibeo.712</w:t>
      </w:r>
    </w:p>
    <w:p w14:paraId="03D02C58" w14:textId="77777777" w:rsidR="00BE0F09" w:rsidRPr="00AF0DFF" w:rsidRDefault="00BE0F09" w:rsidP="00BE0F09">
      <w:pPr>
        <w:spacing w:line="360" w:lineRule="auto"/>
        <w:ind w:left="360"/>
        <w:jc w:val="both"/>
        <w:rPr>
          <w:sz w:val="26"/>
          <w:szCs w:val="26"/>
        </w:rPr>
      </w:pPr>
      <w:r w:rsidRPr="00AF0DFF">
        <w:rPr>
          <w:sz w:val="26"/>
          <w:szCs w:val="26"/>
        </w:rPr>
        <w:t xml:space="preserve">1.5. Click tích vào Privacy Policy </w:t>
      </w:r>
    </w:p>
    <w:p w14:paraId="6441D8D9" w14:textId="77777777" w:rsidR="00BE0F09" w:rsidRPr="00AF0DFF" w:rsidRDefault="00BE0F09" w:rsidP="00BE0F09">
      <w:pPr>
        <w:spacing w:line="360" w:lineRule="auto"/>
        <w:ind w:left="360"/>
        <w:jc w:val="both"/>
        <w:rPr>
          <w:sz w:val="26"/>
          <w:szCs w:val="26"/>
        </w:rPr>
      </w:pPr>
      <w:r w:rsidRPr="00AF0DFF">
        <w:rPr>
          <w:sz w:val="26"/>
          <w:szCs w:val="26"/>
        </w:rPr>
        <w:t>1.6. Click  vào continue để tiếp tục đăng kí</w:t>
      </w:r>
    </w:p>
    <w:p w14:paraId="4D28F577" w14:textId="77777777" w:rsidR="00BE0F09" w:rsidRPr="00AF0DFF" w:rsidRDefault="00BE0F09" w:rsidP="00BE0F09">
      <w:pPr>
        <w:spacing w:line="360" w:lineRule="auto"/>
        <w:ind w:left="360"/>
        <w:jc w:val="both"/>
        <w:rPr>
          <w:sz w:val="26"/>
          <w:szCs w:val="26"/>
        </w:rPr>
      </w:pPr>
      <w:r w:rsidRPr="00AF0DFF">
        <w:rPr>
          <w:sz w:val="26"/>
          <w:szCs w:val="26"/>
        </w:rPr>
        <w:t>1.7. Xác minh có thông báo lỗi : “Error: E-Mail Address is already registered!”</w:t>
      </w:r>
    </w:p>
    <w:p w14:paraId="375DC101" w14:textId="77777777" w:rsidR="00BE0F09" w:rsidRPr="00AF0DFF" w:rsidRDefault="00BE0F09" w:rsidP="00BE0F09">
      <w:pPr>
        <w:pStyle w:val="Nidungvnbn"/>
      </w:pPr>
      <w:r w:rsidRPr="00AF0DFF">
        <w:t>4.TC4: Đăng kí tài khoản - không nhập First name</w:t>
      </w:r>
    </w:p>
    <w:p w14:paraId="22C216FC"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người dùng đăng kí tài khoản trên webstie mà không nhập first name</w:t>
      </w:r>
    </w:p>
    <w:p w14:paraId="0AF8904D"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7CC489C6"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20" w:history="1">
        <w:r w:rsidRPr="00AF0DFF">
          <w:rPr>
            <w:rStyle w:val="Hyperlink"/>
            <w:color w:val="auto"/>
            <w:sz w:val="26"/>
            <w:szCs w:val="26"/>
            <w:u w:val="none"/>
          </w:rPr>
          <w:t>https://automationteststore.com/</w:t>
        </w:r>
      </w:hyperlink>
    </w:p>
    <w:p w14:paraId="1AE66CCA"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14E83E9A" w14:textId="77777777" w:rsidR="00BE0F09" w:rsidRPr="00AF0DFF" w:rsidRDefault="00BE0F09" w:rsidP="00BE0F09">
      <w:pPr>
        <w:spacing w:line="360" w:lineRule="auto"/>
        <w:ind w:left="360"/>
        <w:jc w:val="both"/>
        <w:rPr>
          <w:sz w:val="26"/>
          <w:szCs w:val="26"/>
        </w:rPr>
      </w:pPr>
      <w:r w:rsidRPr="00AF0DFF">
        <w:rPr>
          <w:sz w:val="26"/>
          <w:szCs w:val="26"/>
        </w:rPr>
        <w:lastRenderedPageBreak/>
        <w:t>1.3. Chọn continue ở register account</w:t>
      </w:r>
    </w:p>
    <w:p w14:paraId="2CB65CC8" w14:textId="77777777" w:rsidR="00BE0F09" w:rsidRPr="00AF0DFF" w:rsidRDefault="00BE0F09" w:rsidP="00BE0F09">
      <w:pPr>
        <w:spacing w:line="360" w:lineRule="auto"/>
        <w:ind w:left="360"/>
        <w:jc w:val="both"/>
        <w:rPr>
          <w:sz w:val="26"/>
          <w:szCs w:val="26"/>
        </w:rPr>
      </w:pPr>
      <w:r w:rsidRPr="00AF0DFF">
        <w:rPr>
          <w:sz w:val="26"/>
          <w:szCs w:val="26"/>
        </w:rPr>
        <w:t xml:space="preserve">1.4. Nhập đầy đủ thông tin các truờng </w:t>
      </w:r>
    </w:p>
    <w:p w14:paraId="6B123F64"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Lastname:Vo Huu</w:t>
      </w:r>
    </w:p>
    <w:p w14:paraId="3616DE42"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Email: juka33.7@email-temp.com</w:t>
      </w:r>
    </w:p>
    <w:p w14:paraId="2659586E"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Telephone:+84928828446</w:t>
      </w:r>
    </w:p>
    <w:p w14:paraId="4CA22E41"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Fax:+84928828446</w:t>
      </w:r>
    </w:p>
    <w:p w14:paraId="04D55998"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Company:TDTU</w:t>
      </w:r>
    </w:p>
    <w:p w14:paraId="07DAD7DE"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Address_1:1 Nguyen Huu Tho</w:t>
      </w:r>
    </w:p>
    <w:p w14:paraId="7198033D"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Address_2:1 Nguyen Dinh Chieu</w:t>
      </w:r>
    </w:p>
    <w:p w14:paraId="6FC11FB6"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City:Ho Chi Minh</w:t>
      </w:r>
    </w:p>
    <w:p w14:paraId="5EEA8054"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Country:Việt Nam</w:t>
      </w:r>
    </w:p>
    <w:p w14:paraId="6549F00E"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Zip code:50000</w:t>
      </w:r>
    </w:p>
    <w:p w14:paraId="608B253F"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Region:Ho Chi Minh</w:t>
      </w:r>
    </w:p>
    <w:p w14:paraId="5520CBC2"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loginname:taibeo.012</w:t>
      </w:r>
    </w:p>
    <w:p w14:paraId="6635C490"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password:taibeo.712</w:t>
      </w:r>
    </w:p>
    <w:p w14:paraId="37C2C884"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confirm:taibeo.712</w:t>
      </w:r>
    </w:p>
    <w:p w14:paraId="469341A0" w14:textId="77777777" w:rsidR="00BE0F09" w:rsidRPr="00AF0DFF" w:rsidRDefault="00BE0F09" w:rsidP="00BE0F09">
      <w:pPr>
        <w:spacing w:line="360" w:lineRule="auto"/>
        <w:ind w:left="360"/>
        <w:jc w:val="both"/>
        <w:rPr>
          <w:sz w:val="26"/>
          <w:szCs w:val="26"/>
        </w:rPr>
      </w:pPr>
      <w:r w:rsidRPr="00AF0DFF">
        <w:rPr>
          <w:sz w:val="26"/>
          <w:szCs w:val="26"/>
        </w:rPr>
        <w:t xml:space="preserve">1.5. Click tích vào Privacy Policy </w:t>
      </w:r>
    </w:p>
    <w:p w14:paraId="1A497084" w14:textId="77777777" w:rsidR="00BE0F09" w:rsidRPr="00AF0DFF" w:rsidRDefault="00BE0F09" w:rsidP="00BE0F09">
      <w:pPr>
        <w:spacing w:line="360" w:lineRule="auto"/>
        <w:ind w:left="360"/>
        <w:jc w:val="both"/>
        <w:rPr>
          <w:sz w:val="26"/>
          <w:szCs w:val="26"/>
        </w:rPr>
      </w:pPr>
      <w:r w:rsidRPr="00AF0DFF">
        <w:rPr>
          <w:sz w:val="26"/>
          <w:szCs w:val="26"/>
        </w:rPr>
        <w:t>1.6. Click  vào continue để tiếp tục đăng kí</w:t>
      </w:r>
    </w:p>
    <w:p w14:paraId="0E6E462E" w14:textId="77777777" w:rsidR="00BE0F09" w:rsidRPr="00AF0DFF" w:rsidRDefault="00BE0F09" w:rsidP="00BE0F09">
      <w:pPr>
        <w:spacing w:line="360" w:lineRule="auto"/>
        <w:ind w:left="360"/>
        <w:jc w:val="both"/>
        <w:rPr>
          <w:sz w:val="26"/>
          <w:szCs w:val="26"/>
        </w:rPr>
      </w:pPr>
      <w:r w:rsidRPr="00AF0DFF">
        <w:rPr>
          <w:sz w:val="26"/>
          <w:szCs w:val="26"/>
        </w:rPr>
        <w:t>1.7. Xác minh có thông báo lỗi  : “First Name must be between 1 and 32 characters!”</w:t>
      </w:r>
    </w:p>
    <w:p w14:paraId="37871E77" w14:textId="77777777" w:rsidR="00BE0F09" w:rsidRPr="00AF0DFF" w:rsidRDefault="00BE0F09" w:rsidP="00BE0F09">
      <w:pPr>
        <w:pStyle w:val="Nidungvnbn"/>
      </w:pPr>
      <w:r w:rsidRPr="00AF0DFF">
        <w:t>5.TC5: Đăng kí tài khoản - không nhập last name</w:t>
      </w:r>
    </w:p>
    <w:p w14:paraId="55A88735"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người dùng đăng kí tài khoản trên webstie mà không nhập last name</w:t>
      </w:r>
    </w:p>
    <w:p w14:paraId="3D57DD23"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6ECB5C3B"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21" w:history="1">
        <w:r w:rsidRPr="00AF0DFF">
          <w:rPr>
            <w:rStyle w:val="Hyperlink"/>
            <w:color w:val="auto"/>
            <w:sz w:val="26"/>
            <w:szCs w:val="26"/>
            <w:u w:val="none"/>
          </w:rPr>
          <w:t>https://automationteststore.com/</w:t>
        </w:r>
      </w:hyperlink>
    </w:p>
    <w:p w14:paraId="0A9E3F72"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73F49D33" w14:textId="77777777" w:rsidR="00BE0F09" w:rsidRPr="00AF0DFF" w:rsidRDefault="00BE0F09" w:rsidP="00BE0F09">
      <w:pPr>
        <w:spacing w:line="360" w:lineRule="auto"/>
        <w:ind w:left="360"/>
        <w:jc w:val="both"/>
        <w:rPr>
          <w:sz w:val="26"/>
          <w:szCs w:val="26"/>
        </w:rPr>
      </w:pPr>
      <w:r w:rsidRPr="00AF0DFF">
        <w:rPr>
          <w:sz w:val="26"/>
          <w:szCs w:val="26"/>
        </w:rPr>
        <w:t>1.3. Chọn continue ở register account</w:t>
      </w:r>
    </w:p>
    <w:p w14:paraId="0A3FB4DA" w14:textId="77777777" w:rsidR="00BE0F09" w:rsidRPr="00AF0DFF" w:rsidRDefault="00BE0F09" w:rsidP="00BE0F09">
      <w:pPr>
        <w:spacing w:line="360" w:lineRule="auto"/>
        <w:ind w:left="360"/>
        <w:jc w:val="both"/>
        <w:rPr>
          <w:sz w:val="26"/>
          <w:szCs w:val="26"/>
        </w:rPr>
      </w:pPr>
      <w:r w:rsidRPr="00AF0DFF">
        <w:rPr>
          <w:sz w:val="26"/>
          <w:szCs w:val="26"/>
        </w:rPr>
        <w:lastRenderedPageBreak/>
        <w:t xml:space="preserve">1.4. Nhập đầy đủ thông tin các truờng </w:t>
      </w:r>
    </w:p>
    <w:p w14:paraId="4909C478"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Firstname:Tai</w:t>
      </w:r>
    </w:p>
    <w:p w14:paraId="16C30F0E"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Email: juka.337@email-temp.com</w:t>
      </w:r>
    </w:p>
    <w:p w14:paraId="54254F4C"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Telephone:+84928828446</w:t>
      </w:r>
    </w:p>
    <w:p w14:paraId="365FEDD4"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Fax:+84928828446</w:t>
      </w:r>
    </w:p>
    <w:p w14:paraId="1933A1FA"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Company:TDTU</w:t>
      </w:r>
    </w:p>
    <w:p w14:paraId="6CD9C3FE"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Address_1:1 Nguyen Huu Tho</w:t>
      </w:r>
    </w:p>
    <w:p w14:paraId="7940CEBF"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Address_2:1 Nguyen Dinh Chieu</w:t>
      </w:r>
    </w:p>
    <w:p w14:paraId="46486FBF"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City:Ho Chi Minh</w:t>
      </w:r>
    </w:p>
    <w:p w14:paraId="63F3BDB0"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Country:Việt Nam</w:t>
      </w:r>
    </w:p>
    <w:p w14:paraId="18C0F7D6"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Zip code:50000</w:t>
      </w:r>
    </w:p>
    <w:p w14:paraId="3DF079A0"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Region:Ho Chi Minh</w:t>
      </w:r>
    </w:p>
    <w:p w14:paraId="4D76C165"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loginname:taibeo.012</w:t>
      </w:r>
    </w:p>
    <w:p w14:paraId="5FE62A76"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password:taibeo.712</w:t>
      </w:r>
    </w:p>
    <w:p w14:paraId="1BF7EADA"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confirm:taibeo.712</w:t>
      </w:r>
    </w:p>
    <w:p w14:paraId="10F97BF3" w14:textId="77777777" w:rsidR="00BE0F09" w:rsidRPr="00AF0DFF" w:rsidRDefault="00BE0F09" w:rsidP="00BE0F09">
      <w:pPr>
        <w:spacing w:line="360" w:lineRule="auto"/>
        <w:ind w:left="360"/>
        <w:jc w:val="both"/>
        <w:rPr>
          <w:sz w:val="26"/>
          <w:szCs w:val="26"/>
        </w:rPr>
      </w:pPr>
      <w:r w:rsidRPr="00AF0DFF">
        <w:rPr>
          <w:sz w:val="26"/>
          <w:szCs w:val="26"/>
        </w:rPr>
        <w:t xml:space="preserve">1.5. Click tích vào Privacy Policy </w:t>
      </w:r>
    </w:p>
    <w:p w14:paraId="4E14C915" w14:textId="77777777" w:rsidR="00BE0F09" w:rsidRPr="00AF0DFF" w:rsidRDefault="00BE0F09" w:rsidP="00BE0F09">
      <w:pPr>
        <w:spacing w:line="360" w:lineRule="auto"/>
        <w:ind w:left="360"/>
        <w:jc w:val="both"/>
        <w:rPr>
          <w:sz w:val="26"/>
          <w:szCs w:val="26"/>
        </w:rPr>
      </w:pPr>
      <w:r w:rsidRPr="00AF0DFF">
        <w:rPr>
          <w:sz w:val="26"/>
          <w:szCs w:val="26"/>
        </w:rPr>
        <w:t>1.6. Click  vào continue để tiếp tục đăng kí</w:t>
      </w:r>
    </w:p>
    <w:p w14:paraId="0E730020" w14:textId="77777777" w:rsidR="00BE0F09" w:rsidRPr="00AF0DFF" w:rsidRDefault="00BE0F09" w:rsidP="00BE0F09">
      <w:pPr>
        <w:spacing w:line="360" w:lineRule="auto"/>
        <w:ind w:left="360"/>
        <w:jc w:val="both"/>
        <w:rPr>
          <w:sz w:val="26"/>
          <w:szCs w:val="26"/>
        </w:rPr>
      </w:pPr>
      <w:r w:rsidRPr="00AF0DFF">
        <w:rPr>
          <w:sz w:val="26"/>
          <w:szCs w:val="26"/>
        </w:rPr>
        <w:t>1.7. Xác minh có thông báo lỗi : “Last Name must be between 1 and 32 characters!”</w:t>
      </w:r>
    </w:p>
    <w:p w14:paraId="6CD888C4" w14:textId="77777777" w:rsidR="00BE0F09" w:rsidRPr="00AF0DFF" w:rsidRDefault="00BE0F09" w:rsidP="00BE0F09">
      <w:pPr>
        <w:pStyle w:val="Nidungvnbn"/>
      </w:pPr>
      <w:r w:rsidRPr="00AF0DFF">
        <w:t>6.TC6: Đăng kí tài khoản - không nhập email</w:t>
      </w:r>
    </w:p>
    <w:p w14:paraId="4A03A96F"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người dùng đăng kí tài khoản trên webstie với điều kiện không nhập email đăng kí</w:t>
      </w:r>
    </w:p>
    <w:p w14:paraId="0987E643"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3D995123"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22" w:history="1">
        <w:r w:rsidRPr="00AF0DFF">
          <w:rPr>
            <w:rStyle w:val="Hyperlink"/>
            <w:color w:val="auto"/>
            <w:sz w:val="26"/>
            <w:szCs w:val="26"/>
            <w:u w:val="none"/>
          </w:rPr>
          <w:t>https://automationteststore.com/</w:t>
        </w:r>
      </w:hyperlink>
    </w:p>
    <w:p w14:paraId="3DCA796A"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1BA0BF36" w14:textId="77777777" w:rsidR="00BE0F09" w:rsidRPr="00AF0DFF" w:rsidRDefault="00BE0F09" w:rsidP="00BE0F09">
      <w:pPr>
        <w:spacing w:line="360" w:lineRule="auto"/>
        <w:ind w:left="360"/>
        <w:jc w:val="both"/>
        <w:rPr>
          <w:sz w:val="26"/>
          <w:szCs w:val="26"/>
        </w:rPr>
      </w:pPr>
      <w:r w:rsidRPr="00AF0DFF">
        <w:rPr>
          <w:sz w:val="26"/>
          <w:szCs w:val="26"/>
        </w:rPr>
        <w:t>1.3. Chọn continue ở register account</w:t>
      </w:r>
    </w:p>
    <w:p w14:paraId="00D43D15" w14:textId="77777777" w:rsidR="00BE0F09" w:rsidRPr="00AF0DFF" w:rsidRDefault="00BE0F09" w:rsidP="00BE0F09">
      <w:pPr>
        <w:spacing w:line="360" w:lineRule="auto"/>
        <w:ind w:left="360"/>
        <w:jc w:val="both"/>
        <w:rPr>
          <w:sz w:val="26"/>
          <w:szCs w:val="26"/>
        </w:rPr>
      </w:pPr>
      <w:r w:rsidRPr="00AF0DFF">
        <w:rPr>
          <w:sz w:val="26"/>
          <w:szCs w:val="26"/>
        </w:rPr>
        <w:lastRenderedPageBreak/>
        <w:t xml:space="preserve">1.4. Nhập đầy đủ thông tin các truờng </w:t>
      </w:r>
    </w:p>
    <w:p w14:paraId="69380686"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Firstname: Tai</w:t>
      </w:r>
    </w:p>
    <w:p w14:paraId="255F2FDA"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Lastname:Vo Huu</w:t>
      </w:r>
    </w:p>
    <w:p w14:paraId="4FBB9616"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Telephone:+84928828446</w:t>
      </w:r>
    </w:p>
    <w:p w14:paraId="6A79A64D"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Fax:+84928828446</w:t>
      </w:r>
    </w:p>
    <w:p w14:paraId="57EDCFC8"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Company:TDTU</w:t>
      </w:r>
    </w:p>
    <w:p w14:paraId="59491681"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Address_1:1 Nguyen Huu Tho</w:t>
      </w:r>
    </w:p>
    <w:p w14:paraId="63F12D73"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Address_2:1 Nguyen Dinh Chieu</w:t>
      </w:r>
    </w:p>
    <w:p w14:paraId="366985C5"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City:Ho Chi Minh</w:t>
      </w:r>
    </w:p>
    <w:p w14:paraId="093DAD1D"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Country:Việt Nam</w:t>
      </w:r>
    </w:p>
    <w:p w14:paraId="1E26DD25"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Zip code:50000</w:t>
      </w:r>
    </w:p>
    <w:p w14:paraId="53FEA357"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Region:Ho Chi Minh</w:t>
      </w:r>
    </w:p>
    <w:p w14:paraId="6ACD24B5"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loginname:taibeo.01</w:t>
      </w:r>
    </w:p>
    <w:p w14:paraId="5B06275E"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password:taibeo.712</w:t>
      </w:r>
    </w:p>
    <w:p w14:paraId="1621257B"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confirm:taibeo.712</w:t>
      </w:r>
    </w:p>
    <w:p w14:paraId="10A79B7B" w14:textId="77777777" w:rsidR="00BE0F09" w:rsidRPr="00AF0DFF" w:rsidRDefault="00BE0F09" w:rsidP="00BE0F09">
      <w:pPr>
        <w:spacing w:line="360" w:lineRule="auto"/>
        <w:ind w:left="360"/>
        <w:jc w:val="both"/>
        <w:rPr>
          <w:sz w:val="26"/>
          <w:szCs w:val="26"/>
        </w:rPr>
      </w:pPr>
      <w:r w:rsidRPr="00AF0DFF">
        <w:rPr>
          <w:sz w:val="26"/>
          <w:szCs w:val="26"/>
        </w:rPr>
        <w:t xml:space="preserve">1.5. Click tích vào Privacy Policy </w:t>
      </w:r>
    </w:p>
    <w:p w14:paraId="09046F37" w14:textId="77777777" w:rsidR="00BE0F09" w:rsidRPr="00AF0DFF" w:rsidRDefault="00BE0F09" w:rsidP="00BE0F09">
      <w:pPr>
        <w:spacing w:line="360" w:lineRule="auto"/>
        <w:ind w:left="360"/>
        <w:jc w:val="both"/>
        <w:rPr>
          <w:sz w:val="26"/>
          <w:szCs w:val="26"/>
        </w:rPr>
      </w:pPr>
      <w:r w:rsidRPr="00AF0DFF">
        <w:rPr>
          <w:sz w:val="26"/>
          <w:szCs w:val="26"/>
        </w:rPr>
        <w:t>1.6. Click  vào continue để tiếp tục đăng kí</w:t>
      </w:r>
    </w:p>
    <w:p w14:paraId="0A2B46EF" w14:textId="77777777" w:rsidR="00BE0F09" w:rsidRPr="00AF0DFF" w:rsidRDefault="00BE0F09" w:rsidP="00BE0F09">
      <w:pPr>
        <w:spacing w:line="360" w:lineRule="auto"/>
        <w:ind w:firstLine="360"/>
        <w:jc w:val="both"/>
        <w:rPr>
          <w:sz w:val="26"/>
          <w:szCs w:val="26"/>
        </w:rPr>
      </w:pPr>
      <w:r w:rsidRPr="00AF0DFF">
        <w:rPr>
          <w:sz w:val="26"/>
          <w:szCs w:val="26"/>
        </w:rPr>
        <w:t>1.7. Xác minh có thông báo lỗi “Email Address does not appear to be valid!”</w:t>
      </w:r>
    </w:p>
    <w:p w14:paraId="394CE9E9" w14:textId="77777777" w:rsidR="00BE0F09" w:rsidRPr="00AF0DFF" w:rsidRDefault="00BE0F09" w:rsidP="00BE0F09">
      <w:pPr>
        <w:pStyle w:val="Nidungvnbn"/>
      </w:pPr>
      <w:r w:rsidRPr="00AF0DFF">
        <w:t xml:space="preserve">7.TC7: Đăng kí tài khoản - không nhập telephone </w:t>
      </w:r>
    </w:p>
    <w:p w14:paraId="56B65421"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người dùng đăng kí tài khoản trên webstie nhưng không nhập telephone</w:t>
      </w:r>
    </w:p>
    <w:p w14:paraId="2BC65094"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720E0864"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23" w:history="1">
        <w:r w:rsidRPr="00AF0DFF">
          <w:rPr>
            <w:rStyle w:val="Hyperlink"/>
            <w:color w:val="auto"/>
            <w:sz w:val="26"/>
            <w:szCs w:val="26"/>
            <w:u w:val="none"/>
          </w:rPr>
          <w:t>https://automationteststore.com/</w:t>
        </w:r>
      </w:hyperlink>
    </w:p>
    <w:p w14:paraId="1F64E13C"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7C218CD7" w14:textId="77777777" w:rsidR="00BE0F09" w:rsidRPr="00AF0DFF" w:rsidRDefault="00BE0F09" w:rsidP="00BE0F09">
      <w:pPr>
        <w:spacing w:line="360" w:lineRule="auto"/>
        <w:ind w:left="360"/>
        <w:jc w:val="both"/>
        <w:rPr>
          <w:sz w:val="26"/>
          <w:szCs w:val="26"/>
        </w:rPr>
      </w:pPr>
      <w:r w:rsidRPr="00AF0DFF">
        <w:rPr>
          <w:sz w:val="26"/>
          <w:szCs w:val="26"/>
        </w:rPr>
        <w:t>1.3. Chọn continue ở register account</w:t>
      </w:r>
    </w:p>
    <w:p w14:paraId="2E251057" w14:textId="77777777" w:rsidR="00BE0F09" w:rsidRPr="00AF0DFF" w:rsidRDefault="00BE0F09" w:rsidP="00BE0F09">
      <w:pPr>
        <w:spacing w:line="360" w:lineRule="auto"/>
        <w:ind w:left="360"/>
        <w:jc w:val="both"/>
        <w:rPr>
          <w:sz w:val="26"/>
          <w:szCs w:val="26"/>
        </w:rPr>
      </w:pPr>
      <w:r w:rsidRPr="00AF0DFF">
        <w:rPr>
          <w:sz w:val="26"/>
          <w:szCs w:val="26"/>
        </w:rPr>
        <w:t xml:space="preserve">1.4. Nhập đầy đủ thông tin các truờng </w:t>
      </w:r>
    </w:p>
    <w:p w14:paraId="5EF09360"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Firstname: Tai</w:t>
      </w:r>
    </w:p>
    <w:p w14:paraId="4E52A570"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lastRenderedPageBreak/>
        <w:t>Lastname:Vo Huu</w:t>
      </w:r>
    </w:p>
    <w:p w14:paraId="53A1922D"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Email: juka3.79@email-temp.com</w:t>
      </w:r>
    </w:p>
    <w:p w14:paraId="7871B60A"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Fax:+84928828446</w:t>
      </w:r>
    </w:p>
    <w:p w14:paraId="3D619AD7"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Company:TDTU</w:t>
      </w:r>
    </w:p>
    <w:p w14:paraId="647DF1A9"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Address_1:1 Nguyen Huu Tho</w:t>
      </w:r>
    </w:p>
    <w:p w14:paraId="4EACCC24"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Address_2:1 Nguyen Dinh Chieu</w:t>
      </w:r>
    </w:p>
    <w:p w14:paraId="5620628F"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City:Ho Chi Minh</w:t>
      </w:r>
    </w:p>
    <w:p w14:paraId="3371EDDA"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Country:Việt Nam</w:t>
      </w:r>
    </w:p>
    <w:p w14:paraId="34BE9F3C"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Zip code:50000</w:t>
      </w:r>
    </w:p>
    <w:p w14:paraId="0FEF8EE0"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Region:Ho Chi Minh</w:t>
      </w:r>
    </w:p>
    <w:p w14:paraId="7448E530"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loginname:taibeo.02</w:t>
      </w:r>
    </w:p>
    <w:p w14:paraId="2B8D5D06"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password:taibeo.712</w:t>
      </w:r>
    </w:p>
    <w:p w14:paraId="693668F2"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confirm:taibeo.712</w:t>
      </w:r>
    </w:p>
    <w:p w14:paraId="67650DD6" w14:textId="77777777" w:rsidR="00BE0F09" w:rsidRPr="00AF0DFF" w:rsidRDefault="00BE0F09" w:rsidP="00BE0F09">
      <w:pPr>
        <w:spacing w:line="360" w:lineRule="auto"/>
        <w:ind w:left="360"/>
        <w:jc w:val="both"/>
        <w:rPr>
          <w:sz w:val="26"/>
          <w:szCs w:val="26"/>
        </w:rPr>
      </w:pPr>
      <w:r w:rsidRPr="00AF0DFF">
        <w:rPr>
          <w:sz w:val="26"/>
          <w:szCs w:val="26"/>
        </w:rPr>
        <w:t xml:space="preserve">1.5. Click tích vào Privacy Policy </w:t>
      </w:r>
    </w:p>
    <w:p w14:paraId="2AD0C999" w14:textId="77777777" w:rsidR="00BE0F09" w:rsidRPr="00AF0DFF" w:rsidRDefault="00BE0F09" w:rsidP="00BE0F09">
      <w:pPr>
        <w:spacing w:line="360" w:lineRule="auto"/>
        <w:ind w:left="360"/>
        <w:jc w:val="both"/>
        <w:rPr>
          <w:sz w:val="26"/>
          <w:szCs w:val="26"/>
        </w:rPr>
      </w:pPr>
      <w:r w:rsidRPr="00AF0DFF">
        <w:rPr>
          <w:sz w:val="26"/>
          <w:szCs w:val="26"/>
        </w:rPr>
        <w:t>1.6. Click  vào continue để tiếp tục đăng kí</w:t>
      </w:r>
    </w:p>
    <w:p w14:paraId="26D2B9EA" w14:textId="77777777" w:rsidR="00BE0F09" w:rsidRPr="00AF0DFF" w:rsidRDefault="00BE0F09" w:rsidP="00BE0F09">
      <w:pPr>
        <w:spacing w:line="360" w:lineRule="auto"/>
        <w:ind w:firstLine="360"/>
        <w:jc w:val="both"/>
        <w:rPr>
          <w:sz w:val="26"/>
          <w:szCs w:val="26"/>
        </w:rPr>
      </w:pPr>
      <w:r w:rsidRPr="00AF0DFF">
        <w:rPr>
          <w:sz w:val="26"/>
          <w:szCs w:val="26"/>
        </w:rPr>
        <w:t>1.7. Xác minh chuyển trang thông báo đăng kí thành công với dòng “YOUR ACCOUNT HAS BEEN CREATED!”</w:t>
      </w:r>
    </w:p>
    <w:p w14:paraId="7D331CD9" w14:textId="77777777" w:rsidR="00BE0F09" w:rsidRPr="00AF0DFF" w:rsidRDefault="00BE0F09" w:rsidP="00BE0F09">
      <w:pPr>
        <w:pStyle w:val="Nidungvnbn"/>
      </w:pPr>
      <w:r w:rsidRPr="00AF0DFF">
        <w:t xml:space="preserve">8.TC8: Đăng kí tài khoản - không nhập fax </w:t>
      </w:r>
    </w:p>
    <w:p w14:paraId="2CE69EAE"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người dùng đăng kí tài khoản trên webstie nhưng không nhập fax</w:t>
      </w:r>
    </w:p>
    <w:p w14:paraId="266237C7"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21029A79"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24" w:history="1">
        <w:r w:rsidRPr="00AF0DFF">
          <w:rPr>
            <w:rStyle w:val="Hyperlink"/>
            <w:color w:val="auto"/>
            <w:sz w:val="26"/>
            <w:szCs w:val="26"/>
            <w:u w:val="none"/>
          </w:rPr>
          <w:t>https://automationteststore.com/</w:t>
        </w:r>
      </w:hyperlink>
    </w:p>
    <w:p w14:paraId="7BECCAE0"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462FF90C" w14:textId="77777777" w:rsidR="00BE0F09" w:rsidRPr="00AF0DFF" w:rsidRDefault="00BE0F09" w:rsidP="00BE0F09">
      <w:pPr>
        <w:spacing w:line="360" w:lineRule="auto"/>
        <w:ind w:left="360"/>
        <w:jc w:val="both"/>
        <w:rPr>
          <w:sz w:val="26"/>
          <w:szCs w:val="26"/>
        </w:rPr>
      </w:pPr>
      <w:r w:rsidRPr="00AF0DFF">
        <w:rPr>
          <w:sz w:val="26"/>
          <w:szCs w:val="26"/>
        </w:rPr>
        <w:t>1.3. Chọn continue ở register account</w:t>
      </w:r>
    </w:p>
    <w:p w14:paraId="39721CFF" w14:textId="77777777" w:rsidR="00BE0F09" w:rsidRPr="00AF0DFF" w:rsidRDefault="00BE0F09" w:rsidP="00BE0F09">
      <w:pPr>
        <w:spacing w:line="360" w:lineRule="auto"/>
        <w:ind w:left="360"/>
        <w:jc w:val="both"/>
        <w:rPr>
          <w:sz w:val="26"/>
          <w:szCs w:val="26"/>
        </w:rPr>
      </w:pPr>
      <w:r w:rsidRPr="00AF0DFF">
        <w:rPr>
          <w:sz w:val="26"/>
          <w:szCs w:val="26"/>
        </w:rPr>
        <w:t xml:space="preserve">1.4. Nhập đầy đủ thông tin các truờng </w:t>
      </w:r>
    </w:p>
    <w:p w14:paraId="69CF4218"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Firstname: Tai</w:t>
      </w:r>
    </w:p>
    <w:p w14:paraId="4F277C4B"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Lastname:Vo Huu</w:t>
      </w:r>
    </w:p>
    <w:p w14:paraId="38D82077"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lastRenderedPageBreak/>
        <w:t>Email: juka37.00@email-temp.com</w:t>
      </w:r>
    </w:p>
    <w:p w14:paraId="56623930"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Telephone:+84928828446</w:t>
      </w:r>
    </w:p>
    <w:p w14:paraId="1138DCFA"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Company:TDTU</w:t>
      </w:r>
    </w:p>
    <w:p w14:paraId="4D8223EF"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Address_1:1 Nguyen Huu Tho</w:t>
      </w:r>
    </w:p>
    <w:p w14:paraId="14A95BBF"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Address_2:1 Nguyen Dinh Chieu</w:t>
      </w:r>
    </w:p>
    <w:p w14:paraId="403172A6"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City:Ho Chi Minh</w:t>
      </w:r>
    </w:p>
    <w:p w14:paraId="44080FFD"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Country:Việt Nam</w:t>
      </w:r>
    </w:p>
    <w:p w14:paraId="045A33E8"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Zip code:50000</w:t>
      </w:r>
    </w:p>
    <w:p w14:paraId="1385FA57"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Region:Ho Chi Minh</w:t>
      </w:r>
    </w:p>
    <w:p w14:paraId="15E191C8"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loginname:taibeo.03</w:t>
      </w:r>
    </w:p>
    <w:p w14:paraId="09A265A6"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password:taibeo.712</w:t>
      </w:r>
    </w:p>
    <w:p w14:paraId="3622496D"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confirm:taibeo.712</w:t>
      </w:r>
    </w:p>
    <w:p w14:paraId="5C67B64F" w14:textId="77777777" w:rsidR="00BE0F09" w:rsidRPr="00AF0DFF" w:rsidRDefault="00BE0F09" w:rsidP="00BE0F09">
      <w:pPr>
        <w:spacing w:line="360" w:lineRule="auto"/>
        <w:ind w:left="360"/>
        <w:jc w:val="both"/>
        <w:rPr>
          <w:sz w:val="26"/>
          <w:szCs w:val="26"/>
        </w:rPr>
      </w:pPr>
      <w:r w:rsidRPr="00AF0DFF">
        <w:rPr>
          <w:sz w:val="26"/>
          <w:szCs w:val="26"/>
        </w:rPr>
        <w:t xml:space="preserve">1.5. Click tích vào Privacy Policy </w:t>
      </w:r>
    </w:p>
    <w:p w14:paraId="11C9DB21" w14:textId="77777777" w:rsidR="00BE0F09" w:rsidRPr="00AF0DFF" w:rsidRDefault="00BE0F09" w:rsidP="00BE0F09">
      <w:pPr>
        <w:spacing w:line="360" w:lineRule="auto"/>
        <w:ind w:left="360"/>
        <w:jc w:val="both"/>
        <w:rPr>
          <w:sz w:val="26"/>
          <w:szCs w:val="26"/>
        </w:rPr>
      </w:pPr>
      <w:r w:rsidRPr="00AF0DFF">
        <w:rPr>
          <w:sz w:val="26"/>
          <w:szCs w:val="26"/>
        </w:rPr>
        <w:t>1.6. Click  vào continue để tiếp tục đăng kí</w:t>
      </w:r>
    </w:p>
    <w:p w14:paraId="07E84015" w14:textId="77777777" w:rsidR="00BE0F09" w:rsidRPr="00AF0DFF" w:rsidRDefault="00BE0F09" w:rsidP="00BE0F09">
      <w:pPr>
        <w:spacing w:line="360" w:lineRule="auto"/>
        <w:ind w:firstLine="360"/>
        <w:jc w:val="both"/>
        <w:rPr>
          <w:sz w:val="26"/>
          <w:szCs w:val="26"/>
        </w:rPr>
      </w:pPr>
      <w:r w:rsidRPr="00AF0DFF">
        <w:rPr>
          <w:sz w:val="26"/>
          <w:szCs w:val="26"/>
        </w:rPr>
        <w:t>1.7. Xác minh chuyển trang thông báo đăng kí thành công với dòng “YOUR ACCOUNT HAS BEEN CREATED!”</w:t>
      </w:r>
    </w:p>
    <w:p w14:paraId="73EF16DB" w14:textId="77777777" w:rsidR="00BE0F09" w:rsidRPr="00AF0DFF" w:rsidRDefault="00BE0F09" w:rsidP="00BE0F09">
      <w:pPr>
        <w:pStyle w:val="Nidungvnbn"/>
      </w:pPr>
      <w:r w:rsidRPr="00AF0DFF">
        <w:t>9.TC9: Đăng kí tài khoản – không nhập company</w:t>
      </w:r>
    </w:p>
    <w:p w14:paraId="364CB65C"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người dùng đăng kí tài khoản trên webstie nhưng không nhập dữ liệu trường company</w:t>
      </w:r>
    </w:p>
    <w:p w14:paraId="37FCC95B"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77C56B0B"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25" w:history="1">
        <w:r w:rsidRPr="00AF0DFF">
          <w:rPr>
            <w:rStyle w:val="Hyperlink"/>
            <w:color w:val="auto"/>
            <w:sz w:val="26"/>
            <w:szCs w:val="26"/>
            <w:u w:val="none"/>
          </w:rPr>
          <w:t>https://automationteststore.com/</w:t>
        </w:r>
      </w:hyperlink>
    </w:p>
    <w:p w14:paraId="6BA86DAB"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37842FE2" w14:textId="77777777" w:rsidR="00BE0F09" w:rsidRPr="00AF0DFF" w:rsidRDefault="00BE0F09" w:rsidP="00BE0F09">
      <w:pPr>
        <w:spacing w:line="360" w:lineRule="auto"/>
        <w:ind w:left="360"/>
        <w:jc w:val="both"/>
        <w:rPr>
          <w:sz w:val="26"/>
          <w:szCs w:val="26"/>
        </w:rPr>
      </w:pPr>
      <w:r w:rsidRPr="00AF0DFF">
        <w:rPr>
          <w:sz w:val="26"/>
          <w:szCs w:val="26"/>
        </w:rPr>
        <w:t>1.3. Chọn continue ở register account</w:t>
      </w:r>
    </w:p>
    <w:p w14:paraId="652DC731" w14:textId="77777777" w:rsidR="00BE0F09" w:rsidRPr="00AF0DFF" w:rsidRDefault="00BE0F09" w:rsidP="00BE0F09">
      <w:pPr>
        <w:spacing w:line="360" w:lineRule="auto"/>
        <w:ind w:left="360"/>
        <w:jc w:val="both"/>
        <w:rPr>
          <w:sz w:val="26"/>
          <w:szCs w:val="26"/>
        </w:rPr>
      </w:pPr>
      <w:r w:rsidRPr="00AF0DFF">
        <w:rPr>
          <w:sz w:val="26"/>
          <w:szCs w:val="26"/>
        </w:rPr>
        <w:t xml:space="preserve">1.4. Nhập đầy đủ thông tin các truờng </w:t>
      </w:r>
    </w:p>
    <w:p w14:paraId="283F97B1"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Firstname: Tai</w:t>
      </w:r>
    </w:p>
    <w:p w14:paraId="2AAB2291"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Lastname:Vo Huu</w:t>
      </w:r>
    </w:p>
    <w:p w14:paraId="0259D02C"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lastRenderedPageBreak/>
        <w:t>Email: juk.a371@email-temp.com</w:t>
      </w:r>
    </w:p>
    <w:p w14:paraId="4A93E400"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Telephone:+84928828446</w:t>
      </w:r>
    </w:p>
    <w:p w14:paraId="269EC0CD"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Fax:+84928828446</w:t>
      </w:r>
    </w:p>
    <w:p w14:paraId="33573910"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Address_1:1 Nguyen Huu Tho</w:t>
      </w:r>
    </w:p>
    <w:p w14:paraId="3434E451"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Address_2:1 Nguyen Dinh Chieu</w:t>
      </w:r>
    </w:p>
    <w:p w14:paraId="6C27D888"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City:Ho Chi Minh</w:t>
      </w:r>
    </w:p>
    <w:p w14:paraId="4FAAC2D4"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Country:Việt Nam</w:t>
      </w:r>
    </w:p>
    <w:p w14:paraId="65012EBB"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Zip code:50000</w:t>
      </w:r>
    </w:p>
    <w:p w14:paraId="796AB577"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Region:Ho Chi Minh</w:t>
      </w:r>
    </w:p>
    <w:p w14:paraId="0DC087E6"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loginname:taibeo.04</w:t>
      </w:r>
    </w:p>
    <w:p w14:paraId="2E2A4B29"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password:taibeo.712</w:t>
      </w:r>
    </w:p>
    <w:p w14:paraId="27923E1C"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confirm:taibeo.712</w:t>
      </w:r>
    </w:p>
    <w:p w14:paraId="30658653" w14:textId="77777777" w:rsidR="00BE0F09" w:rsidRPr="00AF0DFF" w:rsidRDefault="00BE0F09" w:rsidP="00BE0F09">
      <w:pPr>
        <w:spacing w:line="360" w:lineRule="auto"/>
        <w:ind w:left="360"/>
        <w:jc w:val="both"/>
        <w:rPr>
          <w:sz w:val="26"/>
          <w:szCs w:val="26"/>
        </w:rPr>
      </w:pPr>
      <w:r w:rsidRPr="00AF0DFF">
        <w:rPr>
          <w:sz w:val="26"/>
          <w:szCs w:val="26"/>
        </w:rPr>
        <w:t xml:space="preserve">1.5. Click tích vào Privacy Policy </w:t>
      </w:r>
    </w:p>
    <w:p w14:paraId="41DEE2F0" w14:textId="77777777" w:rsidR="00BE0F09" w:rsidRPr="00AF0DFF" w:rsidRDefault="00BE0F09" w:rsidP="00BE0F09">
      <w:pPr>
        <w:spacing w:line="360" w:lineRule="auto"/>
        <w:ind w:left="360"/>
        <w:jc w:val="both"/>
        <w:rPr>
          <w:sz w:val="26"/>
          <w:szCs w:val="26"/>
        </w:rPr>
      </w:pPr>
      <w:r w:rsidRPr="00AF0DFF">
        <w:rPr>
          <w:sz w:val="26"/>
          <w:szCs w:val="26"/>
        </w:rPr>
        <w:t>1.6. Click  vào continue để tiếp tục đăng kí</w:t>
      </w:r>
    </w:p>
    <w:p w14:paraId="1EB4E14A" w14:textId="77777777" w:rsidR="00BE0F09" w:rsidRPr="00AF0DFF" w:rsidRDefault="00BE0F09" w:rsidP="00BE0F09">
      <w:pPr>
        <w:spacing w:line="360" w:lineRule="auto"/>
        <w:ind w:firstLine="360"/>
        <w:jc w:val="both"/>
        <w:rPr>
          <w:sz w:val="26"/>
          <w:szCs w:val="26"/>
        </w:rPr>
      </w:pPr>
      <w:r w:rsidRPr="00AF0DFF">
        <w:rPr>
          <w:sz w:val="26"/>
          <w:szCs w:val="26"/>
        </w:rPr>
        <w:t>1.7. Xác minh chuyển trang thông báo đăng kí thành công với dòng “YOUR ACCOUNT HAS BEEN CREATED!”</w:t>
      </w:r>
    </w:p>
    <w:p w14:paraId="1C338E08" w14:textId="77777777" w:rsidR="00BE0F09" w:rsidRPr="00AF0DFF" w:rsidRDefault="00BE0F09" w:rsidP="00BE0F09">
      <w:pPr>
        <w:pStyle w:val="Nidungvnbn"/>
      </w:pPr>
      <w:r w:rsidRPr="00AF0DFF">
        <w:t>10.TC10: Đăng kí tài khoản – không nhập address1</w:t>
      </w:r>
    </w:p>
    <w:p w14:paraId="00DC7A97"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người dùng đăng kí tài khoản trên webstie nhưng không nhập dữ liệu ở trường address1</w:t>
      </w:r>
    </w:p>
    <w:p w14:paraId="25579061"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2B4AA272"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26" w:history="1">
        <w:r w:rsidRPr="00AF0DFF">
          <w:rPr>
            <w:rStyle w:val="Hyperlink"/>
            <w:color w:val="auto"/>
            <w:sz w:val="26"/>
            <w:szCs w:val="26"/>
            <w:u w:val="none"/>
          </w:rPr>
          <w:t>https://automationteststore.com/</w:t>
        </w:r>
      </w:hyperlink>
    </w:p>
    <w:p w14:paraId="6946C026"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5A4653FF" w14:textId="77777777" w:rsidR="00BE0F09" w:rsidRPr="00AF0DFF" w:rsidRDefault="00BE0F09" w:rsidP="00BE0F09">
      <w:pPr>
        <w:spacing w:line="360" w:lineRule="auto"/>
        <w:ind w:left="360"/>
        <w:jc w:val="both"/>
        <w:rPr>
          <w:sz w:val="26"/>
          <w:szCs w:val="26"/>
        </w:rPr>
      </w:pPr>
      <w:r w:rsidRPr="00AF0DFF">
        <w:rPr>
          <w:sz w:val="26"/>
          <w:szCs w:val="26"/>
        </w:rPr>
        <w:t>1.3. Chọn continue ở register account</w:t>
      </w:r>
    </w:p>
    <w:p w14:paraId="57114C3B" w14:textId="77777777" w:rsidR="00BE0F09" w:rsidRPr="00AF0DFF" w:rsidRDefault="00BE0F09" w:rsidP="00BE0F09">
      <w:pPr>
        <w:spacing w:line="360" w:lineRule="auto"/>
        <w:ind w:left="360"/>
        <w:jc w:val="both"/>
        <w:rPr>
          <w:sz w:val="26"/>
          <w:szCs w:val="26"/>
        </w:rPr>
      </w:pPr>
      <w:r w:rsidRPr="00AF0DFF">
        <w:rPr>
          <w:sz w:val="26"/>
          <w:szCs w:val="26"/>
        </w:rPr>
        <w:t xml:space="preserve">1.4. Nhập đầy đủ thông tin các truờng </w:t>
      </w:r>
    </w:p>
    <w:p w14:paraId="4DA6512B"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Firstname: Tai</w:t>
      </w:r>
    </w:p>
    <w:p w14:paraId="0084C161"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Lastname:Vo Huu</w:t>
      </w:r>
    </w:p>
    <w:p w14:paraId="7FFB6925"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lastRenderedPageBreak/>
        <w:t>Email: juka37@email-temp.com</w:t>
      </w:r>
    </w:p>
    <w:p w14:paraId="6AFDB883"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Telephone:+84928828446</w:t>
      </w:r>
    </w:p>
    <w:p w14:paraId="229C5993"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Fax:+84928828446</w:t>
      </w:r>
    </w:p>
    <w:p w14:paraId="63252A1A"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Company:TDTU</w:t>
      </w:r>
    </w:p>
    <w:p w14:paraId="23CD0F26"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Address_2:1 Nguyen Dinh Chieu</w:t>
      </w:r>
    </w:p>
    <w:p w14:paraId="0CCAE745"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City:Ho Chi Minh</w:t>
      </w:r>
    </w:p>
    <w:p w14:paraId="5F16F9F6"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Country:Việt Nam</w:t>
      </w:r>
    </w:p>
    <w:p w14:paraId="0F803F8A"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Zip code:50000</w:t>
      </w:r>
    </w:p>
    <w:p w14:paraId="46125D8F"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Region:Ho Chi Minh</w:t>
      </w:r>
    </w:p>
    <w:p w14:paraId="499C1B47"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loginname:taibeo.01</w:t>
      </w:r>
    </w:p>
    <w:p w14:paraId="04CF54F4"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password:taibeo.712</w:t>
      </w:r>
    </w:p>
    <w:p w14:paraId="20FAC62C"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confirm:taibeo.712</w:t>
      </w:r>
    </w:p>
    <w:p w14:paraId="4F913BEF" w14:textId="77777777" w:rsidR="00BE0F09" w:rsidRPr="00AF0DFF" w:rsidRDefault="00BE0F09" w:rsidP="00BE0F09">
      <w:pPr>
        <w:spacing w:line="360" w:lineRule="auto"/>
        <w:ind w:left="360"/>
        <w:jc w:val="both"/>
        <w:rPr>
          <w:sz w:val="26"/>
          <w:szCs w:val="26"/>
        </w:rPr>
      </w:pPr>
      <w:r w:rsidRPr="00AF0DFF">
        <w:rPr>
          <w:sz w:val="26"/>
          <w:szCs w:val="26"/>
        </w:rPr>
        <w:t xml:space="preserve">1.5. Click tích vào Privacy Policy </w:t>
      </w:r>
    </w:p>
    <w:p w14:paraId="11B51146" w14:textId="77777777" w:rsidR="00BE0F09" w:rsidRPr="00AF0DFF" w:rsidRDefault="00BE0F09" w:rsidP="00BE0F09">
      <w:pPr>
        <w:spacing w:line="360" w:lineRule="auto"/>
        <w:ind w:left="360"/>
        <w:jc w:val="both"/>
        <w:rPr>
          <w:sz w:val="26"/>
          <w:szCs w:val="26"/>
        </w:rPr>
      </w:pPr>
      <w:r w:rsidRPr="00AF0DFF">
        <w:rPr>
          <w:sz w:val="26"/>
          <w:szCs w:val="26"/>
        </w:rPr>
        <w:t>1.6. Click  vào continue để tiếp tục đăng kí</w:t>
      </w:r>
    </w:p>
    <w:p w14:paraId="6A646EE9" w14:textId="77777777" w:rsidR="00BE0F09" w:rsidRPr="00AF0DFF" w:rsidRDefault="00BE0F09" w:rsidP="00BE0F09">
      <w:pPr>
        <w:spacing w:line="360" w:lineRule="auto"/>
        <w:ind w:firstLine="360"/>
        <w:jc w:val="both"/>
        <w:rPr>
          <w:sz w:val="26"/>
          <w:szCs w:val="26"/>
        </w:rPr>
      </w:pPr>
      <w:r w:rsidRPr="00AF0DFF">
        <w:rPr>
          <w:sz w:val="26"/>
          <w:szCs w:val="26"/>
        </w:rPr>
        <w:t>1.7. Xác minh có thông báo lỗi  “Address 1 must be between 3 and 128 characters!”</w:t>
      </w:r>
    </w:p>
    <w:p w14:paraId="29FFE199" w14:textId="77777777" w:rsidR="00BE0F09" w:rsidRPr="00AF0DFF" w:rsidRDefault="00BE0F09" w:rsidP="00BE0F09">
      <w:pPr>
        <w:pStyle w:val="Nidungvnbn"/>
      </w:pPr>
      <w:r w:rsidRPr="00AF0DFF">
        <w:t>11.TC11: Đăng kí tài khoản – không nhập address2</w:t>
      </w:r>
    </w:p>
    <w:p w14:paraId="587E7536"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người dùng đăng kí tài khoản trên webstie nhưng không nhập dữ liệu ở address2</w:t>
      </w:r>
    </w:p>
    <w:p w14:paraId="06636F2A"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2FAC49DE"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27" w:history="1">
        <w:r w:rsidRPr="00AF0DFF">
          <w:rPr>
            <w:rStyle w:val="Hyperlink"/>
            <w:color w:val="auto"/>
            <w:sz w:val="26"/>
            <w:szCs w:val="26"/>
            <w:u w:val="none"/>
          </w:rPr>
          <w:t>https://automationteststore.com/</w:t>
        </w:r>
      </w:hyperlink>
    </w:p>
    <w:p w14:paraId="7F9A988B"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68DB16F6" w14:textId="77777777" w:rsidR="00BE0F09" w:rsidRPr="00AF0DFF" w:rsidRDefault="00BE0F09" w:rsidP="00BE0F09">
      <w:pPr>
        <w:spacing w:line="360" w:lineRule="auto"/>
        <w:ind w:left="360"/>
        <w:jc w:val="both"/>
        <w:rPr>
          <w:sz w:val="26"/>
          <w:szCs w:val="26"/>
        </w:rPr>
      </w:pPr>
      <w:r w:rsidRPr="00AF0DFF">
        <w:rPr>
          <w:sz w:val="26"/>
          <w:szCs w:val="26"/>
        </w:rPr>
        <w:t>1.3. Chọn continue ở register account</w:t>
      </w:r>
    </w:p>
    <w:p w14:paraId="380CCEFB" w14:textId="77777777" w:rsidR="00BE0F09" w:rsidRPr="00AF0DFF" w:rsidRDefault="00BE0F09" w:rsidP="00BE0F09">
      <w:pPr>
        <w:spacing w:line="360" w:lineRule="auto"/>
        <w:ind w:left="360"/>
        <w:jc w:val="both"/>
        <w:rPr>
          <w:sz w:val="26"/>
          <w:szCs w:val="26"/>
        </w:rPr>
      </w:pPr>
      <w:r w:rsidRPr="00AF0DFF">
        <w:rPr>
          <w:sz w:val="26"/>
          <w:szCs w:val="26"/>
        </w:rPr>
        <w:t xml:space="preserve">1.4. Nhập đầy đủ thông tin các truờng </w:t>
      </w:r>
    </w:p>
    <w:p w14:paraId="5E6D5770"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Firstname: Tai</w:t>
      </w:r>
    </w:p>
    <w:p w14:paraId="23C03EE1"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Lastname:Vo Huu</w:t>
      </w:r>
    </w:p>
    <w:p w14:paraId="2138F364"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lastRenderedPageBreak/>
        <w:t>Email: juka37.33@email-temp.com</w:t>
      </w:r>
    </w:p>
    <w:p w14:paraId="20DDF8E7"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Telephone:+84928828446</w:t>
      </w:r>
    </w:p>
    <w:p w14:paraId="7EA28AE2"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Fax:+84928828446</w:t>
      </w:r>
    </w:p>
    <w:p w14:paraId="3CB6FF8E"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Company:TDTU</w:t>
      </w:r>
    </w:p>
    <w:p w14:paraId="5376C360"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Address_1:1 Nguyen Huu Tho</w:t>
      </w:r>
    </w:p>
    <w:p w14:paraId="0E321D15"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City:Ho Chi Minh</w:t>
      </w:r>
    </w:p>
    <w:p w14:paraId="339274FD"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Country:Việt Nam</w:t>
      </w:r>
    </w:p>
    <w:p w14:paraId="149ED6E5"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Zip code:50000</w:t>
      </w:r>
    </w:p>
    <w:p w14:paraId="2CA6BF86"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Region:Ho Chi Minh</w:t>
      </w:r>
    </w:p>
    <w:p w14:paraId="140E313A"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loginname:taibeo.05</w:t>
      </w:r>
    </w:p>
    <w:p w14:paraId="7F8344B9"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password:taibeo.712</w:t>
      </w:r>
    </w:p>
    <w:p w14:paraId="69F0786C"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confirm:taibeo.712</w:t>
      </w:r>
    </w:p>
    <w:p w14:paraId="4948B3F5" w14:textId="77777777" w:rsidR="00BE0F09" w:rsidRPr="00AF0DFF" w:rsidRDefault="00BE0F09" w:rsidP="00BE0F09">
      <w:pPr>
        <w:spacing w:line="360" w:lineRule="auto"/>
        <w:ind w:left="360"/>
        <w:jc w:val="both"/>
        <w:rPr>
          <w:sz w:val="26"/>
          <w:szCs w:val="26"/>
        </w:rPr>
      </w:pPr>
      <w:r w:rsidRPr="00AF0DFF">
        <w:rPr>
          <w:sz w:val="26"/>
          <w:szCs w:val="26"/>
        </w:rPr>
        <w:t xml:space="preserve">1.5. Click tích vào Privacy Policy </w:t>
      </w:r>
    </w:p>
    <w:p w14:paraId="052C86FD" w14:textId="77777777" w:rsidR="00BE0F09" w:rsidRPr="00AF0DFF" w:rsidRDefault="00BE0F09" w:rsidP="00BE0F09">
      <w:pPr>
        <w:spacing w:line="360" w:lineRule="auto"/>
        <w:ind w:left="360"/>
        <w:jc w:val="both"/>
        <w:rPr>
          <w:sz w:val="26"/>
          <w:szCs w:val="26"/>
        </w:rPr>
      </w:pPr>
      <w:r w:rsidRPr="00AF0DFF">
        <w:rPr>
          <w:sz w:val="26"/>
          <w:szCs w:val="26"/>
        </w:rPr>
        <w:t>1.6. Click  vào continue để tiếp tục đăng kí</w:t>
      </w:r>
    </w:p>
    <w:p w14:paraId="1843483E" w14:textId="77777777" w:rsidR="00BE0F09" w:rsidRPr="00AF0DFF" w:rsidRDefault="00BE0F09" w:rsidP="00BE0F09">
      <w:pPr>
        <w:spacing w:line="360" w:lineRule="auto"/>
        <w:ind w:firstLine="360"/>
        <w:jc w:val="both"/>
        <w:rPr>
          <w:sz w:val="26"/>
          <w:szCs w:val="26"/>
        </w:rPr>
      </w:pPr>
      <w:r w:rsidRPr="00AF0DFF">
        <w:rPr>
          <w:sz w:val="26"/>
          <w:szCs w:val="26"/>
        </w:rPr>
        <w:t>1.7. Xác minh chuyển trang thông báo đăng kí thành công với dòng “YOUR ACCOUNT HAS BEEN CREATED!”</w:t>
      </w:r>
    </w:p>
    <w:p w14:paraId="68372C11" w14:textId="77777777" w:rsidR="00BE0F09" w:rsidRPr="00AF0DFF" w:rsidRDefault="00BE0F09" w:rsidP="00BE0F09">
      <w:pPr>
        <w:pStyle w:val="Nidungvnbn"/>
      </w:pPr>
      <w:r w:rsidRPr="00AF0DFF">
        <w:t>12.TC12: Đăng kí tài khoản – không chọn country</w:t>
      </w:r>
    </w:p>
    <w:p w14:paraId="27A27533"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người dùng đăng kí tài khoản trên webstie nhưng không chọn coutry</w:t>
      </w:r>
    </w:p>
    <w:p w14:paraId="1E76E405"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52165A06"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28" w:history="1">
        <w:r w:rsidRPr="00AF0DFF">
          <w:rPr>
            <w:rStyle w:val="Hyperlink"/>
            <w:color w:val="auto"/>
            <w:sz w:val="26"/>
            <w:szCs w:val="26"/>
            <w:u w:val="none"/>
          </w:rPr>
          <w:t>https://automationteststore.com/</w:t>
        </w:r>
      </w:hyperlink>
    </w:p>
    <w:p w14:paraId="3E887996"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14AD4E6E" w14:textId="77777777" w:rsidR="00BE0F09" w:rsidRPr="00AF0DFF" w:rsidRDefault="00BE0F09" w:rsidP="00BE0F09">
      <w:pPr>
        <w:spacing w:line="360" w:lineRule="auto"/>
        <w:ind w:left="360"/>
        <w:jc w:val="both"/>
        <w:rPr>
          <w:sz w:val="26"/>
          <w:szCs w:val="26"/>
        </w:rPr>
      </w:pPr>
      <w:r w:rsidRPr="00AF0DFF">
        <w:rPr>
          <w:sz w:val="26"/>
          <w:szCs w:val="26"/>
        </w:rPr>
        <w:t>1.3. Chọn continue ở register account</w:t>
      </w:r>
    </w:p>
    <w:p w14:paraId="57A68AC1" w14:textId="77777777" w:rsidR="00BE0F09" w:rsidRPr="00AF0DFF" w:rsidRDefault="00BE0F09" w:rsidP="00BE0F09">
      <w:pPr>
        <w:spacing w:line="360" w:lineRule="auto"/>
        <w:ind w:left="360"/>
        <w:jc w:val="both"/>
        <w:rPr>
          <w:sz w:val="26"/>
          <w:szCs w:val="26"/>
        </w:rPr>
      </w:pPr>
      <w:r w:rsidRPr="00AF0DFF">
        <w:rPr>
          <w:sz w:val="26"/>
          <w:szCs w:val="26"/>
        </w:rPr>
        <w:t xml:space="preserve">1.4. Nhập đầy đủ thông tin các truờng </w:t>
      </w:r>
    </w:p>
    <w:p w14:paraId="2B26022E"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Firstname: Tai</w:t>
      </w:r>
    </w:p>
    <w:p w14:paraId="6C2E600C"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Lastname:Vo Huu</w:t>
      </w:r>
    </w:p>
    <w:p w14:paraId="4A27952F"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Email: juka37@email-temp.com</w:t>
      </w:r>
    </w:p>
    <w:p w14:paraId="6B930A68"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lastRenderedPageBreak/>
        <w:t>Telephone:+84928828446</w:t>
      </w:r>
    </w:p>
    <w:p w14:paraId="03032BED"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Fax:+84928828446</w:t>
      </w:r>
    </w:p>
    <w:p w14:paraId="2BB8C531"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Company:TDTU</w:t>
      </w:r>
    </w:p>
    <w:p w14:paraId="6A71B514"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Address_1:1 Nguyen Huu Tho</w:t>
      </w:r>
    </w:p>
    <w:p w14:paraId="273CADAA"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Address_2:1 Nguyen Dinh Chieu</w:t>
      </w:r>
    </w:p>
    <w:p w14:paraId="5DDF0DBA"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City:Ho Chi Minh</w:t>
      </w:r>
    </w:p>
    <w:p w14:paraId="511E7089"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Zip code:50000</w:t>
      </w:r>
    </w:p>
    <w:p w14:paraId="17D01B0D"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loginname:taibeo.01</w:t>
      </w:r>
    </w:p>
    <w:p w14:paraId="25AA8F0D"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password:taibeo.712</w:t>
      </w:r>
    </w:p>
    <w:p w14:paraId="1B3EAA96"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confirm:taibeo.712</w:t>
      </w:r>
    </w:p>
    <w:p w14:paraId="4E22ED32" w14:textId="77777777" w:rsidR="00BE0F09" w:rsidRPr="00AF0DFF" w:rsidRDefault="00BE0F09" w:rsidP="00BE0F09">
      <w:pPr>
        <w:spacing w:line="360" w:lineRule="auto"/>
        <w:ind w:left="360"/>
        <w:jc w:val="both"/>
        <w:rPr>
          <w:sz w:val="26"/>
          <w:szCs w:val="26"/>
        </w:rPr>
      </w:pPr>
      <w:r w:rsidRPr="00AF0DFF">
        <w:rPr>
          <w:sz w:val="26"/>
          <w:szCs w:val="26"/>
        </w:rPr>
        <w:t xml:space="preserve">1.5. Click tích vào Privacy Policy </w:t>
      </w:r>
    </w:p>
    <w:p w14:paraId="2CF2738D" w14:textId="77777777" w:rsidR="00BE0F09" w:rsidRPr="00AF0DFF" w:rsidRDefault="00BE0F09" w:rsidP="00BE0F09">
      <w:pPr>
        <w:spacing w:line="360" w:lineRule="auto"/>
        <w:ind w:left="360"/>
        <w:jc w:val="both"/>
        <w:rPr>
          <w:sz w:val="26"/>
          <w:szCs w:val="26"/>
        </w:rPr>
      </w:pPr>
      <w:r w:rsidRPr="00AF0DFF">
        <w:rPr>
          <w:sz w:val="26"/>
          <w:szCs w:val="26"/>
        </w:rPr>
        <w:t>1.6. Click  vào continue để tiếp tục đăng kí</w:t>
      </w:r>
    </w:p>
    <w:p w14:paraId="6C47C0A3" w14:textId="77777777" w:rsidR="00BE0F09" w:rsidRPr="00AF0DFF" w:rsidRDefault="00BE0F09" w:rsidP="00BE0F09">
      <w:pPr>
        <w:spacing w:line="360" w:lineRule="auto"/>
        <w:ind w:firstLine="360"/>
        <w:jc w:val="both"/>
        <w:rPr>
          <w:sz w:val="26"/>
          <w:szCs w:val="26"/>
        </w:rPr>
      </w:pPr>
      <w:r w:rsidRPr="00AF0DFF">
        <w:rPr>
          <w:sz w:val="26"/>
          <w:szCs w:val="26"/>
        </w:rPr>
        <w:t>1.7. Xác minh có thông báo lỗi “Please select a country!”</w:t>
      </w:r>
    </w:p>
    <w:p w14:paraId="17B613F2" w14:textId="77777777" w:rsidR="00BE0F09" w:rsidRPr="00AF0DFF" w:rsidRDefault="00BE0F09" w:rsidP="00BE0F09">
      <w:pPr>
        <w:pStyle w:val="Nidungvnbn"/>
      </w:pPr>
      <w:r w:rsidRPr="00AF0DFF">
        <w:t>13.TC13: Đăng kí tài khoản không nhập ZipCode</w:t>
      </w:r>
    </w:p>
    <w:p w14:paraId="3F27DF97"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người dùng đăng kí tài khoản trên webstie nhưng không nhập zipcode</w:t>
      </w:r>
    </w:p>
    <w:p w14:paraId="77B971ED"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20549BA4"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29" w:history="1">
        <w:r w:rsidRPr="00AF0DFF">
          <w:rPr>
            <w:rStyle w:val="Hyperlink"/>
            <w:color w:val="auto"/>
            <w:sz w:val="26"/>
            <w:szCs w:val="26"/>
            <w:u w:val="none"/>
          </w:rPr>
          <w:t>https://automationteststore.com/</w:t>
        </w:r>
      </w:hyperlink>
    </w:p>
    <w:p w14:paraId="68E3B6DF"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02EB701E" w14:textId="77777777" w:rsidR="00BE0F09" w:rsidRPr="00AF0DFF" w:rsidRDefault="00BE0F09" w:rsidP="00BE0F09">
      <w:pPr>
        <w:spacing w:line="360" w:lineRule="auto"/>
        <w:ind w:left="360"/>
        <w:jc w:val="both"/>
        <w:rPr>
          <w:sz w:val="26"/>
          <w:szCs w:val="26"/>
        </w:rPr>
      </w:pPr>
      <w:r w:rsidRPr="00AF0DFF">
        <w:rPr>
          <w:sz w:val="26"/>
          <w:szCs w:val="26"/>
        </w:rPr>
        <w:t>1.3. Chọn continue ở register account</w:t>
      </w:r>
    </w:p>
    <w:p w14:paraId="1D38DFFB" w14:textId="77777777" w:rsidR="00BE0F09" w:rsidRPr="00AF0DFF" w:rsidRDefault="00BE0F09" w:rsidP="00BE0F09">
      <w:pPr>
        <w:spacing w:line="360" w:lineRule="auto"/>
        <w:ind w:left="360"/>
        <w:jc w:val="both"/>
        <w:rPr>
          <w:sz w:val="26"/>
          <w:szCs w:val="26"/>
        </w:rPr>
      </w:pPr>
      <w:r w:rsidRPr="00AF0DFF">
        <w:rPr>
          <w:sz w:val="26"/>
          <w:szCs w:val="26"/>
        </w:rPr>
        <w:t xml:space="preserve">1.4. Nhập đầy đủ thông tin các truờng </w:t>
      </w:r>
    </w:p>
    <w:p w14:paraId="29F552B0"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Firstname: Tai</w:t>
      </w:r>
    </w:p>
    <w:p w14:paraId="437204C0"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Lastname:Vo Huu</w:t>
      </w:r>
    </w:p>
    <w:p w14:paraId="082D194A"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Email: juka37@email-temp.com</w:t>
      </w:r>
    </w:p>
    <w:p w14:paraId="452FCFB3"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Telephone:+84928828446</w:t>
      </w:r>
    </w:p>
    <w:p w14:paraId="563FD91F"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Fax:+84928828446</w:t>
      </w:r>
    </w:p>
    <w:p w14:paraId="6A7964F5"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Company:TDTU</w:t>
      </w:r>
    </w:p>
    <w:p w14:paraId="4E22FE05"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lastRenderedPageBreak/>
        <w:t>Address_1:1 Nguyen Huu Tho</w:t>
      </w:r>
    </w:p>
    <w:p w14:paraId="2F77D8B0"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Address_2:1 Nguyen Dinh Chieu</w:t>
      </w:r>
    </w:p>
    <w:p w14:paraId="23C0ADBC"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City:Ho Chi Minh</w:t>
      </w:r>
    </w:p>
    <w:p w14:paraId="31D5B7F3"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Country:Việt Nam</w:t>
      </w:r>
    </w:p>
    <w:p w14:paraId="6EFEB706"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Region:Ho Chi Minh</w:t>
      </w:r>
    </w:p>
    <w:p w14:paraId="3CC0418A"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loginname:taibeo.01</w:t>
      </w:r>
    </w:p>
    <w:p w14:paraId="369F1563"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password:taibeo.712</w:t>
      </w:r>
    </w:p>
    <w:p w14:paraId="10045108"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confirm:taibeo.712</w:t>
      </w:r>
    </w:p>
    <w:p w14:paraId="10A5601F" w14:textId="77777777" w:rsidR="00BE0F09" w:rsidRPr="00AF0DFF" w:rsidRDefault="00BE0F09" w:rsidP="00BE0F09">
      <w:pPr>
        <w:spacing w:line="360" w:lineRule="auto"/>
        <w:ind w:left="360"/>
        <w:jc w:val="both"/>
        <w:rPr>
          <w:sz w:val="26"/>
          <w:szCs w:val="26"/>
        </w:rPr>
      </w:pPr>
      <w:r w:rsidRPr="00AF0DFF">
        <w:rPr>
          <w:sz w:val="26"/>
          <w:szCs w:val="26"/>
        </w:rPr>
        <w:t xml:space="preserve">1.5. Click tích vào Privacy Policy </w:t>
      </w:r>
    </w:p>
    <w:p w14:paraId="3365524A" w14:textId="77777777" w:rsidR="00BE0F09" w:rsidRPr="00AF0DFF" w:rsidRDefault="00BE0F09" w:rsidP="00BE0F09">
      <w:pPr>
        <w:spacing w:line="360" w:lineRule="auto"/>
        <w:ind w:left="360"/>
        <w:jc w:val="both"/>
        <w:rPr>
          <w:sz w:val="26"/>
          <w:szCs w:val="26"/>
        </w:rPr>
      </w:pPr>
      <w:r w:rsidRPr="00AF0DFF">
        <w:rPr>
          <w:sz w:val="26"/>
          <w:szCs w:val="26"/>
        </w:rPr>
        <w:t>1.6. Click  vào continue để tiếp tục đăng kí</w:t>
      </w:r>
    </w:p>
    <w:p w14:paraId="5112B03B" w14:textId="77777777" w:rsidR="00BE0F09" w:rsidRPr="00AF0DFF" w:rsidRDefault="00BE0F09" w:rsidP="00BE0F09">
      <w:pPr>
        <w:spacing w:line="360" w:lineRule="auto"/>
        <w:ind w:firstLine="360"/>
        <w:jc w:val="both"/>
        <w:rPr>
          <w:sz w:val="26"/>
          <w:szCs w:val="26"/>
        </w:rPr>
      </w:pPr>
      <w:r w:rsidRPr="00AF0DFF">
        <w:rPr>
          <w:sz w:val="26"/>
          <w:szCs w:val="26"/>
        </w:rPr>
        <w:t>1.7. Xác minh có thông báo lỗi “Zip/postal code must be between 3 and 10 characters!”</w:t>
      </w:r>
    </w:p>
    <w:p w14:paraId="54FFAEFC" w14:textId="77777777" w:rsidR="00BE0F09" w:rsidRPr="00AF0DFF" w:rsidRDefault="00BE0F09" w:rsidP="00BE0F09">
      <w:pPr>
        <w:pStyle w:val="Nidungvnbn"/>
      </w:pPr>
      <w:r w:rsidRPr="00AF0DFF">
        <w:t>14.TC14: Đăng kí tài khoản – không chọn region</w:t>
      </w:r>
    </w:p>
    <w:p w14:paraId="6FE8D46F"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người dùng đăng kí tài khoản trên webstie nhưng không chọn region</w:t>
      </w:r>
    </w:p>
    <w:p w14:paraId="522A8CD3"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45696713"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30" w:history="1">
        <w:r w:rsidRPr="00AF0DFF">
          <w:rPr>
            <w:rStyle w:val="Hyperlink"/>
            <w:color w:val="auto"/>
            <w:sz w:val="26"/>
            <w:szCs w:val="26"/>
            <w:u w:val="none"/>
          </w:rPr>
          <w:t>https://automationteststore.com/</w:t>
        </w:r>
      </w:hyperlink>
    </w:p>
    <w:p w14:paraId="77A4175F"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6D217EB0" w14:textId="77777777" w:rsidR="00BE0F09" w:rsidRPr="00AF0DFF" w:rsidRDefault="00BE0F09" w:rsidP="00BE0F09">
      <w:pPr>
        <w:spacing w:line="360" w:lineRule="auto"/>
        <w:ind w:left="360"/>
        <w:jc w:val="both"/>
        <w:rPr>
          <w:sz w:val="26"/>
          <w:szCs w:val="26"/>
        </w:rPr>
      </w:pPr>
      <w:r w:rsidRPr="00AF0DFF">
        <w:rPr>
          <w:sz w:val="26"/>
          <w:szCs w:val="26"/>
        </w:rPr>
        <w:t>1.3. Chọn continue ở register account</w:t>
      </w:r>
    </w:p>
    <w:p w14:paraId="3906046C" w14:textId="77777777" w:rsidR="00BE0F09" w:rsidRPr="00AF0DFF" w:rsidRDefault="00BE0F09" w:rsidP="00BE0F09">
      <w:pPr>
        <w:spacing w:line="360" w:lineRule="auto"/>
        <w:ind w:left="360"/>
        <w:jc w:val="both"/>
        <w:rPr>
          <w:sz w:val="26"/>
          <w:szCs w:val="26"/>
        </w:rPr>
      </w:pPr>
      <w:r w:rsidRPr="00AF0DFF">
        <w:rPr>
          <w:sz w:val="26"/>
          <w:szCs w:val="26"/>
        </w:rPr>
        <w:t xml:space="preserve">1.4. Nhập đầy đủ thông tin các truờng </w:t>
      </w:r>
    </w:p>
    <w:p w14:paraId="36E47F06"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Firstname: Tai</w:t>
      </w:r>
    </w:p>
    <w:p w14:paraId="76E9D035"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Lastname:Vo Huu</w:t>
      </w:r>
    </w:p>
    <w:p w14:paraId="02E588F4"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Email: juka37@email-temp.com</w:t>
      </w:r>
    </w:p>
    <w:p w14:paraId="3AC3AA52"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Telephone:+84928828446</w:t>
      </w:r>
    </w:p>
    <w:p w14:paraId="7F69CFAC"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Fax:+84928828446</w:t>
      </w:r>
    </w:p>
    <w:p w14:paraId="1951000F"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Company:TDTU</w:t>
      </w:r>
    </w:p>
    <w:p w14:paraId="537BFB9E"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Address_1:1 Nguyen Huu Tho</w:t>
      </w:r>
    </w:p>
    <w:p w14:paraId="5670B0C4"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lastRenderedPageBreak/>
        <w:t>Address_2:1 Nguyen Dinh Chieu</w:t>
      </w:r>
    </w:p>
    <w:p w14:paraId="3C3A3D46"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City:Ho Chi Minh</w:t>
      </w:r>
    </w:p>
    <w:p w14:paraId="214D79C1"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Country:Việt Nam</w:t>
      </w:r>
    </w:p>
    <w:p w14:paraId="344493FE"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Zip code:50000</w:t>
      </w:r>
    </w:p>
    <w:p w14:paraId="45EE3790"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loginname:taibeo.01</w:t>
      </w:r>
    </w:p>
    <w:p w14:paraId="5ED6634E"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password:taibeo.712</w:t>
      </w:r>
    </w:p>
    <w:p w14:paraId="61AC98ED"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confirm:taibeo.712</w:t>
      </w:r>
    </w:p>
    <w:p w14:paraId="3573A406" w14:textId="77777777" w:rsidR="00BE0F09" w:rsidRPr="00AF0DFF" w:rsidRDefault="00BE0F09" w:rsidP="00BE0F09">
      <w:pPr>
        <w:spacing w:line="360" w:lineRule="auto"/>
        <w:ind w:left="360"/>
        <w:jc w:val="both"/>
        <w:rPr>
          <w:sz w:val="26"/>
          <w:szCs w:val="26"/>
        </w:rPr>
      </w:pPr>
      <w:r w:rsidRPr="00AF0DFF">
        <w:rPr>
          <w:sz w:val="26"/>
          <w:szCs w:val="26"/>
        </w:rPr>
        <w:t xml:space="preserve">1.5. Click tích vào Privacy Policy </w:t>
      </w:r>
    </w:p>
    <w:p w14:paraId="3068518C" w14:textId="77777777" w:rsidR="00BE0F09" w:rsidRPr="00AF0DFF" w:rsidRDefault="00BE0F09" w:rsidP="00BE0F09">
      <w:pPr>
        <w:spacing w:line="360" w:lineRule="auto"/>
        <w:ind w:left="360"/>
        <w:jc w:val="both"/>
        <w:rPr>
          <w:sz w:val="26"/>
          <w:szCs w:val="26"/>
        </w:rPr>
      </w:pPr>
      <w:r w:rsidRPr="00AF0DFF">
        <w:rPr>
          <w:sz w:val="26"/>
          <w:szCs w:val="26"/>
        </w:rPr>
        <w:t>1.6. Click  vào continue để tiếp tục đăng kí</w:t>
      </w:r>
    </w:p>
    <w:p w14:paraId="2D0D39C2" w14:textId="77777777" w:rsidR="00BE0F09" w:rsidRPr="00AF0DFF" w:rsidRDefault="00BE0F09" w:rsidP="00BE0F09">
      <w:pPr>
        <w:spacing w:line="360" w:lineRule="auto"/>
        <w:ind w:firstLine="360"/>
        <w:jc w:val="both"/>
        <w:rPr>
          <w:sz w:val="26"/>
          <w:szCs w:val="26"/>
        </w:rPr>
      </w:pPr>
      <w:r w:rsidRPr="00AF0DFF">
        <w:rPr>
          <w:sz w:val="26"/>
          <w:szCs w:val="26"/>
        </w:rPr>
        <w:t>1.7. Xác minh có thông báo lỗi : “Please select a region / state!”</w:t>
      </w:r>
    </w:p>
    <w:p w14:paraId="6F6D8F68" w14:textId="77777777" w:rsidR="00BE0F09" w:rsidRPr="00AF0DFF" w:rsidRDefault="00BE0F09" w:rsidP="00BE0F09">
      <w:pPr>
        <w:pStyle w:val="Nidungvnbn"/>
      </w:pPr>
      <w:r w:rsidRPr="00AF0DFF">
        <w:t>15.TC15: Đăng kí tài khoản – không nhập city</w:t>
      </w:r>
    </w:p>
    <w:p w14:paraId="59237101"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người dùng đăng kí tài khoản trên webstie nhưng không nhập city</w:t>
      </w:r>
    </w:p>
    <w:p w14:paraId="3FB326AE"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56DFA997"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31" w:history="1">
        <w:r w:rsidRPr="00AF0DFF">
          <w:rPr>
            <w:rStyle w:val="Hyperlink"/>
            <w:color w:val="auto"/>
            <w:sz w:val="26"/>
            <w:szCs w:val="26"/>
            <w:u w:val="none"/>
          </w:rPr>
          <w:t>https://automationteststore.com/</w:t>
        </w:r>
      </w:hyperlink>
    </w:p>
    <w:p w14:paraId="5D79F187"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2A33A28F" w14:textId="77777777" w:rsidR="00BE0F09" w:rsidRPr="00AF0DFF" w:rsidRDefault="00BE0F09" w:rsidP="00BE0F09">
      <w:pPr>
        <w:spacing w:line="360" w:lineRule="auto"/>
        <w:ind w:left="360"/>
        <w:jc w:val="both"/>
        <w:rPr>
          <w:sz w:val="26"/>
          <w:szCs w:val="26"/>
        </w:rPr>
      </w:pPr>
      <w:r w:rsidRPr="00AF0DFF">
        <w:rPr>
          <w:sz w:val="26"/>
          <w:szCs w:val="26"/>
        </w:rPr>
        <w:t>1.3. Chọn continue ở register account</w:t>
      </w:r>
    </w:p>
    <w:p w14:paraId="19F00B9D" w14:textId="77777777" w:rsidR="00BE0F09" w:rsidRPr="00AF0DFF" w:rsidRDefault="00BE0F09" w:rsidP="00BE0F09">
      <w:pPr>
        <w:spacing w:line="360" w:lineRule="auto"/>
        <w:ind w:left="360"/>
        <w:jc w:val="both"/>
        <w:rPr>
          <w:sz w:val="26"/>
          <w:szCs w:val="26"/>
        </w:rPr>
      </w:pPr>
      <w:r w:rsidRPr="00AF0DFF">
        <w:rPr>
          <w:sz w:val="26"/>
          <w:szCs w:val="26"/>
        </w:rPr>
        <w:t xml:space="preserve">1.4. Nhập đầy đủ thông tin các truờng </w:t>
      </w:r>
    </w:p>
    <w:p w14:paraId="28FA3A56"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Firstname: Tai</w:t>
      </w:r>
    </w:p>
    <w:p w14:paraId="229CC6D7"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Lastname:Vo Huu</w:t>
      </w:r>
    </w:p>
    <w:p w14:paraId="7384F886"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Email: juka37@email-temp.com</w:t>
      </w:r>
    </w:p>
    <w:p w14:paraId="4F3F2563"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Telephone:+84928828446</w:t>
      </w:r>
    </w:p>
    <w:p w14:paraId="448A38C8"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Fax:+84928828446</w:t>
      </w:r>
    </w:p>
    <w:p w14:paraId="05B12721"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Company:TDTU</w:t>
      </w:r>
    </w:p>
    <w:p w14:paraId="7836C1A0"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Address_1:1 Nguyen Huu Tho</w:t>
      </w:r>
    </w:p>
    <w:p w14:paraId="67AF1082"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Address_2:1 Nguyen Dinh Chieu</w:t>
      </w:r>
    </w:p>
    <w:p w14:paraId="42192EF5"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Country:Việt Nam</w:t>
      </w:r>
    </w:p>
    <w:p w14:paraId="5B2B3DC6"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lastRenderedPageBreak/>
        <w:t>Zip code:50000</w:t>
      </w:r>
    </w:p>
    <w:p w14:paraId="24EDCDCA"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Region:Ho Chi Minh</w:t>
      </w:r>
    </w:p>
    <w:p w14:paraId="51FC97B2"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loginname:taibeo.01</w:t>
      </w:r>
    </w:p>
    <w:p w14:paraId="62547548"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password:taibeo.712</w:t>
      </w:r>
    </w:p>
    <w:p w14:paraId="5D244164"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confirm:taibeo.712</w:t>
      </w:r>
    </w:p>
    <w:p w14:paraId="52ED8B4B" w14:textId="77777777" w:rsidR="00BE0F09" w:rsidRPr="00AF0DFF" w:rsidRDefault="00BE0F09" w:rsidP="00BE0F09">
      <w:pPr>
        <w:spacing w:line="360" w:lineRule="auto"/>
        <w:ind w:left="360"/>
        <w:jc w:val="both"/>
        <w:rPr>
          <w:sz w:val="26"/>
          <w:szCs w:val="26"/>
        </w:rPr>
      </w:pPr>
      <w:r w:rsidRPr="00AF0DFF">
        <w:rPr>
          <w:sz w:val="26"/>
          <w:szCs w:val="26"/>
        </w:rPr>
        <w:t xml:space="preserve">1.5. Click tích vào Privacy Policy </w:t>
      </w:r>
    </w:p>
    <w:p w14:paraId="7E05A0A6" w14:textId="77777777" w:rsidR="00BE0F09" w:rsidRPr="00AF0DFF" w:rsidRDefault="00BE0F09" w:rsidP="00BE0F09">
      <w:pPr>
        <w:spacing w:line="360" w:lineRule="auto"/>
        <w:ind w:left="360"/>
        <w:jc w:val="both"/>
        <w:rPr>
          <w:sz w:val="26"/>
          <w:szCs w:val="26"/>
        </w:rPr>
      </w:pPr>
      <w:r w:rsidRPr="00AF0DFF">
        <w:rPr>
          <w:sz w:val="26"/>
          <w:szCs w:val="26"/>
        </w:rPr>
        <w:t>1.6. Click  vào continue để tiếp tục đăng kí</w:t>
      </w:r>
    </w:p>
    <w:p w14:paraId="38F0E96E" w14:textId="77777777" w:rsidR="00BE0F09" w:rsidRPr="00AF0DFF" w:rsidRDefault="00BE0F09" w:rsidP="00BE0F09">
      <w:pPr>
        <w:spacing w:line="360" w:lineRule="auto"/>
        <w:ind w:firstLine="360"/>
        <w:jc w:val="both"/>
        <w:rPr>
          <w:sz w:val="26"/>
          <w:szCs w:val="26"/>
        </w:rPr>
      </w:pPr>
      <w:r w:rsidRPr="00AF0DFF">
        <w:rPr>
          <w:sz w:val="26"/>
          <w:szCs w:val="26"/>
        </w:rPr>
        <w:t>1.7. Xác minh có thông báo lỗi : “City must be between 3 and 128 characters!”</w:t>
      </w:r>
    </w:p>
    <w:p w14:paraId="0D37F4CF" w14:textId="77777777" w:rsidR="00BE0F09" w:rsidRPr="00AF0DFF" w:rsidRDefault="00BE0F09" w:rsidP="00BE0F09">
      <w:pPr>
        <w:pStyle w:val="Nidungvnbn"/>
      </w:pPr>
      <w:r w:rsidRPr="00AF0DFF">
        <w:t>16.TC16: Đăng kí tài khoản – không nhập login name</w:t>
      </w:r>
    </w:p>
    <w:p w14:paraId="36B7667E"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người dùng đăng kí tài khoản trên webstie nhưng không nhập login name</w:t>
      </w:r>
    </w:p>
    <w:p w14:paraId="34E3B994"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1F533963"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32" w:history="1">
        <w:r w:rsidRPr="00AF0DFF">
          <w:rPr>
            <w:rStyle w:val="Hyperlink"/>
            <w:color w:val="auto"/>
            <w:sz w:val="26"/>
            <w:szCs w:val="26"/>
            <w:u w:val="none"/>
          </w:rPr>
          <w:t>https://automationteststore.com/</w:t>
        </w:r>
      </w:hyperlink>
    </w:p>
    <w:p w14:paraId="56CD3D8A"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1ABEC847" w14:textId="77777777" w:rsidR="00BE0F09" w:rsidRPr="00AF0DFF" w:rsidRDefault="00BE0F09" w:rsidP="00BE0F09">
      <w:pPr>
        <w:spacing w:line="360" w:lineRule="auto"/>
        <w:ind w:left="360"/>
        <w:jc w:val="both"/>
        <w:rPr>
          <w:sz w:val="26"/>
          <w:szCs w:val="26"/>
        </w:rPr>
      </w:pPr>
      <w:r w:rsidRPr="00AF0DFF">
        <w:rPr>
          <w:sz w:val="26"/>
          <w:szCs w:val="26"/>
        </w:rPr>
        <w:t>1.3. Chọn continue ở register account</w:t>
      </w:r>
    </w:p>
    <w:p w14:paraId="241609E9" w14:textId="77777777" w:rsidR="00BE0F09" w:rsidRPr="00AF0DFF" w:rsidRDefault="00BE0F09" w:rsidP="00BE0F09">
      <w:pPr>
        <w:spacing w:line="360" w:lineRule="auto"/>
        <w:ind w:left="360"/>
        <w:jc w:val="both"/>
        <w:rPr>
          <w:sz w:val="26"/>
          <w:szCs w:val="26"/>
        </w:rPr>
      </w:pPr>
      <w:r w:rsidRPr="00AF0DFF">
        <w:rPr>
          <w:sz w:val="26"/>
          <w:szCs w:val="26"/>
        </w:rPr>
        <w:t xml:space="preserve">1.4. Nhập đầy đủ thông tin các truờng </w:t>
      </w:r>
    </w:p>
    <w:p w14:paraId="7C86F95F"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Firstname: Tai</w:t>
      </w:r>
    </w:p>
    <w:p w14:paraId="6119A786"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Lastname:Vo Huu</w:t>
      </w:r>
    </w:p>
    <w:p w14:paraId="303C9CD1"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Email: juka37@email-temp.com</w:t>
      </w:r>
    </w:p>
    <w:p w14:paraId="2058CF4D"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Telephone:+84928828446</w:t>
      </w:r>
    </w:p>
    <w:p w14:paraId="0A157A7E"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Fax:+84928828446</w:t>
      </w:r>
    </w:p>
    <w:p w14:paraId="7508EC1E"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Company:TDTU</w:t>
      </w:r>
    </w:p>
    <w:p w14:paraId="72572B83"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Address_1:1 Nguyen Huu Tho</w:t>
      </w:r>
    </w:p>
    <w:p w14:paraId="152D4118"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Address_2:1 Nguyen Dinh Chieu</w:t>
      </w:r>
    </w:p>
    <w:p w14:paraId="0426FCFB"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City:Ho Chi Minh</w:t>
      </w:r>
    </w:p>
    <w:p w14:paraId="66C3D2B1"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Country:Việt Nam</w:t>
      </w:r>
    </w:p>
    <w:p w14:paraId="0176C245"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lastRenderedPageBreak/>
        <w:t>Zip code:50000</w:t>
      </w:r>
    </w:p>
    <w:p w14:paraId="44078F1B"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Region:Ho Chi Minh</w:t>
      </w:r>
    </w:p>
    <w:p w14:paraId="7109E7EE"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password:taibeo.712</w:t>
      </w:r>
    </w:p>
    <w:p w14:paraId="24139B0F"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confirm:taibeo.712</w:t>
      </w:r>
    </w:p>
    <w:p w14:paraId="1F306332" w14:textId="77777777" w:rsidR="00BE0F09" w:rsidRPr="00AF0DFF" w:rsidRDefault="00BE0F09" w:rsidP="00BE0F09">
      <w:pPr>
        <w:spacing w:line="360" w:lineRule="auto"/>
        <w:ind w:left="360"/>
        <w:jc w:val="both"/>
        <w:rPr>
          <w:sz w:val="26"/>
          <w:szCs w:val="26"/>
        </w:rPr>
      </w:pPr>
      <w:r w:rsidRPr="00AF0DFF">
        <w:rPr>
          <w:sz w:val="26"/>
          <w:szCs w:val="26"/>
        </w:rPr>
        <w:t xml:space="preserve">1.5. Click tích vào Privacy Policy </w:t>
      </w:r>
    </w:p>
    <w:p w14:paraId="1E5A395A" w14:textId="77777777" w:rsidR="00BE0F09" w:rsidRPr="00AF0DFF" w:rsidRDefault="00BE0F09" w:rsidP="00BE0F09">
      <w:pPr>
        <w:spacing w:line="360" w:lineRule="auto"/>
        <w:ind w:left="360"/>
        <w:jc w:val="both"/>
        <w:rPr>
          <w:sz w:val="26"/>
          <w:szCs w:val="26"/>
        </w:rPr>
      </w:pPr>
      <w:r w:rsidRPr="00AF0DFF">
        <w:rPr>
          <w:sz w:val="26"/>
          <w:szCs w:val="26"/>
        </w:rPr>
        <w:t>1.6. Click  vào continue để tiếp tục đăng kí</w:t>
      </w:r>
    </w:p>
    <w:p w14:paraId="0656F06A" w14:textId="77777777" w:rsidR="00BE0F09" w:rsidRPr="00AF0DFF" w:rsidRDefault="00BE0F09" w:rsidP="00BE0F09">
      <w:pPr>
        <w:spacing w:line="360" w:lineRule="auto"/>
        <w:ind w:firstLine="360"/>
        <w:jc w:val="both"/>
        <w:rPr>
          <w:sz w:val="26"/>
          <w:szCs w:val="26"/>
        </w:rPr>
      </w:pPr>
      <w:r w:rsidRPr="00AF0DFF">
        <w:rPr>
          <w:sz w:val="26"/>
          <w:szCs w:val="26"/>
        </w:rPr>
        <w:t>1.7. Xác minh có thông báo lỗi “Login name must be alphanumeric only and between 5 and 64 characters!”</w:t>
      </w:r>
    </w:p>
    <w:p w14:paraId="5051C742" w14:textId="77777777" w:rsidR="00BE0F09" w:rsidRPr="00AF0DFF" w:rsidRDefault="00BE0F09" w:rsidP="00BE0F09">
      <w:pPr>
        <w:pStyle w:val="Nidungvnbn"/>
      </w:pPr>
      <w:r w:rsidRPr="00AF0DFF">
        <w:t>17.TC17: Đăng kí tài khoản – không nhập password</w:t>
      </w:r>
    </w:p>
    <w:p w14:paraId="6C560405"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người dùng đăng kí tài khoản trên webstie nhưng không nhập password</w:t>
      </w:r>
    </w:p>
    <w:p w14:paraId="3AE513E0"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01384D20"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33" w:history="1">
        <w:r w:rsidRPr="00AF0DFF">
          <w:rPr>
            <w:rStyle w:val="Hyperlink"/>
            <w:color w:val="auto"/>
            <w:sz w:val="26"/>
            <w:szCs w:val="26"/>
            <w:u w:val="none"/>
          </w:rPr>
          <w:t>https://automationteststore.com/</w:t>
        </w:r>
      </w:hyperlink>
    </w:p>
    <w:p w14:paraId="67F36272"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7F14947D" w14:textId="77777777" w:rsidR="00BE0F09" w:rsidRPr="00AF0DFF" w:rsidRDefault="00BE0F09" w:rsidP="00BE0F09">
      <w:pPr>
        <w:spacing w:line="360" w:lineRule="auto"/>
        <w:ind w:left="360"/>
        <w:jc w:val="both"/>
        <w:rPr>
          <w:sz w:val="26"/>
          <w:szCs w:val="26"/>
        </w:rPr>
      </w:pPr>
      <w:r w:rsidRPr="00AF0DFF">
        <w:rPr>
          <w:sz w:val="26"/>
          <w:szCs w:val="26"/>
        </w:rPr>
        <w:t>1.3. Chọn continue ở register account</w:t>
      </w:r>
    </w:p>
    <w:p w14:paraId="53918C59" w14:textId="77777777" w:rsidR="00BE0F09" w:rsidRPr="00AF0DFF" w:rsidRDefault="00BE0F09" w:rsidP="00BE0F09">
      <w:pPr>
        <w:spacing w:line="360" w:lineRule="auto"/>
        <w:ind w:left="360"/>
        <w:jc w:val="both"/>
        <w:rPr>
          <w:sz w:val="26"/>
          <w:szCs w:val="26"/>
        </w:rPr>
      </w:pPr>
      <w:r w:rsidRPr="00AF0DFF">
        <w:rPr>
          <w:sz w:val="26"/>
          <w:szCs w:val="26"/>
        </w:rPr>
        <w:t xml:space="preserve">1.4. Nhập đầy đủ thông tin các truờng </w:t>
      </w:r>
    </w:p>
    <w:p w14:paraId="11C225CD"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Firstname: Tai</w:t>
      </w:r>
    </w:p>
    <w:p w14:paraId="6030D96D"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Lastname:Vo Huu</w:t>
      </w:r>
    </w:p>
    <w:p w14:paraId="4D120E07"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Email: juka37@email-temp.com</w:t>
      </w:r>
    </w:p>
    <w:p w14:paraId="48B0FDCE"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Telephone:+84928828446</w:t>
      </w:r>
    </w:p>
    <w:p w14:paraId="4905AAD1"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Fax:+84928828446</w:t>
      </w:r>
    </w:p>
    <w:p w14:paraId="7976EBBD"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Company:TDTU</w:t>
      </w:r>
    </w:p>
    <w:p w14:paraId="623EAD5D"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Address_1:1 Nguyen Huu Tho</w:t>
      </w:r>
    </w:p>
    <w:p w14:paraId="198DC4CB"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Address_2:1 Nguyen Dinh Chieu</w:t>
      </w:r>
    </w:p>
    <w:p w14:paraId="6EC36AD2"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City:Ho Chi Minh</w:t>
      </w:r>
    </w:p>
    <w:p w14:paraId="59E5FAA4"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Country:Việt Nam</w:t>
      </w:r>
    </w:p>
    <w:p w14:paraId="66CD4542"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Zip code:50000</w:t>
      </w:r>
    </w:p>
    <w:p w14:paraId="6BE6F374"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lastRenderedPageBreak/>
        <w:t>Region:Ho Chi Minh</w:t>
      </w:r>
    </w:p>
    <w:p w14:paraId="16169A5C"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loginname:taibeo.01</w:t>
      </w:r>
    </w:p>
    <w:p w14:paraId="7C2C8094" w14:textId="77777777" w:rsidR="00BE0F09" w:rsidRPr="00AF0DFF" w:rsidRDefault="00BE0F09" w:rsidP="00BE0F09">
      <w:pPr>
        <w:spacing w:line="360" w:lineRule="auto"/>
        <w:ind w:left="360"/>
        <w:jc w:val="both"/>
        <w:rPr>
          <w:sz w:val="26"/>
          <w:szCs w:val="26"/>
        </w:rPr>
      </w:pPr>
      <w:r w:rsidRPr="00AF0DFF">
        <w:rPr>
          <w:sz w:val="26"/>
          <w:szCs w:val="26"/>
        </w:rPr>
        <w:t xml:space="preserve">1.5. Click tích vào Privacy Policy </w:t>
      </w:r>
    </w:p>
    <w:p w14:paraId="524DA0B4" w14:textId="77777777" w:rsidR="00BE0F09" w:rsidRPr="00AF0DFF" w:rsidRDefault="00BE0F09" w:rsidP="00BE0F09">
      <w:pPr>
        <w:spacing w:line="360" w:lineRule="auto"/>
        <w:ind w:left="360"/>
        <w:jc w:val="both"/>
        <w:rPr>
          <w:sz w:val="26"/>
          <w:szCs w:val="26"/>
        </w:rPr>
      </w:pPr>
      <w:r w:rsidRPr="00AF0DFF">
        <w:rPr>
          <w:sz w:val="26"/>
          <w:szCs w:val="26"/>
        </w:rPr>
        <w:t>1.6. Click  vào continue để tiếp tục đăng kí</w:t>
      </w:r>
    </w:p>
    <w:p w14:paraId="071B0BCF" w14:textId="77777777" w:rsidR="00BE0F09" w:rsidRPr="00AF0DFF" w:rsidRDefault="00BE0F09" w:rsidP="00BE0F09">
      <w:pPr>
        <w:spacing w:line="360" w:lineRule="auto"/>
        <w:ind w:firstLine="360"/>
        <w:jc w:val="both"/>
        <w:rPr>
          <w:sz w:val="26"/>
          <w:szCs w:val="26"/>
        </w:rPr>
      </w:pPr>
      <w:r w:rsidRPr="00AF0DFF">
        <w:rPr>
          <w:sz w:val="26"/>
          <w:szCs w:val="26"/>
        </w:rPr>
        <w:t xml:space="preserve">1.7. Xác minh thông báo lỗi : “Password must be between 4 and 20 characters!” </w:t>
      </w:r>
    </w:p>
    <w:p w14:paraId="33A0C5B0" w14:textId="77777777" w:rsidR="00BE0F09" w:rsidRPr="00AF0DFF" w:rsidRDefault="00BE0F09" w:rsidP="00BE0F09">
      <w:pPr>
        <w:pStyle w:val="Nidungvnbn"/>
      </w:pPr>
      <w:r w:rsidRPr="00AF0DFF">
        <w:t>18.TC18: Đăng kí tài khoản – không nhập đúng confirm password</w:t>
      </w:r>
    </w:p>
    <w:p w14:paraId="39CCC156"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người dùng đăng kí tài khoản trên webstie nhưng người dùng comfirm password bị sai</w:t>
      </w:r>
    </w:p>
    <w:p w14:paraId="7F21D642"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50258FE5"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34" w:history="1">
        <w:r w:rsidRPr="00AF0DFF">
          <w:rPr>
            <w:rStyle w:val="Hyperlink"/>
            <w:color w:val="auto"/>
            <w:sz w:val="26"/>
            <w:szCs w:val="26"/>
            <w:u w:val="none"/>
          </w:rPr>
          <w:t>https://automationteststore.com/</w:t>
        </w:r>
      </w:hyperlink>
    </w:p>
    <w:p w14:paraId="4C0E3003"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5754CB8A" w14:textId="77777777" w:rsidR="00BE0F09" w:rsidRPr="00AF0DFF" w:rsidRDefault="00BE0F09" w:rsidP="00BE0F09">
      <w:pPr>
        <w:spacing w:line="360" w:lineRule="auto"/>
        <w:ind w:left="360"/>
        <w:jc w:val="both"/>
        <w:rPr>
          <w:sz w:val="26"/>
          <w:szCs w:val="26"/>
        </w:rPr>
      </w:pPr>
      <w:r w:rsidRPr="00AF0DFF">
        <w:rPr>
          <w:sz w:val="26"/>
          <w:szCs w:val="26"/>
        </w:rPr>
        <w:t>1.3. Chọn continue ở register account</w:t>
      </w:r>
    </w:p>
    <w:p w14:paraId="6B114EE9" w14:textId="77777777" w:rsidR="00BE0F09" w:rsidRPr="00AF0DFF" w:rsidRDefault="00BE0F09" w:rsidP="00BE0F09">
      <w:pPr>
        <w:spacing w:line="360" w:lineRule="auto"/>
        <w:ind w:left="360"/>
        <w:jc w:val="both"/>
        <w:rPr>
          <w:sz w:val="26"/>
          <w:szCs w:val="26"/>
        </w:rPr>
      </w:pPr>
      <w:r w:rsidRPr="00AF0DFF">
        <w:rPr>
          <w:sz w:val="26"/>
          <w:szCs w:val="26"/>
        </w:rPr>
        <w:t xml:space="preserve">1.4. Nhập đầy đủ thông tin các truờng </w:t>
      </w:r>
    </w:p>
    <w:p w14:paraId="120D426C"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Firstname: Tai</w:t>
      </w:r>
    </w:p>
    <w:p w14:paraId="21B9F3CA"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Lastname:Vo Huu</w:t>
      </w:r>
    </w:p>
    <w:p w14:paraId="75CA5BF4"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Email: juka37.1112@email-temp.com</w:t>
      </w:r>
    </w:p>
    <w:p w14:paraId="6F369C18"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Telephone:+84928828446</w:t>
      </w:r>
    </w:p>
    <w:p w14:paraId="1D0F39AF"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Fax:+84928828446</w:t>
      </w:r>
    </w:p>
    <w:p w14:paraId="6C24B6E1"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Company:TDTU</w:t>
      </w:r>
    </w:p>
    <w:p w14:paraId="5788BA71"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Address_1:1 Nguyen Huu Tho</w:t>
      </w:r>
    </w:p>
    <w:p w14:paraId="33655FB0"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Address_2:1 Nguyen Dinh Chieu</w:t>
      </w:r>
    </w:p>
    <w:p w14:paraId="5314A639"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City:Ho Chi Minh</w:t>
      </w:r>
    </w:p>
    <w:p w14:paraId="5A39B6E4"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Country:Việt Nam</w:t>
      </w:r>
    </w:p>
    <w:p w14:paraId="732A2F07"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Zip code:50000</w:t>
      </w:r>
    </w:p>
    <w:p w14:paraId="345B1675"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Region:Ho Chi Minh</w:t>
      </w:r>
    </w:p>
    <w:p w14:paraId="2579442C"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loginname:taibeo.06</w:t>
      </w:r>
    </w:p>
    <w:p w14:paraId="38391245"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lastRenderedPageBreak/>
        <w:t>password:taibeo.712</w:t>
      </w:r>
    </w:p>
    <w:p w14:paraId="007EA315"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confirm:taibeo.7122</w:t>
      </w:r>
    </w:p>
    <w:p w14:paraId="15431115" w14:textId="77777777" w:rsidR="00BE0F09" w:rsidRPr="00AF0DFF" w:rsidRDefault="00BE0F09" w:rsidP="00BE0F09">
      <w:pPr>
        <w:spacing w:line="360" w:lineRule="auto"/>
        <w:ind w:left="360"/>
        <w:jc w:val="both"/>
        <w:rPr>
          <w:sz w:val="26"/>
          <w:szCs w:val="26"/>
        </w:rPr>
      </w:pPr>
      <w:r w:rsidRPr="00AF0DFF">
        <w:rPr>
          <w:sz w:val="26"/>
          <w:szCs w:val="26"/>
        </w:rPr>
        <w:t xml:space="preserve">1.5. Click tích vào Privacy Policy </w:t>
      </w:r>
    </w:p>
    <w:p w14:paraId="48F30BCD" w14:textId="77777777" w:rsidR="00BE0F09" w:rsidRPr="00AF0DFF" w:rsidRDefault="00BE0F09" w:rsidP="00BE0F09">
      <w:pPr>
        <w:spacing w:line="360" w:lineRule="auto"/>
        <w:ind w:left="360"/>
        <w:jc w:val="both"/>
        <w:rPr>
          <w:sz w:val="26"/>
          <w:szCs w:val="26"/>
        </w:rPr>
      </w:pPr>
      <w:r w:rsidRPr="00AF0DFF">
        <w:rPr>
          <w:sz w:val="26"/>
          <w:szCs w:val="26"/>
        </w:rPr>
        <w:t>1.6. Click  vào continue để tiếp tục đăng kí</w:t>
      </w:r>
    </w:p>
    <w:p w14:paraId="2F188D28" w14:textId="77777777" w:rsidR="00BE0F09" w:rsidRPr="00AF0DFF" w:rsidRDefault="00BE0F09" w:rsidP="00BE0F09">
      <w:pPr>
        <w:spacing w:line="360" w:lineRule="auto"/>
        <w:ind w:firstLine="360"/>
        <w:jc w:val="both"/>
        <w:rPr>
          <w:sz w:val="26"/>
          <w:szCs w:val="26"/>
        </w:rPr>
      </w:pPr>
      <w:r w:rsidRPr="00AF0DFF">
        <w:rPr>
          <w:sz w:val="26"/>
          <w:szCs w:val="26"/>
        </w:rPr>
        <w:t>1.7. Xác minh có thông báo lỗi “ Password confirmation does not match password! “</w:t>
      </w:r>
    </w:p>
    <w:p w14:paraId="5BEBF2E0" w14:textId="77777777" w:rsidR="00BE0F09" w:rsidRPr="00AF0DFF" w:rsidRDefault="00BE0F09" w:rsidP="00BE0F09">
      <w:pPr>
        <w:pStyle w:val="Nidungvnbn"/>
      </w:pPr>
      <w:r w:rsidRPr="00AF0DFF">
        <w:t>19.TC19: Đăng kí tài khoản nhưng không click chấp nhận Privary Policy</w:t>
      </w:r>
    </w:p>
    <w:p w14:paraId="05D14FD3"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người dùng đăng kí tài khoản trên webstie nhưng không chấn nhận Privary Policy</w:t>
      </w:r>
    </w:p>
    <w:p w14:paraId="49EFF9F7"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165547EF"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35" w:history="1">
        <w:r w:rsidRPr="00AF0DFF">
          <w:rPr>
            <w:rStyle w:val="Hyperlink"/>
            <w:color w:val="auto"/>
            <w:sz w:val="26"/>
            <w:szCs w:val="26"/>
            <w:u w:val="none"/>
          </w:rPr>
          <w:t>https://automationteststore.com/</w:t>
        </w:r>
      </w:hyperlink>
    </w:p>
    <w:p w14:paraId="60B54F13"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26A76F09" w14:textId="77777777" w:rsidR="00BE0F09" w:rsidRPr="00AF0DFF" w:rsidRDefault="00BE0F09" w:rsidP="00BE0F09">
      <w:pPr>
        <w:spacing w:line="360" w:lineRule="auto"/>
        <w:ind w:left="360"/>
        <w:jc w:val="both"/>
        <w:rPr>
          <w:sz w:val="26"/>
          <w:szCs w:val="26"/>
        </w:rPr>
      </w:pPr>
      <w:r w:rsidRPr="00AF0DFF">
        <w:rPr>
          <w:sz w:val="26"/>
          <w:szCs w:val="26"/>
        </w:rPr>
        <w:t>1.3. Chọn continue ở register account</w:t>
      </w:r>
    </w:p>
    <w:p w14:paraId="005B6BAA" w14:textId="77777777" w:rsidR="00BE0F09" w:rsidRPr="00AF0DFF" w:rsidRDefault="00BE0F09" w:rsidP="00BE0F09">
      <w:pPr>
        <w:spacing w:line="360" w:lineRule="auto"/>
        <w:ind w:left="360"/>
        <w:jc w:val="both"/>
        <w:rPr>
          <w:sz w:val="26"/>
          <w:szCs w:val="26"/>
        </w:rPr>
      </w:pPr>
      <w:r w:rsidRPr="00AF0DFF">
        <w:rPr>
          <w:sz w:val="26"/>
          <w:szCs w:val="26"/>
        </w:rPr>
        <w:t xml:space="preserve">1.4. Nhập đầy đủ thông tin các truờng </w:t>
      </w:r>
    </w:p>
    <w:p w14:paraId="4E3DFF7F"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Firstname: Tai</w:t>
      </w:r>
    </w:p>
    <w:p w14:paraId="3B7F8175"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Lastname:Vo Huu</w:t>
      </w:r>
    </w:p>
    <w:p w14:paraId="259630F5"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Email: juka37@email-temp.com</w:t>
      </w:r>
    </w:p>
    <w:p w14:paraId="0DE0FD79"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Telephone:+84928828446</w:t>
      </w:r>
    </w:p>
    <w:p w14:paraId="0B68D5F7"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Fax:+84928828446</w:t>
      </w:r>
    </w:p>
    <w:p w14:paraId="4FE51163"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Company:TDTU</w:t>
      </w:r>
    </w:p>
    <w:p w14:paraId="21D8E6B2"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Address_1:1 Nguyen Huu Tho</w:t>
      </w:r>
    </w:p>
    <w:p w14:paraId="19170B71"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Address_2:1 Nguyen Dinh Chieu</w:t>
      </w:r>
    </w:p>
    <w:p w14:paraId="241E9A30"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City:Ho Chi Minh</w:t>
      </w:r>
    </w:p>
    <w:p w14:paraId="450DD664"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Country:Việt Nam</w:t>
      </w:r>
    </w:p>
    <w:p w14:paraId="3EE68196"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Zip code:50000</w:t>
      </w:r>
    </w:p>
    <w:p w14:paraId="2C06275E"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Region:Ho Chi Minh</w:t>
      </w:r>
    </w:p>
    <w:p w14:paraId="03210CC1"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lastRenderedPageBreak/>
        <w:t>loginname:taibeo.01</w:t>
      </w:r>
    </w:p>
    <w:p w14:paraId="25F30628"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password:taibeo.712</w:t>
      </w:r>
    </w:p>
    <w:p w14:paraId="773FEF4B"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confirm:taibeo.712</w:t>
      </w:r>
    </w:p>
    <w:p w14:paraId="6ACBFB04" w14:textId="77777777" w:rsidR="00BE0F09" w:rsidRPr="00AF0DFF" w:rsidRDefault="00BE0F09" w:rsidP="00BE0F09">
      <w:pPr>
        <w:spacing w:line="360" w:lineRule="auto"/>
        <w:ind w:left="360"/>
        <w:jc w:val="both"/>
        <w:rPr>
          <w:sz w:val="26"/>
          <w:szCs w:val="26"/>
        </w:rPr>
      </w:pPr>
      <w:r w:rsidRPr="00AF0DFF">
        <w:rPr>
          <w:sz w:val="26"/>
          <w:szCs w:val="26"/>
        </w:rPr>
        <w:t>1.5. Click  vào continue để tiếp tục đăng kí</w:t>
      </w:r>
    </w:p>
    <w:p w14:paraId="2E69C283" w14:textId="77777777" w:rsidR="00BE0F09" w:rsidRPr="00AF0DFF" w:rsidRDefault="00BE0F09" w:rsidP="00BE0F09">
      <w:pPr>
        <w:spacing w:line="360" w:lineRule="auto"/>
        <w:ind w:firstLine="360"/>
        <w:jc w:val="both"/>
        <w:rPr>
          <w:sz w:val="26"/>
          <w:szCs w:val="26"/>
        </w:rPr>
      </w:pPr>
      <w:r w:rsidRPr="00AF0DFF">
        <w:rPr>
          <w:sz w:val="26"/>
          <w:szCs w:val="26"/>
        </w:rPr>
        <w:t>1.6. Xác minh thông báo lỗi “Error: You must agree to the Privacy Policy!”</w:t>
      </w:r>
    </w:p>
    <w:p w14:paraId="2A57F162" w14:textId="77777777" w:rsidR="00BE0F09" w:rsidRPr="00AF0DFF" w:rsidRDefault="00BE0F09" w:rsidP="00BE0F09">
      <w:pPr>
        <w:pStyle w:val="Nidungvnbn"/>
      </w:pPr>
      <w:r w:rsidRPr="00AF0DFF">
        <w:t>20.TC20: Đăng kí tài khoản loginname&gt; 64 kí tự</w:t>
      </w:r>
    </w:p>
    <w:p w14:paraId="0AD4159F"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người dùng đăng kí tài khoản trên webstie nhưng nhập loginname&gt; 64 kí tự</w:t>
      </w:r>
    </w:p>
    <w:p w14:paraId="054E2026"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21340BCD"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36" w:history="1">
        <w:r w:rsidRPr="00AF0DFF">
          <w:rPr>
            <w:rStyle w:val="Hyperlink"/>
            <w:color w:val="auto"/>
            <w:sz w:val="26"/>
            <w:szCs w:val="26"/>
            <w:u w:val="none"/>
          </w:rPr>
          <w:t>https://automationteststore.com/</w:t>
        </w:r>
      </w:hyperlink>
    </w:p>
    <w:p w14:paraId="64B58193"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2238D6E5" w14:textId="77777777" w:rsidR="00BE0F09" w:rsidRPr="00AF0DFF" w:rsidRDefault="00BE0F09" w:rsidP="00BE0F09">
      <w:pPr>
        <w:spacing w:line="360" w:lineRule="auto"/>
        <w:ind w:left="360"/>
        <w:jc w:val="both"/>
        <w:rPr>
          <w:sz w:val="26"/>
          <w:szCs w:val="26"/>
        </w:rPr>
      </w:pPr>
      <w:r w:rsidRPr="00AF0DFF">
        <w:rPr>
          <w:sz w:val="26"/>
          <w:szCs w:val="26"/>
        </w:rPr>
        <w:t>1.3. Chọn continue ở register account</w:t>
      </w:r>
    </w:p>
    <w:p w14:paraId="7998D7A5" w14:textId="77777777" w:rsidR="00BE0F09" w:rsidRPr="00AF0DFF" w:rsidRDefault="00BE0F09" w:rsidP="00BE0F09">
      <w:pPr>
        <w:spacing w:line="360" w:lineRule="auto"/>
        <w:ind w:left="360"/>
        <w:jc w:val="both"/>
        <w:rPr>
          <w:sz w:val="26"/>
          <w:szCs w:val="26"/>
        </w:rPr>
      </w:pPr>
      <w:r w:rsidRPr="00AF0DFF">
        <w:rPr>
          <w:sz w:val="26"/>
          <w:szCs w:val="26"/>
        </w:rPr>
        <w:t xml:space="preserve">1.4. Nhập đầy đủ thông tin các truờng </w:t>
      </w:r>
    </w:p>
    <w:p w14:paraId="7795C794"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Firstname: Tai</w:t>
      </w:r>
    </w:p>
    <w:p w14:paraId="481675AC"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Lastname:Vo Huu</w:t>
      </w:r>
    </w:p>
    <w:p w14:paraId="20AD1988"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Email: juka37@email-temp.com</w:t>
      </w:r>
    </w:p>
    <w:p w14:paraId="2BB94C47"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Telephone:+84928828446</w:t>
      </w:r>
    </w:p>
    <w:p w14:paraId="7EAFF969"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Fax:+84928828446</w:t>
      </w:r>
    </w:p>
    <w:p w14:paraId="40002522"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Company:TDTU</w:t>
      </w:r>
    </w:p>
    <w:p w14:paraId="609D6A15"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Address_1:1 Nguyen Huu Tho</w:t>
      </w:r>
    </w:p>
    <w:p w14:paraId="11FB9494"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Address_2:1 Nguyen Dinh Chieu</w:t>
      </w:r>
    </w:p>
    <w:p w14:paraId="7B7FA949"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City:Ho Chi Minh</w:t>
      </w:r>
    </w:p>
    <w:p w14:paraId="6B8E4636"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Country:Việt Nam</w:t>
      </w:r>
    </w:p>
    <w:p w14:paraId="4C2866A6"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Zip code:50000</w:t>
      </w:r>
    </w:p>
    <w:p w14:paraId="44F6D0D6"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Region:Ho Chi Minh</w:t>
      </w:r>
    </w:p>
    <w:p w14:paraId="4BB6761C"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loginname:zxczxcklzjxckljzlkxcjaifujaiosdujoiaujsdiouasioduaiosduaiosudioasud234</w:t>
      </w:r>
    </w:p>
    <w:p w14:paraId="31DDFE3E"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lastRenderedPageBreak/>
        <w:t>password:taibeo.712</w:t>
      </w:r>
    </w:p>
    <w:p w14:paraId="2C6F63D8"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confirm:taibeo.712</w:t>
      </w:r>
    </w:p>
    <w:p w14:paraId="48562EB5" w14:textId="77777777" w:rsidR="00BE0F09" w:rsidRPr="00AF0DFF" w:rsidRDefault="00BE0F09" w:rsidP="00BE0F09">
      <w:pPr>
        <w:spacing w:line="360" w:lineRule="auto"/>
        <w:ind w:left="360"/>
        <w:jc w:val="both"/>
        <w:rPr>
          <w:sz w:val="26"/>
          <w:szCs w:val="26"/>
        </w:rPr>
      </w:pPr>
      <w:r w:rsidRPr="00AF0DFF">
        <w:rPr>
          <w:sz w:val="26"/>
          <w:szCs w:val="26"/>
        </w:rPr>
        <w:t xml:space="preserve">1.5. Click tích vào Privacy Policy </w:t>
      </w:r>
    </w:p>
    <w:p w14:paraId="2D4ABC68" w14:textId="77777777" w:rsidR="00BE0F09" w:rsidRPr="00AF0DFF" w:rsidRDefault="00BE0F09" w:rsidP="00BE0F09">
      <w:pPr>
        <w:spacing w:line="360" w:lineRule="auto"/>
        <w:ind w:left="360"/>
        <w:jc w:val="both"/>
        <w:rPr>
          <w:sz w:val="26"/>
          <w:szCs w:val="26"/>
        </w:rPr>
      </w:pPr>
      <w:r w:rsidRPr="00AF0DFF">
        <w:rPr>
          <w:sz w:val="26"/>
          <w:szCs w:val="26"/>
        </w:rPr>
        <w:t>1.6. Click  vào continue để tiếp tục đăng kí</w:t>
      </w:r>
    </w:p>
    <w:p w14:paraId="272AB5C7" w14:textId="77777777" w:rsidR="00BE0F09" w:rsidRPr="00AF0DFF" w:rsidRDefault="00BE0F09" w:rsidP="00BE0F09">
      <w:pPr>
        <w:spacing w:line="360" w:lineRule="auto"/>
        <w:ind w:firstLine="360"/>
        <w:jc w:val="both"/>
        <w:rPr>
          <w:sz w:val="26"/>
          <w:szCs w:val="26"/>
        </w:rPr>
      </w:pPr>
      <w:r w:rsidRPr="00AF0DFF">
        <w:rPr>
          <w:sz w:val="26"/>
          <w:szCs w:val="26"/>
        </w:rPr>
        <w:t>1.7. Xác minh có thông báo lỗi “Login name must be alphanumeric only and between 5 and 64 characters!”</w:t>
      </w:r>
    </w:p>
    <w:p w14:paraId="2C8C5E86" w14:textId="77777777" w:rsidR="00BE0F09" w:rsidRPr="00AF0DFF" w:rsidRDefault="00BE0F09" w:rsidP="00BE0F09">
      <w:pPr>
        <w:pStyle w:val="Nidungvnbn"/>
      </w:pPr>
      <w:r w:rsidRPr="00AF0DFF">
        <w:t>21.TC21: Đăng kí tài khoản password&gt; 20 kí tự</w:t>
      </w:r>
    </w:p>
    <w:p w14:paraId="2012FC3F"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người dùng đăng kí tài khoản trên webstie nhưng nhập password&gt; 20 kí tự</w:t>
      </w:r>
    </w:p>
    <w:p w14:paraId="1363ADE5"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7212D5B9"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37" w:history="1">
        <w:r w:rsidRPr="00AF0DFF">
          <w:rPr>
            <w:rStyle w:val="Hyperlink"/>
            <w:color w:val="auto"/>
            <w:sz w:val="26"/>
            <w:szCs w:val="26"/>
            <w:u w:val="none"/>
          </w:rPr>
          <w:t>https://automationteststore.com/</w:t>
        </w:r>
      </w:hyperlink>
    </w:p>
    <w:p w14:paraId="579E0880"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64B8FEB9" w14:textId="77777777" w:rsidR="00BE0F09" w:rsidRPr="00AF0DFF" w:rsidRDefault="00BE0F09" w:rsidP="00BE0F09">
      <w:pPr>
        <w:spacing w:line="360" w:lineRule="auto"/>
        <w:ind w:left="360"/>
        <w:jc w:val="both"/>
        <w:rPr>
          <w:sz w:val="26"/>
          <w:szCs w:val="26"/>
        </w:rPr>
      </w:pPr>
      <w:r w:rsidRPr="00AF0DFF">
        <w:rPr>
          <w:sz w:val="26"/>
          <w:szCs w:val="26"/>
        </w:rPr>
        <w:t>1.3. Chọn continue ở register account</w:t>
      </w:r>
    </w:p>
    <w:p w14:paraId="2810F273" w14:textId="77777777" w:rsidR="00BE0F09" w:rsidRPr="00AF0DFF" w:rsidRDefault="00BE0F09" w:rsidP="00BE0F09">
      <w:pPr>
        <w:spacing w:line="360" w:lineRule="auto"/>
        <w:ind w:left="360"/>
        <w:jc w:val="both"/>
        <w:rPr>
          <w:sz w:val="26"/>
          <w:szCs w:val="26"/>
        </w:rPr>
      </w:pPr>
      <w:r w:rsidRPr="00AF0DFF">
        <w:rPr>
          <w:sz w:val="26"/>
          <w:szCs w:val="26"/>
        </w:rPr>
        <w:t xml:space="preserve">1.4. Nhập đầy đủ thông tin các truờng </w:t>
      </w:r>
    </w:p>
    <w:p w14:paraId="2D31E731"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Firstname: Tai</w:t>
      </w:r>
    </w:p>
    <w:p w14:paraId="6E7F0C3A"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Lastname:Vo Huu</w:t>
      </w:r>
    </w:p>
    <w:p w14:paraId="1B050D93"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Email: juka37@email-temp.com</w:t>
      </w:r>
    </w:p>
    <w:p w14:paraId="2BE687A9"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Telephone:+84928828446</w:t>
      </w:r>
    </w:p>
    <w:p w14:paraId="45EF2E45"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Fax:+84928828446</w:t>
      </w:r>
    </w:p>
    <w:p w14:paraId="03CED8AC"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Company:TDTU</w:t>
      </w:r>
    </w:p>
    <w:p w14:paraId="315AFC87"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Address_1:1 Nguyen Huu Tho</w:t>
      </w:r>
    </w:p>
    <w:p w14:paraId="0A9689CF"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Address_2:1 Nguyen Dinh Chieu</w:t>
      </w:r>
    </w:p>
    <w:p w14:paraId="4C31779B"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City:Ho Chi Minh</w:t>
      </w:r>
    </w:p>
    <w:p w14:paraId="20C651FF"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Country:Việt Nam</w:t>
      </w:r>
    </w:p>
    <w:p w14:paraId="7344718F"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Zip code:50000</w:t>
      </w:r>
    </w:p>
    <w:p w14:paraId="23C5778F"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Region:Ho Chi Minh</w:t>
      </w:r>
    </w:p>
    <w:p w14:paraId="69885F1F"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lastRenderedPageBreak/>
        <w:t>loginname:taibeo.01</w:t>
      </w:r>
    </w:p>
    <w:p w14:paraId="2FB60E9D"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password:zxczxcklzjxckljzlkxcjaifujaiosdu</w:t>
      </w:r>
    </w:p>
    <w:p w14:paraId="765B7B84"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confirm:zxczxcklzjxckljzlkxcjaifujaiosdu</w:t>
      </w:r>
    </w:p>
    <w:p w14:paraId="2E9E7908" w14:textId="77777777" w:rsidR="00BE0F09" w:rsidRPr="00AF0DFF" w:rsidRDefault="00BE0F09" w:rsidP="00BE0F09">
      <w:pPr>
        <w:spacing w:line="360" w:lineRule="auto"/>
        <w:ind w:left="360"/>
        <w:jc w:val="both"/>
        <w:rPr>
          <w:sz w:val="26"/>
          <w:szCs w:val="26"/>
        </w:rPr>
      </w:pPr>
      <w:r w:rsidRPr="00AF0DFF">
        <w:rPr>
          <w:sz w:val="26"/>
          <w:szCs w:val="26"/>
        </w:rPr>
        <w:t xml:space="preserve">1.5. Click tích vào Privacy Policy </w:t>
      </w:r>
    </w:p>
    <w:p w14:paraId="1095E7F9" w14:textId="77777777" w:rsidR="00BE0F09" w:rsidRPr="00AF0DFF" w:rsidRDefault="00BE0F09" w:rsidP="00BE0F09">
      <w:pPr>
        <w:spacing w:line="360" w:lineRule="auto"/>
        <w:ind w:left="360"/>
        <w:jc w:val="both"/>
        <w:rPr>
          <w:sz w:val="26"/>
          <w:szCs w:val="26"/>
        </w:rPr>
      </w:pPr>
      <w:r w:rsidRPr="00AF0DFF">
        <w:rPr>
          <w:sz w:val="26"/>
          <w:szCs w:val="26"/>
        </w:rPr>
        <w:t>1.6. Click  vào continue để tiếp tục đăng kí</w:t>
      </w:r>
    </w:p>
    <w:p w14:paraId="61F0FA8B" w14:textId="77777777" w:rsidR="00BE0F09" w:rsidRPr="00AF0DFF" w:rsidRDefault="00BE0F09" w:rsidP="00BE0F09">
      <w:pPr>
        <w:spacing w:line="360" w:lineRule="auto"/>
        <w:ind w:firstLine="360"/>
        <w:jc w:val="both"/>
        <w:rPr>
          <w:sz w:val="26"/>
          <w:szCs w:val="26"/>
        </w:rPr>
      </w:pPr>
      <w:r w:rsidRPr="00AF0DFF">
        <w:rPr>
          <w:sz w:val="26"/>
          <w:szCs w:val="26"/>
        </w:rPr>
        <w:t xml:space="preserve">1.7. Xác minh có thông báo lỗi : “Password must be between 4 and 20 characters!” </w:t>
      </w:r>
    </w:p>
    <w:p w14:paraId="74C8A473" w14:textId="77777777" w:rsidR="00BE0F09" w:rsidRPr="00AF0DFF" w:rsidRDefault="00BE0F09" w:rsidP="00BE0F09">
      <w:pPr>
        <w:pStyle w:val="Nidungvnbn"/>
      </w:pPr>
      <w:r w:rsidRPr="00AF0DFF">
        <w:t>22.TC22: Đăng kí tài khoản zipcode &gt; 10 kí tự</w:t>
      </w:r>
    </w:p>
    <w:p w14:paraId="5059B694"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 xml:space="preserve">Mô tả: người dùng đăng kí tài khoản trên webstie và nhập zipcode &gt; 10 kí tự </w:t>
      </w:r>
    </w:p>
    <w:p w14:paraId="1CBE2DB3"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46EBEF03"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38" w:history="1">
        <w:r w:rsidRPr="00AF0DFF">
          <w:rPr>
            <w:rStyle w:val="Hyperlink"/>
            <w:color w:val="auto"/>
            <w:sz w:val="26"/>
            <w:szCs w:val="26"/>
            <w:u w:val="none"/>
          </w:rPr>
          <w:t>https://automationteststore.com/</w:t>
        </w:r>
      </w:hyperlink>
    </w:p>
    <w:p w14:paraId="643D2EC3"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1A37E587" w14:textId="77777777" w:rsidR="00BE0F09" w:rsidRPr="00AF0DFF" w:rsidRDefault="00BE0F09" w:rsidP="00BE0F09">
      <w:pPr>
        <w:spacing w:line="360" w:lineRule="auto"/>
        <w:ind w:left="360"/>
        <w:jc w:val="both"/>
        <w:rPr>
          <w:sz w:val="26"/>
          <w:szCs w:val="26"/>
        </w:rPr>
      </w:pPr>
      <w:r w:rsidRPr="00AF0DFF">
        <w:rPr>
          <w:sz w:val="26"/>
          <w:szCs w:val="26"/>
        </w:rPr>
        <w:t>1.3. Chọn continue ở register account</w:t>
      </w:r>
    </w:p>
    <w:p w14:paraId="6D6D3B17" w14:textId="77777777" w:rsidR="00BE0F09" w:rsidRPr="00AF0DFF" w:rsidRDefault="00BE0F09" w:rsidP="00BE0F09">
      <w:pPr>
        <w:spacing w:line="360" w:lineRule="auto"/>
        <w:ind w:left="360"/>
        <w:jc w:val="both"/>
        <w:rPr>
          <w:sz w:val="26"/>
          <w:szCs w:val="26"/>
        </w:rPr>
      </w:pPr>
      <w:r w:rsidRPr="00AF0DFF">
        <w:rPr>
          <w:sz w:val="26"/>
          <w:szCs w:val="26"/>
        </w:rPr>
        <w:t xml:space="preserve">1.4. Nhập đầy đủ thông tin các truờng </w:t>
      </w:r>
    </w:p>
    <w:p w14:paraId="1280D366"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Firstname: Tai</w:t>
      </w:r>
    </w:p>
    <w:p w14:paraId="733AB536"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Lastname:Vo Huu</w:t>
      </w:r>
    </w:p>
    <w:p w14:paraId="2E46CB8F"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Email: juka37@email-temp.com</w:t>
      </w:r>
    </w:p>
    <w:p w14:paraId="6CFBF900"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Telephone:+84928828446</w:t>
      </w:r>
    </w:p>
    <w:p w14:paraId="198C5CDA"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Fax:+84928828446</w:t>
      </w:r>
    </w:p>
    <w:p w14:paraId="38D2E7BE"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Company:TDTU</w:t>
      </w:r>
    </w:p>
    <w:p w14:paraId="0E1147FB"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Address_1:1 Nguyen Huu Tho</w:t>
      </w:r>
    </w:p>
    <w:p w14:paraId="4803277F"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Address_2:1 Nguyen Dinh Chieu</w:t>
      </w:r>
    </w:p>
    <w:p w14:paraId="3C0F1FA2"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City:Ho Chi Minh</w:t>
      </w:r>
    </w:p>
    <w:p w14:paraId="2B3D644B"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Country:Việt Nam</w:t>
      </w:r>
    </w:p>
    <w:p w14:paraId="6D3D4DF0"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Zip code:50000000000000000zxczxc</w:t>
      </w:r>
    </w:p>
    <w:p w14:paraId="63E3CEF8"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Region:Ho Chi Minh</w:t>
      </w:r>
    </w:p>
    <w:p w14:paraId="3587F7C1"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loginname:taibeo.01</w:t>
      </w:r>
    </w:p>
    <w:p w14:paraId="3C388406"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lastRenderedPageBreak/>
        <w:t>password:taibeo.712</w:t>
      </w:r>
    </w:p>
    <w:p w14:paraId="5F2DBD02"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confirm:taibeo.712</w:t>
      </w:r>
    </w:p>
    <w:p w14:paraId="78B8E5F7" w14:textId="77777777" w:rsidR="00BE0F09" w:rsidRPr="00AF0DFF" w:rsidRDefault="00BE0F09" w:rsidP="00BE0F09">
      <w:pPr>
        <w:spacing w:line="360" w:lineRule="auto"/>
        <w:ind w:left="360"/>
        <w:jc w:val="both"/>
        <w:rPr>
          <w:sz w:val="26"/>
          <w:szCs w:val="26"/>
        </w:rPr>
      </w:pPr>
      <w:r w:rsidRPr="00AF0DFF">
        <w:rPr>
          <w:sz w:val="26"/>
          <w:szCs w:val="26"/>
        </w:rPr>
        <w:t xml:space="preserve">1.5. Click tích vào Privacy Policy </w:t>
      </w:r>
    </w:p>
    <w:p w14:paraId="685B38AD" w14:textId="77777777" w:rsidR="00BE0F09" w:rsidRPr="00AF0DFF" w:rsidRDefault="00BE0F09" w:rsidP="00BE0F09">
      <w:pPr>
        <w:spacing w:line="360" w:lineRule="auto"/>
        <w:ind w:left="360"/>
        <w:jc w:val="both"/>
        <w:rPr>
          <w:sz w:val="26"/>
          <w:szCs w:val="26"/>
        </w:rPr>
      </w:pPr>
      <w:r w:rsidRPr="00AF0DFF">
        <w:rPr>
          <w:sz w:val="26"/>
          <w:szCs w:val="26"/>
        </w:rPr>
        <w:t>1.6. Click  vào continue để tiếp tục đăng kí</w:t>
      </w:r>
    </w:p>
    <w:p w14:paraId="0E9A401C" w14:textId="77777777" w:rsidR="00BE0F09" w:rsidRPr="00AF0DFF" w:rsidRDefault="00BE0F09" w:rsidP="00BE0F09">
      <w:pPr>
        <w:spacing w:line="360" w:lineRule="auto"/>
        <w:ind w:firstLine="360"/>
        <w:jc w:val="both"/>
        <w:rPr>
          <w:sz w:val="26"/>
          <w:szCs w:val="26"/>
        </w:rPr>
      </w:pPr>
      <w:r w:rsidRPr="00AF0DFF">
        <w:rPr>
          <w:sz w:val="26"/>
          <w:szCs w:val="26"/>
        </w:rPr>
        <w:t xml:space="preserve">1.7. Xác minh có thông báo lỗi “Zip/postal code must be between 3 and 10 characters!” </w:t>
      </w:r>
    </w:p>
    <w:p w14:paraId="4E9A1DEE" w14:textId="77777777" w:rsidR="00BE0F09" w:rsidRPr="00AF0DFF" w:rsidRDefault="00BE0F09" w:rsidP="00BE0F09">
      <w:pPr>
        <w:pStyle w:val="Nidungvnbn"/>
      </w:pPr>
      <w:r w:rsidRPr="00AF0DFF">
        <w:t>23.TC23: Đăng kí tài khoản address1 &gt; 128 kí tự</w:t>
      </w:r>
    </w:p>
    <w:p w14:paraId="097B104D"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người dùng đăng kí tài khoản trên webstie và nhập address1 &gt; 128 kí tự</w:t>
      </w:r>
    </w:p>
    <w:p w14:paraId="512D0F79"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48B762F5"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39" w:history="1">
        <w:r w:rsidRPr="00AF0DFF">
          <w:rPr>
            <w:rStyle w:val="Hyperlink"/>
            <w:color w:val="auto"/>
            <w:sz w:val="26"/>
            <w:szCs w:val="26"/>
            <w:u w:val="none"/>
          </w:rPr>
          <w:t>https://automationteststore.com/</w:t>
        </w:r>
      </w:hyperlink>
    </w:p>
    <w:p w14:paraId="3E5C2E37"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7165CC51" w14:textId="77777777" w:rsidR="00BE0F09" w:rsidRPr="00AF0DFF" w:rsidRDefault="00BE0F09" w:rsidP="00BE0F09">
      <w:pPr>
        <w:spacing w:line="360" w:lineRule="auto"/>
        <w:ind w:left="360"/>
        <w:jc w:val="both"/>
        <w:rPr>
          <w:sz w:val="26"/>
          <w:szCs w:val="26"/>
        </w:rPr>
      </w:pPr>
      <w:r w:rsidRPr="00AF0DFF">
        <w:rPr>
          <w:sz w:val="26"/>
          <w:szCs w:val="26"/>
        </w:rPr>
        <w:t>1.3. Chọn continue ở register account</w:t>
      </w:r>
    </w:p>
    <w:p w14:paraId="695C458C" w14:textId="77777777" w:rsidR="00BE0F09" w:rsidRPr="00AF0DFF" w:rsidRDefault="00BE0F09" w:rsidP="00BE0F09">
      <w:pPr>
        <w:spacing w:line="360" w:lineRule="auto"/>
        <w:ind w:left="360"/>
        <w:jc w:val="both"/>
        <w:rPr>
          <w:sz w:val="26"/>
          <w:szCs w:val="26"/>
        </w:rPr>
      </w:pPr>
      <w:r w:rsidRPr="00AF0DFF">
        <w:rPr>
          <w:sz w:val="26"/>
          <w:szCs w:val="26"/>
        </w:rPr>
        <w:t xml:space="preserve">1.4. Nhập đầy đủ thông tin các truờng </w:t>
      </w:r>
    </w:p>
    <w:p w14:paraId="13E4EB19"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Firstname: Tai</w:t>
      </w:r>
    </w:p>
    <w:p w14:paraId="501BCC63"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Lastname:Vo Huu</w:t>
      </w:r>
    </w:p>
    <w:p w14:paraId="557CD58B"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Email: juka37@email-temp.com</w:t>
      </w:r>
    </w:p>
    <w:p w14:paraId="31191EB2"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Telephone:+84928828446</w:t>
      </w:r>
    </w:p>
    <w:p w14:paraId="2BBB6D67"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Fax:+84928828446</w:t>
      </w:r>
    </w:p>
    <w:p w14:paraId="5060E0FC"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Company:TDTU</w:t>
      </w:r>
    </w:p>
    <w:p w14:paraId="2FA3F1D9"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Address_1:1 zxczxcklzjxckljzlkxcjaifujaiosduasdkjklasdjlkasjdlkajsdlkajslkdjalksjdlkaxcjlzxncmalsjkdfhazjxkcljaslkdj39asdklfjlaksdjfkljadlkjasdkj</w:t>
      </w:r>
    </w:p>
    <w:p w14:paraId="3F81E48E"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Address_2:1 Nguyen Dinh Chieu</w:t>
      </w:r>
    </w:p>
    <w:p w14:paraId="7529E370"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City:Ho Chi Minh</w:t>
      </w:r>
    </w:p>
    <w:p w14:paraId="6307474E"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Country:Việt Nam</w:t>
      </w:r>
    </w:p>
    <w:p w14:paraId="294772D9"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lastRenderedPageBreak/>
        <w:t>Zip code:50000</w:t>
      </w:r>
    </w:p>
    <w:p w14:paraId="350DBDCF"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Region:Ho Chi Minh</w:t>
      </w:r>
    </w:p>
    <w:p w14:paraId="6B3772E8"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loginname:taibeo.01</w:t>
      </w:r>
    </w:p>
    <w:p w14:paraId="49401DC6"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password:taibeo.712</w:t>
      </w:r>
    </w:p>
    <w:p w14:paraId="3BC3198F"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confirm:taibeo.712</w:t>
      </w:r>
    </w:p>
    <w:p w14:paraId="46B85A9E" w14:textId="77777777" w:rsidR="00BE0F09" w:rsidRPr="00AF0DFF" w:rsidRDefault="00BE0F09" w:rsidP="00BE0F09">
      <w:pPr>
        <w:spacing w:line="360" w:lineRule="auto"/>
        <w:ind w:left="360"/>
        <w:jc w:val="both"/>
        <w:rPr>
          <w:sz w:val="26"/>
          <w:szCs w:val="26"/>
        </w:rPr>
      </w:pPr>
      <w:r w:rsidRPr="00AF0DFF">
        <w:rPr>
          <w:sz w:val="26"/>
          <w:szCs w:val="26"/>
        </w:rPr>
        <w:t xml:space="preserve">1.5. Click tích vào Privacy Policy </w:t>
      </w:r>
    </w:p>
    <w:p w14:paraId="297926CF" w14:textId="77777777" w:rsidR="00BE0F09" w:rsidRPr="00AF0DFF" w:rsidRDefault="00BE0F09" w:rsidP="00BE0F09">
      <w:pPr>
        <w:spacing w:line="360" w:lineRule="auto"/>
        <w:ind w:left="360"/>
        <w:jc w:val="both"/>
        <w:rPr>
          <w:sz w:val="26"/>
          <w:szCs w:val="26"/>
        </w:rPr>
      </w:pPr>
      <w:r w:rsidRPr="00AF0DFF">
        <w:rPr>
          <w:sz w:val="26"/>
          <w:szCs w:val="26"/>
        </w:rPr>
        <w:t>1.6. Click  vào continue để tiếp tục đăng kí</w:t>
      </w:r>
    </w:p>
    <w:p w14:paraId="27D28AA6" w14:textId="77777777" w:rsidR="00BE0F09" w:rsidRPr="00AF0DFF" w:rsidRDefault="00BE0F09" w:rsidP="00BE0F09">
      <w:pPr>
        <w:spacing w:line="360" w:lineRule="auto"/>
        <w:ind w:firstLine="360"/>
        <w:jc w:val="both"/>
        <w:rPr>
          <w:sz w:val="26"/>
          <w:szCs w:val="26"/>
        </w:rPr>
      </w:pPr>
      <w:r w:rsidRPr="00AF0DFF">
        <w:rPr>
          <w:sz w:val="26"/>
          <w:szCs w:val="26"/>
        </w:rPr>
        <w:t>1.7. Xác minh có thông báo lỗi “Address 1 must be between 3 and 128 characters!”</w:t>
      </w:r>
    </w:p>
    <w:p w14:paraId="531DC5AA" w14:textId="77777777" w:rsidR="00BE0F09" w:rsidRPr="00AF0DFF" w:rsidRDefault="00BE0F09" w:rsidP="00BE0F09">
      <w:pPr>
        <w:pStyle w:val="Nidungvnbn"/>
      </w:pPr>
      <w:r w:rsidRPr="00AF0DFF">
        <w:t>24.TC24: Đăng kí tài khoản email không hợp lệ</w:t>
      </w:r>
    </w:p>
    <w:p w14:paraId="3834EFE9"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người dùng đăng kí tài khoản trên webstie</w:t>
      </w:r>
    </w:p>
    <w:p w14:paraId="61E49FB9"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1AD0737F"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40" w:history="1">
        <w:r w:rsidRPr="00AF0DFF">
          <w:rPr>
            <w:rStyle w:val="Hyperlink"/>
            <w:color w:val="auto"/>
            <w:sz w:val="26"/>
            <w:szCs w:val="26"/>
            <w:u w:val="none"/>
          </w:rPr>
          <w:t>https://automationteststore.com/</w:t>
        </w:r>
      </w:hyperlink>
    </w:p>
    <w:p w14:paraId="49EB8935"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6BFB8753" w14:textId="77777777" w:rsidR="00BE0F09" w:rsidRPr="00AF0DFF" w:rsidRDefault="00BE0F09" w:rsidP="00BE0F09">
      <w:pPr>
        <w:spacing w:line="360" w:lineRule="auto"/>
        <w:ind w:left="360"/>
        <w:jc w:val="both"/>
        <w:rPr>
          <w:sz w:val="26"/>
          <w:szCs w:val="26"/>
        </w:rPr>
      </w:pPr>
      <w:r w:rsidRPr="00AF0DFF">
        <w:rPr>
          <w:sz w:val="26"/>
          <w:szCs w:val="26"/>
        </w:rPr>
        <w:t>1.3. Chọn continue ở register account</w:t>
      </w:r>
    </w:p>
    <w:p w14:paraId="2B836986" w14:textId="77777777" w:rsidR="00BE0F09" w:rsidRPr="00AF0DFF" w:rsidRDefault="00BE0F09" w:rsidP="00BE0F09">
      <w:pPr>
        <w:spacing w:line="360" w:lineRule="auto"/>
        <w:ind w:left="360"/>
        <w:jc w:val="both"/>
        <w:rPr>
          <w:sz w:val="26"/>
          <w:szCs w:val="26"/>
        </w:rPr>
      </w:pPr>
      <w:r w:rsidRPr="00AF0DFF">
        <w:rPr>
          <w:sz w:val="26"/>
          <w:szCs w:val="26"/>
        </w:rPr>
        <w:t xml:space="preserve">1.4. Nhập đầy đủ thông tin các truờng </w:t>
      </w:r>
    </w:p>
    <w:p w14:paraId="6B740295"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Firstname: Tai</w:t>
      </w:r>
    </w:p>
    <w:p w14:paraId="5C940437"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Lastname:Vo Huu</w:t>
      </w:r>
    </w:p>
    <w:p w14:paraId="35729603"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Email: juka37</w:t>
      </w:r>
    </w:p>
    <w:p w14:paraId="07F1B760"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Telephone:+84928828446</w:t>
      </w:r>
    </w:p>
    <w:p w14:paraId="5F149FE3"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Fax:+84928828446</w:t>
      </w:r>
    </w:p>
    <w:p w14:paraId="3546A247"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Company:TDTU</w:t>
      </w:r>
    </w:p>
    <w:p w14:paraId="71CC5D53"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Address_1:1 Nguyen Huu Tho</w:t>
      </w:r>
    </w:p>
    <w:p w14:paraId="482529B2"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Address_2:1 Nguyen Dinh Chieu</w:t>
      </w:r>
    </w:p>
    <w:p w14:paraId="54BD64E9"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City:Ho Chi Minh</w:t>
      </w:r>
    </w:p>
    <w:p w14:paraId="00D510EC"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Country:Việt Nam</w:t>
      </w:r>
    </w:p>
    <w:p w14:paraId="08F6CBC9"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lastRenderedPageBreak/>
        <w:t>Zip code:50000</w:t>
      </w:r>
    </w:p>
    <w:p w14:paraId="7EF48B46"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Region:Ho Chi Minh</w:t>
      </w:r>
    </w:p>
    <w:p w14:paraId="068FFD0C"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loginname:taibeo.01</w:t>
      </w:r>
    </w:p>
    <w:p w14:paraId="5CEB73EC"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password:taibeo.712</w:t>
      </w:r>
    </w:p>
    <w:p w14:paraId="4FCB1846"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confirm:taibeo.712</w:t>
      </w:r>
    </w:p>
    <w:p w14:paraId="3D6F12B7" w14:textId="77777777" w:rsidR="00BE0F09" w:rsidRPr="00AF0DFF" w:rsidRDefault="00BE0F09" w:rsidP="00BE0F09">
      <w:pPr>
        <w:spacing w:line="360" w:lineRule="auto"/>
        <w:ind w:left="360"/>
        <w:jc w:val="both"/>
        <w:rPr>
          <w:sz w:val="26"/>
          <w:szCs w:val="26"/>
        </w:rPr>
      </w:pPr>
      <w:r w:rsidRPr="00AF0DFF">
        <w:rPr>
          <w:sz w:val="26"/>
          <w:szCs w:val="26"/>
        </w:rPr>
        <w:t xml:space="preserve">1.5. Click tích vào Privacy Policy </w:t>
      </w:r>
    </w:p>
    <w:p w14:paraId="692DD5C9" w14:textId="77777777" w:rsidR="00BE0F09" w:rsidRPr="00AF0DFF" w:rsidRDefault="00BE0F09" w:rsidP="00BE0F09">
      <w:pPr>
        <w:spacing w:line="360" w:lineRule="auto"/>
        <w:ind w:left="360"/>
        <w:jc w:val="both"/>
        <w:rPr>
          <w:sz w:val="26"/>
          <w:szCs w:val="26"/>
        </w:rPr>
      </w:pPr>
      <w:r w:rsidRPr="00AF0DFF">
        <w:rPr>
          <w:sz w:val="26"/>
          <w:szCs w:val="26"/>
        </w:rPr>
        <w:t>1.6. Click  vào continue để tiếp tục đăng kí</w:t>
      </w:r>
    </w:p>
    <w:p w14:paraId="1E6F8206" w14:textId="77777777" w:rsidR="00BE0F09" w:rsidRPr="00AF0DFF" w:rsidRDefault="00BE0F09" w:rsidP="00BE0F09">
      <w:pPr>
        <w:spacing w:line="360" w:lineRule="auto"/>
        <w:ind w:firstLine="360"/>
        <w:jc w:val="both"/>
        <w:rPr>
          <w:sz w:val="26"/>
          <w:szCs w:val="26"/>
        </w:rPr>
      </w:pPr>
      <w:r w:rsidRPr="00AF0DFF">
        <w:rPr>
          <w:sz w:val="26"/>
          <w:szCs w:val="26"/>
        </w:rPr>
        <w:t xml:space="preserve">1.7. Xác minh có thông báo lỗi “Email Address does not appear to be valid!” </w:t>
      </w:r>
    </w:p>
    <w:p w14:paraId="36DBD947" w14:textId="77777777" w:rsidR="00BE0F09" w:rsidRPr="00AF0DFF" w:rsidRDefault="00BE0F09" w:rsidP="00BE0F09">
      <w:pPr>
        <w:pStyle w:val="Nidungvnbn"/>
      </w:pPr>
      <w:r w:rsidRPr="00AF0DFF">
        <w:t>25.TC25: Đăng kí tài khoản lastname &gt; 32 kí tự</w:t>
      </w:r>
    </w:p>
    <w:p w14:paraId="2B2B3C01"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người dùng đăng kí tài khoản trên webstie nhưng lastname &gt; 32 kí tự</w:t>
      </w:r>
    </w:p>
    <w:p w14:paraId="34A9C995"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70A71D16"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41" w:history="1">
        <w:r w:rsidRPr="00AF0DFF">
          <w:rPr>
            <w:rStyle w:val="Hyperlink"/>
            <w:color w:val="auto"/>
            <w:sz w:val="26"/>
            <w:szCs w:val="26"/>
            <w:u w:val="none"/>
          </w:rPr>
          <w:t>https://automationteststore.com/</w:t>
        </w:r>
      </w:hyperlink>
    </w:p>
    <w:p w14:paraId="5613CB87"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5073E1AB" w14:textId="77777777" w:rsidR="00BE0F09" w:rsidRPr="00AF0DFF" w:rsidRDefault="00BE0F09" w:rsidP="00BE0F09">
      <w:pPr>
        <w:spacing w:line="360" w:lineRule="auto"/>
        <w:ind w:left="360"/>
        <w:jc w:val="both"/>
        <w:rPr>
          <w:sz w:val="26"/>
          <w:szCs w:val="26"/>
        </w:rPr>
      </w:pPr>
      <w:r w:rsidRPr="00AF0DFF">
        <w:rPr>
          <w:sz w:val="26"/>
          <w:szCs w:val="26"/>
        </w:rPr>
        <w:t>1.3. Chọn continue ở register account</w:t>
      </w:r>
    </w:p>
    <w:p w14:paraId="08A53EFB" w14:textId="77777777" w:rsidR="00BE0F09" w:rsidRPr="00AF0DFF" w:rsidRDefault="00BE0F09" w:rsidP="00BE0F09">
      <w:pPr>
        <w:spacing w:line="360" w:lineRule="auto"/>
        <w:ind w:left="360"/>
        <w:jc w:val="both"/>
        <w:rPr>
          <w:sz w:val="26"/>
          <w:szCs w:val="26"/>
        </w:rPr>
      </w:pPr>
      <w:r w:rsidRPr="00AF0DFF">
        <w:rPr>
          <w:sz w:val="26"/>
          <w:szCs w:val="26"/>
        </w:rPr>
        <w:t xml:space="preserve">1.4. Nhập đầy đủ thông tin các truờng </w:t>
      </w:r>
    </w:p>
    <w:p w14:paraId="466DDF33"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Firstname: Tai</w:t>
      </w:r>
    </w:p>
    <w:p w14:paraId="00189454"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Lastname:ashjfkljjkcjaklsdfklcmnlaaklsdlkasdjlaksdjklasd</w:t>
      </w:r>
    </w:p>
    <w:p w14:paraId="49FF041A"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Email: juka37@email-temp.com</w:t>
      </w:r>
    </w:p>
    <w:p w14:paraId="574D2C04"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Telephone:+84928828446</w:t>
      </w:r>
    </w:p>
    <w:p w14:paraId="469E835F"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Fax:+84928828446</w:t>
      </w:r>
    </w:p>
    <w:p w14:paraId="4A22BF42"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Company:TDTU</w:t>
      </w:r>
    </w:p>
    <w:p w14:paraId="32102876"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Address_1:1 Nguyen Huu Tho</w:t>
      </w:r>
    </w:p>
    <w:p w14:paraId="30ECF668"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Address_2:1 Nguyen Dinh Chieu</w:t>
      </w:r>
    </w:p>
    <w:p w14:paraId="0DB5CED3"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City:Ho Chi Minh</w:t>
      </w:r>
    </w:p>
    <w:p w14:paraId="12CC1C5E"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Country:Việt Nam</w:t>
      </w:r>
    </w:p>
    <w:p w14:paraId="3B68FFF7"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Zip code:50000</w:t>
      </w:r>
    </w:p>
    <w:p w14:paraId="46307AF3"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lastRenderedPageBreak/>
        <w:t>Region:Ho Chi Minh</w:t>
      </w:r>
    </w:p>
    <w:p w14:paraId="4CE99C69"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loginname:taibeo.01</w:t>
      </w:r>
    </w:p>
    <w:p w14:paraId="392243B5"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password:taibeo.712</w:t>
      </w:r>
    </w:p>
    <w:p w14:paraId="728C4F3E"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confirm:taibeo.712</w:t>
      </w:r>
    </w:p>
    <w:p w14:paraId="0BC8EB39" w14:textId="77777777" w:rsidR="00BE0F09" w:rsidRPr="00AF0DFF" w:rsidRDefault="00BE0F09" w:rsidP="00BE0F09">
      <w:pPr>
        <w:spacing w:line="360" w:lineRule="auto"/>
        <w:ind w:left="360"/>
        <w:jc w:val="both"/>
        <w:rPr>
          <w:sz w:val="26"/>
          <w:szCs w:val="26"/>
        </w:rPr>
      </w:pPr>
      <w:r w:rsidRPr="00AF0DFF">
        <w:rPr>
          <w:sz w:val="26"/>
          <w:szCs w:val="26"/>
        </w:rPr>
        <w:t xml:space="preserve">1.5. Click tích vào Privacy Policy </w:t>
      </w:r>
    </w:p>
    <w:p w14:paraId="35F49A30" w14:textId="77777777" w:rsidR="00BE0F09" w:rsidRPr="00AF0DFF" w:rsidRDefault="00BE0F09" w:rsidP="00BE0F09">
      <w:pPr>
        <w:spacing w:line="360" w:lineRule="auto"/>
        <w:ind w:left="360"/>
        <w:jc w:val="both"/>
        <w:rPr>
          <w:sz w:val="26"/>
          <w:szCs w:val="26"/>
        </w:rPr>
      </w:pPr>
      <w:r w:rsidRPr="00AF0DFF">
        <w:rPr>
          <w:sz w:val="26"/>
          <w:szCs w:val="26"/>
        </w:rPr>
        <w:t>1.6. Click  vào continue để tiếp tục đăng kí</w:t>
      </w:r>
    </w:p>
    <w:p w14:paraId="03CBEAEC" w14:textId="77777777" w:rsidR="00BE0F09" w:rsidRPr="00AF0DFF" w:rsidRDefault="00BE0F09" w:rsidP="00BE0F09">
      <w:pPr>
        <w:spacing w:line="360" w:lineRule="auto"/>
        <w:ind w:firstLine="360"/>
        <w:jc w:val="both"/>
        <w:rPr>
          <w:sz w:val="26"/>
          <w:szCs w:val="26"/>
        </w:rPr>
      </w:pPr>
      <w:r w:rsidRPr="00AF0DFF">
        <w:rPr>
          <w:sz w:val="26"/>
          <w:szCs w:val="26"/>
        </w:rPr>
        <w:t>1.7. Xác minh có thông báo lỗi “Last Name must be between 1 and 32 characters!”</w:t>
      </w:r>
    </w:p>
    <w:p w14:paraId="41001E26" w14:textId="77777777" w:rsidR="00BE0F09" w:rsidRPr="00AF0DFF" w:rsidRDefault="00BE0F09" w:rsidP="00BE0F09">
      <w:pPr>
        <w:pStyle w:val="Nidungvnbn"/>
      </w:pPr>
      <w:r w:rsidRPr="00AF0DFF">
        <w:t>26.TC26: Đăng kí tài khoản firstname&gt; 30 kí tự</w:t>
      </w:r>
    </w:p>
    <w:p w14:paraId="3C917D68"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người dùng đăng kí tài khoản trên webstie nhưng firstname&gt; 30 kí tự</w:t>
      </w:r>
    </w:p>
    <w:p w14:paraId="3484E44F"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69378942"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42" w:history="1">
        <w:r w:rsidRPr="00AF0DFF">
          <w:rPr>
            <w:rStyle w:val="Hyperlink"/>
            <w:color w:val="auto"/>
            <w:sz w:val="26"/>
            <w:szCs w:val="26"/>
            <w:u w:val="none"/>
          </w:rPr>
          <w:t>https://automationteststore.com/</w:t>
        </w:r>
      </w:hyperlink>
    </w:p>
    <w:p w14:paraId="12998BA9"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278F8E57" w14:textId="77777777" w:rsidR="00BE0F09" w:rsidRPr="00AF0DFF" w:rsidRDefault="00BE0F09" w:rsidP="00BE0F09">
      <w:pPr>
        <w:spacing w:line="360" w:lineRule="auto"/>
        <w:ind w:left="360"/>
        <w:jc w:val="both"/>
        <w:rPr>
          <w:sz w:val="26"/>
          <w:szCs w:val="26"/>
        </w:rPr>
      </w:pPr>
      <w:r w:rsidRPr="00AF0DFF">
        <w:rPr>
          <w:sz w:val="26"/>
          <w:szCs w:val="26"/>
        </w:rPr>
        <w:t>1.3. Chọn continue ở register account</w:t>
      </w:r>
    </w:p>
    <w:p w14:paraId="49545F12" w14:textId="77777777" w:rsidR="00BE0F09" w:rsidRPr="00AF0DFF" w:rsidRDefault="00BE0F09" w:rsidP="00BE0F09">
      <w:pPr>
        <w:spacing w:line="360" w:lineRule="auto"/>
        <w:ind w:left="360"/>
        <w:jc w:val="both"/>
        <w:rPr>
          <w:sz w:val="26"/>
          <w:szCs w:val="26"/>
        </w:rPr>
      </w:pPr>
      <w:r w:rsidRPr="00AF0DFF">
        <w:rPr>
          <w:sz w:val="26"/>
          <w:szCs w:val="26"/>
        </w:rPr>
        <w:t xml:space="preserve">1.4. Nhập đầy đủ thông tin các truờng </w:t>
      </w:r>
    </w:p>
    <w:p w14:paraId="44D0099C"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Firstname: ashjfkljjkcjaklsdfklcmnlaaklsdlkasdjlaksdjklasd</w:t>
      </w:r>
    </w:p>
    <w:p w14:paraId="7C0D77DD"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Lastname:Vo Huu</w:t>
      </w:r>
    </w:p>
    <w:p w14:paraId="2BBC6374"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Email: juka37@email-temp.com</w:t>
      </w:r>
    </w:p>
    <w:p w14:paraId="754030E1"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Telephone:+84928828446</w:t>
      </w:r>
    </w:p>
    <w:p w14:paraId="3AA01C7A"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Fax:+84928828446</w:t>
      </w:r>
    </w:p>
    <w:p w14:paraId="2B714E29"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Company:TDTU</w:t>
      </w:r>
    </w:p>
    <w:p w14:paraId="34D04C91"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Address_1:1 Nguyen Huu Tho</w:t>
      </w:r>
    </w:p>
    <w:p w14:paraId="36163011"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Address_2:1 Nguyen Dinh Chieu</w:t>
      </w:r>
    </w:p>
    <w:p w14:paraId="0C3ECA68"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City:Ho Chi Minh</w:t>
      </w:r>
    </w:p>
    <w:p w14:paraId="5FE79D2B"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Country:Việt Nam</w:t>
      </w:r>
    </w:p>
    <w:p w14:paraId="53856CF6"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Zip code:50000</w:t>
      </w:r>
    </w:p>
    <w:p w14:paraId="40B1FA40"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Region:Ho Chi Minh</w:t>
      </w:r>
    </w:p>
    <w:p w14:paraId="06DA3DC6"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lastRenderedPageBreak/>
        <w:t>loginname:taibeo.01</w:t>
      </w:r>
    </w:p>
    <w:p w14:paraId="7D808435"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password:taibeo.712</w:t>
      </w:r>
    </w:p>
    <w:p w14:paraId="465CD6B2"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confirm:taibeo.712</w:t>
      </w:r>
    </w:p>
    <w:p w14:paraId="72A544CD" w14:textId="77777777" w:rsidR="00BE0F09" w:rsidRPr="00AF0DFF" w:rsidRDefault="00BE0F09" w:rsidP="00BE0F09">
      <w:pPr>
        <w:spacing w:line="360" w:lineRule="auto"/>
        <w:ind w:left="360"/>
        <w:jc w:val="both"/>
        <w:rPr>
          <w:sz w:val="26"/>
          <w:szCs w:val="26"/>
        </w:rPr>
      </w:pPr>
      <w:r w:rsidRPr="00AF0DFF">
        <w:rPr>
          <w:sz w:val="26"/>
          <w:szCs w:val="26"/>
        </w:rPr>
        <w:t xml:space="preserve">1.5. Click tích vào Privacy Policy </w:t>
      </w:r>
    </w:p>
    <w:p w14:paraId="494D5A05" w14:textId="77777777" w:rsidR="00BE0F09" w:rsidRPr="00AF0DFF" w:rsidRDefault="00BE0F09" w:rsidP="00BE0F09">
      <w:pPr>
        <w:spacing w:line="360" w:lineRule="auto"/>
        <w:ind w:left="360"/>
        <w:jc w:val="both"/>
        <w:rPr>
          <w:sz w:val="26"/>
          <w:szCs w:val="26"/>
        </w:rPr>
      </w:pPr>
      <w:r w:rsidRPr="00AF0DFF">
        <w:rPr>
          <w:sz w:val="26"/>
          <w:szCs w:val="26"/>
        </w:rPr>
        <w:t>1.6. Click  vào continue để tiếp tục đăng kí</w:t>
      </w:r>
    </w:p>
    <w:p w14:paraId="37833ADF" w14:textId="77777777" w:rsidR="00BE0F09" w:rsidRPr="00AF0DFF" w:rsidRDefault="00BE0F09" w:rsidP="00BE0F09">
      <w:pPr>
        <w:spacing w:line="360" w:lineRule="auto"/>
        <w:ind w:left="360"/>
        <w:jc w:val="both"/>
        <w:rPr>
          <w:sz w:val="26"/>
          <w:szCs w:val="26"/>
        </w:rPr>
      </w:pPr>
      <w:r w:rsidRPr="00AF0DFF">
        <w:rPr>
          <w:sz w:val="26"/>
          <w:szCs w:val="26"/>
        </w:rPr>
        <w:t>1.7. Xác minh có thông báo lỗi : “First Name must be between 1 and 32 characters!”</w:t>
      </w:r>
    </w:p>
    <w:p w14:paraId="40765AAC" w14:textId="77777777" w:rsidR="00BE0F09" w:rsidRPr="00AF0DFF" w:rsidRDefault="00BE0F09" w:rsidP="00BE0F09">
      <w:pPr>
        <w:pStyle w:val="Nidungvnbn"/>
      </w:pPr>
      <w:r w:rsidRPr="00AF0DFF">
        <w:t>27.TC27: Đăng kí tài khoản nhưng click no ở Newsletter</w:t>
      </w:r>
    </w:p>
    <w:p w14:paraId="17815446"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người dùng đăng kí tài khoản trên webstie nhưng click no ở Newsletter</w:t>
      </w:r>
    </w:p>
    <w:p w14:paraId="578AC876"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02393834"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43" w:history="1">
        <w:r w:rsidRPr="00AF0DFF">
          <w:rPr>
            <w:rStyle w:val="Hyperlink"/>
            <w:color w:val="auto"/>
            <w:sz w:val="26"/>
            <w:szCs w:val="26"/>
            <w:u w:val="none"/>
          </w:rPr>
          <w:t>https://automationteststore.com/</w:t>
        </w:r>
      </w:hyperlink>
    </w:p>
    <w:p w14:paraId="682DD47E"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413DC90E" w14:textId="77777777" w:rsidR="00BE0F09" w:rsidRPr="00AF0DFF" w:rsidRDefault="00BE0F09" w:rsidP="00BE0F09">
      <w:pPr>
        <w:spacing w:line="360" w:lineRule="auto"/>
        <w:ind w:left="360"/>
        <w:jc w:val="both"/>
        <w:rPr>
          <w:sz w:val="26"/>
          <w:szCs w:val="26"/>
        </w:rPr>
      </w:pPr>
      <w:r w:rsidRPr="00AF0DFF">
        <w:rPr>
          <w:sz w:val="26"/>
          <w:szCs w:val="26"/>
        </w:rPr>
        <w:t>1.3. Chọn continue ở register account</w:t>
      </w:r>
    </w:p>
    <w:p w14:paraId="7A570269" w14:textId="77777777" w:rsidR="00BE0F09" w:rsidRPr="00AF0DFF" w:rsidRDefault="00BE0F09" w:rsidP="00BE0F09">
      <w:pPr>
        <w:spacing w:line="360" w:lineRule="auto"/>
        <w:ind w:left="360"/>
        <w:jc w:val="both"/>
        <w:rPr>
          <w:sz w:val="26"/>
          <w:szCs w:val="26"/>
        </w:rPr>
      </w:pPr>
      <w:r w:rsidRPr="00AF0DFF">
        <w:rPr>
          <w:sz w:val="26"/>
          <w:szCs w:val="26"/>
        </w:rPr>
        <w:t xml:space="preserve">1.4. Nhập đầy đủ thông tin các truờng </w:t>
      </w:r>
    </w:p>
    <w:p w14:paraId="77047EA9"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Firstname: Tai</w:t>
      </w:r>
    </w:p>
    <w:p w14:paraId="027C17CD"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Lastname:Vo Huu</w:t>
      </w:r>
    </w:p>
    <w:p w14:paraId="6DA9D76E"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Email: juka37@email-temp.com</w:t>
      </w:r>
    </w:p>
    <w:p w14:paraId="27BA8D80"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Telephone:+84928828446</w:t>
      </w:r>
    </w:p>
    <w:p w14:paraId="3AD33FB1"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Fax:+84928828446</w:t>
      </w:r>
    </w:p>
    <w:p w14:paraId="553F3B1F"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Company:TDTU</w:t>
      </w:r>
    </w:p>
    <w:p w14:paraId="75CBFB96"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Address_1:1 Nguyen Huu Tho</w:t>
      </w:r>
    </w:p>
    <w:p w14:paraId="2D7F95D7"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Address_2:1 Nguyen Dinh Chieu</w:t>
      </w:r>
    </w:p>
    <w:p w14:paraId="12A425C3"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City:Ho Chi Minh</w:t>
      </w:r>
    </w:p>
    <w:p w14:paraId="3E495659"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Country:Việt Nam</w:t>
      </w:r>
    </w:p>
    <w:p w14:paraId="1E826A21"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Zip code:50000</w:t>
      </w:r>
    </w:p>
    <w:p w14:paraId="0C2E26A5"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Region:Ho Chi Minh</w:t>
      </w:r>
    </w:p>
    <w:p w14:paraId="618D3353"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lastRenderedPageBreak/>
        <w:t>loginname:taibeo.01</w:t>
      </w:r>
    </w:p>
    <w:p w14:paraId="00F6D784"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password:taibeo.712</w:t>
      </w:r>
    </w:p>
    <w:p w14:paraId="18B686B2"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confirm:taibeo.712</w:t>
      </w:r>
    </w:p>
    <w:p w14:paraId="2D5A26CB" w14:textId="77777777" w:rsidR="00BE0F09" w:rsidRPr="00AF0DFF" w:rsidRDefault="00BE0F09" w:rsidP="00BE0F09">
      <w:pPr>
        <w:spacing w:line="360" w:lineRule="auto"/>
        <w:ind w:left="360"/>
        <w:jc w:val="both"/>
        <w:rPr>
          <w:sz w:val="26"/>
          <w:szCs w:val="26"/>
        </w:rPr>
      </w:pPr>
      <w:r w:rsidRPr="00AF0DFF">
        <w:rPr>
          <w:sz w:val="26"/>
          <w:szCs w:val="26"/>
        </w:rPr>
        <w:t>1.5.Click no ở mục Newsletter</w:t>
      </w:r>
    </w:p>
    <w:p w14:paraId="768F0DB3" w14:textId="77777777" w:rsidR="00BE0F09" w:rsidRPr="00AF0DFF" w:rsidRDefault="00BE0F09" w:rsidP="00BE0F09">
      <w:pPr>
        <w:spacing w:line="360" w:lineRule="auto"/>
        <w:ind w:left="360"/>
        <w:jc w:val="both"/>
        <w:rPr>
          <w:sz w:val="26"/>
          <w:szCs w:val="26"/>
        </w:rPr>
      </w:pPr>
      <w:r w:rsidRPr="00AF0DFF">
        <w:rPr>
          <w:sz w:val="26"/>
          <w:szCs w:val="26"/>
        </w:rPr>
        <w:t xml:space="preserve">1.6. Click tích vào Privacy Policy </w:t>
      </w:r>
    </w:p>
    <w:p w14:paraId="690D8D50" w14:textId="77777777" w:rsidR="00BE0F09" w:rsidRPr="00AF0DFF" w:rsidRDefault="00BE0F09" w:rsidP="00BE0F09">
      <w:pPr>
        <w:spacing w:line="360" w:lineRule="auto"/>
        <w:ind w:left="360"/>
        <w:jc w:val="both"/>
        <w:rPr>
          <w:sz w:val="26"/>
          <w:szCs w:val="26"/>
        </w:rPr>
      </w:pPr>
      <w:r w:rsidRPr="00AF0DFF">
        <w:rPr>
          <w:sz w:val="26"/>
          <w:szCs w:val="26"/>
        </w:rPr>
        <w:t>1.7. Click  vào continue để tiếp tục đăng kí</w:t>
      </w:r>
    </w:p>
    <w:p w14:paraId="47F33344" w14:textId="77777777" w:rsidR="00BE0F09" w:rsidRPr="00AF0DFF" w:rsidRDefault="00BE0F09" w:rsidP="00BE0F09">
      <w:pPr>
        <w:spacing w:line="360" w:lineRule="auto"/>
        <w:ind w:firstLine="360"/>
        <w:jc w:val="both"/>
        <w:rPr>
          <w:sz w:val="26"/>
          <w:szCs w:val="26"/>
        </w:rPr>
      </w:pPr>
      <w:r w:rsidRPr="00AF0DFF">
        <w:rPr>
          <w:sz w:val="26"/>
          <w:szCs w:val="26"/>
        </w:rPr>
        <w:t>1.8. Xác minh chuyển trang thông báo đăng kí thành công với dòng “YOUR ACCOUNT HAS BEEN CREATED!”</w:t>
      </w:r>
    </w:p>
    <w:p w14:paraId="5802A58C" w14:textId="77777777" w:rsidR="00BE0F09" w:rsidRPr="00AF0DFF" w:rsidRDefault="00BE0F09" w:rsidP="00BE0F09">
      <w:pPr>
        <w:pStyle w:val="Nidungvnbn"/>
      </w:pPr>
      <w:r w:rsidRPr="00AF0DFF">
        <w:t>28.TC28: Refresh màn hình sau khi nhập</w:t>
      </w:r>
    </w:p>
    <w:p w14:paraId="7895D0A3"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người dùng nhập thông tin và sau đó tải lại trang</w:t>
      </w:r>
    </w:p>
    <w:p w14:paraId="2671E2D2"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7A175173"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44" w:history="1">
        <w:r w:rsidRPr="00AF0DFF">
          <w:rPr>
            <w:rStyle w:val="Hyperlink"/>
            <w:color w:val="auto"/>
            <w:sz w:val="26"/>
            <w:szCs w:val="26"/>
            <w:u w:val="none"/>
          </w:rPr>
          <w:t>https://automationteststore.com/</w:t>
        </w:r>
      </w:hyperlink>
    </w:p>
    <w:p w14:paraId="6B9CADB3"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74C08EDB" w14:textId="77777777" w:rsidR="00BE0F09" w:rsidRPr="00AF0DFF" w:rsidRDefault="00BE0F09" w:rsidP="00BE0F09">
      <w:pPr>
        <w:spacing w:line="360" w:lineRule="auto"/>
        <w:ind w:left="360"/>
        <w:jc w:val="both"/>
        <w:rPr>
          <w:sz w:val="26"/>
          <w:szCs w:val="26"/>
        </w:rPr>
      </w:pPr>
      <w:r w:rsidRPr="00AF0DFF">
        <w:rPr>
          <w:sz w:val="26"/>
          <w:szCs w:val="26"/>
        </w:rPr>
        <w:t>1.3. Chọn continue ở register account</w:t>
      </w:r>
    </w:p>
    <w:p w14:paraId="1A3557E1" w14:textId="77777777" w:rsidR="00BE0F09" w:rsidRPr="00AF0DFF" w:rsidRDefault="00BE0F09" w:rsidP="00BE0F09">
      <w:pPr>
        <w:spacing w:line="360" w:lineRule="auto"/>
        <w:ind w:left="360"/>
        <w:jc w:val="both"/>
        <w:rPr>
          <w:sz w:val="26"/>
          <w:szCs w:val="26"/>
        </w:rPr>
      </w:pPr>
      <w:r w:rsidRPr="00AF0DFF">
        <w:rPr>
          <w:sz w:val="26"/>
          <w:szCs w:val="26"/>
        </w:rPr>
        <w:t xml:space="preserve">1.4. Nhập đầy đủ thông tin các truờng </w:t>
      </w:r>
    </w:p>
    <w:p w14:paraId="0B791102"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Firstname: Tai</w:t>
      </w:r>
    </w:p>
    <w:p w14:paraId="3E8E2B08"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Lastname:Vo Huu</w:t>
      </w:r>
    </w:p>
    <w:p w14:paraId="6F15994F"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Email: juka37@email-temp.com</w:t>
      </w:r>
    </w:p>
    <w:p w14:paraId="2AA76FE0"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Telephone:+84928828446</w:t>
      </w:r>
    </w:p>
    <w:p w14:paraId="747BA7BC"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Fax:+84928828446</w:t>
      </w:r>
    </w:p>
    <w:p w14:paraId="46DEBC73"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Company:TDTU</w:t>
      </w:r>
    </w:p>
    <w:p w14:paraId="69F06A02"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Address_1:1 Nguyen Huu Tho</w:t>
      </w:r>
    </w:p>
    <w:p w14:paraId="471FAD96"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Address_2:1 Nguyen Dinh Chieu</w:t>
      </w:r>
    </w:p>
    <w:p w14:paraId="25532BAF"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City:Ho Chi Minh</w:t>
      </w:r>
    </w:p>
    <w:p w14:paraId="02BFAA66"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Country:Việt Nam</w:t>
      </w:r>
    </w:p>
    <w:p w14:paraId="0DF8CC05"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Zip code:50000</w:t>
      </w:r>
    </w:p>
    <w:p w14:paraId="1CB7A1CE"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lastRenderedPageBreak/>
        <w:t>Region:Ho Chi Minh</w:t>
      </w:r>
    </w:p>
    <w:p w14:paraId="4BC718FA"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loginname:taibeo.01</w:t>
      </w:r>
    </w:p>
    <w:p w14:paraId="3016110D"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password:taibeo.712</w:t>
      </w:r>
    </w:p>
    <w:p w14:paraId="5998FE95" w14:textId="77777777" w:rsidR="00BE0F09" w:rsidRPr="00AF0DFF" w:rsidRDefault="00BE0F09">
      <w:pPr>
        <w:pStyle w:val="ListParagraph"/>
        <w:numPr>
          <w:ilvl w:val="0"/>
          <w:numId w:val="28"/>
        </w:numPr>
        <w:spacing w:before="0" w:after="160" w:line="360" w:lineRule="auto"/>
        <w:jc w:val="both"/>
        <w:rPr>
          <w:sz w:val="26"/>
          <w:szCs w:val="26"/>
        </w:rPr>
      </w:pPr>
      <w:r w:rsidRPr="00AF0DFF">
        <w:rPr>
          <w:sz w:val="26"/>
          <w:szCs w:val="26"/>
        </w:rPr>
        <w:t>confirm:taibeo.712</w:t>
      </w:r>
    </w:p>
    <w:p w14:paraId="5D6B7251" w14:textId="77777777" w:rsidR="00BE0F09" w:rsidRPr="00AF0DFF" w:rsidRDefault="00BE0F09" w:rsidP="00BE0F09">
      <w:pPr>
        <w:spacing w:line="360" w:lineRule="auto"/>
        <w:ind w:left="360"/>
        <w:jc w:val="both"/>
        <w:rPr>
          <w:sz w:val="26"/>
          <w:szCs w:val="26"/>
        </w:rPr>
      </w:pPr>
      <w:r w:rsidRPr="00AF0DFF">
        <w:rPr>
          <w:sz w:val="26"/>
          <w:szCs w:val="26"/>
        </w:rPr>
        <w:t xml:space="preserve">1.5. Click tích vào Privacy Policy </w:t>
      </w:r>
    </w:p>
    <w:p w14:paraId="7E0D859B" w14:textId="77777777" w:rsidR="00BE0F09" w:rsidRPr="00AF0DFF" w:rsidRDefault="00BE0F09" w:rsidP="00BE0F09">
      <w:pPr>
        <w:spacing w:line="360" w:lineRule="auto"/>
        <w:ind w:left="360"/>
        <w:jc w:val="both"/>
        <w:rPr>
          <w:sz w:val="26"/>
          <w:szCs w:val="26"/>
        </w:rPr>
      </w:pPr>
      <w:r w:rsidRPr="00AF0DFF">
        <w:rPr>
          <w:sz w:val="26"/>
          <w:szCs w:val="26"/>
        </w:rPr>
        <w:t xml:space="preserve">1.6. Tải lại trang </w:t>
      </w:r>
    </w:p>
    <w:p w14:paraId="67CB98FF" w14:textId="77777777" w:rsidR="00BE0F09" w:rsidRPr="00AF0DFF" w:rsidRDefault="00BE0F09" w:rsidP="00BE0F09">
      <w:pPr>
        <w:spacing w:line="360" w:lineRule="auto"/>
        <w:ind w:left="360"/>
        <w:jc w:val="both"/>
        <w:rPr>
          <w:sz w:val="26"/>
          <w:szCs w:val="26"/>
        </w:rPr>
      </w:pPr>
      <w:r w:rsidRPr="00AF0DFF">
        <w:rPr>
          <w:sz w:val="26"/>
          <w:szCs w:val="26"/>
        </w:rPr>
        <w:t>1.7.Kiểm tra các trường có rỗng không</w:t>
      </w:r>
    </w:p>
    <w:p w14:paraId="08B95B10" w14:textId="77777777" w:rsidR="00BE0F09" w:rsidRPr="00AF0DFF" w:rsidRDefault="00BE0F09" w:rsidP="00BE0F09">
      <w:pPr>
        <w:pStyle w:val="Nidungvnbn"/>
      </w:pPr>
      <w:r w:rsidRPr="00AF0DFF">
        <w:t>29.TC29: Xác minh Privacy Policy hover</w:t>
      </w:r>
    </w:p>
    <w:p w14:paraId="49E721EB"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 xml:space="preserve">Mô tả: xác minh tính năng hover của Privacy Policy </w:t>
      </w:r>
    </w:p>
    <w:p w14:paraId="430D1B8C"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68E6A844"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45" w:history="1">
        <w:r w:rsidRPr="00AF0DFF">
          <w:rPr>
            <w:rStyle w:val="Hyperlink"/>
            <w:color w:val="auto"/>
            <w:sz w:val="26"/>
            <w:szCs w:val="26"/>
            <w:u w:val="none"/>
          </w:rPr>
          <w:t>https://automationteststore.com/</w:t>
        </w:r>
      </w:hyperlink>
    </w:p>
    <w:p w14:paraId="73D233CF"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621A76BF" w14:textId="77777777" w:rsidR="00BE0F09" w:rsidRPr="00AF0DFF" w:rsidRDefault="00BE0F09" w:rsidP="00BE0F09">
      <w:pPr>
        <w:spacing w:line="360" w:lineRule="auto"/>
        <w:ind w:left="360"/>
        <w:jc w:val="both"/>
        <w:rPr>
          <w:sz w:val="26"/>
          <w:szCs w:val="26"/>
        </w:rPr>
      </w:pPr>
      <w:r w:rsidRPr="00AF0DFF">
        <w:rPr>
          <w:sz w:val="26"/>
          <w:szCs w:val="26"/>
        </w:rPr>
        <w:t>1.3. Chọn continue ở register account</w:t>
      </w:r>
    </w:p>
    <w:p w14:paraId="2C4A629E" w14:textId="77777777" w:rsidR="00BE0F09" w:rsidRPr="00AF0DFF" w:rsidRDefault="00BE0F09" w:rsidP="00BE0F09">
      <w:pPr>
        <w:spacing w:line="360" w:lineRule="auto"/>
        <w:ind w:left="360"/>
        <w:jc w:val="both"/>
        <w:rPr>
          <w:sz w:val="26"/>
          <w:szCs w:val="26"/>
        </w:rPr>
      </w:pPr>
      <w:r w:rsidRPr="00AF0DFF">
        <w:rPr>
          <w:sz w:val="26"/>
          <w:szCs w:val="26"/>
        </w:rPr>
        <w:t xml:space="preserve">1.4. Di chuyển chuột vào Privacy Policy </w:t>
      </w:r>
    </w:p>
    <w:p w14:paraId="3CB60A16" w14:textId="77777777" w:rsidR="00BE0F09" w:rsidRPr="00AF0DFF" w:rsidRDefault="00BE0F09" w:rsidP="00BE0F09">
      <w:pPr>
        <w:spacing w:line="360" w:lineRule="auto"/>
        <w:ind w:left="360"/>
        <w:jc w:val="both"/>
        <w:rPr>
          <w:sz w:val="26"/>
          <w:szCs w:val="26"/>
        </w:rPr>
      </w:pPr>
      <w:r w:rsidRPr="00AF0DFF">
        <w:rPr>
          <w:sz w:val="26"/>
          <w:szCs w:val="26"/>
        </w:rPr>
        <w:t>1.5. Xác minh màu có chuyển đổi không</w:t>
      </w:r>
    </w:p>
    <w:p w14:paraId="2EADBACC" w14:textId="77777777" w:rsidR="00BE0F09" w:rsidRPr="00AF0DFF" w:rsidRDefault="00BE0F09" w:rsidP="00BE0F09">
      <w:pPr>
        <w:pStyle w:val="Nidungvnbn"/>
      </w:pPr>
      <w:r w:rsidRPr="00AF0DFF">
        <w:t>30.TC30: Xác minh tính năng hover của continue trong trang register</w:t>
      </w:r>
    </w:p>
    <w:p w14:paraId="59E3DE8D"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 xml:space="preserve">Mô tả: xác minh tính năng hover của Continue </w:t>
      </w:r>
    </w:p>
    <w:p w14:paraId="15DDBB24"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7661077A"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46" w:history="1">
        <w:r w:rsidRPr="00AF0DFF">
          <w:rPr>
            <w:rStyle w:val="Hyperlink"/>
            <w:color w:val="auto"/>
            <w:sz w:val="26"/>
            <w:szCs w:val="26"/>
            <w:u w:val="none"/>
          </w:rPr>
          <w:t>https://automationteststore.com/</w:t>
        </w:r>
      </w:hyperlink>
    </w:p>
    <w:p w14:paraId="0368C464"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6542E78C" w14:textId="77777777" w:rsidR="00BE0F09" w:rsidRPr="00AF0DFF" w:rsidRDefault="00BE0F09" w:rsidP="00BE0F09">
      <w:pPr>
        <w:spacing w:line="360" w:lineRule="auto"/>
        <w:ind w:left="360"/>
        <w:jc w:val="both"/>
        <w:rPr>
          <w:sz w:val="26"/>
          <w:szCs w:val="26"/>
        </w:rPr>
      </w:pPr>
      <w:r w:rsidRPr="00AF0DFF">
        <w:rPr>
          <w:sz w:val="26"/>
          <w:szCs w:val="26"/>
        </w:rPr>
        <w:t>1.3. Chọn continue ở register account</w:t>
      </w:r>
    </w:p>
    <w:p w14:paraId="52B9E10A" w14:textId="77777777" w:rsidR="00BE0F09" w:rsidRPr="00AF0DFF" w:rsidRDefault="00BE0F09" w:rsidP="00BE0F09">
      <w:pPr>
        <w:spacing w:line="360" w:lineRule="auto"/>
        <w:ind w:left="360"/>
        <w:jc w:val="both"/>
        <w:rPr>
          <w:sz w:val="26"/>
          <w:szCs w:val="26"/>
        </w:rPr>
      </w:pPr>
      <w:r w:rsidRPr="00AF0DFF">
        <w:rPr>
          <w:sz w:val="26"/>
          <w:szCs w:val="26"/>
        </w:rPr>
        <w:t xml:space="preserve">1.4. Di chuyển chuột vào Continue </w:t>
      </w:r>
    </w:p>
    <w:p w14:paraId="3FFB2E26" w14:textId="77777777" w:rsidR="00BE0F09" w:rsidRPr="00AF0DFF" w:rsidRDefault="00BE0F09" w:rsidP="00BE0F09">
      <w:pPr>
        <w:spacing w:line="360" w:lineRule="auto"/>
        <w:ind w:left="360"/>
        <w:jc w:val="both"/>
        <w:rPr>
          <w:sz w:val="26"/>
          <w:szCs w:val="26"/>
        </w:rPr>
      </w:pPr>
      <w:r w:rsidRPr="00AF0DFF">
        <w:rPr>
          <w:sz w:val="26"/>
          <w:szCs w:val="26"/>
        </w:rPr>
        <w:t>1.5. Xác minh màu có chuyển đổi không</w:t>
      </w:r>
    </w:p>
    <w:p w14:paraId="222648C4" w14:textId="77777777" w:rsidR="00BE0F09" w:rsidRPr="00AF0DFF" w:rsidRDefault="00BE0F09" w:rsidP="00BE0F09">
      <w:pPr>
        <w:pStyle w:val="Nidungvnbn"/>
      </w:pPr>
      <w:r w:rsidRPr="00AF0DFF">
        <w:t>31.TC31: Xác minh tính năng hover của continue</w:t>
      </w:r>
    </w:p>
    <w:p w14:paraId="31C23C54"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lastRenderedPageBreak/>
        <w:t xml:space="preserve">Mô tả: xác minh tính năng hover của Continue </w:t>
      </w:r>
    </w:p>
    <w:p w14:paraId="0391340B"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74862F15"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47" w:history="1">
        <w:r w:rsidRPr="00AF0DFF">
          <w:rPr>
            <w:rStyle w:val="Hyperlink"/>
            <w:color w:val="auto"/>
            <w:sz w:val="26"/>
            <w:szCs w:val="26"/>
            <w:u w:val="none"/>
          </w:rPr>
          <w:t>https://automationteststore.com/</w:t>
        </w:r>
      </w:hyperlink>
    </w:p>
    <w:p w14:paraId="5AC93575"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7414BB04" w14:textId="77777777" w:rsidR="00BE0F09" w:rsidRPr="00AF0DFF" w:rsidRDefault="00BE0F09" w:rsidP="00BE0F09">
      <w:pPr>
        <w:spacing w:line="360" w:lineRule="auto"/>
        <w:ind w:left="360"/>
        <w:jc w:val="both"/>
        <w:rPr>
          <w:sz w:val="26"/>
          <w:szCs w:val="26"/>
        </w:rPr>
      </w:pPr>
      <w:r w:rsidRPr="00AF0DFF">
        <w:rPr>
          <w:sz w:val="26"/>
          <w:szCs w:val="26"/>
        </w:rPr>
        <w:t xml:space="preserve">1.3. Di chuyển chuột vào Continue </w:t>
      </w:r>
    </w:p>
    <w:p w14:paraId="5A578FC6" w14:textId="77777777" w:rsidR="00BE0F09" w:rsidRPr="00AF0DFF" w:rsidRDefault="00BE0F09" w:rsidP="00BE0F09">
      <w:pPr>
        <w:spacing w:line="360" w:lineRule="auto"/>
        <w:ind w:left="360"/>
        <w:jc w:val="both"/>
        <w:rPr>
          <w:sz w:val="26"/>
          <w:szCs w:val="26"/>
        </w:rPr>
      </w:pPr>
      <w:r w:rsidRPr="00AF0DFF">
        <w:rPr>
          <w:sz w:val="26"/>
          <w:szCs w:val="26"/>
        </w:rPr>
        <w:t>1.4. Xác minh màu có chuyển đổi không</w:t>
      </w:r>
    </w:p>
    <w:p w14:paraId="6C337A91" w14:textId="77777777" w:rsidR="00BE0F09" w:rsidRPr="00AF0DFF" w:rsidRDefault="00BE0F09" w:rsidP="00BE0F09">
      <w:pPr>
        <w:pStyle w:val="Nidungvnbn"/>
      </w:pPr>
      <w:r w:rsidRPr="00AF0DFF">
        <w:t>32.TC32: Xác minh tính năng hover của login page trong trang register</w:t>
      </w:r>
    </w:p>
    <w:p w14:paraId="0DF1EC23"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xác minh tính năng hover của login page trong trang register</w:t>
      </w:r>
    </w:p>
    <w:p w14:paraId="14FCBE14"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3F14C40E"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48" w:history="1">
        <w:r w:rsidRPr="00AF0DFF">
          <w:rPr>
            <w:rStyle w:val="Hyperlink"/>
            <w:color w:val="auto"/>
            <w:sz w:val="26"/>
            <w:szCs w:val="26"/>
            <w:u w:val="none"/>
          </w:rPr>
          <w:t>https://automationteststore.com/</w:t>
        </w:r>
      </w:hyperlink>
    </w:p>
    <w:p w14:paraId="1AB22F2B"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40C8558B" w14:textId="77777777" w:rsidR="00BE0F09" w:rsidRPr="00AF0DFF" w:rsidRDefault="00BE0F09" w:rsidP="00BE0F09">
      <w:pPr>
        <w:spacing w:line="360" w:lineRule="auto"/>
        <w:ind w:left="360"/>
        <w:jc w:val="both"/>
        <w:rPr>
          <w:sz w:val="26"/>
          <w:szCs w:val="26"/>
        </w:rPr>
      </w:pPr>
      <w:r w:rsidRPr="00AF0DFF">
        <w:rPr>
          <w:sz w:val="26"/>
          <w:szCs w:val="26"/>
        </w:rPr>
        <w:t>1.3. Chọn continue ở register account</w:t>
      </w:r>
    </w:p>
    <w:p w14:paraId="608695ED" w14:textId="77777777" w:rsidR="00BE0F09" w:rsidRPr="00AF0DFF" w:rsidRDefault="00BE0F09" w:rsidP="00BE0F09">
      <w:pPr>
        <w:spacing w:line="360" w:lineRule="auto"/>
        <w:ind w:left="360"/>
        <w:jc w:val="both"/>
        <w:rPr>
          <w:sz w:val="26"/>
          <w:szCs w:val="26"/>
        </w:rPr>
      </w:pPr>
      <w:r w:rsidRPr="00AF0DFF">
        <w:rPr>
          <w:sz w:val="26"/>
          <w:szCs w:val="26"/>
        </w:rPr>
        <w:t xml:space="preserve">1.4. Di chuyển chuột vào Login page </w:t>
      </w:r>
    </w:p>
    <w:p w14:paraId="26329C89" w14:textId="77777777" w:rsidR="00BE0F09" w:rsidRPr="00AF0DFF" w:rsidRDefault="00BE0F09" w:rsidP="00BE0F09">
      <w:pPr>
        <w:spacing w:line="360" w:lineRule="auto"/>
        <w:ind w:left="360"/>
        <w:jc w:val="both"/>
        <w:rPr>
          <w:sz w:val="26"/>
          <w:szCs w:val="26"/>
        </w:rPr>
      </w:pPr>
      <w:r w:rsidRPr="00AF0DFF">
        <w:rPr>
          <w:sz w:val="26"/>
          <w:szCs w:val="26"/>
        </w:rPr>
        <w:t>1.5. Xác minh màu có chuyển đổi không</w:t>
      </w:r>
    </w:p>
    <w:p w14:paraId="7EABFBC6" w14:textId="77777777" w:rsidR="00BE0F09" w:rsidRPr="00AF0DFF" w:rsidRDefault="00BE0F09" w:rsidP="00BE0F09">
      <w:pPr>
        <w:pStyle w:val="Nidungvnbn"/>
      </w:pPr>
      <w:r w:rsidRPr="00AF0DFF">
        <w:t>33.TC33: Xác minh trang đích login page trong register</w:t>
      </w:r>
    </w:p>
    <w:p w14:paraId="26E6CA20"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 xml:space="preserve">Mô tả: xác minh tính năng hover của Continue </w:t>
      </w:r>
    </w:p>
    <w:p w14:paraId="7EE4F660"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30CCCF64"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49" w:history="1">
        <w:r w:rsidRPr="00AF0DFF">
          <w:rPr>
            <w:rStyle w:val="Hyperlink"/>
            <w:color w:val="auto"/>
            <w:sz w:val="26"/>
            <w:szCs w:val="26"/>
            <w:u w:val="none"/>
          </w:rPr>
          <w:t>https://automationteststore.com/</w:t>
        </w:r>
      </w:hyperlink>
    </w:p>
    <w:p w14:paraId="3C3CF563"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099EAA70" w14:textId="77777777" w:rsidR="00BE0F09" w:rsidRPr="00AF0DFF" w:rsidRDefault="00BE0F09" w:rsidP="00BE0F09">
      <w:pPr>
        <w:spacing w:line="360" w:lineRule="auto"/>
        <w:ind w:left="360"/>
        <w:jc w:val="both"/>
        <w:rPr>
          <w:sz w:val="26"/>
          <w:szCs w:val="26"/>
        </w:rPr>
      </w:pPr>
      <w:r w:rsidRPr="00AF0DFF">
        <w:rPr>
          <w:sz w:val="26"/>
          <w:szCs w:val="26"/>
        </w:rPr>
        <w:t>1.3. Chọn continue ở register account</w:t>
      </w:r>
    </w:p>
    <w:p w14:paraId="26FD4B81" w14:textId="77777777" w:rsidR="00BE0F09" w:rsidRPr="00AF0DFF" w:rsidRDefault="00BE0F09" w:rsidP="00BE0F09">
      <w:pPr>
        <w:spacing w:line="360" w:lineRule="auto"/>
        <w:ind w:left="360"/>
        <w:jc w:val="both"/>
        <w:rPr>
          <w:sz w:val="26"/>
          <w:szCs w:val="26"/>
        </w:rPr>
      </w:pPr>
      <w:r w:rsidRPr="00AF0DFF">
        <w:rPr>
          <w:sz w:val="26"/>
          <w:szCs w:val="26"/>
        </w:rPr>
        <w:t xml:space="preserve">1.4. Cliick vào Login page </w:t>
      </w:r>
    </w:p>
    <w:p w14:paraId="5E464BE8" w14:textId="77777777" w:rsidR="00BE0F09" w:rsidRPr="00AF0DFF" w:rsidRDefault="00BE0F09" w:rsidP="00BE0F09">
      <w:pPr>
        <w:spacing w:line="360" w:lineRule="auto"/>
        <w:ind w:left="360"/>
        <w:jc w:val="both"/>
        <w:rPr>
          <w:sz w:val="26"/>
          <w:szCs w:val="26"/>
        </w:rPr>
      </w:pPr>
      <w:r w:rsidRPr="00AF0DFF">
        <w:rPr>
          <w:sz w:val="26"/>
          <w:szCs w:val="26"/>
        </w:rPr>
        <w:t>1.5. Xác minh trang đích đúng không</w:t>
      </w:r>
    </w:p>
    <w:p w14:paraId="49DAFE63" w14:textId="77777777" w:rsidR="00BE0F09" w:rsidRPr="00AF0DFF" w:rsidRDefault="00BE0F09" w:rsidP="00BE0F09">
      <w:pPr>
        <w:pStyle w:val="Nidungvnbn"/>
      </w:pPr>
      <w:r w:rsidRPr="00AF0DFF">
        <w:t>34.TC34: Đăng nhập thành công</w:t>
      </w:r>
    </w:p>
    <w:p w14:paraId="715E0683"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 xml:space="preserve">Mô tả: nguời dùng đăng nhập tài khoản của mình </w:t>
      </w:r>
    </w:p>
    <w:p w14:paraId="3F2CB4AB"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lastRenderedPageBreak/>
        <w:t>Bước thực hiện:</w:t>
      </w:r>
    </w:p>
    <w:p w14:paraId="311BDF4F"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50" w:history="1">
        <w:r w:rsidRPr="00AF0DFF">
          <w:rPr>
            <w:rStyle w:val="Hyperlink"/>
            <w:color w:val="auto"/>
            <w:sz w:val="26"/>
            <w:szCs w:val="26"/>
            <w:u w:val="none"/>
          </w:rPr>
          <w:t>https://automationteststore.com/</w:t>
        </w:r>
      </w:hyperlink>
    </w:p>
    <w:p w14:paraId="1552B5B7"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2111E30E" w14:textId="77777777" w:rsidR="00BE0F09" w:rsidRPr="00AF0DFF" w:rsidRDefault="00BE0F09" w:rsidP="00BE0F09">
      <w:pPr>
        <w:spacing w:line="360" w:lineRule="auto"/>
        <w:ind w:left="360"/>
        <w:jc w:val="both"/>
        <w:rPr>
          <w:sz w:val="26"/>
          <w:szCs w:val="26"/>
        </w:rPr>
      </w:pPr>
      <w:r w:rsidRPr="00AF0DFF">
        <w:rPr>
          <w:sz w:val="26"/>
          <w:szCs w:val="26"/>
        </w:rPr>
        <w:t>1.3.Nhập loginname: vohuutai.001</w:t>
      </w:r>
    </w:p>
    <w:p w14:paraId="4640650E" w14:textId="77777777" w:rsidR="00BE0F09" w:rsidRPr="00AF0DFF" w:rsidRDefault="00BE0F09" w:rsidP="00BE0F09">
      <w:pPr>
        <w:spacing w:line="360" w:lineRule="auto"/>
        <w:ind w:left="360"/>
        <w:jc w:val="both"/>
        <w:rPr>
          <w:sz w:val="26"/>
          <w:szCs w:val="26"/>
        </w:rPr>
      </w:pPr>
      <w:r w:rsidRPr="00AF0DFF">
        <w:rPr>
          <w:sz w:val="26"/>
          <w:szCs w:val="26"/>
        </w:rPr>
        <w:t>1.4.Nhập password: vohuutai.001</w:t>
      </w:r>
    </w:p>
    <w:p w14:paraId="2F71A32D" w14:textId="77777777" w:rsidR="00BE0F09" w:rsidRPr="00AF0DFF" w:rsidRDefault="00BE0F09" w:rsidP="00BE0F09">
      <w:pPr>
        <w:spacing w:line="360" w:lineRule="auto"/>
        <w:ind w:left="360"/>
        <w:jc w:val="both"/>
        <w:rPr>
          <w:sz w:val="26"/>
          <w:szCs w:val="26"/>
        </w:rPr>
      </w:pPr>
      <w:r w:rsidRPr="00AF0DFF">
        <w:rPr>
          <w:sz w:val="26"/>
          <w:szCs w:val="26"/>
        </w:rPr>
        <w:t>1.5.Click nút login</w:t>
      </w:r>
    </w:p>
    <w:p w14:paraId="358DCE10" w14:textId="77777777" w:rsidR="00BE0F09" w:rsidRPr="00AF0DFF" w:rsidRDefault="00BE0F09" w:rsidP="00BE0F09">
      <w:pPr>
        <w:spacing w:line="360" w:lineRule="auto"/>
        <w:ind w:left="360"/>
        <w:rPr>
          <w:sz w:val="26"/>
          <w:szCs w:val="26"/>
        </w:rPr>
      </w:pPr>
      <w:r w:rsidRPr="00AF0DFF">
        <w:rPr>
          <w:sz w:val="26"/>
          <w:szCs w:val="26"/>
        </w:rPr>
        <w:t xml:space="preserve">1.6. Xác minh chuyển hướng thành công : </w:t>
      </w:r>
      <w:hyperlink r:id="rId51" w:history="1">
        <w:r w:rsidRPr="00AF0DFF">
          <w:rPr>
            <w:rStyle w:val="Hyperlink"/>
            <w:color w:val="auto"/>
            <w:sz w:val="26"/>
            <w:szCs w:val="26"/>
            <w:u w:val="none"/>
          </w:rPr>
          <w:t>https://automationteststore.com/index.php?rt=account/account</w:t>
        </w:r>
      </w:hyperlink>
    </w:p>
    <w:p w14:paraId="1C27180D" w14:textId="77777777" w:rsidR="00BE0F09" w:rsidRPr="00AF0DFF" w:rsidRDefault="00BE0F09" w:rsidP="00BE0F09">
      <w:pPr>
        <w:pStyle w:val="Nidungvnbn"/>
      </w:pPr>
      <w:r w:rsidRPr="00AF0DFF">
        <w:t>35.TC35: Đăng nhập no user</w:t>
      </w:r>
    </w:p>
    <w:p w14:paraId="22D27534"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nguời dùng đăng nhập nhưng không nhập login name</w:t>
      </w:r>
    </w:p>
    <w:p w14:paraId="7EE7147E"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020A265B"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52" w:history="1">
        <w:r w:rsidRPr="00AF0DFF">
          <w:rPr>
            <w:rStyle w:val="Hyperlink"/>
            <w:color w:val="auto"/>
            <w:sz w:val="26"/>
            <w:szCs w:val="26"/>
            <w:u w:val="none"/>
          </w:rPr>
          <w:t>https://automationteststore.com/</w:t>
        </w:r>
      </w:hyperlink>
    </w:p>
    <w:p w14:paraId="5A6E18D8"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4CBC019E" w14:textId="77777777" w:rsidR="00BE0F09" w:rsidRPr="00AF0DFF" w:rsidRDefault="00BE0F09" w:rsidP="00BE0F09">
      <w:pPr>
        <w:spacing w:line="360" w:lineRule="auto"/>
        <w:ind w:left="360"/>
        <w:jc w:val="both"/>
        <w:rPr>
          <w:sz w:val="26"/>
          <w:szCs w:val="26"/>
        </w:rPr>
      </w:pPr>
      <w:r w:rsidRPr="00AF0DFF">
        <w:rPr>
          <w:sz w:val="26"/>
          <w:szCs w:val="26"/>
        </w:rPr>
        <w:t>1.3.Nhập loginname: “”</w:t>
      </w:r>
    </w:p>
    <w:p w14:paraId="6396F17F" w14:textId="77777777" w:rsidR="00BE0F09" w:rsidRPr="00AF0DFF" w:rsidRDefault="00BE0F09" w:rsidP="00BE0F09">
      <w:pPr>
        <w:spacing w:line="360" w:lineRule="auto"/>
        <w:ind w:left="360"/>
        <w:jc w:val="both"/>
        <w:rPr>
          <w:sz w:val="26"/>
          <w:szCs w:val="26"/>
        </w:rPr>
      </w:pPr>
      <w:r w:rsidRPr="00AF0DFF">
        <w:rPr>
          <w:sz w:val="26"/>
          <w:szCs w:val="26"/>
        </w:rPr>
        <w:t>1.4.Nhập password: vohuutai.001</w:t>
      </w:r>
    </w:p>
    <w:p w14:paraId="30BB92F1" w14:textId="77777777" w:rsidR="00BE0F09" w:rsidRPr="00AF0DFF" w:rsidRDefault="00BE0F09" w:rsidP="00BE0F09">
      <w:pPr>
        <w:spacing w:line="360" w:lineRule="auto"/>
        <w:ind w:left="360"/>
        <w:jc w:val="both"/>
        <w:rPr>
          <w:sz w:val="26"/>
          <w:szCs w:val="26"/>
        </w:rPr>
      </w:pPr>
      <w:r w:rsidRPr="00AF0DFF">
        <w:rPr>
          <w:sz w:val="26"/>
          <w:szCs w:val="26"/>
        </w:rPr>
        <w:t>1.5.Click nút login</w:t>
      </w:r>
    </w:p>
    <w:p w14:paraId="2701006B" w14:textId="77777777" w:rsidR="00BE0F09" w:rsidRPr="00AF0DFF" w:rsidRDefault="00BE0F09" w:rsidP="00BE0F09">
      <w:pPr>
        <w:spacing w:line="360" w:lineRule="auto"/>
        <w:ind w:left="360"/>
        <w:jc w:val="both"/>
        <w:rPr>
          <w:sz w:val="26"/>
          <w:szCs w:val="26"/>
        </w:rPr>
      </w:pPr>
      <w:r w:rsidRPr="00AF0DFF">
        <w:rPr>
          <w:sz w:val="26"/>
          <w:szCs w:val="26"/>
        </w:rPr>
        <w:t>1.6. Xác minh có thông báo lỗi “Error: Incorrect login or password provided.”</w:t>
      </w:r>
    </w:p>
    <w:p w14:paraId="6C79CCAE" w14:textId="77777777" w:rsidR="00BE0F09" w:rsidRPr="00AF0DFF" w:rsidRDefault="00BE0F09" w:rsidP="00BE0F09">
      <w:pPr>
        <w:pStyle w:val="Nidungvnbn"/>
      </w:pPr>
      <w:r w:rsidRPr="00AF0DFF">
        <w:t>36.TC36: Đăng nhập no password</w:t>
      </w:r>
    </w:p>
    <w:p w14:paraId="17AE17D0"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 xml:space="preserve">Mô tả: nguời dùng đăng nhập nhưng không nhập password </w:t>
      </w:r>
    </w:p>
    <w:p w14:paraId="0CD44FEC"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480ABD8B"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53" w:history="1">
        <w:r w:rsidRPr="00AF0DFF">
          <w:rPr>
            <w:rStyle w:val="Hyperlink"/>
            <w:color w:val="auto"/>
            <w:sz w:val="26"/>
            <w:szCs w:val="26"/>
            <w:u w:val="none"/>
          </w:rPr>
          <w:t>https://automationteststore.com/</w:t>
        </w:r>
      </w:hyperlink>
    </w:p>
    <w:p w14:paraId="5F1648CC"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74F3A900" w14:textId="77777777" w:rsidR="00BE0F09" w:rsidRPr="00AF0DFF" w:rsidRDefault="00BE0F09" w:rsidP="00BE0F09">
      <w:pPr>
        <w:spacing w:line="360" w:lineRule="auto"/>
        <w:ind w:left="360"/>
        <w:jc w:val="both"/>
        <w:rPr>
          <w:sz w:val="26"/>
          <w:szCs w:val="26"/>
        </w:rPr>
      </w:pPr>
      <w:r w:rsidRPr="00AF0DFF">
        <w:rPr>
          <w:sz w:val="26"/>
          <w:szCs w:val="26"/>
        </w:rPr>
        <w:t>1.3.Nhập loginname: vohuutai.001</w:t>
      </w:r>
    </w:p>
    <w:p w14:paraId="42A75E9C" w14:textId="77777777" w:rsidR="00BE0F09" w:rsidRPr="00AF0DFF" w:rsidRDefault="00BE0F09" w:rsidP="00BE0F09">
      <w:pPr>
        <w:spacing w:line="360" w:lineRule="auto"/>
        <w:ind w:left="360"/>
        <w:jc w:val="both"/>
        <w:rPr>
          <w:sz w:val="26"/>
          <w:szCs w:val="26"/>
        </w:rPr>
      </w:pPr>
      <w:r w:rsidRPr="00AF0DFF">
        <w:rPr>
          <w:sz w:val="26"/>
          <w:szCs w:val="26"/>
        </w:rPr>
        <w:t>1.4.Nhập password: “”</w:t>
      </w:r>
    </w:p>
    <w:p w14:paraId="29E55905" w14:textId="77777777" w:rsidR="00BE0F09" w:rsidRPr="00AF0DFF" w:rsidRDefault="00BE0F09" w:rsidP="00BE0F09">
      <w:pPr>
        <w:spacing w:line="360" w:lineRule="auto"/>
        <w:ind w:left="360"/>
        <w:jc w:val="both"/>
        <w:rPr>
          <w:sz w:val="26"/>
          <w:szCs w:val="26"/>
        </w:rPr>
      </w:pPr>
      <w:r w:rsidRPr="00AF0DFF">
        <w:rPr>
          <w:sz w:val="26"/>
          <w:szCs w:val="26"/>
        </w:rPr>
        <w:lastRenderedPageBreak/>
        <w:t xml:space="preserve">1.5.Click nút login </w:t>
      </w:r>
    </w:p>
    <w:p w14:paraId="5E94E031" w14:textId="77777777" w:rsidR="00BE0F09" w:rsidRPr="00AF0DFF" w:rsidRDefault="00BE0F09" w:rsidP="00BE0F09">
      <w:pPr>
        <w:spacing w:line="360" w:lineRule="auto"/>
        <w:ind w:left="360"/>
        <w:jc w:val="both"/>
        <w:rPr>
          <w:sz w:val="26"/>
          <w:szCs w:val="26"/>
        </w:rPr>
      </w:pPr>
      <w:r w:rsidRPr="00AF0DFF">
        <w:rPr>
          <w:sz w:val="26"/>
          <w:szCs w:val="26"/>
        </w:rPr>
        <w:t>1.6. Xác minh có thông báo lỗi “Error: Incorrect login or password provided.”</w:t>
      </w:r>
    </w:p>
    <w:p w14:paraId="1069ADAB" w14:textId="77777777" w:rsidR="00BE0F09" w:rsidRPr="00AF0DFF" w:rsidRDefault="00BE0F09" w:rsidP="00BE0F09">
      <w:pPr>
        <w:pStyle w:val="Nidungvnbn"/>
      </w:pPr>
      <w:r w:rsidRPr="00AF0DFF">
        <w:t>37.TC37: Đăng nhập với người dùng không tồn tại</w:t>
      </w:r>
    </w:p>
    <w:p w14:paraId="413821E2"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nguời dùng đăng nhập với tài khoản không tồn tại</w:t>
      </w:r>
    </w:p>
    <w:p w14:paraId="2178ADC0"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2DAE5FA4"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54" w:history="1">
        <w:r w:rsidRPr="00AF0DFF">
          <w:rPr>
            <w:rStyle w:val="Hyperlink"/>
            <w:color w:val="auto"/>
            <w:sz w:val="26"/>
            <w:szCs w:val="26"/>
            <w:u w:val="none"/>
          </w:rPr>
          <w:t>https://automationteststore.com/</w:t>
        </w:r>
      </w:hyperlink>
    </w:p>
    <w:p w14:paraId="1597D599"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7CE9F8D7" w14:textId="77777777" w:rsidR="00BE0F09" w:rsidRPr="00AF0DFF" w:rsidRDefault="00BE0F09" w:rsidP="00BE0F09">
      <w:pPr>
        <w:spacing w:line="360" w:lineRule="auto"/>
        <w:ind w:left="360"/>
        <w:jc w:val="both"/>
        <w:rPr>
          <w:sz w:val="26"/>
          <w:szCs w:val="26"/>
        </w:rPr>
      </w:pPr>
      <w:r w:rsidRPr="00AF0DFF">
        <w:rPr>
          <w:sz w:val="26"/>
          <w:szCs w:val="26"/>
        </w:rPr>
        <w:t>1.3.Nhập loginname: vohuutai.001333333</w:t>
      </w:r>
    </w:p>
    <w:p w14:paraId="36FC3B07" w14:textId="77777777" w:rsidR="00BE0F09" w:rsidRPr="00AF0DFF" w:rsidRDefault="00BE0F09" w:rsidP="00BE0F09">
      <w:pPr>
        <w:spacing w:line="360" w:lineRule="auto"/>
        <w:ind w:left="360"/>
        <w:jc w:val="both"/>
        <w:rPr>
          <w:sz w:val="26"/>
          <w:szCs w:val="26"/>
        </w:rPr>
      </w:pPr>
      <w:r w:rsidRPr="00AF0DFF">
        <w:rPr>
          <w:sz w:val="26"/>
          <w:szCs w:val="26"/>
        </w:rPr>
        <w:t>1.4.Nhập password: vohuutai.001</w:t>
      </w:r>
    </w:p>
    <w:p w14:paraId="05715D2E" w14:textId="77777777" w:rsidR="00BE0F09" w:rsidRPr="00AF0DFF" w:rsidRDefault="00BE0F09" w:rsidP="00BE0F09">
      <w:pPr>
        <w:spacing w:line="360" w:lineRule="auto"/>
        <w:ind w:left="360"/>
        <w:jc w:val="both"/>
        <w:rPr>
          <w:sz w:val="26"/>
          <w:szCs w:val="26"/>
        </w:rPr>
      </w:pPr>
      <w:r w:rsidRPr="00AF0DFF">
        <w:rPr>
          <w:sz w:val="26"/>
          <w:szCs w:val="26"/>
        </w:rPr>
        <w:t>1.5.Click nút login</w:t>
      </w:r>
    </w:p>
    <w:p w14:paraId="691054D2" w14:textId="77777777" w:rsidR="00BE0F09" w:rsidRPr="00AF0DFF" w:rsidRDefault="00BE0F09" w:rsidP="00BE0F09">
      <w:pPr>
        <w:spacing w:line="360" w:lineRule="auto"/>
        <w:ind w:left="360"/>
        <w:rPr>
          <w:sz w:val="26"/>
          <w:szCs w:val="26"/>
        </w:rPr>
      </w:pPr>
      <w:r w:rsidRPr="00AF0DFF">
        <w:rPr>
          <w:sz w:val="26"/>
          <w:szCs w:val="26"/>
        </w:rPr>
        <w:t>1.6.Xác minh thông báo lỗi “Error: Incorrect login or password provided.”</w:t>
      </w:r>
    </w:p>
    <w:p w14:paraId="3292F573" w14:textId="77777777" w:rsidR="00BE0F09" w:rsidRPr="00AF0DFF" w:rsidRDefault="00BE0F09" w:rsidP="00BE0F09">
      <w:pPr>
        <w:pStyle w:val="Nidungvnbn"/>
      </w:pPr>
      <w:r w:rsidRPr="00AF0DFF">
        <w:t>38.TC38: Kiểm tra sau khi tải lại trang</w:t>
      </w:r>
    </w:p>
    <w:p w14:paraId="4ADF0B9A"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nguời dùng nhập dữ liệu và tải lại trang</w:t>
      </w:r>
    </w:p>
    <w:p w14:paraId="69CCF014"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76232700"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55" w:history="1">
        <w:r w:rsidRPr="00AF0DFF">
          <w:rPr>
            <w:rStyle w:val="Hyperlink"/>
            <w:color w:val="auto"/>
            <w:sz w:val="26"/>
            <w:szCs w:val="26"/>
            <w:u w:val="none"/>
          </w:rPr>
          <w:t>https://automationteststore.com/</w:t>
        </w:r>
      </w:hyperlink>
    </w:p>
    <w:p w14:paraId="3D9C0EE1"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26F3AC86" w14:textId="77777777" w:rsidR="00BE0F09" w:rsidRPr="00AF0DFF" w:rsidRDefault="00BE0F09" w:rsidP="00BE0F09">
      <w:pPr>
        <w:spacing w:line="360" w:lineRule="auto"/>
        <w:ind w:left="360"/>
        <w:jc w:val="both"/>
        <w:rPr>
          <w:sz w:val="26"/>
          <w:szCs w:val="26"/>
        </w:rPr>
      </w:pPr>
      <w:r w:rsidRPr="00AF0DFF">
        <w:rPr>
          <w:sz w:val="26"/>
          <w:szCs w:val="26"/>
        </w:rPr>
        <w:t>1.3.Nhập loginname: vohuutai.001</w:t>
      </w:r>
    </w:p>
    <w:p w14:paraId="6D2E61E6" w14:textId="77777777" w:rsidR="00BE0F09" w:rsidRPr="00AF0DFF" w:rsidRDefault="00BE0F09" w:rsidP="00BE0F09">
      <w:pPr>
        <w:spacing w:line="360" w:lineRule="auto"/>
        <w:ind w:left="360"/>
        <w:jc w:val="both"/>
        <w:rPr>
          <w:sz w:val="26"/>
          <w:szCs w:val="26"/>
        </w:rPr>
      </w:pPr>
      <w:r w:rsidRPr="00AF0DFF">
        <w:rPr>
          <w:sz w:val="26"/>
          <w:szCs w:val="26"/>
        </w:rPr>
        <w:t>1.4.Nhập password: vohuutai.001</w:t>
      </w:r>
    </w:p>
    <w:p w14:paraId="276EB0DD" w14:textId="77777777" w:rsidR="00BE0F09" w:rsidRPr="00AF0DFF" w:rsidRDefault="00BE0F09" w:rsidP="00BE0F09">
      <w:pPr>
        <w:spacing w:line="360" w:lineRule="auto"/>
        <w:ind w:left="360"/>
        <w:jc w:val="both"/>
        <w:rPr>
          <w:sz w:val="26"/>
          <w:szCs w:val="26"/>
        </w:rPr>
      </w:pPr>
      <w:r w:rsidRPr="00AF0DFF">
        <w:rPr>
          <w:sz w:val="26"/>
          <w:szCs w:val="26"/>
        </w:rPr>
        <w:t>1.5.Tải lại trang</w:t>
      </w:r>
    </w:p>
    <w:p w14:paraId="5C83CEF2" w14:textId="77777777" w:rsidR="00BE0F09" w:rsidRPr="00AF0DFF" w:rsidRDefault="00BE0F09" w:rsidP="00BE0F09">
      <w:pPr>
        <w:spacing w:line="360" w:lineRule="auto"/>
        <w:ind w:left="360"/>
        <w:rPr>
          <w:sz w:val="26"/>
          <w:szCs w:val="26"/>
        </w:rPr>
      </w:pPr>
      <w:r w:rsidRPr="00AF0DFF">
        <w:rPr>
          <w:sz w:val="26"/>
          <w:szCs w:val="26"/>
        </w:rPr>
        <w:t>1.6.Xác minh các trường input rỗng</w:t>
      </w:r>
    </w:p>
    <w:p w14:paraId="47A710C0" w14:textId="77777777" w:rsidR="00BE0F09" w:rsidRPr="00AF0DFF" w:rsidRDefault="00BE0F09" w:rsidP="00BE0F09">
      <w:pPr>
        <w:pStyle w:val="Nidungvnbn"/>
      </w:pPr>
      <w:r w:rsidRPr="00AF0DFF">
        <w:t>39.TC39: Đăng nhập với password có chữ cái hoa</w:t>
      </w:r>
    </w:p>
    <w:p w14:paraId="6F3A72BC"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nguời dùng đăng nhập với mật khẩu có chữ cái hoa</w:t>
      </w:r>
    </w:p>
    <w:p w14:paraId="30508019"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1B4F04D8"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56" w:history="1">
        <w:r w:rsidRPr="00AF0DFF">
          <w:rPr>
            <w:rStyle w:val="Hyperlink"/>
            <w:color w:val="auto"/>
            <w:sz w:val="26"/>
            <w:szCs w:val="26"/>
            <w:u w:val="none"/>
          </w:rPr>
          <w:t>https://automationteststore.com/</w:t>
        </w:r>
      </w:hyperlink>
    </w:p>
    <w:p w14:paraId="41798A11" w14:textId="77777777" w:rsidR="00BE0F09" w:rsidRPr="00AF0DFF" w:rsidRDefault="00BE0F09" w:rsidP="00BE0F09">
      <w:pPr>
        <w:spacing w:line="360" w:lineRule="auto"/>
        <w:ind w:left="360"/>
        <w:jc w:val="both"/>
        <w:rPr>
          <w:sz w:val="26"/>
          <w:szCs w:val="26"/>
        </w:rPr>
      </w:pPr>
      <w:r w:rsidRPr="00AF0DFF">
        <w:rPr>
          <w:sz w:val="26"/>
          <w:szCs w:val="26"/>
        </w:rPr>
        <w:lastRenderedPageBreak/>
        <w:t>1.2.Click vào Login or register trên thanh menu</w:t>
      </w:r>
    </w:p>
    <w:p w14:paraId="6EB27F78" w14:textId="77777777" w:rsidR="00BE0F09" w:rsidRPr="00AF0DFF" w:rsidRDefault="00BE0F09" w:rsidP="00BE0F09">
      <w:pPr>
        <w:spacing w:line="360" w:lineRule="auto"/>
        <w:ind w:left="360"/>
        <w:jc w:val="both"/>
        <w:rPr>
          <w:sz w:val="26"/>
          <w:szCs w:val="26"/>
        </w:rPr>
      </w:pPr>
      <w:r w:rsidRPr="00AF0DFF">
        <w:rPr>
          <w:sz w:val="26"/>
          <w:szCs w:val="26"/>
        </w:rPr>
        <w:t>1.3.Nhập loginname: vohuutai.001333333</w:t>
      </w:r>
    </w:p>
    <w:p w14:paraId="50D121DE" w14:textId="77777777" w:rsidR="00BE0F09" w:rsidRPr="00AF0DFF" w:rsidRDefault="00BE0F09" w:rsidP="00BE0F09">
      <w:pPr>
        <w:spacing w:line="360" w:lineRule="auto"/>
        <w:ind w:left="360"/>
        <w:jc w:val="both"/>
        <w:rPr>
          <w:sz w:val="26"/>
          <w:szCs w:val="26"/>
        </w:rPr>
      </w:pPr>
      <w:r w:rsidRPr="00AF0DFF">
        <w:rPr>
          <w:sz w:val="26"/>
          <w:szCs w:val="26"/>
        </w:rPr>
        <w:t>1.4.Nhập password: Vohuutai.001</w:t>
      </w:r>
    </w:p>
    <w:p w14:paraId="020D247C" w14:textId="77777777" w:rsidR="00BE0F09" w:rsidRPr="00AF0DFF" w:rsidRDefault="00BE0F09" w:rsidP="00BE0F09">
      <w:pPr>
        <w:spacing w:line="360" w:lineRule="auto"/>
        <w:ind w:left="360"/>
        <w:jc w:val="both"/>
        <w:rPr>
          <w:sz w:val="26"/>
          <w:szCs w:val="26"/>
        </w:rPr>
      </w:pPr>
      <w:r w:rsidRPr="00AF0DFF">
        <w:rPr>
          <w:sz w:val="26"/>
          <w:szCs w:val="26"/>
        </w:rPr>
        <w:t>1.5.Click nút login</w:t>
      </w:r>
    </w:p>
    <w:p w14:paraId="4D3D4C90" w14:textId="77777777" w:rsidR="00BE0F09" w:rsidRPr="00AF0DFF" w:rsidRDefault="00BE0F09" w:rsidP="00BE0F09">
      <w:pPr>
        <w:spacing w:line="360" w:lineRule="auto"/>
        <w:ind w:left="360"/>
        <w:rPr>
          <w:sz w:val="26"/>
          <w:szCs w:val="26"/>
        </w:rPr>
      </w:pPr>
      <w:r w:rsidRPr="00AF0DFF">
        <w:rPr>
          <w:sz w:val="26"/>
          <w:szCs w:val="26"/>
        </w:rPr>
        <w:t>1.6.Xác minh thông báo lỗi “Error: Incorrect login or password provided.”</w:t>
      </w:r>
    </w:p>
    <w:p w14:paraId="43AF0DE6" w14:textId="77777777" w:rsidR="00BE0F09" w:rsidRPr="00AF0DFF" w:rsidRDefault="00BE0F09" w:rsidP="00BE0F09">
      <w:pPr>
        <w:pStyle w:val="Nidungvnbn"/>
      </w:pPr>
      <w:r w:rsidRPr="00AF0DFF">
        <w:t>40.TC40: Kiểm tra đường dẫn của forgot login</w:t>
      </w:r>
    </w:p>
    <w:p w14:paraId="2DB51C61"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nguời dùng bấm vào forgot login</w:t>
      </w:r>
    </w:p>
    <w:p w14:paraId="180E7754"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7E048CEE"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57" w:history="1">
        <w:r w:rsidRPr="00AF0DFF">
          <w:rPr>
            <w:rStyle w:val="Hyperlink"/>
            <w:color w:val="auto"/>
            <w:sz w:val="26"/>
            <w:szCs w:val="26"/>
            <w:u w:val="none"/>
          </w:rPr>
          <w:t>https://automationteststore.com/</w:t>
        </w:r>
      </w:hyperlink>
    </w:p>
    <w:p w14:paraId="0F9F883D"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763A56B6" w14:textId="77777777" w:rsidR="00BE0F09" w:rsidRPr="00AF0DFF" w:rsidRDefault="00BE0F09" w:rsidP="00BE0F09">
      <w:pPr>
        <w:spacing w:line="360" w:lineRule="auto"/>
        <w:ind w:left="360"/>
        <w:rPr>
          <w:sz w:val="26"/>
          <w:szCs w:val="26"/>
        </w:rPr>
      </w:pPr>
      <w:r w:rsidRPr="00AF0DFF">
        <w:rPr>
          <w:sz w:val="26"/>
          <w:szCs w:val="26"/>
        </w:rPr>
        <w:t>1.3.Click forgot login</w:t>
      </w:r>
    </w:p>
    <w:p w14:paraId="371D7A0E" w14:textId="77777777" w:rsidR="00BE0F09" w:rsidRPr="00AF0DFF" w:rsidRDefault="00BE0F09" w:rsidP="00BE0F09">
      <w:pPr>
        <w:spacing w:line="360" w:lineRule="auto"/>
        <w:ind w:left="360"/>
        <w:rPr>
          <w:sz w:val="26"/>
          <w:szCs w:val="26"/>
        </w:rPr>
      </w:pPr>
      <w:r w:rsidRPr="00AF0DFF">
        <w:rPr>
          <w:sz w:val="26"/>
          <w:szCs w:val="26"/>
        </w:rPr>
        <w:t>1.4. xác minh trang chuyển đúng hướng không</w:t>
      </w:r>
    </w:p>
    <w:p w14:paraId="00E04155" w14:textId="77777777" w:rsidR="00BE0F09" w:rsidRPr="00AF0DFF" w:rsidRDefault="00BE0F09" w:rsidP="00BE0F09">
      <w:pPr>
        <w:pStyle w:val="Nidungvnbn"/>
      </w:pPr>
      <w:r w:rsidRPr="00AF0DFF">
        <w:t>41.TC41: Kiểm tra đường dẫn của forgot your password</w:t>
      </w:r>
    </w:p>
    <w:p w14:paraId="36370FFA"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nguời dùng bấm vào forgot your password</w:t>
      </w:r>
    </w:p>
    <w:p w14:paraId="796CC934"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5D6FBDF5"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58" w:history="1">
        <w:r w:rsidRPr="00AF0DFF">
          <w:rPr>
            <w:rStyle w:val="Hyperlink"/>
            <w:color w:val="auto"/>
            <w:sz w:val="26"/>
            <w:szCs w:val="26"/>
            <w:u w:val="none"/>
          </w:rPr>
          <w:t>https://automationteststore.com/</w:t>
        </w:r>
      </w:hyperlink>
    </w:p>
    <w:p w14:paraId="22D759C4"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3A9B6E0C" w14:textId="77777777" w:rsidR="00BE0F09" w:rsidRPr="00AF0DFF" w:rsidRDefault="00BE0F09" w:rsidP="00BE0F09">
      <w:pPr>
        <w:spacing w:line="360" w:lineRule="auto"/>
        <w:ind w:left="360"/>
        <w:rPr>
          <w:sz w:val="26"/>
          <w:szCs w:val="26"/>
        </w:rPr>
      </w:pPr>
      <w:r w:rsidRPr="00AF0DFF">
        <w:rPr>
          <w:sz w:val="26"/>
          <w:szCs w:val="26"/>
        </w:rPr>
        <w:t>1.3.Click forgot your password</w:t>
      </w:r>
    </w:p>
    <w:p w14:paraId="77D9A4E3" w14:textId="77777777" w:rsidR="00BE0F09" w:rsidRPr="00AF0DFF" w:rsidRDefault="00BE0F09" w:rsidP="00BE0F09">
      <w:pPr>
        <w:spacing w:line="360" w:lineRule="auto"/>
        <w:ind w:left="360"/>
        <w:rPr>
          <w:sz w:val="26"/>
          <w:szCs w:val="26"/>
        </w:rPr>
      </w:pPr>
      <w:r w:rsidRPr="00AF0DFF">
        <w:rPr>
          <w:sz w:val="26"/>
          <w:szCs w:val="26"/>
        </w:rPr>
        <w:t>1.4. xác minh trang chuyển đúng hướng không</w:t>
      </w:r>
    </w:p>
    <w:p w14:paraId="73979332" w14:textId="77777777" w:rsidR="00BE0F09" w:rsidRPr="00AF0DFF" w:rsidRDefault="00BE0F09" w:rsidP="00BE0F09">
      <w:pPr>
        <w:pStyle w:val="Nidungvnbn"/>
      </w:pPr>
      <w:r w:rsidRPr="00AF0DFF">
        <w:t>42.TC42: Xác minh thông báo khi lấy lại tài khoản trong forgot login</w:t>
      </w:r>
    </w:p>
    <w:p w14:paraId="18F6D363"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nguời dùng sử dụng forgotlogin để lấy lại tài khoản</w:t>
      </w:r>
    </w:p>
    <w:p w14:paraId="501837EF"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4C26A3CA"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59" w:history="1">
        <w:r w:rsidRPr="00AF0DFF">
          <w:rPr>
            <w:rStyle w:val="Hyperlink"/>
            <w:color w:val="auto"/>
            <w:sz w:val="26"/>
            <w:szCs w:val="26"/>
            <w:u w:val="none"/>
          </w:rPr>
          <w:t>https://automationteststore.com/</w:t>
        </w:r>
      </w:hyperlink>
    </w:p>
    <w:p w14:paraId="01665FAB"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4F70CA15" w14:textId="77777777" w:rsidR="00BE0F09" w:rsidRPr="00AF0DFF" w:rsidRDefault="00BE0F09" w:rsidP="00BE0F09">
      <w:pPr>
        <w:spacing w:line="360" w:lineRule="auto"/>
        <w:ind w:left="360"/>
        <w:jc w:val="both"/>
        <w:rPr>
          <w:sz w:val="26"/>
          <w:szCs w:val="26"/>
        </w:rPr>
      </w:pPr>
      <w:r w:rsidRPr="00AF0DFF">
        <w:rPr>
          <w:sz w:val="26"/>
          <w:szCs w:val="26"/>
        </w:rPr>
        <w:lastRenderedPageBreak/>
        <w:t>1.3.Click forgot login</w:t>
      </w:r>
    </w:p>
    <w:p w14:paraId="350572DA" w14:textId="77777777" w:rsidR="00BE0F09" w:rsidRPr="00AF0DFF" w:rsidRDefault="00BE0F09" w:rsidP="00BE0F09">
      <w:pPr>
        <w:spacing w:line="360" w:lineRule="auto"/>
        <w:ind w:left="360"/>
        <w:jc w:val="both"/>
        <w:rPr>
          <w:sz w:val="26"/>
          <w:szCs w:val="26"/>
        </w:rPr>
      </w:pPr>
      <w:r w:rsidRPr="00AF0DFF">
        <w:rPr>
          <w:sz w:val="26"/>
          <w:szCs w:val="26"/>
        </w:rPr>
        <w:t>1.4.Nhập Last Name:</w:t>
      </w:r>
    </w:p>
    <w:p w14:paraId="2D13F7BA" w14:textId="77777777" w:rsidR="00BE0F09" w:rsidRPr="00AF0DFF" w:rsidRDefault="00BE0F09" w:rsidP="00BE0F09">
      <w:pPr>
        <w:spacing w:line="360" w:lineRule="auto"/>
        <w:ind w:left="360"/>
        <w:jc w:val="both"/>
        <w:rPr>
          <w:sz w:val="26"/>
          <w:szCs w:val="26"/>
        </w:rPr>
      </w:pPr>
      <w:r w:rsidRPr="00AF0DFF">
        <w:rPr>
          <w:sz w:val="26"/>
          <w:szCs w:val="26"/>
        </w:rPr>
        <w:t>1.5.Nhập email</w:t>
      </w:r>
    </w:p>
    <w:p w14:paraId="72136EF0" w14:textId="77777777" w:rsidR="00BE0F09" w:rsidRPr="00AF0DFF" w:rsidRDefault="00BE0F09" w:rsidP="00BE0F09">
      <w:pPr>
        <w:spacing w:line="360" w:lineRule="auto"/>
        <w:ind w:left="360"/>
        <w:jc w:val="both"/>
        <w:rPr>
          <w:sz w:val="26"/>
          <w:szCs w:val="26"/>
        </w:rPr>
      </w:pPr>
      <w:r w:rsidRPr="00AF0DFF">
        <w:rPr>
          <w:sz w:val="26"/>
          <w:szCs w:val="26"/>
        </w:rPr>
        <w:t>1.6.Click Continue</w:t>
      </w:r>
    </w:p>
    <w:p w14:paraId="6E93DB41" w14:textId="77777777" w:rsidR="00BE0F09" w:rsidRPr="00AF0DFF" w:rsidRDefault="00BE0F09" w:rsidP="00BE0F09">
      <w:pPr>
        <w:spacing w:line="360" w:lineRule="auto"/>
        <w:ind w:left="360"/>
        <w:jc w:val="both"/>
        <w:rPr>
          <w:sz w:val="26"/>
          <w:szCs w:val="26"/>
        </w:rPr>
      </w:pPr>
      <w:r w:rsidRPr="00AF0DFF">
        <w:rPr>
          <w:sz w:val="26"/>
          <w:szCs w:val="26"/>
        </w:rPr>
        <w:t>1.7.Xác minh thông báo thành công</w:t>
      </w:r>
    </w:p>
    <w:p w14:paraId="394F465F" w14:textId="77777777" w:rsidR="00BE0F09" w:rsidRPr="00AF0DFF" w:rsidRDefault="00BE0F09" w:rsidP="00BE0F09">
      <w:pPr>
        <w:pStyle w:val="Nidungvnbn"/>
      </w:pPr>
      <w:r w:rsidRPr="00AF0DFF">
        <w:t>43.TC43: Xác minh thông báo khi lấy lại mật khẩu trong forgot your pass word</w:t>
      </w:r>
    </w:p>
    <w:p w14:paraId="314B8ACC"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nguời dùng sử dụng forgot yourpassword để lấy lại mật khẩu</w:t>
      </w:r>
    </w:p>
    <w:p w14:paraId="3A18773F"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57A37C22"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60" w:history="1">
        <w:r w:rsidRPr="00AF0DFF">
          <w:rPr>
            <w:rStyle w:val="Hyperlink"/>
            <w:color w:val="auto"/>
            <w:sz w:val="26"/>
            <w:szCs w:val="26"/>
            <w:u w:val="none"/>
          </w:rPr>
          <w:t>https://automationteststore.com/</w:t>
        </w:r>
      </w:hyperlink>
    </w:p>
    <w:p w14:paraId="35DE12CC"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2383EBE9" w14:textId="77777777" w:rsidR="00BE0F09" w:rsidRPr="00AF0DFF" w:rsidRDefault="00BE0F09" w:rsidP="00BE0F09">
      <w:pPr>
        <w:spacing w:line="360" w:lineRule="auto"/>
        <w:ind w:left="360"/>
        <w:jc w:val="both"/>
        <w:rPr>
          <w:sz w:val="26"/>
          <w:szCs w:val="26"/>
        </w:rPr>
      </w:pPr>
      <w:r w:rsidRPr="00AF0DFF">
        <w:rPr>
          <w:sz w:val="26"/>
          <w:szCs w:val="26"/>
        </w:rPr>
        <w:t>1.3.Click forgot login</w:t>
      </w:r>
    </w:p>
    <w:p w14:paraId="16FE0E48" w14:textId="77777777" w:rsidR="00BE0F09" w:rsidRPr="00AF0DFF" w:rsidRDefault="00BE0F09" w:rsidP="00BE0F09">
      <w:pPr>
        <w:spacing w:line="360" w:lineRule="auto"/>
        <w:ind w:left="360"/>
        <w:jc w:val="both"/>
        <w:rPr>
          <w:sz w:val="26"/>
          <w:szCs w:val="26"/>
        </w:rPr>
      </w:pPr>
      <w:r w:rsidRPr="00AF0DFF">
        <w:rPr>
          <w:sz w:val="26"/>
          <w:szCs w:val="26"/>
        </w:rPr>
        <w:t>1.4.Nhập Login Name:</w:t>
      </w:r>
    </w:p>
    <w:p w14:paraId="2B76A252" w14:textId="77777777" w:rsidR="00BE0F09" w:rsidRPr="00AF0DFF" w:rsidRDefault="00BE0F09" w:rsidP="00BE0F09">
      <w:pPr>
        <w:spacing w:line="360" w:lineRule="auto"/>
        <w:ind w:left="360"/>
        <w:jc w:val="both"/>
        <w:rPr>
          <w:sz w:val="26"/>
          <w:szCs w:val="26"/>
        </w:rPr>
      </w:pPr>
      <w:r w:rsidRPr="00AF0DFF">
        <w:rPr>
          <w:sz w:val="26"/>
          <w:szCs w:val="26"/>
        </w:rPr>
        <w:t>1.5.Nhập email</w:t>
      </w:r>
    </w:p>
    <w:p w14:paraId="013DE62E" w14:textId="77777777" w:rsidR="00BE0F09" w:rsidRPr="00AF0DFF" w:rsidRDefault="00BE0F09" w:rsidP="00BE0F09">
      <w:pPr>
        <w:spacing w:line="360" w:lineRule="auto"/>
        <w:ind w:left="360"/>
        <w:jc w:val="both"/>
        <w:rPr>
          <w:sz w:val="26"/>
          <w:szCs w:val="26"/>
        </w:rPr>
      </w:pPr>
      <w:r w:rsidRPr="00AF0DFF">
        <w:rPr>
          <w:sz w:val="26"/>
          <w:szCs w:val="26"/>
        </w:rPr>
        <w:t>1.6.Click Continue</w:t>
      </w:r>
    </w:p>
    <w:p w14:paraId="3EB423A4" w14:textId="77777777" w:rsidR="00BE0F09" w:rsidRPr="00AF0DFF" w:rsidRDefault="00BE0F09" w:rsidP="00BE0F09">
      <w:pPr>
        <w:spacing w:line="360" w:lineRule="auto"/>
        <w:ind w:left="360"/>
        <w:jc w:val="both"/>
        <w:rPr>
          <w:sz w:val="26"/>
          <w:szCs w:val="26"/>
        </w:rPr>
      </w:pPr>
      <w:r w:rsidRPr="00AF0DFF">
        <w:rPr>
          <w:sz w:val="26"/>
          <w:szCs w:val="26"/>
        </w:rPr>
        <w:t>1.7.Xác minh thông báo thành công</w:t>
      </w:r>
    </w:p>
    <w:p w14:paraId="1FC81583" w14:textId="77777777" w:rsidR="00BE0F09" w:rsidRPr="00AF0DFF" w:rsidRDefault="00BE0F09" w:rsidP="00BE0F09">
      <w:pPr>
        <w:pStyle w:val="Nidungvnbn"/>
      </w:pPr>
      <w:r w:rsidRPr="00AF0DFF">
        <w:t>44.TC44: Xác minh nút back trong forgot login</w:t>
      </w:r>
    </w:p>
    <w:p w14:paraId="59EDF3BE"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kiểm tra nút back có trở lại đúng trang không</w:t>
      </w:r>
    </w:p>
    <w:p w14:paraId="18AC9FDC"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317D7A9D"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61" w:history="1">
        <w:r w:rsidRPr="00AF0DFF">
          <w:rPr>
            <w:rStyle w:val="Hyperlink"/>
            <w:color w:val="auto"/>
            <w:sz w:val="26"/>
            <w:szCs w:val="26"/>
            <w:u w:val="none"/>
          </w:rPr>
          <w:t>https://automationteststore.com/</w:t>
        </w:r>
      </w:hyperlink>
    </w:p>
    <w:p w14:paraId="35D59BA6"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5EC0F523" w14:textId="77777777" w:rsidR="00BE0F09" w:rsidRPr="00AF0DFF" w:rsidRDefault="00BE0F09" w:rsidP="00BE0F09">
      <w:pPr>
        <w:spacing w:line="360" w:lineRule="auto"/>
        <w:ind w:left="360"/>
        <w:jc w:val="both"/>
        <w:rPr>
          <w:sz w:val="26"/>
          <w:szCs w:val="26"/>
        </w:rPr>
      </w:pPr>
      <w:r w:rsidRPr="00AF0DFF">
        <w:rPr>
          <w:sz w:val="26"/>
          <w:szCs w:val="26"/>
        </w:rPr>
        <w:t>1.3.Click forgot login</w:t>
      </w:r>
    </w:p>
    <w:p w14:paraId="2B8924A5" w14:textId="77777777" w:rsidR="00BE0F09" w:rsidRPr="00AF0DFF" w:rsidRDefault="00BE0F09" w:rsidP="00BE0F09">
      <w:pPr>
        <w:spacing w:line="360" w:lineRule="auto"/>
        <w:ind w:left="360"/>
        <w:jc w:val="both"/>
        <w:rPr>
          <w:sz w:val="26"/>
          <w:szCs w:val="26"/>
        </w:rPr>
      </w:pPr>
      <w:r w:rsidRPr="00AF0DFF">
        <w:rPr>
          <w:sz w:val="26"/>
          <w:szCs w:val="26"/>
        </w:rPr>
        <w:t>1.4.Click nút back trong trang forgot login</w:t>
      </w:r>
    </w:p>
    <w:p w14:paraId="474F9B1E" w14:textId="77777777" w:rsidR="00BE0F09" w:rsidRPr="00AF0DFF" w:rsidRDefault="00BE0F09" w:rsidP="00BE0F09">
      <w:pPr>
        <w:spacing w:line="360" w:lineRule="auto"/>
        <w:ind w:left="360"/>
        <w:jc w:val="both"/>
        <w:rPr>
          <w:sz w:val="26"/>
          <w:szCs w:val="26"/>
        </w:rPr>
      </w:pPr>
      <w:r w:rsidRPr="00AF0DFF">
        <w:rPr>
          <w:sz w:val="26"/>
          <w:szCs w:val="26"/>
        </w:rPr>
        <w:t>1.5.Xác minh trang quay lại.</w:t>
      </w:r>
    </w:p>
    <w:p w14:paraId="53FEAB2F" w14:textId="77777777" w:rsidR="00BE0F09" w:rsidRPr="00AF0DFF" w:rsidRDefault="00BE0F09" w:rsidP="00BE0F09">
      <w:pPr>
        <w:pStyle w:val="Nidungvnbn"/>
      </w:pPr>
      <w:r w:rsidRPr="00AF0DFF">
        <w:t>45.TC45: Xác minh nút back trong forgot your password</w:t>
      </w:r>
    </w:p>
    <w:p w14:paraId="6BFA0961"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lastRenderedPageBreak/>
        <w:t>Mô tả: kiểm tra nút back có trở lại đúng trang không</w:t>
      </w:r>
    </w:p>
    <w:p w14:paraId="7246D03C"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21AF93B2"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62" w:history="1">
        <w:r w:rsidRPr="00AF0DFF">
          <w:rPr>
            <w:rStyle w:val="Hyperlink"/>
            <w:color w:val="auto"/>
            <w:sz w:val="26"/>
            <w:szCs w:val="26"/>
            <w:u w:val="none"/>
          </w:rPr>
          <w:t>https://automationteststore.com/</w:t>
        </w:r>
      </w:hyperlink>
    </w:p>
    <w:p w14:paraId="67C1DDEA"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136B5A70" w14:textId="77777777" w:rsidR="00BE0F09" w:rsidRPr="00AF0DFF" w:rsidRDefault="00BE0F09" w:rsidP="00BE0F09">
      <w:pPr>
        <w:spacing w:line="360" w:lineRule="auto"/>
        <w:ind w:left="360"/>
        <w:jc w:val="both"/>
        <w:rPr>
          <w:sz w:val="26"/>
          <w:szCs w:val="26"/>
        </w:rPr>
      </w:pPr>
      <w:r w:rsidRPr="00AF0DFF">
        <w:rPr>
          <w:sz w:val="26"/>
          <w:szCs w:val="26"/>
        </w:rPr>
        <w:t>1.3.Click forgot login</w:t>
      </w:r>
    </w:p>
    <w:p w14:paraId="18793AE7" w14:textId="77777777" w:rsidR="00BE0F09" w:rsidRPr="00AF0DFF" w:rsidRDefault="00BE0F09" w:rsidP="00BE0F09">
      <w:pPr>
        <w:spacing w:line="360" w:lineRule="auto"/>
        <w:ind w:left="360"/>
        <w:jc w:val="both"/>
        <w:rPr>
          <w:sz w:val="26"/>
          <w:szCs w:val="26"/>
        </w:rPr>
      </w:pPr>
      <w:r w:rsidRPr="00AF0DFF">
        <w:rPr>
          <w:sz w:val="26"/>
          <w:szCs w:val="26"/>
        </w:rPr>
        <w:t>1.4.Click nút back trong trang forgot your password</w:t>
      </w:r>
    </w:p>
    <w:p w14:paraId="7DD57CF1" w14:textId="77777777" w:rsidR="00BE0F09" w:rsidRPr="00AF0DFF" w:rsidRDefault="00BE0F09" w:rsidP="00BE0F09">
      <w:pPr>
        <w:spacing w:line="360" w:lineRule="auto"/>
        <w:ind w:left="360"/>
        <w:jc w:val="both"/>
        <w:rPr>
          <w:sz w:val="26"/>
          <w:szCs w:val="26"/>
        </w:rPr>
      </w:pPr>
      <w:r w:rsidRPr="00AF0DFF">
        <w:rPr>
          <w:sz w:val="26"/>
          <w:szCs w:val="26"/>
        </w:rPr>
        <w:t>1.5.Xác minh trang quay lại.</w:t>
      </w:r>
    </w:p>
    <w:p w14:paraId="02271F44" w14:textId="77777777" w:rsidR="00BE0F09" w:rsidRPr="00AF0DFF" w:rsidRDefault="00BE0F09" w:rsidP="00BE0F09">
      <w:pPr>
        <w:pStyle w:val="Nidungvnbn"/>
      </w:pPr>
      <w:r w:rsidRPr="00AF0DFF">
        <w:t>46.TC46: Xác minh đổi thông tin địa chỉ thành công</w:t>
      </w:r>
    </w:p>
    <w:p w14:paraId="31E734F8"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kiểm tra đổi thông tin có thành công không</w:t>
      </w:r>
    </w:p>
    <w:p w14:paraId="0DE7C998"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102D78E1"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63" w:history="1">
        <w:r w:rsidRPr="00AF0DFF">
          <w:rPr>
            <w:rStyle w:val="Hyperlink"/>
            <w:color w:val="auto"/>
            <w:sz w:val="26"/>
            <w:szCs w:val="26"/>
            <w:u w:val="none"/>
          </w:rPr>
          <w:t>https://automationteststore.com/</w:t>
        </w:r>
      </w:hyperlink>
    </w:p>
    <w:p w14:paraId="3B830D1B"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2D9A9595" w14:textId="77777777" w:rsidR="00BE0F09" w:rsidRPr="00AF0DFF" w:rsidRDefault="00BE0F09" w:rsidP="00BE0F09">
      <w:pPr>
        <w:spacing w:line="360" w:lineRule="auto"/>
        <w:ind w:left="360"/>
        <w:jc w:val="both"/>
        <w:rPr>
          <w:sz w:val="26"/>
          <w:szCs w:val="26"/>
        </w:rPr>
      </w:pPr>
      <w:r w:rsidRPr="00AF0DFF">
        <w:rPr>
          <w:sz w:val="26"/>
          <w:szCs w:val="26"/>
        </w:rPr>
        <w:t>1.3.Click manage address book</w:t>
      </w:r>
    </w:p>
    <w:p w14:paraId="1E6947A1" w14:textId="77777777" w:rsidR="00BE0F09" w:rsidRPr="00AF0DFF" w:rsidRDefault="00BE0F09" w:rsidP="00BE0F09">
      <w:pPr>
        <w:spacing w:line="360" w:lineRule="auto"/>
        <w:ind w:left="360"/>
        <w:jc w:val="both"/>
        <w:rPr>
          <w:sz w:val="26"/>
          <w:szCs w:val="26"/>
        </w:rPr>
      </w:pPr>
      <w:r w:rsidRPr="00AF0DFF">
        <w:rPr>
          <w:sz w:val="26"/>
          <w:szCs w:val="26"/>
        </w:rPr>
        <w:t>1.4.Click edit để thay đổi</w:t>
      </w:r>
    </w:p>
    <w:p w14:paraId="47ED9E70" w14:textId="77777777" w:rsidR="00BE0F09" w:rsidRPr="00AF0DFF" w:rsidRDefault="00BE0F09" w:rsidP="00BE0F09">
      <w:pPr>
        <w:spacing w:line="360" w:lineRule="auto"/>
        <w:ind w:left="360"/>
        <w:jc w:val="both"/>
        <w:rPr>
          <w:sz w:val="26"/>
          <w:szCs w:val="26"/>
        </w:rPr>
      </w:pPr>
      <w:r w:rsidRPr="00AF0DFF">
        <w:rPr>
          <w:sz w:val="26"/>
          <w:szCs w:val="26"/>
        </w:rPr>
        <w:t>1.5.Nhập thông tin để thay đổi</w:t>
      </w:r>
    </w:p>
    <w:p w14:paraId="01E41C50" w14:textId="77777777" w:rsidR="00BE0F09" w:rsidRPr="00AF0DFF" w:rsidRDefault="00BE0F09" w:rsidP="00BE0F09">
      <w:pPr>
        <w:spacing w:line="360" w:lineRule="auto"/>
        <w:ind w:left="360"/>
        <w:jc w:val="both"/>
        <w:rPr>
          <w:sz w:val="26"/>
          <w:szCs w:val="26"/>
        </w:rPr>
      </w:pPr>
      <w:r w:rsidRPr="00AF0DFF">
        <w:rPr>
          <w:sz w:val="26"/>
          <w:szCs w:val="26"/>
        </w:rPr>
        <w:t>1.6.xác minh cập nhật thành công</w:t>
      </w:r>
    </w:p>
    <w:p w14:paraId="271ED293" w14:textId="77777777" w:rsidR="00BE0F09" w:rsidRPr="00AF0DFF" w:rsidRDefault="00BE0F09" w:rsidP="00BE0F09">
      <w:pPr>
        <w:pStyle w:val="Nidungvnbn"/>
      </w:pPr>
      <w:r w:rsidRPr="00AF0DFF">
        <w:t>47.TC47: Xác minh đổi thông tin khi thiếu First name</w:t>
      </w:r>
    </w:p>
    <w:p w14:paraId="64811D01"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kiểm tra đổi thông tin có thành công không</w:t>
      </w:r>
    </w:p>
    <w:p w14:paraId="4842AAC5"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409E27A0"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64" w:history="1">
        <w:r w:rsidRPr="00AF0DFF">
          <w:rPr>
            <w:rStyle w:val="Hyperlink"/>
            <w:color w:val="auto"/>
            <w:sz w:val="26"/>
            <w:szCs w:val="26"/>
            <w:u w:val="none"/>
          </w:rPr>
          <w:t>https://automationteststore.com/</w:t>
        </w:r>
      </w:hyperlink>
    </w:p>
    <w:p w14:paraId="0E62F9B9"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0612E475" w14:textId="77777777" w:rsidR="00BE0F09" w:rsidRPr="00AF0DFF" w:rsidRDefault="00BE0F09" w:rsidP="00BE0F09">
      <w:pPr>
        <w:spacing w:line="360" w:lineRule="auto"/>
        <w:ind w:left="360"/>
        <w:jc w:val="both"/>
        <w:rPr>
          <w:sz w:val="26"/>
          <w:szCs w:val="26"/>
        </w:rPr>
      </w:pPr>
      <w:r w:rsidRPr="00AF0DFF">
        <w:rPr>
          <w:sz w:val="26"/>
          <w:szCs w:val="26"/>
        </w:rPr>
        <w:t>1.3.Click manage address book</w:t>
      </w:r>
    </w:p>
    <w:p w14:paraId="1DD32377" w14:textId="77777777" w:rsidR="00BE0F09" w:rsidRPr="00AF0DFF" w:rsidRDefault="00BE0F09" w:rsidP="00BE0F09">
      <w:pPr>
        <w:spacing w:line="360" w:lineRule="auto"/>
        <w:ind w:left="360"/>
        <w:jc w:val="both"/>
        <w:rPr>
          <w:sz w:val="26"/>
          <w:szCs w:val="26"/>
        </w:rPr>
      </w:pPr>
      <w:r w:rsidRPr="00AF0DFF">
        <w:rPr>
          <w:sz w:val="26"/>
          <w:szCs w:val="26"/>
        </w:rPr>
        <w:t>1.4.Click edit để thay đổi</w:t>
      </w:r>
    </w:p>
    <w:p w14:paraId="4804403B" w14:textId="77777777" w:rsidR="00BE0F09" w:rsidRPr="00AF0DFF" w:rsidRDefault="00BE0F09" w:rsidP="00BE0F09">
      <w:pPr>
        <w:spacing w:line="360" w:lineRule="auto"/>
        <w:ind w:left="360"/>
        <w:jc w:val="both"/>
        <w:rPr>
          <w:sz w:val="26"/>
          <w:szCs w:val="26"/>
        </w:rPr>
      </w:pPr>
      <w:r w:rsidRPr="00AF0DFF">
        <w:rPr>
          <w:sz w:val="26"/>
          <w:szCs w:val="26"/>
        </w:rPr>
        <w:t>1.5.Nhập thông tin để thay đổi nhưng không nhập first name</w:t>
      </w:r>
    </w:p>
    <w:p w14:paraId="6620F385" w14:textId="77777777" w:rsidR="00BE0F09" w:rsidRPr="00AF0DFF" w:rsidRDefault="00BE0F09" w:rsidP="00BE0F09">
      <w:pPr>
        <w:spacing w:line="360" w:lineRule="auto"/>
        <w:ind w:left="360"/>
        <w:jc w:val="both"/>
        <w:rPr>
          <w:sz w:val="26"/>
          <w:szCs w:val="26"/>
        </w:rPr>
      </w:pPr>
      <w:r w:rsidRPr="00AF0DFF">
        <w:rPr>
          <w:sz w:val="26"/>
          <w:szCs w:val="26"/>
        </w:rPr>
        <w:lastRenderedPageBreak/>
        <w:t>1.6.xác minh thông báo lỗi</w:t>
      </w:r>
    </w:p>
    <w:p w14:paraId="192B1839" w14:textId="77777777" w:rsidR="00BE0F09" w:rsidRPr="00AF0DFF" w:rsidRDefault="00BE0F09" w:rsidP="00BE0F09">
      <w:pPr>
        <w:pStyle w:val="Nidungvnbn"/>
      </w:pPr>
      <w:r w:rsidRPr="00AF0DFF">
        <w:t>48.TC48: Xác minh đổi thông tin khi thiếu Last name</w:t>
      </w:r>
    </w:p>
    <w:p w14:paraId="254D138E"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kiểm tra đổi thông tin có thành công không</w:t>
      </w:r>
    </w:p>
    <w:p w14:paraId="18F4080E"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64E5AFEA"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65" w:history="1">
        <w:r w:rsidRPr="00AF0DFF">
          <w:rPr>
            <w:rStyle w:val="Hyperlink"/>
            <w:color w:val="auto"/>
            <w:sz w:val="26"/>
            <w:szCs w:val="26"/>
            <w:u w:val="none"/>
          </w:rPr>
          <w:t>https://automationteststore.com/</w:t>
        </w:r>
      </w:hyperlink>
    </w:p>
    <w:p w14:paraId="5A9A9200"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76DFFCB6" w14:textId="77777777" w:rsidR="00BE0F09" w:rsidRPr="00AF0DFF" w:rsidRDefault="00BE0F09" w:rsidP="00BE0F09">
      <w:pPr>
        <w:spacing w:line="360" w:lineRule="auto"/>
        <w:ind w:left="360"/>
        <w:jc w:val="both"/>
        <w:rPr>
          <w:sz w:val="26"/>
          <w:szCs w:val="26"/>
        </w:rPr>
      </w:pPr>
      <w:r w:rsidRPr="00AF0DFF">
        <w:rPr>
          <w:sz w:val="26"/>
          <w:szCs w:val="26"/>
        </w:rPr>
        <w:t>1.3.Click manage address book</w:t>
      </w:r>
    </w:p>
    <w:p w14:paraId="09EED5D8" w14:textId="77777777" w:rsidR="00BE0F09" w:rsidRPr="00AF0DFF" w:rsidRDefault="00BE0F09" w:rsidP="00BE0F09">
      <w:pPr>
        <w:spacing w:line="360" w:lineRule="auto"/>
        <w:ind w:left="360"/>
        <w:jc w:val="both"/>
        <w:rPr>
          <w:sz w:val="26"/>
          <w:szCs w:val="26"/>
        </w:rPr>
      </w:pPr>
      <w:r w:rsidRPr="00AF0DFF">
        <w:rPr>
          <w:sz w:val="26"/>
          <w:szCs w:val="26"/>
        </w:rPr>
        <w:t>1.4.Click edit để thay đổi</w:t>
      </w:r>
    </w:p>
    <w:p w14:paraId="2A8E7F89" w14:textId="77777777" w:rsidR="00BE0F09" w:rsidRPr="00AF0DFF" w:rsidRDefault="00BE0F09" w:rsidP="00BE0F09">
      <w:pPr>
        <w:spacing w:line="360" w:lineRule="auto"/>
        <w:ind w:left="360"/>
        <w:jc w:val="both"/>
        <w:rPr>
          <w:sz w:val="26"/>
          <w:szCs w:val="26"/>
        </w:rPr>
      </w:pPr>
      <w:r w:rsidRPr="00AF0DFF">
        <w:rPr>
          <w:sz w:val="26"/>
          <w:szCs w:val="26"/>
        </w:rPr>
        <w:t>1.5.Nhập thông tin để thay đổi nhưng không nhập last name</w:t>
      </w:r>
    </w:p>
    <w:p w14:paraId="37BF69DC" w14:textId="77777777" w:rsidR="00BE0F09" w:rsidRPr="00AF0DFF" w:rsidRDefault="00BE0F09" w:rsidP="00BE0F09">
      <w:pPr>
        <w:spacing w:line="360" w:lineRule="auto"/>
        <w:ind w:left="360"/>
        <w:jc w:val="both"/>
        <w:rPr>
          <w:sz w:val="26"/>
          <w:szCs w:val="26"/>
        </w:rPr>
      </w:pPr>
      <w:r w:rsidRPr="00AF0DFF">
        <w:rPr>
          <w:sz w:val="26"/>
          <w:szCs w:val="26"/>
        </w:rPr>
        <w:t>1.6.xác minh thông báo lỗi</w:t>
      </w:r>
    </w:p>
    <w:p w14:paraId="454CF483" w14:textId="77777777" w:rsidR="00BE0F09" w:rsidRPr="00AF0DFF" w:rsidRDefault="00BE0F09" w:rsidP="00BE0F09">
      <w:pPr>
        <w:pStyle w:val="Nidungvnbn"/>
      </w:pPr>
      <w:r w:rsidRPr="00AF0DFF">
        <w:t>49.TC49: Xác minh đổi thông tin khi thiếu Company</w:t>
      </w:r>
    </w:p>
    <w:p w14:paraId="344D2C64"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kiểm tra đổi thông tin có thành công không</w:t>
      </w:r>
    </w:p>
    <w:p w14:paraId="0FACDA43"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753DFF53"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66" w:history="1">
        <w:r w:rsidRPr="00AF0DFF">
          <w:rPr>
            <w:rStyle w:val="Hyperlink"/>
            <w:color w:val="auto"/>
            <w:sz w:val="26"/>
            <w:szCs w:val="26"/>
            <w:u w:val="none"/>
          </w:rPr>
          <w:t>https://automationteststore.com/</w:t>
        </w:r>
      </w:hyperlink>
    </w:p>
    <w:p w14:paraId="6678FBD3"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4A61C46A" w14:textId="77777777" w:rsidR="00BE0F09" w:rsidRPr="00AF0DFF" w:rsidRDefault="00BE0F09" w:rsidP="00BE0F09">
      <w:pPr>
        <w:spacing w:line="360" w:lineRule="auto"/>
        <w:ind w:left="360"/>
        <w:jc w:val="both"/>
        <w:rPr>
          <w:sz w:val="26"/>
          <w:szCs w:val="26"/>
        </w:rPr>
      </w:pPr>
      <w:r w:rsidRPr="00AF0DFF">
        <w:rPr>
          <w:sz w:val="26"/>
          <w:szCs w:val="26"/>
        </w:rPr>
        <w:t>1.3.Click manage address book</w:t>
      </w:r>
    </w:p>
    <w:p w14:paraId="23B8EC87" w14:textId="77777777" w:rsidR="00BE0F09" w:rsidRPr="00AF0DFF" w:rsidRDefault="00BE0F09" w:rsidP="00BE0F09">
      <w:pPr>
        <w:spacing w:line="360" w:lineRule="auto"/>
        <w:ind w:left="360"/>
        <w:jc w:val="both"/>
        <w:rPr>
          <w:sz w:val="26"/>
          <w:szCs w:val="26"/>
        </w:rPr>
      </w:pPr>
      <w:r w:rsidRPr="00AF0DFF">
        <w:rPr>
          <w:sz w:val="26"/>
          <w:szCs w:val="26"/>
        </w:rPr>
        <w:t>1.4.Click edit để thay đổi</w:t>
      </w:r>
    </w:p>
    <w:p w14:paraId="0856BE9A" w14:textId="77777777" w:rsidR="00BE0F09" w:rsidRPr="00AF0DFF" w:rsidRDefault="00BE0F09" w:rsidP="00BE0F09">
      <w:pPr>
        <w:spacing w:line="360" w:lineRule="auto"/>
        <w:ind w:left="360"/>
        <w:jc w:val="both"/>
        <w:rPr>
          <w:sz w:val="26"/>
          <w:szCs w:val="26"/>
        </w:rPr>
      </w:pPr>
      <w:r w:rsidRPr="00AF0DFF">
        <w:rPr>
          <w:sz w:val="26"/>
          <w:szCs w:val="26"/>
        </w:rPr>
        <w:t>1.5.Nhập thông tin để thay đổi nhưng không nhập company</w:t>
      </w:r>
    </w:p>
    <w:p w14:paraId="02DADF55" w14:textId="77777777" w:rsidR="00BE0F09" w:rsidRPr="00AF0DFF" w:rsidRDefault="00BE0F09" w:rsidP="00BE0F09">
      <w:pPr>
        <w:spacing w:line="360" w:lineRule="auto"/>
        <w:ind w:left="360"/>
        <w:jc w:val="both"/>
        <w:rPr>
          <w:sz w:val="26"/>
          <w:szCs w:val="26"/>
        </w:rPr>
      </w:pPr>
      <w:r w:rsidRPr="00AF0DFF">
        <w:rPr>
          <w:sz w:val="26"/>
          <w:szCs w:val="26"/>
        </w:rPr>
        <w:t>1.6.xác minh thông báo thành công</w:t>
      </w:r>
    </w:p>
    <w:p w14:paraId="21B67B00" w14:textId="77777777" w:rsidR="00BE0F09" w:rsidRPr="00AF0DFF" w:rsidRDefault="00BE0F09" w:rsidP="00BE0F09">
      <w:pPr>
        <w:pStyle w:val="Nidungvnbn"/>
      </w:pPr>
      <w:r w:rsidRPr="00AF0DFF">
        <w:t>50.TC50: Xác minh đổi thông tin khi thiếu Address1</w:t>
      </w:r>
    </w:p>
    <w:p w14:paraId="70996E8A"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kiểm tra đổi thông tin có thành công không</w:t>
      </w:r>
    </w:p>
    <w:p w14:paraId="4932962C"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34B80182"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67" w:history="1">
        <w:r w:rsidRPr="00AF0DFF">
          <w:rPr>
            <w:rStyle w:val="Hyperlink"/>
            <w:color w:val="auto"/>
            <w:sz w:val="26"/>
            <w:szCs w:val="26"/>
            <w:u w:val="none"/>
          </w:rPr>
          <w:t>https://automationteststore.com/</w:t>
        </w:r>
      </w:hyperlink>
    </w:p>
    <w:p w14:paraId="121EA4CE"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3CA53EBD" w14:textId="77777777" w:rsidR="00BE0F09" w:rsidRPr="00AF0DFF" w:rsidRDefault="00BE0F09" w:rsidP="00BE0F09">
      <w:pPr>
        <w:spacing w:line="360" w:lineRule="auto"/>
        <w:ind w:left="360"/>
        <w:jc w:val="both"/>
        <w:rPr>
          <w:sz w:val="26"/>
          <w:szCs w:val="26"/>
        </w:rPr>
      </w:pPr>
      <w:r w:rsidRPr="00AF0DFF">
        <w:rPr>
          <w:sz w:val="26"/>
          <w:szCs w:val="26"/>
        </w:rPr>
        <w:lastRenderedPageBreak/>
        <w:t>1.3.Click manage address book</w:t>
      </w:r>
    </w:p>
    <w:p w14:paraId="2A64B293" w14:textId="77777777" w:rsidR="00BE0F09" w:rsidRPr="00AF0DFF" w:rsidRDefault="00BE0F09" w:rsidP="00BE0F09">
      <w:pPr>
        <w:spacing w:line="360" w:lineRule="auto"/>
        <w:ind w:left="360"/>
        <w:jc w:val="both"/>
        <w:rPr>
          <w:sz w:val="26"/>
          <w:szCs w:val="26"/>
        </w:rPr>
      </w:pPr>
      <w:r w:rsidRPr="00AF0DFF">
        <w:rPr>
          <w:sz w:val="26"/>
          <w:szCs w:val="26"/>
        </w:rPr>
        <w:t>1.4.Click edit để thay đổi</w:t>
      </w:r>
    </w:p>
    <w:p w14:paraId="74238A0A" w14:textId="77777777" w:rsidR="00BE0F09" w:rsidRPr="00AF0DFF" w:rsidRDefault="00BE0F09" w:rsidP="00BE0F09">
      <w:pPr>
        <w:spacing w:line="360" w:lineRule="auto"/>
        <w:ind w:left="360"/>
        <w:jc w:val="both"/>
        <w:rPr>
          <w:sz w:val="26"/>
          <w:szCs w:val="26"/>
        </w:rPr>
      </w:pPr>
      <w:r w:rsidRPr="00AF0DFF">
        <w:rPr>
          <w:sz w:val="26"/>
          <w:szCs w:val="26"/>
        </w:rPr>
        <w:t>1.5.Nhập thông tin để thay đổi nhưng không nhập address1</w:t>
      </w:r>
    </w:p>
    <w:p w14:paraId="12739D45" w14:textId="77777777" w:rsidR="00BE0F09" w:rsidRPr="00AF0DFF" w:rsidRDefault="00BE0F09" w:rsidP="00BE0F09">
      <w:pPr>
        <w:spacing w:line="360" w:lineRule="auto"/>
        <w:ind w:left="360"/>
        <w:jc w:val="both"/>
        <w:rPr>
          <w:sz w:val="26"/>
          <w:szCs w:val="26"/>
        </w:rPr>
      </w:pPr>
      <w:r w:rsidRPr="00AF0DFF">
        <w:rPr>
          <w:sz w:val="26"/>
          <w:szCs w:val="26"/>
        </w:rPr>
        <w:t>1.6.xác minh thông báo lỗi</w:t>
      </w:r>
    </w:p>
    <w:p w14:paraId="78650873" w14:textId="77777777" w:rsidR="00BE0F09" w:rsidRPr="00AF0DFF" w:rsidRDefault="00BE0F09" w:rsidP="00BE0F09">
      <w:pPr>
        <w:pStyle w:val="Nidungvnbn"/>
      </w:pPr>
      <w:r w:rsidRPr="00AF0DFF">
        <w:t>51.TC51: Xác minh đổi thông tin khi thiếu Address2</w:t>
      </w:r>
    </w:p>
    <w:p w14:paraId="5702204F"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kiểm tra đổi thông tin có thành công không</w:t>
      </w:r>
    </w:p>
    <w:p w14:paraId="079E4C59"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5EE3970C"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68" w:history="1">
        <w:r w:rsidRPr="00AF0DFF">
          <w:rPr>
            <w:rStyle w:val="Hyperlink"/>
            <w:color w:val="auto"/>
            <w:sz w:val="26"/>
            <w:szCs w:val="26"/>
            <w:u w:val="none"/>
          </w:rPr>
          <w:t>https://automationteststore.com/</w:t>
        </w:r>
      </w:hyperlink>
    </w:p>
    <w:p w14:paraId="5C268159"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4C3D12F1" w14:textId="77777777" w:rsidR="00BE0F09" w:rsidRPr="00AF0DFF" w:rsidRDefault="00BE0F09" w:rsidP="00BE0F09">
      <w:pPr>
        <w:spacing w:line="360" w:lineRule="auto"/>
        <w:ind w:left="360"/>
        <w:jc w:val="both"/>
        <w:rPr>
          <w:sz w:val="26"/>
          <w:szCs w:val="26"/>
        </w:rPr>
      </w:pPr>
      <w:r w:rsidRPr="00AF0DFF">
        <w:rPr>
          <w:sz w:val="26"/>
          <w:szCs w:val="26"/>
        </w:rPr>
        <w:t>1.3.Click manage address book</w:t>
      </w:r>
    </w:p>
    <w:p w14:paraId="5E0C78B2" w14:textId="77777777" w:rsidR="00BE0F09" w:rsidRPr="00AF0DFF" w:rsidRDefault="00BE0F09" w:rsidP="00BE0F09">
      <w:pPr>
        <w:spacing w:line="360" w:lineRule="auto"/>
        <w:ind w:left="360"/>
        <w:jc w:val="both"/>
        <w:rPr>
          <w:sz w:val="26"/>
          <w:szCs w:val="26"/>
        </w:rPr>
      </w:pPr>
      <w:r w:rsidRPr="00AF0DFF">
        <w:rPr>
          <w:sz w:val="26"/>
          <w:szCs w:val="26"/>
        </w:rPr>
        <w:t>1.4.Click edit để thay đổi</w:t>
      </w:r>
    </w:p>
    <w:p w14:paraId="1F7F3A01" w14:textId="77777777" w:rsidR="00BE0F09" w:rsidRPr="00AF0DFF" w:rsidRDefault="00BE0F09" w:rsidP="00BE0F09">
      <w:pPr>
        <w:spacing w:line="360" w:lineRule="auto"/>
        <w:ind w:left="360"/>
        <w:jc w:val="both"/>
        <w:rPr>
          <w:sz w:val="26"/>
          <w:szCs w:val="26"/>
        </w:rPr>
      </w:pPr>
      <w:r w:rsidRPr="00AF0DFF">
        <w:rPr>
          <w:sz w:val="26"/>
          <w:szCs w:val="26"/>
        </w:rPr>
        <w:t>1.5.Nhập thông tin để thay đổi nhưng không nhập address2</w:t>
      </w:r>
    </w:p>
    <w:p w14:paraId="6EE0FD12" w14:textId="77777777" w:rsidR="00BE0F09" w:rsidRPr="00AF0DFF" w:rsidRDefault="00BE0F09" w:rsidP="00BE0F09">
      <w:pPr>
        <w:spacing w:line="360" w:lineRule="auto"/>
        <w:ind w:left="360"/>
        <w:jc w:val="both"/>
        <w:rPr>
          <w:sz w:val="26"/>
          <w:szCs w:val="26"/>
        </w:rPr>
      </w:pPr>
      <w:r w:rsidRPr="00AF0DFF">
        <w:rPr>
          <w:sz w:val="26"/>
          <w:szCs w:val="26"/>
        </w:rPr>
        <w:t>1.6.xác minh thông báo thành công</w:t>
      </w:r>
    </w:p>
    <w:p w14:paraId="48598B08" w14:textId="77777777" w:rsidR="00BE0F09" w:rsidRPr="00AF0DFF" w:rsidRDefault="00BE0F09" w:rsidP="00BE0F09">
      <w:pPr>
        <w:pStyle w:val="Nidungvnbn"/>
      </w:pPr>
      <w:r w:rsidRPr="00AF0DFF">
        <w:t>52.TC52: Xác minh đổi thông tin khi thiếu Country</w:t>
      </w:r>
    </w:p>
    <w:p w14:paraId="2E379689"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kiểm tra đổi thông tin có thành công không</w:t>
      </w:r>
    </w:p>
    <w:p w14:paraId="2596DD70"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27B9D919"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69" w:history="1">
        <w:r w:rsidRPr="00AF0DFF">
          <w:rPr>
            <w:rStyle w:val="Hyperlink"/>
            <w:color w:val="auto"/>
            <w:sz w:val="26"/>
            <w:szCs w:val="26"/>
            <w:u w:val="none"/>
          </w:rPr>
          <w:t>https://automationteststore.com/</w:t>
        </w:r>
      </w:hyperlink>
    </w:p>
    <w:p w14:paraId="1FCA4B88"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2EC063C5" w14:textId="77777777" w:rsidR="00BE0F09" w:rsidRPr="00AF0DFF" w:rsidRDefault="00BE0F09" w:rsidP="00BE0F09">
      <w:pPr>
        <w:spacing w:line="360" w:lineRule="auto"/>
        <w:ind w:left="360"/>
        <w:jc w:val="both"/>
        <w:rPr>
          <w:sz w:val="26"/>
          <w:szCs w:val="26"/>
        </w:rPr>
      </w:pPr>
      <w:r w:rsidRPr="00AF0DFF">
        <w:rPr>
          <w:sz w:val="26"/>
          <w:szCs w:val="26"/>
        </w:rPr>
        <w:t>1.3.Click manage address book</w:t>
      </w:r>
    </w:p>
    <w:p w14:paraId="25C03B5C" w14:textId="77777777" w:rsidR="00BE0F09" w:rsidRPr="00AF0DFF" w:rsidRDefault="00BE0F09" w:rsidP="00BE0F09">
      <w:pPr>
        <w:spacing w:line="360" w:lineRule="auto"/>
        <w:ind w:left="360"/>
        <w:jc w:val="both"/>
        <w:rPr>
          <w:sz w:val="26"/>
          <w:szCs w:val="26"/>
        </w:rPr>
      </w:pPr>
      <w:r w:rsidRPr="00AF0DFF">
        <w:rPr>
          <w:sz w:val="26"/>
          <w:szCs w:val="26"/>
        </w:rPr>
        <w:t>1.4.Click edit để thay đổi</w:t>
      </w:r>
    </w:p>
    <w:p w14:paraId="5AB1F423" w14:textId="77777777" w:rsidR="00BE0F09" w:rsidRPr="00AF0DFF" w:rsidRDefault="00BE0F09" w:rsidP="00BE0F09">
      <w:pPr>
        <w:spacing w:line="360" w:lineRule="auto"/>
        <w:ind w:left="360"/>
        <w:jc w:val="both"/>
        <w:rPr>
          <w:sz w:val="26"/>
          <w:szCs w:val="26"/>
        </w:rPr>
      </w:pPr>
      <w:r w:rsidRPr="00AF0DFF">
        <w:rPr>
          <w:sz w:val="26"/>
          <w:szCs w:val="26"/>
        </w:rPr>
        <w:t>1.5.Nhập thông tin để thay đổi nhưng không nhập country</w:t>
      </w:r>
    </w:p>
    <w:p w14:paraId="77EFD9FF" w14:textId="77777777" w:rsidR="00BE0F09" w:rsidRPr="00AF0DFF" w:rsidRDefault="00BE0F09" w:rsidP="00BE0F09">
      <w:pPr>
        <w:spacing w:line="360" w:lineRule="auto"/>
        <w:ind w:left="360"/>
        <w:jc w:val="both"/>
        <w:rPr>
          <w:sz w:val="26"/>
          <w:szCs w:val="26"/>
        </w:rPr>
      </w:pPr>
      <w:r w:rsidRPr="00AF0DFF">
        <w:rPr>
          <w:sz w:val="26"/>
          <w:szCs w:val="26"/>
        </w:rPr>
        <w:t>1.6.xác minh thông báo lỗi</w:t>
      </w:r>
    </w:p>
    <w:p w14:paraId="478B126F" w14:textId="77777777" w:rsidR="00BE0F09" w:rsidRPr="00AF0DFF" w:rsidRDefault="00BE0F09" w:rsidP="00BE0F09">
      <w:pPr>
        <w:pStyle w:val="Nidungvnbn"/>
      </w:pPr>
      <w:r w:rsidRPr="00AF0DFF">
        <w:t>53.TC53: Xác minh đổi thông tin khi thiếu Region/State</w:t>
      </w:r>
    </w:p>
    <w:p w14:paraId="3D4EFD79"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kiểm tra đổi thông tin có thành công không</w:t>
      </w:r>
    </w:p>
    <w:p w14:paraId="1A5ED9EF"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lastRenderedPageBreak/>
        <w:t>Bước thực hiện:</w:t>
      </w:r>
    </w:p>
    <w:p w14:paraId="43DB6A89"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70" w:history="1">
        <w:r w:rsidRPr="00AF0DFF">
          <w:rPr>
            <w:rStyle w:val="Hyperlink"/>
            <w:color w:val="auto"/>
            <w:sz w:val="26"/>
            <w:szCs w:val="26"/>
            <w:u w:val="none"/>
          </w:rPr>
          <w:t>https://automationteststore.com/</w:t>
        </w:r>
      </w:hyperlink>
    </w:p>
    <w:p w14:paraId="5392D2E6"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42B1A62F" w14:textId="77777777" w:rsidR="00BE0F09" w:rsidRPr="00AF0DFF" w:rsidRDefault="00BE0F09" w:rsidP="00BE0F09">
      <w:pPr>
        <w:spacing w:line="360" w:lineRule="auto"/>
        <w:ind w:left="360"/>
        <w:jc w:val="both"/>
        <w:rPr>
          <w:sz w:val="26"/>
          <w:szCs w:val="26"/>
        </w:rPr>
      </w:pPr>
      <w:r w:rsidRPr="00AF0DFF">
        <w:rPr>
          <w:sz w:val="26"/>
          <w:szCs w:val="26"/>
        </w:rPr>
        <w:t>1.3.Click manage address book</w:t>
      </w:r>
    </w:p>
    <w:p w14:paraId="344130BE" w14:textId="77777777" w:rsidR="00BE0F09" w:rsidRPr="00AF0DFF" w:rsidRDefault="00BE0F09" w:rsidP="00BE0F09">
      <w:pPr>
        <w:spacing w:line="360" w:lineRule="auto"/>
        <w:ind w:left="360"/>
        <w:jc w:val="both"/>
        <w:rPr>
          <w:sz w:val="26"/>
          <w:szCs w:val="26"/>
        </w:rPr>
      </w:pPr>
      <w:r w:rsidRPr="00AF0DFF">
        <w:rPr>
          <w:sz w:val="26"/>
          <w:szCs w:val="26"/>
        </w:rPr>
        <w:t>1.4.Click edit để thay đổi</w:t>
      </w:r>
    </w:p>
    <w:p w14:paraId="43F7B06E" w14:textId="77777777" w:rsidR="00BE0F09" w:rsidRPr="00AF0DFF" w:rsidRDefault="00BE0F09" w:rsidP="00BE0F09">
      <w:pPr>
        <w:spacing w:line="360" w:lineRule="auto"/>
        <w:ind w:left="360"/>
        <w:jc w:val="both"/>
        <w:rPr>
          <w:sz w:val="26"/>
          <w:szCs w:val="26"/>
        </w:rPr>
      </w:pPr>
      <w:r w:rsidRPr="00AF0DFF">
        <w:rPr>
          <w:sz w:val="26"/>
          <w:szCs w:val="26"/>
        </w:rPr>
        <w:t>1.5.Nhập thông tin để thay đổi nhưng không nhập Region/State</w:t>
      </w:r>
    </w:p>
    <w:p w14:paraId="103849C6" w14:textId="77777777" w:rsidR="00BE0F09" w:rsidRPr="00AF0DFF" w:rsidRDefault="00BE0F09" w:rsidP="00BE0F09">
      <w:pPr>
        <w:spacing w:line="360" w:lineRule="auto"/>
        <w:ind w:left="360"/>
        <w:jc w:val="both"/>
        <w:rPr>
          <w:sz w:val="26"/>
          <w:szCs w:val="26"/>
        </w:rPr>
      </w:pPr>
      <w:r w:rsidRPr="00AF0DFF">
        <w:rPr>
          <w:sz w:val="26"/>
          <w:szCs w:val="26"/>
        </w:rPr>
        <w:t>1.6.xác minh thông báo lỗi</w:t>
      </w:r>
    </w:p>
    <w:p w14:paraId="5A72F44A" w14:textId="77777777" w:rsidR="00BE0F09" w:rsidRPr="00AF0DFF" w:rsidRDefault="00BE0F09" w:rsidP="00BE0F09">
      <w:pPr>
        <w:pStyle w:val="Nidungvnbn"/>
      </w:pPr>
      <w:r w:rsidRPr="00AF0DFF">
        <w:t>54.TC54: Xác minh đổi thông tin khi thiếu Zip</w:t>
      </w:r>
    </w:p>
    <w:p w14:paraId="0712A00A"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kiểm tra đổi thông tin có thành công không</w:t>
      </w:r>
    </w:p>
    <w:p w14:paraId="70925B59"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39C75C9E"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71" w:history="1">
        <w:r w:rsidRPr="00AF0DFF">
          <w:rPr>
            <w:rStyle w:val="Hyperlink"/>
            <w:color w:val="auto"/>
            <w:sz w:val="26"/>
            <w:szCs w:val="26"/>
            <w:u w:val="none"/>
          </w:rPr>
          <w:t>https://automationteststore.com/</w:t>
        </w:r>
      </w:hyperlink>
    </w:p>
    <w:p w14:paraId="3038F9D5"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14D53174" w14:textId="77777777" w:rsidR="00BE0F09" w:rsidRPr="00AF0DFF" w:rsidRDefault="00BE0F09" w:rsidP="00BE0F09">
      <w:pPr>
        <w:spacing w:line="360" w:lineRule="auto"/>
        <w:ind w:left="360"/>
        <w:jc w:val="both"/>
        <w:rPr>
          <w:sz w:val="26"/>
          <w:szCs w:val="26"/>
        </w:rPr>
      </w:pPr>
      <w:r w:rsidRPr="00AF0DFF">
        <w:rPr>
          <w:sz w:val="26"/>
          <w:szCs w:val="26"/>
        </w:rPr>
        <w:t>1.3.Click manage address book</w:t>
      </w:r>
    </w:p>
    <w:p w14:paraId="51D6F725" w14:textId="77777777" w:rsidR="00BE0F09" w:rsidRPr="00AF0DFF" w:rsidRDefault="00BE0F09" w:rsidP="00BE0F09">
      <w:pPr>
        <w:spacing w:line="360" w:lineRule="auto"/>
        <w:ind w:left="360"/>
        <w:jc w:val="both"/>
        <w:rPr>
          <w:sz w:val="26"/>
          <w:szCs w:val="26"/>
        </w:rPr>
      </w:pPr>
      <w:r w:rsidRPr="00AF0DFF">
        <w:rPr>
          <w:sz w:val="26"/>
          <w:szCs w:val="26"/>
        </w:rPr>
        <w:t>1.4.Click edit để thay đổi</w:t>
      </w:r>
    </w:p>
    <w:p w14:paraId="3ED435A3" w14:textId="77777777" w:rsidR="00BE0F09" w:rsidRPr="00AF0DFF" w:rsidRDefault="00BE0F09" w:rsidP="00BE0F09">
      <w:pPr>
        <w:spacing w:line="360" w:lineRule="auto"/>
        <w:ind w:left="360"/>
        <w:jc w:val="both"/>
        <w:rPr>
          <w:sz w:val="26"/>
          <w:szCs w:val="26"/>
        </w:rPr>
      </w:pPr>
      <w:r w:rsidRPr="00AF0DFF">
        <w:rPr>
          <w:sz w:val="26"/>
          <w:szCs w:val="26"/>
        </w:rPr>
        <w:t>1.5.Nhập thông tin để thay đổi nhưng không nhập Zip/PostCode</w:t>
      </w:r>
    </w:p>
    <w:p w14:paraId="6E1A76F8" w14:textId="77777777" w:rsidR="00BE0F09" w:rsidRPr="00AF0DFF" w:rsidRDefault="00BE0F09" w:rsidP="00BE0F09">
      <w:pPr>
        <w:spacing w:line="360" w:lineRule="auto"/>
        <w:ind w:left="360"/>
        <w:jc w:val="both"/>
        <w:rPr>
          <w:sz w:val="26"/>
          <w:szCs w:val="26"/>
        </w:rPr>
      </w:pPr>
      <w:r w:rsidRPr="00AF0DFF">
        <w:rPr>
          <w:sz w:val="26"/>
          <w:szCs w:val="26"/>
        </w:rPr>
        <w:t>1.6.xác minh thông báo lỗi</w:t>
      </w:r>
    </w:p>
    <w:p w14:paraId="0852F03F" w14:textId="77777777" w:rsidR="00BE0F09" w:rsidRPr="00AF0DFF" w:rsidRDefault="00BE0F09" w:rsidP="00BE0F09">
      <w:pPr>
        <w:pStyle w:val="Nidungvnbn"/>
      </w:pPr>
      <w:r w:rsidRPr="00AF0DFF">
        <w:t xml:space="preserve">55.TC55: Xác minh nút back </w:t>
      </w:r>
    </w:p>
    <w:p w14:paraId="70D766F1"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kiểm tra nút back có hoạt động đúng không</w:t>
      </w:r>
    </w:p>
    <w:p w14:paraId="12952563"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7EC807ED"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72" w:history="1">
        <w:r w:rsidRPr="00AF0DFF">
          <w:rPr>
            <w:rStyle w:val="Hyperlink"/>
            <w:color w:val="auto"/>
            <w:sz w:val="26"/>
            <w:szCs w:val="26"/>
            <w:u w:val="none"/>
          </w:rPr>
          <w:t>https://automationteststore.com/</w:t>
        </w:r>
      </w:hyperlink>
    </w:p>
    <w:p w14:paraId="5AE4FB71"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1D8F1111" w14:textId="77777777" w:rsidR="00BE0F09" w:rsidRPr="00AF0DFF" w:rsidRDefault="00BE0F09" w:rsidP="00BE0F09">
      <w:pPr>
        <w:spacing w:line="360" w:lineRule="auto"/>
        <w:ind w:left="360"/>
        <w:jc w:val="both"/>
        <w:rPr>
          <w:sz w:val="26"/>
          <w:szCs w:val="26"/>
        </w:rPr>
      </w:pPr>
      <w:r w:rsidRPr="00AF0DFF">
        <w:rPr>
          <w:sz w:val="26"/>
          <w:szCs w:val="26"/>
        </w:rPr>
        <w:t>1.3.Click manage address book</w:t>
      </w:r>
    </w:p>
    <w:p w14:paraId="148E8C0D" w14:textId="77777777" w:rsidR="00BE0F09" w:rsidRPr="00AF0DFF" w:rsidRDefault="00BE0F09" w:rsidP="00BE0F09">
      <w:pPr>
        <w:spacing w:line="360" w:lineRule="auto"/>
        <w:ind w:left="360"/>
        <w:jc w:val="both"/>
        <w:rPr>
          <w:sz w:val="26"/>
          <w:szCs w:val="26"/>
        </w:rPr>
      </w:pPr>
      <w:r w:rsidRPr="00AF0DFF">
        <w:rPr>
          <w:sz w:val="26"/>
          <w:szCs w:val="26"/>
        </w:rPr>
        <w:t>1.4.Click edit để thay đổi</w:t>
      </w:r>
    </w:p>
    <w:p w14:paraId="3B9F7E27" w14:textId="77777777" w:rsidR="00BE0F09" w:rsidRPr="00AF0DFF" w:rsidRDefault="00BE0F09" w:rsidP="00BE0F09">
      <w:pPr>
        <w:spacing w:line="360" w:lineRule="auto"/>
        <w:ind w:left="360"/>
        <w:jc w:val="both"/>
        <w:rPr>
          <w:sz w:val="26"/>
          <w:szCs w:val="26"/>
        </w:rPr>
      </w:pPr>
      <w:r w:rsidRPr="00AF0DFF">
        <w:rPr>
          <w:sz w:val="26"/>
          <w:szCs w:val="26"/>
        </w:rPr>
        <w:t>1.5.Click back để trở lại</w:t>
      </w:r>
    </w:p>
    <w:p w14:paraId="70B7772E" w14:textId="77777777" w:rsidR="00BE0F09" w:rsidRPr="00AF0DFF" w:rsidRDefault="00BE0F09" w:rsidP="00BE0F09">
      <w:pPr>
        <w:spacing w:line="360" w:lineRule="auto"/>
        <w:ind w:left="360"/>
        <w:jc w:val="both"/>
        <w:rPr>
          <w:sz w:val="26"/>
          <w:szCs w:val="26"/>
        </w:rPr>
      </w:pPr>
      <w:r w:rsidRPr="00AF0DFF">
        <w:rPr>
          <w:sz w:val="26"/>
          <w:szCs w:val="26"/>
        </w:rPr>
        <w:lastRenderedPageBreak/>
        <w:t>1.6.xác minh trang trở lại</w:t>
      </w:r>
    </w:p>
    <w:p w14:paraId="496417D2" w14:textId="77777777" w:rsidR="00BE0F09" w:rsidRPr="00AF0DFF" w:rsidRDefault="00BE0F09" w:rsidP="00BE0F09">
      <w:pPr>
        <w:pStyle w:val="Nidungvnbn"/>
      </w:pPr>
      <w:r w:rsidRPr="00AF0DFF">
        <w:t xml:space="preserve">56.TC56: Xác minh new address </w:t>
      </w:r>
    </w:p>
    <w:p w14:paraId="1FF2B3B9"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kiểm tra nút new address có hoạt động đúng không</w:t>
      </w:r>
    </w:p>
    <w:p w14:paraId="3CE59148"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4E033F29"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73" w:history="1">
        <w:r w:rsidRPr="00AF0DFF">
          <w:rPr>
            <w:rStyle w:val="Hyperlink"/>
            <w:color w:val="auto"/>
            <w:sz w:val="26"/>
            <w:szCs w:val="26"/>
            <w:u w:val="none"/>
          </w:rPr>
          <w:t>https://automationteststore.com/</w:t>
        </w:r>
      </w:hyperlink>
    </w:p>
    <w:p w14:paraId="6D9AF716"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6D05F61C" w14:textId="77777777" w:rsidR="00BE0F09" w:rsidRPr="00AF0DFF" w:rsidRDefault="00BE0F09" w:rsidP="00BE0F09">
      <w:pPr>
        <w:spacing w:line="360" w:lineRule="auto"/>
        <w:ind w:left="360"/>
        <w:jc w:val="both"/>
        <w:rPr>
          <w:sz w:val="26"/>
          <w:szCs w:val="26"/>
        </w:rPr>
      </w:pPr>
      <w:r w:rsidRPr="00AF0DFF">
        <w:rPr>
          <w:sz w:val="26"/>
          <w:szCs w:val="26"/>
        </w:rPr>
        <w:t>1.3.Click manage address book</w:t>
      </w:r>
    </w:p>
    <w:p w14:paraId="18BF7866" w14:textId="77777777" w:rsidR="00BE0F09" w:rsidRPr="00AF0DFF" w:rsidRDefault="00BE0F09" w:rsidP="00BE0F09">
      <w:pPr>
        <w:spacing w:line="360" w:lineRule="auto"/>
        <w:ind w:left="360"/>
        <w:jc w:val="both"/>
        <w:rPr>
          <w:sz w:val="26"/>
          <w:szCs w:val="26"/>
        </w:rPr>
      </w:pPr>
      <w:r w:rsidRPr="00AF0DFF">
        <w:rPr>
          <w:sz w:val="26"/>
          <w:szCs w:val="26"/>
        </w:rPr>
        <w:t>1.4.Click new address</w:t>
      </w:r>
    </w:p>
    <w:p w14:paraId="047AAE03" w14:textId="77777777" w:rsidR="00BE0F09" w:rsidRPr="00AF0DFF" w:rsidRDefault="00BE0F09" w:rsidP="00BE0F09">
      <w:pPr>
        <w:spacing w:line="360" w:lineRule="auto"/>
        <w:ind w:left="360"/>
        <w:jc w:val="both"/>
        <w:rPr>
          <w:sz w:val="26"/>
          <w:szCs w:val="26"/>
        </w:rPr>
      </w:pPr>
      <w:r w:rsidRPr="00AF0DFF">
        <w:rPr>
          <w:sz w:val="26"/>
          <w:szCs w:val="26"/>
        </w:rPr>
        <w:t xml:space="preserve">1.5.xác minh trang </w:t>
      </w:r>
    </w:p>
    <w:p w14:paraId="71724B1B" w14:textId="77777777" w:rsidR="00BE0F09" w:rsidRPr="00AF0DFF" w:rsidRDefault="00BE0F09" w:rsidP="00BE0F09">
      <w:pPr>
        <w:pStyle w:val="Nidungvnbn"/>
        <w:rPr>
          <w:b/>
        </w:rPr>
      </w:pPr>
      <w:r w:rsidRPr="00AF0DFF">
        <w:rPr>
          <w:rStyle w:val="NidungvnbnChar"/>
        </w:rPr>
        <w:t xml:space="preserve">57.TC57: Xác </w:t>
      </w:r>
      <w:r w:rsidRPr="00AF0DFF">
        <w:t>minh thêm new address</w:t>
      </w:r>
      <w:r w:rsidRPr="00AF0DFF">
        <w:rPr>
          <w:b/>
        </w:rPr>
        <w:t xml:space="preserve"> </w:t>
      </w:r>
    </w:p>
    <w:p w14:paraId="48B8367B"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kiểm tra nút new address có hoạt động đúng không</w:t>
      </w:r>
    </w:p>
    <w:p w14:paraId="5E0EE745"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7CCB330E"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74" w:history="1">
        <w:r w:rsidRPr="00AF0DFF">
          <w:rPr>
            <w:rStyle w:val="Hyperlink"/>
            <w:color w:val="auto"/>
            <w:sz w:val="26"/>
            <w:szCs w:val="26"/>
            <w:u w:val="none"/>
          </w:rPr>
          <w:t>https://automationteststore.com/</w:t>
        </w:r>
      </w:hyperlink>
    </w:p>
    <w:p w14:paraId="1A729CFE"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39FD8E52" w14:textId="77777777" w:rsidR="00BE0F09" w:rsidRPr="00AF0DFF" w:rsidRDefault="00BE0F09" w:rsidP="00BE0F09">
      <w:pPr>
        <w:spacing w:line="360" w:lineRule="auto"/>
        <w:ind w:left="360"/>
        <w:jc w:val="both"/>
        <w:rPr>
          <w:sz w:val="26"/>
          <w:szCs w:val="26"/>
        </w:rPr>
      </w:pPr>
      <w:r w:rsidRPr="00AF0DFF">
        <w:rPr>
          <w:sz w:val="26"/>
          <w:szCs w:val="26"/>
        </w:rPr>
        <w:t>1.3.Click manage address book</w:t>
      </w:r>
    </w:p>
    <w:p w14:paraId="4F49B5A8" w14:textId="77777777" w:rsidR="00BE0F09" w:rsidRPr="00AF0DFF" w:rsidRDefault="00BE0F09" w:rsidP="00BE0F09">
      <w:pPr>
        <w:spacing w:line="360" w:lineRule="auto"/>
        <w:ind w:left="360"/>
        <w:jc w:val="both"/>
        <w:rPr>
          <w:sz w:val="26"/>
          <w:szCs w:val="26"/>
        </w:rPr>
      </w:pPr>
      <w:r w:rsidRPr="00AF0DFF">
        <w:rPr>
          <w:sz w:val="26"/>
          <w:szCs w:val="26"/>
        </w:rPr>
        <w:t>1.4.Click new address</w:t>
      </w:r>
    </w:p>
    <w:p w14:paraId="59CACE03" w14:textId="77777777" w:rsidR="00BE0F09" w:rsidRPr="00AF0DFF" w:rsidRDefault="00BE0F09" w:rsidP="00BE0F09">
      <w:pPr>
        <w:spacing w:line="360" w:lineRule="auto"/>
        <w:ind w:left="360"/>
        <w:jc w:val="both"/>
        <w:rPr>
          <w:sz w:val="26"/>
          <w:szCs w:val="26"/>
        </w:rPr>
      </w:pPr>
      <w:r w:rsidRPr="00AF0DFF">
        <w:rPr>
          <w:sz w:val="26"/>
          <w:szCs w:val="26"/>
        </w:rPr>
        <w:t>1.5.Nhập thông tin địa chỉ mới</w:t>
      </w:r>
    </w:p>
    <w:p w14:paraId="544E3D14" w14:textId="77777777" w:rsidR="00BE0F09" w:rsidRPr="00AF0DFF" w:rsidRDefault="00BE0F09" w:rsidP="00BE0F09">
      <w:pPr>
        <w:spacing w:line="360" w:lineRule="auto"/>
        <w:ind w:left="360"/>
        <w:jc w:val="both"/>
        <w:rPr>
          <w:sz w:val="26"/>
          <w:szCs w:val="26"/>
        </w:rPr>
      </w:pPr>
      <w:r w:rsidRPr="00AF0DFF">
        <w:rPr>
          <w:sz w:val="26"/>
          <w:szCs w:val="26"/>
        </w:rPr>
        <w:t>1.6.Xác minh thông báo thành công</w:t>
      </w:r>
    </w:p>
    <w:p w14:paraId="588A08FF" w14:textId="77777777" w:rsidR="00BE0F09" w:rsidRPr="00AF0DFF" w:rsidRDefault="00BE0F09" w:rsidP="00BE0F09">
      <w:pPr>
        <w:pStyle w:val="Nidungvnbn"/>
      </w:pPr>
      <w:r w:rsidRPr="00AF0DFF">
        <w:t xml:space="preserve">58.TC58: Xác minh xoá address2 </w:t>
      </w:r>
    </w:p>
    <w:p w14:paraId="42880B95"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kiểm tra nút new address có hoạt động đúng không</w:t>
      </w:r>
    </w:p>
    <w:p w14:paraId="78313103"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123230C9"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75" w:history="1">
        <w:r w:rsidRPr="00AF0DFF">
          <w:rPr>
            <w:rStyle w:val="Hyperlink"/>
            <w:color w:val="auto"/>
            <w:sz w:val="26"/>
            <w:szCs w:val="26"/>
            <w:u w:val="none"/>
          </w:rPr>
          <w:t>https://automationteststore.com/</w:t>
        </w:r>
      </w:hyperlink>
    </w:p>
    <w:p w14:paraId="2A8649B1"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7CC5C764" w14:textId="77777777" w:rsidR="00BE0F09" w:rsidRPr="00AF0DFF" w:rsidRDefault="00BE0F09" w:rsidP="00BE0F09">
      <w:pPr>
        <w:spacing w:line="360" w:lineRule="auto"/>
        <w:ind w:left="360"/>
        <w:jc w:val="both"/>
        <w:rPr>
          <w:sz w:val="26"/>
          <w:szCs w:val="26"/>
        </w:rPr>
      </w:pPr>
      <w:r w:rsidRPr="00AF0DFF">
        <w:rPr>
          <w:sz w:val="26"/>
          <w:szCs w:val="26"/>
        </w:rPr>
        <w:t>1.3.Click manage address book</w:t>
      </w:r>
    </w:p>
    <w:p w14:paraId="4A7F3B18" w14:textId="77777777" w:rsidR="00BE0F09" w:rsidRPr="00AF0DFF" w:rsidRDefault="00BE0F09" w:rsidP="00BE0F09">
      <w:pPr>
        <w:spacing w:line="360" w:lineRule="auto"/>
        <w:ind w:left="360"/>
        <w:jc w:val="both"/>
        <w:rPr>
          <w:sz w:val="26"/>
          <w:szCs w:val="26"/>
        </w:rPr>
      </w:pPr>
      <w:r w:rsidRPr="00AF0DFF">
        <w:rPr>
          <w:sz w:val="26"/>
          <w:szCs w:val="26"/>
        </w:rPr>
        <w:lastRenderedPageBreak/>
        <w:t>1.4.Click delete address</w:t>
      </w:r>
    </w:p>
    <w:p w14:paraId="0E0AD3A0" w14:textId="77777777" w:rsidR="00BE0F09" w:rsidRPr="00AF0DFF" w:rsidRDefault="00BE0F09" w:rsidP="00BE0F09">
      <w:pPr>
        <w:spacing w:line="360" w:lineRule="auto"/>
        <w:ind w:left="360"/>
        <w:jc w:val="both"/>
        <w:rPr>
          <w:sz w:val="26"/>
          <w:szCs w:val="26"/>
        </w:rPr>
      </w:pPr>
      <w:r w:rsidRPr="00AF0DFF">
        <w:rPr>
          <w:sz w:val="26"/>
          <w:szCs w:val="26"/>
        </w:rPr>
        <w:t>1.5.Xác minh xoá thành công</w:t>
      </w:r>
    </w:p>
    <w:p w14:paraId="506554AD" w14:textId="77777777" w:rsidR="00BE0F09" w:rsidRPr="00AF0DFF" w:rsidRDefault="00BE0F09" w:rsidP="00BE0F09">
      <w:pPr>
        <w:pStyle w:val="Nidungvnbn"/>
      </w:pPr>
      <w:r w:rsidRPr="00AF0DFF">
        <w:t xml:space="preserve">59.TC59: Xác minh xoá address2 </w:t>
      </w:r>
    </w:p>
    <w:p w14:paraId="5A6E497D"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kiểm tra nút new address có hoạt động đúng không</w:t>
      </w:r>
    </w:p>
    <w:p w14:paraId="540615AD"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087A82D0"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76" w:history="1">
        <w:r w:rsidRPr="00AF0DFF">
          <w:rPr>
            <w:rStyle w:val="Hyperlink"/>
            <w:color w:val="auto"/>
            <w:sz w:val="26"/>
            <w:szCs w:val="26"/>
            <w:u w:val="none"/>
          </w:rPr>
          <w:t>https://automationteststore.com/</w:t>
        </w:r>
      </w:hyperlink>
    </w:p>
    <w:p w14:paraId="5EF92DCB"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185EA27C" w14:textId="77777777" w:rsidR="00BE0F09" w:rsidRPr="00AF0DFF" w:rsidRDefault="00BE0F09" w:rsidP="00BE0F09">
      <w:pPr>
        <w:spacing w:line="360" w:lineRule="auto"/>
        <w:ind w:left="360"/>
        <w:jc w:val="both"/>
        <w:rPr>
          <w:sz w:val="26"/>
          <w:szCs w:val="26"/>
        </w:rPr>
      </w:pPr>
      <w:r w:rsidRPr="00AF0DFF">
        <w:rPr>
          <w:sz w:val="26"/>
          <w:szCs w:val="26"/>
        </w:rPr>
        <w:t>1.3.Click manage address book</w:t>
      </w:r>
    </w:p>
    <w:p w14:paraId="018C2B71" w14:textId="77777777" w:rsidR="00BE0F09" w:rsidRPr="00AF0DFF" w:rsidRDefault="00BE0F09" w:rsidP="00BE0F09">
      <w:pPr>
        <w:spacing w:line="360" w:lineRule="auto"/>
        <w:ind w:left="360"/>
        <w:jc w:val="both"/>
        <w:rPr>
          <w:sz w:val="26"/>
          <w:szCs w:val="26"/>
        </w:rPr>
      </w:pPr>
      <w:r w:rsidRPr="00AF0DFF">
        <w:rPr>
          <w:sz w:val="26"/>
          <w:szCs w:val="26"/>
        </w:rPr>
        <w:t>1.4.Click delete address</w:t>
      </w:r>
    </w:p>
    <w:p w14:paraId="796B50F5" w14:textId="77777777" w:rsidR="00BE0F09" w:rsidRPr="00AF0DFF" w:rsidRDefault="00BE0F09" w:rsidP="00BE0F09">
      <w:pPr>
        <w:spacing w:line="360" w:lineRule="auto"/>
        <w:ind w:left="360"/>
        <w:jc w:val="both"/>
        <w:rPr>
          <w:sz w:val="26"/>
          <w:szCs w:val="26"/>
        </w:rPr>
      </w:pPr>
      <w:r w:rsidRPr="00AF0DFF">
        <w:rPr>
          <w:sz w:val="26"/>
          <w:szCs w:val="26"/>
        </w:rPr>
        <w:t>1.5.Xác minh xoá thành công</w:t>
      </w:r>
    </w:p>
    <w:p w14:paraId="250DCF14" w14:textId="77777777" w:rsidR="00BE0F09" w:rsidRPr="00AF0DFF" w:rsidRDefault="00BE0F09" w:rsidP="00BE0F09">
      <w:pPr>
        <w:pStyle w:val="Nidungvnbn"/>
      </w:pPr>
      <w:r w:rsidRPr="00AF0DFF">
        <w:t xml:space="preserve">60.TC60: Xác minh xoá address2 </w:t>
      </w:r>
    </w:p>
    <w:p w14:paraId="1DCDEBE3"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kiểm tra nút new address có hoạt động đúng không</w:t>
      </w:r>
    </w:p>
    <w:p w14:paraId="7FDF3116"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306B2017"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77" w:history="1">
        <w:r w:rsidRPr="00AF0DFF">
          <w:rPr>
            <w:rStyle w:val="Hyperlink"/>
            <w:color w:val="auto"/>
            <w:sz w:val="26"/>
            <w:szCs w:val="26"/>
            <w:u w:val="none"/>
          </w:rPr>
          <w:t>https://automationteststore.com/</w:t>
        </w:r>
      </w:hyperlink>
    </w:p>
    <w:p w14:paraId="18BAD904"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53242CF1" w14:textId="77777777" w:rsidR="00BE0F09" w:rsidRPr="00AF0DFF" w:rsidRDefault="00BE0F09" w:rsidP="00BE0F09">
      <w:pPr>
        <w:spacing w:line="360" w:lineRule="auto"/>
        <w:ind w:left="360"/>
        <w:jc w:val="both"/>
        <w:rPr>
          <w:sz w:val="26"/>
          <w:szCs w:val="26"/>
        </w:rPr>
      </w:pPr>
      <w:r w:rsidRPr="00AF0DFF">
        <w:rPr>
          <w:sz w:val="26"/>
          <w:szCs w:val="26"/>
        </w:rPr>
        <w:t>1.3.Click manage address book</w:t>
      </w:r>
    </w:p>
    <w:p w14:paraId="2DDD0620" w14:textId="77777777" w:rsidR="00BE0F09" w:rsidRPr="00AF0DFF" w:rsidRDefault="00BE0F09" w:rsidP="00BE0F09">
      <w:pPr>
        <w:spacing w:line="360" w:lineRule="auto"/>
        <w:ind w:left="360"/>
        <w:jc w:val="both"/>
        <w:rPr>
          <w:sz w:val="26"/>
          <w:szCs w:val="26"/>
        </w:rPr>
      </w:pPr>
      <w:r w:rsidRPr="00AF0DFF">
        <w:rPr>
          <w:sz w:val="26"/>
          <w:szCs w:val="26"/>
        </w:rPr>
        <w:t>1.4.Click delete address</w:t>
      </w:r>
    </w:p>
    <w:p w14:paraId="1340B4AC" w14:textId="77777777" w:rsidR="00BE0F09" w:rsidRPr="00AF0DFF" w:rsidRDefault="00BE0F09" w:rsidP="00BE0F09">
      <w:pPr>
        <w:spacing w:line="360" w:lineRule="auto"/>
        <w:ind w:left="360"/>
        <w:jc w:val="both"/>
        <w:rPr>
          <w:sz w:val="26"/>
          <w:szCs w:val="26"/>
        </w:rPr>
      </w:pPr>
      <w:r w:rsidRPr="00AF0DFF">
        <w:rPr>
          <w:sz w:val="26"/>
          <w:szCs w:val="26"/>
        </w:rPr>
        <w:t>1.5.Xác minh xoá thành công</w:t>
      </w:r>
    </w:p>
    <w:p w14:paraId="345FE30E" w14:textId="77777777" w:rsidR="00BE0F09" w:rsidRPr="00AF0DFF" w:rsidRDefault="00BE0F09" w:rsidP="00BE0F09">
      <w:pPr>
        <w:pStyle w:val="Nidungvnbn"/>
      </w:pPr>
      <w:r w:rsidRPr="00AF0DFF">
        <w:t xml:space="preserve">61.TC61: Xác minh đổi mật khẩu thành công </w:t>
      </w:r>
    </w:p>
    <w:p w14:paraId="5D966F3E"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đổi mât khẩu</w:t>
      </w:r>
    </w:p>
    <w:p w14:paraId="6F369196"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1B7C0F32"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78" w:history="1">
        <w:r w:rsidRPr="00AF0DFF">
          <w:rPr>
            <w:rStyle w:val="Hyperlink"/>
            <w:color w:val="auto"/>
            <w:sz w:val="26"/>
            <w:szCs w:val="26"/>
            <w:u w:val="none"/>
          </w:rPr>
          <w:t>https://automationteststore.com/</w:t>
        </w:r>
      </w:hyperlink>
    </w:p>
    <w:p w14:paraId="015FB3A1"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4F7ADF62" w14:textId="77777777" w:rsidR="00BE0F09" w:rsidRPr="00AF0DFF" w:rsidRDefault="00BE0F09" w:rsidP="00BE0F09">
      <w:pPr>
        <w:spacing w:line="360" w:lineRule="auto"/>
        <w:ind w:left="360"/>
        <w:jc w:val="both"/>
        <w:rPr>
          <w:sz w:val="26"/>
          <w:szCs w:val="26"/>
        </w:rPr>
      </w:pPr>
      <w:r w:rsidRPr="00AF0DFF">
        <w:rPr>
          <w:sz w:val="26"/>
          <w:szCs w:val="26"/>
        </w:rPr>
        <w:t>1.3.Click change password</w:t>
      </w:r>
    </w:p>
    <w:p w14:paraId="37D89FC6" w14:textId="77777777" w:rsidR="00BE0F09" w:rsidRPr="00AF0DFF" w:rsidRDefault="00BE0F09" w:rsidP="00BE0F09">
      <w:pPr>
        <w:spacing w:line="360" w:lineRule="auto"/>
        <w:ind w:left="360"/>
        <w:jc w:val="both"/>
        <w:rPr>
          <w:sz w:val="26"/>
          <w:szCs w:val="26"/>
        </w:rPr>
      </w:pPr>
      <w:r w:rsidRPr="00AF0DFF">
        <w:rPr>
          <w:sz w:val="26"/>
          <w:szCs w:val="26"/>
        </w:rPr>
        <w:lastRenderedPageBreak/>
        <w:t>1.4.nhập mật khẩu cũ, nhập mật khẩu mới</w:t>
      </w:r>
    </w:p>
    <w:p w14:paraId="0C7646D3" w14:textId="77777777" w:rsidR="00BE0F09" w:rsidRPr="00AF0DFF" w:rsidRDefault="00BE0F09" w:rsidP="00BE0F09">
      <w:pPr>
        <w:spacing w:line="360" w:lineRule="auto"/>
        <w:ind w:left="360"/>
        <w:jc w:val="both"/>
        <w:rPr>
          <w:sz w:val="26"/>
          <w:szCs w:val="26"/>
        </w:rPr>
      </w:pPr>
      <w:r w:rsidRPr="00AF0DFF">
        <w:rPr>
          <w:sz w:val="26"/>
          <w:szCs w:val="26"/>
        </w:rPr>
        <w:t>1.5.click continue</w:t>
      </w:r>
    </w:p>
    <w:p w14:paraId="3087C29A" w14:textId="77777777" w:rsidR="00BE0F09" w:rsidRPr="00AF0DFF" w:rsidRDefault="00BE0F09" w:rsidP="00BE0F09">
      <w:pPr>
        <w:spacing w:line="360" w:lineRule="auto"/>
        <w:ind w:left="360"/>
        <w:jc w:val="both"/>
        <w:rPr>
          <w:sz w:val="26"/>
          <w:szCs w:val="26"/>
        </w:rPr>
      </w:pPr>
      <w:r w:rsidRPr="00AF0DFF">
        <w:rPr>
          <w:sz w:val="26"/>
          <w:szCs w:val="26"/>
        </w:rPr>
        <w:t>1.6. Xác nhận đổi thành công</w:t>
      </w:r>
    </w:p>
    <w:p w14:paraId="63415F64" w14:textId="77777777" w:rsidR="00BE0F09" w:rsidRPr="00AF0DFF" w:rsidRDefault="00BE0F09" w:rsidP="00BE0F09">
      <w:pPr>
        <w:pStyle w:val="Nidungvnbn"/>
      </w:pPr>
      <w:r w:rsidRPr="00AF0DFF">
        <w:t xml:space="preserve">62.TC62: Xác minh mật khẩu cũ </w:t>
      </w:r>
    </w:p>
    <w:p w14:paraId="5DF56A2D"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đổi mât khẩu</w:t>
      </w:r>
    </w:p>
    <w:p w14:paraId="2AF71AF0"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64D133D0"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79" w:history="1">
        <w:r w:rsidRPr="00AF0DFF">
          <w:rPr>
            <w:rStyle w:val="Hyperlink"/>
            <w:color w:val="auto"/>
            <w:sz w:val="26"/>
            <w:szCs w:val="26"/>
            <w:u w:val="none"/>
          </w:rPr>
          <w:t>https://automationteststore.com/</w:t>
        </w:r>
      </w:hyperlink>
    </w:p>
    <w:p w14:paraId="48BDAF78"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30016091" w14:textId="77777777" w:rsidR="00BE0F09" w:rsidRPr="00AF0DFF" w:rsidRDefault="00BE0F09" w:rsidP="00BE0F09">
      <w:pPr>
        <w:spacing w:line="360" w:lineRule="auto"/>
        <w:ind w:left="360"/>
        <w:jc w:val="both"/>
        <w:rPr>
          <w:sz w:val="26"/>
          <w:szCs w:val="26"/>
        </w:rPr>
      </w:pPr>
      <w:r w:rsidRPr="00AF0DFF">
        <w:rPr>
          <w:sz w:val="26"/>
          <w:szCs w:val="26"/>
        </w:rPr>
        <w:t>1.3.Click change password</w:t>
      </w:r>
    </w:p>
    <w:p w14:paraId="3FE26993" w14:textId="77777777" w:rsidR="00BE0F09" w:rsidRPr="00AF0DFF" w:rsidRDefault="00BE0F09" w:rsidP="00BE0F09">
      <w:pPr>
        <w:spacing w:line="360" w:lineRule="auto"/>
        <w:ind w:left="360"/>
        <w:jc w:val="both"/>
        <w:rPr>
          <w:sz w:val="26"/>
          <w:szCs w:val="26"/>
        </w:rPr>
      </w:pPr>
      <w:r w:rsidRPr="00AF0DFF">
        <w:rPr>
          <w:sz w:val="26"/>
          <w:szCs w:val="26"/>
        </w:rPr>
        <w:t>1.4.nhập mật khẩu cũ sai</w:t>
      </w:r>
    </w:p>
    <w:p w14:paraId="6BF91081" w14:textId="77777777" w:rsidR="00BE0F09" w:rsidRPr="00AF0DFF" w:rsidRDefault="00BE0F09" w:rsidP="00BE0F09">
      <w:pPr>
        <w:spacing w:line="360" w:lineRule="auto"/>
        <w:ind w:left="360"/>
        <w:jc w:val="both"/>
        <w:rPr>
          <w:sz w:val="26"/>
          <w:szCs w:val="26"/>
        </w:rPr>
      </w:pPr>
      <w:r w:rsidRPr="00AF0DFF">
        <w:rPr>
          <w:sz w:val="26"/>
          <w:szCs w:val="26"/>
        </w:rPr>
        <w:t>1.5.click continue</w:t>
      </w:r>
    </w:p>
    <w:p w14:paraId="4CFB187A" w14:textId="77777777" w:rsidR="00BE0F09" w:rsidRPr="00AF0DFF" w:rsidRDefault="00BE0F09" w:rsidP="00BE0F09">
      <w:pPr>
        <w:spacing w:line="360" w:lineRule="auto"/>
        <w:ind w:left="360"/>
        <w:jc w:val="both"/>
        <w:rPr>
          <w:sz w:val="26"/>
          <w:szCs w:val="26"/>
        </w:rPr>
      </w:pPr>
      <w:r w:rsidRPr="00AF0DFF">
        <w:rPr>
          <w:sz w:val="26"/>
          <w:szCs w:val="26"/>
        </w:rPr>
        <w:t>1.6.Thông báo lỗi</w:t>
      </w:r>
    </w:p>
    <w:p w14:paraId="57E6E4A6" w14:textId="77777777" w:rsidR="00BE0F09" w:rsidRPr="00AF0DFF" w:rsidRDefault="00BE0F09" w:rsidP="00BE0F09">
      <w:pPr>
        <w:pStyle w:val="Nidungvnbn"/>
      </w:pPr>
      <w:r w:rsidRPr="00AF0DFF">
        <w:t>63.TC63: Xác minh new password</w:t>
      </w:r>
    </w:p>
    <w:p w14:paraId="4FDE9676"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đổi mât khẩu</w:t>
      </w:r>
    </w:p>
    <w:p w14:paraId="293F04C3"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71A662C9"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80" w:history="1">
        <w:r w:rsidRPr="00AF0DFF">
          <w:rPr>
            <w:rStyle w:val="Hyperlink"/>
            <w:color w:val="auto"/>
            <w:sz w:val="26"/>
            <w:szCs w:val="26"/>
            <w:u w:val="none"/>
          </w:rPr>
          <w:t>https://automationteststore.com/</w:t>
        </w:r>
      </w:hyperlink>
    </w:p>
    <w:p w14:paraId="1728B0D5"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0F149FF1" w14:textId="77777777" w:rsidR="00BE0F09" w:rsidRPr="00AF0DFF" w:rsidRDefault="00BE0F09" w:rsidP="00BE0F09">
      <w:pPr>
        <w:spacing w:line="360" w:lineRule="auto"/>
        <w:ind w:left="360"/>
        <w:jc w:val="both"/>
        <w:rPr>
          <w:sz w:val="26"/>
          <w:szCs w:val="26"/>
        </w:rPr>
      </w:pPr>
      <w:r w:rsidRPr="00AF0DFF">
        <w:rPr>
          <w:sz w:val="26"/>
          <w:szCs w:val="26"/>
        </w:rPr>
        <w:t>1.3.Click change password</w:t>
      </w:r>
    </w:p>
    <w:p w14:paraId="25489BBF" w14:textId="77777777" w:rsidR="00BE0F09" w:rsidRPr="00AF0DFF" w:rsidRDefault="00BE0F09" w:rsidP="00BE0F09">
      <w:pPr>
        <w:spacing w:line="360" w:lineRule="auto"/>
        <w:ind w:left="360"/>
        <w:jc w:val="both"/>
        <w:rPr>
          <w:sz w:val="26"/>
          <w:szCs w:val="26"/>
        </w:rPr>
      </w:pPr>
      <w:r w:rsidRPr="00AF0DFF">
        <w:rPr>
          <w:sz w:val="26"/>
          <w:szCs w:val="26"/>
        </w:rPr>
        <w:t>1.4.nhập mật khẩu cũ ,không nhập mật khẩu mới</w:t>
      </w:r>
    </w:p>
    <w:p w14:paraId="6D8BB4E4" w14:textId="77777777" w:rsidR="00BE0F09" w:rsidRPr="00AF0DFF" w:rsidRDefault="00BE0F09" w:rsidP="00BE0F09">
      <w:pPr>
        <w:spacing w:line="360" w:lineRule="auto"/>
        <w:ind w:left="360"/>
        <w:jc w:val="both"/>
        <w:rPr>
          <w:sz w:val="26"/>
          <w:szCs w:val="26"/>
        </w:rPr>
      </w:pPr>
      <w:r w:rsidRPr="00AF0DFF">
        <w:rPr>
          <w:sz w:val="26"/>
          <w:szCs w:val="26"/>
        </w:rPr>
        <w:t>1.5.click continue</w:t>
      </w:r>
    </w:p>
    <w:p w14:paraId="23A78C1C" w14:textId="77777777" w:rsidR="00BE0F09" w:rsidRPr="00AF0DFF" w:rsidRDefault="00BE0F09" w:rsidP="00BE0F09">
      <w:pPr>
        <w:spacing w:line="360" w:lineRule="auto"/>
        <w:ind w:left="360"/>
        <w:jc w:val="both"/>
        <w:rPr>
          <w:sz w:val="26"/>
          <w:szCs w:val="26"/>
        </w:rPr>
      </w:pPr>
      <w:r w:rsidRPr="00AF0DFF">
        <w:rPr>
          <w:sz w:val="26"/>
          <w:szCs w:val="26"/>
        </w:rPr>
        <w:t>1.6.Thông báo lỗi</w:t>
      </w:r>
    </w:p>
    <w:p w14:paraId="6DB6DC9F" w14:textId="77777777" w:rsidR="00BE0F09" w:rsidRPr="00AF0DFF" w:rsidRDefault="00BE0F09" w:rsidP="00BE0F09">
      <w:pPr>
        <w:pStyle w:val="Nidungvnbn"/>
      </w:pPr>
      <w:r w:rsidRPr="00AF0DFF">
        <w:t>64.TC64: Xác minh new password với confirm password</w:t>
      </w:r>
    </w:p>
    <w:p w14:paraId="1B3AA06C"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đổi mât khẩu</w:t>
      </w:r>
    </w:p>
    <w:p w14:paraId="33290F00"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49313C94" w14:textId="77777777" w:rsidR="00BE0F09" w:rsidRPr="00AF0DFF" w:rsidRDefault="00BE0F09" w:rsidP="00BE0F09">
      <w:pPr>
        <w:spacing w:line="360" w:lineRule="auto"/>
        <w:ind w:left="360"/>
        <w:jc w:val="both"/>
        <w:rPr>
          <w:sz w:val="26"/>
          <w:szCs w:val="26"/>
        </w:rPr>
      </w:pPr>
      <w:r w:rsidRPr="00AF0DFF">
        <w:rPr>
          <w:sz w:val="26"/>
          <w:szCs w:val="26"/>
        </w:rPr>
        <w:lastRenderedPageBreak/>
        <w:t xml:space="preserve">1.1.Truy cập website : </w:t>
      </w:r>
      <w:hyperlink r:id="rId81" w:history="1">
        <w:r w:rsidRPr="00AF0DFF">
          <w:rPr>
            <w:rStyle w:val="Hyperlink"/>
            <w:color w:val="auto"/>
            <w:sz w:val="26"/>
            <w:szCs w:val="26"/>
            <w:u w:val="none"/>
          </w:rPr>
          <w:t>https://automationteststore.com/</w:t>
        </w:r>
      </w:hyperlink>
    </w:p>
    <w:p w14:paraId="00EDE1D8"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40FDDA69" w14:textId="77777777" w:rsidR="00BE0F09" w:rsidRPr="00AF0DFF" w:rsidRDefault="00BE0F09" w:rsidP="00BE0F09">
      <w:pPr>
        <w:spacing w:line="360" w:lineRule="auto"/>
        <w:ind w:left="360"/>
        <w:jc w:val="both"/>
        <w:rPr>
          <w:sz w:val="26"/>
          <w:szCs w:val="26"/>
        </w:rPr>
      </w:pPr>
      <w:r w:rsidRPr="00AF0DFF">
        <w:rPr>
          <w:sz w:val="26"/>
          <w:szCs w:val="26"/>
        </w:rPr>
        <w:t>1.3.Click change password</w:t>
      </w:r>
    </w:p>
    <w:p w14:paraId="65B0B7CC" w14:textId="77777777" w:rsidR="00BE0F09" w:rsidRPr="00AF0DFF" w:rsidRDefault="00BE0F09" w:rsidP="00BE0F09">
      <w:pPr>
        <w:spacing w:line="360" w:lineRule="auto"/>
        <w:ind w:left="360"/>
        <w:jc w:val="both"/>
        <w:rPr>
          <w:sz w:val="26"/>
          <w:szCs w:val="26"/>
        </w:rPr>
      </w:pPr>
      <w:r w:rsidRPr="00AF0DFF">
        <w:rPr>
          <w:sz w:val="26"/>
          <w:szCs w:val="26"/>
        </w:rPr>
        <w:t>1.4.nhập mật khẩu cũ ,nhập mật khẩu mới và confirm không giống nhau</w:t>
      </w:r>
    </w:p>
    <w:p w14:paraId="4788079E" w14:textId="77777777" w:rsidR="00BE0F09" w:rsidRPr="00AF0DFF" w:rsidRDefault="00BE0F09" w:rsidP="00BE0F09">
      <w:pPr>
        <w:spacing w:line="360" w:lineRule="auto"/>
        <w:ind w:left="360"/>
        <w:jc w:val="both"/>
        <w:rPr>
          <w:sz w:val="26"/>
          <w:szCs w:val="26"/>
        </w:rPr>
      </w:pPr>
      <w:r w:rsidRPr="00AF0DFF">
        <w:rPr>
          <w:sz w:val="26"/>
          <w:szCs w:val="26"/>
        </w:rPr>
        <w:t>1.5.click continue</w:t>
      </w:r>
    </w:p>
    <w:p w14:paraId="48991190" w14:textId="77777777" w:rsidR="00BE0F09" w:rsidRPr="00AF0DFF" w:rsidRDefault="00BE0F09" w:rsidP="00BE0F09">
      <w:pPr>
        <w:spacing w:line="360" w:lineRule="auto"/>
        <w:ind w:left="360"/>
        <w:jc w:val="both"/>
        <w:rPr>
          <w:sz w:val="26"/>
          <w:szCs w:val="26"/>
        </w:rPr>
      </w:pPr>
      <w:r w:rsidRPr="00AF0DFF">
        <w:rPr>
          <w:sz w:val="26"/>
          <w:szCs w:val="26"/>
        </w:rPr>
        <w:t>1.6.Thông báo lỗi</w:t>
      </w:r>
    </w:p>
    <w:p w14:paraId="3343A0FF" w14:textId="77777777" w:rsidR="00BE0F09" w:rsidRPr="00AF0DFF" w:rsidRDefault="00BE0F09" w:rsidP="00BE0F09">
      <w:pPr>
        <w:pStyle w:val="Nidungvnbn"/>
      </w:pPr>
      <w:r w:rsidRPr="00AF0DFF">
        <w:t xml:space="preserve">65.TC65: Xác minh nút back </w:t>
      </w:r>
    </w:p>
    <w:p w14:paraId="44842EC1"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kiểm tra nút back có hoạt động đúng không</w:t>
      </w:r>
    </w:p>
    <w:p w14:paraId="1E026CF8"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5E1B2B2D"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82" w:history="1">
        <w:r w:rsidRPr="00AF0DFF">
          <w:rPr>
            <w:rStyle w:val="Hyperlink"/>
            <w:color w:val="auto"/>
            <w:sz w:val="26"/>
            <w:szCs w:val="26"/>
            <w:u w:val="none"/>
          </w:rPr>
          <w:t>https://automationteststore.com/</w:t>
        </w:r>
      </w:hyperlink>
    </w:p>
    <w:p w14:paraId="53544952"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638D9ED0" w14:textId="77777777" w:rsidR="00BE0F09" w:rsidRPr="00AF0DFF" w:rsidRDefault="00BE0F09" w:rsidP="00BE0F09">
      <w:pPr>
        <w:spacing w:line="360" w:lineRule="auto"/>
        <w:ind w:left="360"/>
        <w:jc w:val="both"/>
        <w:rPr>
          <w:sz w:val="26"/>
          <w:szCs w:val="26"/>
        </w:rPr>
      </w:pPr>
      <w:r w:rsidRPr="00AF0DFF">
        <w:rPr>
          <w:sz w:val="26"/>
          <w:szCs w:val="26"/>
        </w:rPr>
        <w:t>1.3.Click changepassword</w:t>
      </w:r>
    </w:p>
    <w:p w14:paraId="4B126B1A" w14:textId="77777777" w:rsidR="00BE0F09" w:rsidRPr="00AF0DFF" w:rsidRDefault="00BE0F09" w:rsidP="00BE0F09">
      <w:pPr>
        <w:spacing w:line="360" w:lineRule="auto"/>
        <w:ind w:left="360"/>
        <w:jc w:val="both"/>
        <w:rPr>
          <w:sz w:val="26"/>
          <w:szCs w:val="26"/>
        </w:rPr>
      </w:pPr>
      <w:r w:rsidRPr="00AF0DFF">
        <w:rPr>
          <w:sz w:val="26"/>
          <w:szCs w:val="26"/>
        </w:rPr>
        <w:t>1.4.Click back để trở lại</w:t>
      </w:r>
    </w:p>
    <w:p w14:paraId="1CA3A09C" w14:textId="77777777" w:rsidR="00BE0F09" w:rsidRPr="00AF0DFF" w:rsidRDefault="00BE0F09" w:rsidP="00BE0F09">
      <w:pPr>
        <w:spacing w:line="360" w:lineRule="auto"/>
        <w:ind w:left="360"/>
        <w:jc w:val="both"/>
        <w:rPr>
          <w:sz w:val="26"/>
          <w:szCs w:val="26"/>
        </w:rPr>
      </w:pPr>
      <w:r w:rsidRPr="00AF0DFF">
        <w:rPr>
          <w:sz w:val="26"/>
          <w:szCs w:val="26"/>
        </w:rPr>
        <w:t>1.5.xác minh trang trở lại</w:t>
      </w:r>
    </w:p>
    <w:p w14:paraId="4C55442F" w14:textId="77777777" w:rsidR="00BE0F09" w:rsidRPr="00AF0DFF" w:rsidRDefault="00BE0F09" w:rsidP="00BE0F09">
      <w:pPr>
        <w:pStyle w:val="Nidungvnbn"/>
      </w:pPr>
      <w:r w:rsidRPr="00AF0DFF">
        <w:t xml:space="preserve">67.TC67: Xác minh trang khi refress </w:t>
      </w:r>
    </w:p>
    <w:p w14:paraId="7E258BCC"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kiểm tra trang có clear sau khi tải lại không</w:t>
      </w:r>
    </w:p>
    <w:p w14:paraId="01711151"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69B1FBCF"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83" w:history="1">
        <w:r w:rsidRPr="00AF0DFF">
          <w:rPr>
            <w:rStyle w:val="Hyperlink"/>
            <w:color w:val="auto"/>
            <w:sz w:val="26"/>
            <w:szCs w:val="26"/>
            <w:u w:val="none"/>
          </w:rPr>
          <w:t>https://automationteststore.com/</w:t>
        </w:r>
      </w:hyperlink>
    </w:p>
    <w:p w14:paraId="6C16148E"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261F8785" w14:textId="77777777" w:rsidR="00BE0F09" w:rsidRPr="00AF0DFF" w:rsidRDefault="00BE0F09" w:rsidP="00BE0F09">
      <w:pPr>
        <w:spacing w:line="360" w:lineRule="auto"/>
        <w:ind w:left="360"/>
        <w:jc w:val="both"/>
        <w:rPr>
          <w:sz w:val="26"/>
          <w:szCs w:val="26"/>
        </w:rPr>
      </w:pPr>
      <w:r w:rsidRPr="00AF0DFF">
        <w:rPr>
          <w:sz w:val="26"/>
          <w:szCs w:val="26"/>
        </w:rPr>
        <w:t>1.3.Click changepassword</w:t>
      </w:r>
    </w:p>
    <w:p w14:paraId="229EBD94" w14:textId="77777777" w:rsidR="00BE0F09" w:rsidRPr="00AF0DFF" w:rsidRDefault="00BE0F09" w:rsidP="00BE0F09">
      <w:pPr>
        <w:spacing w:line="360" w:lineRule="auto"/>
        <w:ind w:left="360"/>
        <w:jc w:val="both"/>
        <w:rPr>
          <w:sz w:val="26"/>
          <w:szCs w:val="26"/>
        </w:rPr>
      </w:pPr>
      <w:r w:rsidRPr="00AF0DFF">
        <w:rPr>
          <w:sz w:val="26"/>
          <w:szCs w:val="26"/>
        </w:rPr>
        <w:t>1.4.Click reload</w:t>
      </w:r>
    </w:p>
    <w:p w14:paraId="3EDB9C73" w14:textId="77777777" w:rsidR="00BE0F09" w:rsidRPr="00AF0DFF" w:rsidRDefault="00BE0F09" w:rsidP="00BE0F09">
      <w:pPr>
        <w:spacing w:line="360" w:lineRule="auto"/>
        <w:ind w:left="360"/>
        <w:jc w:val="both"/>
        <w:rPr>
          <w:sz w:val="26"/>
          <w:szCs w:val="26"/>
        </w:rPr>
      </w:pPr>
      <w:r w:rsidRPr="00AF0DFF">
        <w:rPr>
          <w:sz w:val="26"/>
          <w:szCs w:val="26"/>
        </w:rPr>
        <w:t>1.5.xác minh trang trở lại</w:t>
      </w:r>
    </w:p>
    <w:p w14:paraId="0A0DBEC6" w14:textId="77777777" w:rsidR="00BE0F09" w:rsidRPr="00AF0DFF" w:rsidRDefault="00BE0F09" w:rsidP="00BE0F09">
      <w:pPr>
        <w:pStyle w:val="Nidungvnbn"/>
      </w:pPr>
      <w:r w:rsidRPr="00AF0DFF">
        <w:t xml:space="preserve">68.TC68: Xác minh downloads </w:t>
      </w:r>
    </w:p>
    <w:p w14:paraId="4C5C60FC"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kiểm tra download có đúng chri số không</w:t>
      </w:r>
    </w:p>
    <w:p w14:paraId="0F018016"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lastRenderedPageBreak/>
        <w:t>Bước thực hiện:</w:t>
      </w:r>
    </w:p>
    <w:p w14:paraId="479B8BFB"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84" w:history="1">
        <w:r w:rsidRPr="00AF0DFF">
          <w:rPr>
            <w:rStyle w:val="Hyperlink"/>
            <w:color w:val="auto"/>
            <w:sz w:val="26"/>
            <w:szCs w:val="26"/>
            <w:u w:val="none"/>
          </w:rPr>
          <w:t>https://automationteststore.com/</w:t>
        </w:r>
      </w:hyperlink>
    </w:p>
    <w:p w14:paraId="3555FAAB"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3E7E4DD5" w14:textId="77777777" w:rsidR="00BE0F09" w:rsidRPr="00AF0DFF" w:rsidRDefault="00BE0F09" w:rsidP="00BE0F09">
      <w:pPr>
        <w:spacing w:line="360" w:lineRule="auto"/>
        <w:ind w:left="360"/>
        <w:jc w:val="both"/>
        <w:rPr>
          <w:sz w:val="26"/>
          <w:szCs w:val="26"/>
        </w:rPr>
      </w:pPr>
      <w:r w:rsidRPr="00AF0DFF">
        <w:rPr>
          <w:sz w:val="26"/>
          <w:szCs w:val="26"/>
        </w:rPr>
        <w:t>1.3.Click download</w:t>
      </w:r>
    </w:p>
    <w:p w14:paraId="0E7CCACF" w14:textId="77777777" w:rsidR="00BE0F09" w:rsidRPr="00AF0DFF" w:rsidRDefault="00BE0F09" w:rsidP="00BE0F09">
      <w:pPr>
        <w:spacing w:line="360" w:lineRule="auto"/>
        <w:ind w:left="360"/>
        <w:jc w:val="both"/>
        <w:rPr>
          <w:sz w:val="26"/>
          <w:szCs w:val="26"/>
        </w:rPr>
      </w:pPr>
      <w:r w:rsidRPr="00AF0DFF">
        <w:rPr>
          <w:sz w:val="26"/>
          <w:szCs w:val="26"/>
        </w:rPr>
        <w:t xml:space="preserve">1.4.kiểm tra số mục download trước và sau </w:t>
      </w:r>
    </w:p>
    <w:p w14:paraId="647D2649" w14:textId="77777777" w:rsidR="00BE0F09" w:rsidRPr="00AF0DFF" w:rsidRDefault="00BE0F09" w:rsidP="00BE0F09">
      <w:pPr>
        <w:pStyle w:val="Nidungvnbn"/>
      </w:pPr>
      <w:r w:rsidRPr="00AF0DFF">
        <w:t xml:space="preserve">69.TC69: Xác minh nút continue </w:t>
      </w:r>
    </w:p>
    <w:p w14:paraId="3032BC7A"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kiểm tra nút continue trong download</w:t>
      </w:r>
    </w:p>
    <w:p w14:paraId="257554C3"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21417869"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85" w:history="1">
        <w:r w:rsidRPr="00AF0DFF">
          <w:rPr>
            <w:rStyle w:val="Hyperlink"/>
            <w:color w:val="auto"/>
            <w:sz w:val="26"/>
            <w:szCs w:val="26"/>
            <w:u w:val="none"/>
          </w:rPr>
          <w:t>https://automationteststore.com/</w:t>
        </w:r>
      </w:hyperlink>
    </w:p>
    <w:p w14:paraId="67B51721"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294535AA" w14:textId="77777777" w:rsidR="00BE0F09" w:rsidRPr="00AF0DFF" w:rsidRDefault="00BE0F09" w:rsidP="00BE0F09">
      <w:pPr>
        <w:spacing w:line="360" w:lineRule="auto"/>
        <w:ind w:left="360"/>
        <w:jc w:val="both"/>
        <w:rPr>
          <w:sz w:val="26"/>
          <w:szCs w:val="26"/>
        </w:rPr>
      </w:pPr>
      <w:r w:rsidRPr="00AF0DFF">
        <w:rPr>
          <w:sz w:val="26"/>
          <w:szCs w:val="26"/>
        </w:rPr>
        <w:t>1.3.Click download</w:t>
      </w:r>
    </w:p>
    <w:p w14:paraId="5F288B14" w14:textId="77777777" w:rsidR="00BE0F09" w:rsidRPr="00AF0DFF" w:rsidRDefault="00BE0F09" w:rsidP="00BE0F09">
      <w:pPr>
        <w:spacing w:line="360" w:lineRule="auto"/>
        <w:ind w:left="360"/>
        <w:jc w:val="both"/>
        <w:rPr>
          <w:sz w:val="26"/>
          <w:szCs w:val="26"/>
        </w:rPr>
      </w:pPr>
      <w:r w:rsidRPr="00AF0DFF">
        <w:rPr>
          <w:sz w:val="26"/>
          <w:szCs w:val="26"/>
        </w:rPr>
        <w:t>1.4.click continue</w:t>
      </w:r>
    </w:p>
    <w:p w14:paraId="316C73AE" w14:textId="77777777" w:rsidR="00BE0F09" w:rsidRPr="00AF0DFF" w:rsidRDefault="00BE0F09" w:rsidP="00BE0F09">
      <w:pPr>
        <w:spacing w:line="360" w:lineRule="auto"/>
        <w:ind w:left="360"/>
        <w:jc w:val="both"/>
        <w:rPr>
          <w:sz w:val="26"/>
          <w:szCs w:val="26"/>
        </w:rPr>
      </w:pPr>
      <w:r w:rsidRPr="00AF0DFF">
        <w:rPr>
          <w:sz w:val="26"/>
          <w:szCs w:val="26"/>
        </w:rPr>
        <w:t>1.5.Xác minh trang có đúng không</w:t>
      </w:r>
    </w:p>
    <w:p w14:paraId="289EA5E4" w14:textId="77777777" w:rsidR="00BE0F09" w:rsidRPr="00AF0DFF" w:rsidRDefault="00BE0F09" w:rsidP="00BE0F09">
      <w:pPr>
        <w:pStyle w:val="Nidungvnbn"/>
      </w:pPr>
      <w:r w:rsidRPr="00AF0DFF">
        <w:t>70.TC70: Xác minh edit account thành công</w:t>
      </w:r>
    </w:p>
    <w:p w14:paraId="694EE0D6"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kiểm tra nút continue trong download</w:t>
      </w:r>
    </w:p>
    <w:p w14:paraId="121456C0"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3150B188"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86" w:history="1">
        <w:r w:rsidRPr="00AF0DFF">
          <w:rPr>
            <w:rStyle w:val="Hyperlink"/>
            <w:color w:val="auto"/>
            <w:sz w:val="26"/>
            <w:szCs w:val="26"/>
            <w:u w:val="none"/>
          </w:rPr>
          <w:t>https://automationteststore.com/</w:t>
        </w:r>
      </w:hyperlink>
    </w:p>
    <w:p w14:paraId="7FB78791"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3ED8CBB9" w14:textId="77777777" w:rsidR="00BE0F09" w:rsidRPr="00AF0DFF" w:rsidRDefault="00BE0F09" w:rsidP="00BE0F09">
      <w:pPr>
        <w:spacing w:line="360" w:lineRule="auto"/>
        <w:ind w:left="360"/>
        <w:jc w:val="both"/>
        <w:rPr>
          <w:sz w:val="26"/>
          <w:szCs w:val="26"/>
        </w:rPr>
      </w:pPr>
      <w:r w:rsidRPr="00AF0DFF">
        <w:rPr>
          <w:sz w:val="26"/>
          <w:szCs w:val="26"/>
        </w:rPr>
        <w:t>1.3.Click edit account</w:t>
      </w:r>
    </w:p>
    <w:p w14:paraId="1E0C5066" w14:textId="77777777" w:rsidR="00BE0F09" w:rsidRPr="00AF0DFF" w:rsidRDefault="00BE0F09" w:rsidP="00BE0F09">
      <w:pPr>
        <w:spacing w:line="360" w:lineRule="auto"/>
        <w:ind w:left="360"/>
        <w:jc w:val="both"/>
        <w:rPr>
          <w:sz w:val="26"/>
          <w:szCs w:val="26"/>
        </w:rPr>
      </w:pPr>
      <w:r w:rsidRPr="00AF0DFF">
        <w:rPr>
          <w:sz w:val="26"/>
          <w:szCs w:val="26"/>
        </w:rPr>
        <w:t>1.4.Nhập các thông tin tài khoản</w:t>
      </w:r>
    </w:p>
    <w:p w14:paraId="59752AE0" w14:textId="77777777" w:rsidR="00BE0F09" w:rsidRPr="00AF0DFF" w:rsidRDefault="00BE0F09" w:rsidP="00BE0F09">
      <w:pPr>
        <w:spacing w:line="360" w:lineRule="auto"/>
        <w:ind w:left="360"/>
        <w:jc w:val="both"/>
        <w:rPr>
          <w:sz w:val="26"/>
          <w:szCs w:val="26"/>
        </w:rPr>
      </w:pPr>
      <w:r w:rsidRPr="00AF0DFF">
        <w:rPr>
          <w:sz w:val="26"/>
          <w:szCs w:val="26"/>
        </w:rPr>
        <w:t>1.5.Xác minh thông báo edit thành công</w:t>
      </w:r>
    </w:p>
    <w:p w14:paraId="7EFABAB3" w14:textId="77777777" w:rsidR="00BE0F09" w:rsidRPr="00AF0DFF" w:rsidRDefault="00BE0F09" w:rsidP="00BE0F09">
      <w:pPr>
        <w:pStyle w:val="Nidungvnbn"/>
      </w:pPr>
      <w:r w:rsidRPr="00AF0DFF">
        <w:t>71.TC71: Xác minh edit account thành công trên thanh menu</w:t>
      </w:r>
    </w:p>
    <w:p w14:paraId="73D9515F"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edit account</w:t>
      </w:r>
    </w:p>
    <w:p w14:paraId="73139C86"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5268B9FD" w14:textId="77777777" w:rsidR="00BE0F09" w:rsidRPr="00AF0DFF" w:rsidRDefault="00BE0F09" w:rsidP="00BE0F09">
      <w:pPr>
        <w:spacing w:line="360" w:lineRule="auto"/>
        <w:ind w:left="360"/>
        <w:jc w:val="both"/>
        <w:rPr>
          <w:sz w:val="26"/>
          <w:szCs w:val="26"/>
        </w:rPr>
      </w:pPr>
      <w:r w:rsidRPr="00AF0DFF">
        <w:rPr>
          <w:sz w:val="26"/>
          <w:szCs w:val="26"/>
        </w:rPr>
        <w:lastRenderedPageBreak/>
        <w:t xml:space="preserve">1.1.Truy cập website : </w:t>
      </w:r>
      <w:hyperlink r:id="rId87" w:history="1">
        <w:r w:rsidRPr="00AF0DFF">
          <w:rPr>
            <w:rStyle w:val="Hyperlink"/>
            <w:color w:val="auto"/>
            <w:sz w:val="26"/>
            <w:szCs w:val="26"/>
            <w:u w:val="none"/>
          </w:rPr>
          <w:t>https://automationteststore.com/</w:t>
        </w:r>
      </w:hyperlink>
    </w:p>
    <w:p w14:paraId="16B3FBC0"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11CDAA40" w14:textId="77777777" w:rsidR="00BE0F09" w:rsidRPr="00AF0DFF" w:rsidRDefault="00BE0F09" w:rsidP="00BE0F09">
      <w:pPr>
        <w:spacing w:line="360" w:lineRule="auto"/>
        <w:ind w:left="360"/>
        <w:jc w:val="both"/>
        <w:rPr>
          <w:sz w:val="26"/>
          <w:szCs w:val="26"/>
        </w:rPr>
      </w:pPr>
      <w:r w:rsidRPr="00AF0DFF">
        <w:rPr>
          <w:sz w:val="26"/>
          <w:szCs w:val="26"/>
        </w:rPr>
        <w:t>1.3.Click edit account</w:t>
      </w:r>
    </w:p>
    <w:p w14:paraId="1A092741" w14:textId="77777777" w:rsidR="00BE0F09" w:rsidRPr="00AF0DFF" w:rsidRDefault="00BE0F09" w:rsidP="00BE0F09">
      <w:pPr>
        <w:spacing w:line="360" w:lineRule="auto"/>
        <w:ind w:left="360"/>
        <w:jc w:val="both"/>
        <w:rPr>
          <w:sz w:val="26"/>
          <w:szCs w:val="26"/>
        </w:rPr>
      </w:pPr>
      <w:r w:rsidRPr="00AF0DFF">
        <w:rPr>
          <w:sz w:val="26"/>
          <w:szCs w:val="26"/>
        </w:rPr>
        <w:t>1.4.Nhập các thông tin tài khoản</w:t>
      </w:r>
    </w:p>
    <w:p w14:paraId="6C339F75" w14:textId="77777777" w:rsidR="00BE0F09" w:rsidRPr="00AF0DFF" w:rsidRDefault="00BE0F09" w:rsidP="00BE0F09">
      <w:pPr>
        <w:spacing w:line="360" w:lineRule="auto"/>
        <w:ind w:left="360"/>
        <w:jc w:val="both"/>
        <w:rPr>
          <w:sz w:val="26"/>
          <w:szCs w:val="26"/>
        </w:rPr>
      </w:pPr>
      <w:r w:rsidRPr="00AF0DFF">
        <w:rPr>
          <w:sz w:val="26"/>
          <w:szCs w:val="26"/>
        </w:rPr>
        <w:t>1.5.Xác minh thông báo edit thành công</w:t>
      </w:r>
    </w:p>
    <w:p w14:paraId="13794A36" w14:textId="77777777" w:rsidR="00BE0F09" w:rsidRPr="00AF0DFF" w:rsidRDefault="00BE0F09" w:rsidP="00BE0F09">
      <w:pPr>
        <w:pStyle w:val="Nidungvnbn"/>
      </w:pPr>
      <w:r w:rsidRPr="00AF0DFF">
        <w:t>72.TC72: Xác minh edit account thành công ở cột bên phải</w:t>
      </w:r>
    </w:p>
    <w:p w14:paraId="2F20B317"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edit account</w:t>
      </w:r>
    </w:p>
    <w:p w14:paraId="1483390C"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093043F9"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88" w:history="1">
        <w:r w:rsidRPr="00AF0DFF">
          <w:rPr>
            <w:rStyle w:val="Hyperlink"/>
            <w:color w:val="auto"/>
            <w:sz w:val="26"/>
            <w:szCs w:val="26"/>
            <w:u w:val="none"/>
          </w:rPr>
          <w:t>https://automationteststore.com/</w:t>
        </w:r>
      </w:hyperlink>
    </w:p>
    <w:p w14:paraId="1BAC6D4B"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40E994D0" w14:textId="77777777" w:rsidR="00BE0F09" w:rsidRPr="00AF0DFF" w:rsidRDefault="00BE0F09" w:rsidP="00BE0F09">
      <w:pPr>
        <w:spacing w:line="360" w:lineRule="auto"/>
        <w:ind w:left="360"/>
        <w:jc w:val="both"/>
        <w:rPr>
          <w:sz w:val="26"/>
          <w:szCs w:val="26"/>
        </w:rPr>
      </w:pPr>
      <w:r w:rsidRPr="00AF0DFF">
        <w:rPr>
          <w:sz w:val="26"/>
          <w:szCs w:val="26"/>
        </w:rPr>
        <w:t>1.3.Click edit account</w:t>
      </w:r>
    </w:p>
    <w:p w14:paraId="5BFEBCBD" w14:textId="77777777" w:rsidR="00BE0F09" w:rsidRPr="00AF0DFF" w:rsidRDefault="00BE0F09" w:rsidP="00BE0F09">
      <w:pPr>
        <w:spacing w:line="360" w:lineRule="auto"/>
        <w:ind w:left="360"/>
        <w:jc w:val="both"/>
        <w:rPr>
          <w:sz w:val="26"/>
          <w:szCs w:val="26"/>
        </w:rPr>
      </w:pPr>
      <w:r w:rsidRPr="00AF0DFF">
        <w:rPr>
          <w:sz w:val="26"/>
          <w:szCs w:val="26"/>
        </w:rPr>
        <w:t>1.4.Nhập các thông tin tài khoản</w:t>
      </w:r>
    </w:p>
    <w:p w14:paraId="569B7BF2" w14:textId="77777777" w:rsidR="00BE0F09" w:rsidRPr="00AF0DFF" w:rsidRDefault="00BE0F09" w:rsidP="00BE0F09">
      <w:pPr>
        <w:spacing w:line="360" w:lineRule="auto"/>
        <w:ind w:left="360"/>
        <w:jc w:val="both"/>
        <w:rPr>
          <w:sz w:val="26"/>
          <w:szCs w:val="26"/>
        </w:rPr>
      </w:pPr>
      <w:r w:rsidRPr="00AF0DFF">
        <w:rPr>
          <w:sz w:val="26"/>
          <w:szCs w:val="26"/>
        </w:rPr>
        <w:t>1.5.Xác minh thông báo edit thành công</w:t>
      </w:r>
    </w:p>
    <w:p w14:paraId="25EED23A" w14:textId="77777777" w:rsidR="00BE0F09" w:rsidRPr="00AF0DFF" w:rsidRDefault="00BE0F09" w:rsidP="00BE0F09">
      <w:pPr>
        <w:pStyle w:val="Nidungvnbn"/>
      </w:pPr>
      <w:r w:rsidRPr="00AF0DFF">
        <w:t>73.TC73: Xác minh edit account telephone không hợp lệ</w:t>
      </w:r>
    </w:p>
    <w:p w14:paraId="5603B058"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edit account</w:t>
      </w:r>
    </w:p>
    <w:p w14:paraId="6690FF6D"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63A3E22B"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89" w:history="1">
        <w:r w:rsidRPr="00AF0DFF">
          <w:rPr>
            <w:rStyle w:val="Hyperlink"/>
            <w:color w:val="auto"/>
            <w:sz w:val="26"/>
            <w:szCs w:val="26"/>
            <w:u w:val="none"/>
          </w:rPr>
          <w:t>https://automationteststore.com/</w:t>
        </w:r>
      </w:hyperlink>
    </w:p>
    <w:p w14:paraId="21288934"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2B2453DA" w14:textId="77777777" w:rsidR="00BE0F09" w:rsidRPr="00AF0DFF" w:rsidRDefault="00BE0F09" w:rsidP="00BE0F09">
      <w:pPr>
        <w:spacing w:line="360" w:lineRule="auto"/>
        <w:ind w:left="360"/>
        <w:jc w:val="both"/>
        <w:rPr>
          <w:sz w:val="26"/>
          <w:szCs w:val="26"/>
        </w:rPr>
      </w:pPr>
      <w:r w:rsidRPr="00AF0DFF">
        <w:rPr>
          <w:sz w:val="26"/>
          <w:szCs w:val="26"/>
        </w:rPr>
        <w:t>1.3.Click edit account</w:t>
      </w:r>
    </w:p>
    <w:p w14:paraId="2BB1A25F" w14:textId="77777777" w:rsidR="00BE0F09" w:rsidRPr="00AF0DFF" w:rsidRDefault="00BE0F09" w:rsidP="00BE0F09">
      <w:pPr>
        <w:spacing w:line="360" w:lineRule="auto"/>
        <w:ind w:left="360"/>
        <w:jc w:val="both"/>
        <w:rPr>
          <w:sz w:val="26"/>
          <w:szCs w:val="26"/>
        </w:rPr>
      </w:pPr>
      <w:r w:rsidRPr="00AF0DFF">
        <w:rPr>
          <w:sz w:val="26"/>
          <w:szCs w:val="26"/>
        </w:rPr>
        <w:t>1.4.Nhập các thông tin tài khoản nhưng telephone &lt; 3 kí tự</w:t>
      </w:r>
    </w:p>
    <w:p w14:paraId="58AED7A0" w14:textId="77777777" w:rsidR="00BE0F09" w:rsidRPr="00AF0DFF" w:rsidRDefault="00BE0F09" w:rsidP="00BE0F09">
      <w:pPr>
        <w:spacing w:line="360" w:lineRule="auto"/>
        <w:ind w:left="360"/>
        <w:jc w:val="both"/>
        <w:rPr>
          <w:sz w:val="26"/>
          <w:szCs w:val="26"/>
        </w:rPr>
      </w:pPr>
      <w:r w:rsidRPr="00AF0DFF">
        <w:rPr>
          <w:sz w:val="26"/>
          <w:szCs w:val="26"/>
        </w:rPr>
        <w:t xml:space="preserve">1.5.Xác minh thông báo edit lỗi </w:t>
      </w:r>
    </w:p>
    <w:p w14:paraId="4692E90B" w14:textId="77777777" w:rsidR="00BE0F09" w:rsidRPr="00AF0DFF" w:rsidRDefault="00BE0F09" w:rsidP="00BE0F09">
      <w:pPr>
        <w:pStyle w:val="Nidungvnbn"/>
      </w:pPr>
      <w:r w:rsidRPr="00AF0DFF">
        <w:t>74.TC74: Xác minh edit account telephone không hợp lệ</w:t>
      </w:r>
    </w:p>
    <w:p w14:paraId="0D03359F"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edit account</w:t>
      </w:r>
    </w:p>
    <w:p w14:paraId="4F2CDA72"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06C51E69" w14:textId="77777777" w:rsidR="00BE0F09" w:rsidRPr="00AF0DFF" w:rsidRDefault="00BE0F09" w:rsidP="00BE0F09">
      <w:pPr>
        <w:spacing w:line="360" w:lineRule="auto"/>
        <w:ind w:left="360"/>
        <w:jc w:val="both"/>
        <w:rPr>
          <w:sz w:val="26"/>
          <w:szCs w:val="26"/>
        </w:rPr>
      </w:pPr>
      <w:r w:rsidRPr="00AF0DFF">
        <w:rPr>
          <w:sz w:val="26"/>
          <w:szCs w:val="26"/>
        </w:rPr>
        <w:lastRenderedPageBreak/>
        <w:t xml:space="preserve">1.1.Truy cập website : </w:t>
      </w:r>
      <w:hyperlink r:id="rId90" w:history="1">
        <w:r w:rsidRPr="00AF0DFF">
          <w:rPr>
            <w:rStyle w:val="Hyperlink"/>
            <w:color w:val="auto"/>
            <w:sz w:val="26"/>
            <w:szCs w:val="26"/>
            <w:u w:val="none"/>
          </w:rPr>
          <w:t>https://automationteststore.com/</w:t>
        </w:r>
      </w:hyperlink>
    </w:p>
    <w:p w14:paraId="532C5133"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6633EE10" w14:textId="77777777" w:rsidR="00BE0F09" w:rsidRPr="00AF0DFF" w:rsidRDefault="00BE0F09" w:rsidP="00BE0F09">
      <w:pPr>
        <w:spacing w:line="360" w:lineRule="auto"/>
        <w:ind w:left="360"/>
        <w:jc w:val="both"/>
        <w:rPr>
          <w:sz w:val="26"/>
          <w:szCs w:val="26"/>
        </w:rPr>
      </w:pPr>
      <w:r w:rsidRPr="00AF0DFF">
        <w:rPr>
          <w:sz w:val="26"/>
          <w:szCs w:val="26"/>
        </w:rPr>
        <w:t>1.3.Click edit account</w:t>
      </w:r>
    </w:p>
    <w:p w14:paraId="7140C229" w14:textId="77777777" w:rsidR="00BE0F09" w:rsidRPr="00AF0DFF" w:rsidRDefault="00BE0F09" w:rsidP="00BE0F09">
      <w:pPr>
        <w:spacing w:line="360" w:lineRule="auto"/>
        <w:ind w:left="360"/>
        <w:jc w:val="both"/>
        <w:rPr>
          <w:sz w:val="26"/>
          <w:szCs w:val="26"/>
        </w:rPr>
      </w:pPr>
      <w:r w:rsidRPr="00AF0DFF">
        <w:rPr>
          <w:sz w:val="26"/>
          <w:szCs w:val="26"/>
        </w:rPr>
        <w:t>1.4.Nhập các thông tin tài khoản nhưng telephone &gt; 32 kí tự</w:t>
      </w:r>
    </w:p>
    <w:p w14:paraId="5C65A3BE" w14:textId="77777777" w:rsidR="00BE0F09" w:rsidRPr="00AF0DFF" w:rsidRDefault="00BE0F09" w:rsidP="00BE0F09">
      <w:pPr>
        <w:spacing w:line="360" w:lineRule="auto"/>
        <w:ind w:left="360"/>
        <w:jc w:val="both"/>
        <w:rPr>
          <w:sz w:val="26"/>
          <w:szCs w:val="26"/>
        </w:rPr>
      </w:pPr>
      <w:r w:rsidRPr="00AF0DFF">
        <w:rPr>
          <w:sz w:val="26"/>
          <w:szCs w:val="26"/>
        </w:rPr>
        <w:t xml:space="preserve">1.5.Xác minh thông báo edit lỗi </w:t>
      </w:r>
    </w:p>
    <w:p w14:paraId="42478BD0" w14:textId="77777777" w:rsidR="00BE0F09" w:rsidRPr="00AF0DFF" w:rsidRDefault="00BE0F09" w:rsidP="00BE0F09">
      <w:pPr>
        <w:pStyle w:val="Nidungvnbn"/>
      </w:pPr>
      <w:r w:rsidRPr="00AF0DFF">
        <w:t>75.TC75: Xác minh edit account fax không hợp lệ</w:t>
      </w:r>
    </w:p>
    <w:p w14:paraId="4DCB7198"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edit account</w:t>
      </w:r>
    </w:p>
    <w:p w14:paraId="10D1B58E"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582EBA30"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91" w:history="1">
        <w:r w:rsidRPr="00AF0DFF">
          <w:rPr>
            <w:rStyle w:val="Hyperlink"/>
            <w:color w:val="auto"/>
            <w:sz w:val="26"/>
            <w:szCs w:val="26"/>
            <w:u w:val="none"/>
          </w:rPr>
          <w:t>https://automationteststore.com/</w:t>
        </w:r>
      </w:hyperlink>
    </w:p>
    <w:p w14:paraId="13A9A6B8"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6E6DAE2B" w14:textId="77777777" w:rsidR="00BE0F09" w:rsidRPr="00AF0DFF" w:rsidRDefault="00BE0F09" w:rsidP="00BE0F09">
      <w:pPr>
        <w:spacing w:line="360" w:lineRule="auto"/>
        <w:ind w:left="360"/>
        <w:jc w:val="both"/>
        <w:rPr>
          <w:sz w:val="26"/>
          <w:szCs w:val="26"/>
        </w:rPr>
      </w:pPr>
      <w:r w:rsidRPr="00AF0DFF">
        <w:rPr>
          <w:sz w:val="26"/>
          <w:szCs w:val="26"/>
        </w:rPr>
        <w:t>1.3.Click edit account</w:t>
      </w:r>
    </w:p>
    <w:p w14:paraId="00BF92D9" w14:textId="77777777" w:rsidR="00BE0F09" w:rsidRPr="00AF0DFF" w:rsidRDefault="00BE0F09" w:rsidP="00BE0F09">
      <w:pPr>
        <w:spacing w:line="360" w:lineRule="auto"/>
        <w:ind w:left="360"/>
        <w:jc w:val="both"/>
        <w:rPr>
          <w:sz w:val="26"/>
          <w:szCs w:val="26"/>
        </w:rPr>
      </w:pPr>
      <w:r w:rsidRPr="00AF0DFF">
        <w:rPr>
          <w:sz w:val="26"/>
          <w:szCs w:val="26"/>
        </w:rPr>
        <w:t>1.4.Nhập các thông tin tài khoản nhưng fax &lt; 3  kí tự</w:t>
      </w:r>
    </w:p>
    <w:p w14:paraId="50713F9C" w14:textId="77777777" w:rsidR="00BE0F09" w:rsidRPr="00AF0DFF" w:rsidRDefault="00BE0F09" w:rsidP="00BE0F09">
      <w:pPr>
        <w:spacing w:line="360" w:lineRule="auto"/>
        <w:ind w:left="360"/>
        <w:jc w:val="both"/>
        <w:rPr>
          <w:sz w:val="26"/>
          <w:szCs w:val="26"/>
        </w:rPr>
      </w:pPr>
      <w:r w:rsidRPr="00AF0DFF">
        <w:rPr>
          <w:sz w:val="26"/>
          <w:szCs w:val="26"/>
        </w:rPr>
        <w:t xml:space="preserve">1.5.Xác minh thông báo edit lỗi </w:t>
      </w:r>
    </w:p>
    <w:p w14:paraId="23A22708" w14:textId="77777777" w:rsidR="00BE0F09" w:rsidRPr="00AF0DFF" w:rsidRDefault="00BE0F09" w:rsidP="00BE0F09">
      <w:pPr>
        <w:pStyle w:val="Nidungvnbn"/>
      </w:pPr>
      <w:r w:rsidRPr="00AF0DFF">
        <w:t>76.TC76: Xác minh edit account firstname không hợp lệ</w:t>
      </w:r>
    </w:p>
    <w:p w14:paraId="1EC0174E"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edit account</w:t>
      </w:r>
    </w:p>
    <w:p w14:paraId="4A4AC40E"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31503A2F"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92" w:history="1">
        <w:r w:rsidRPr="00AF0DFF">
          <w:rPr>
            <w:rStyle w:val="Hyperlink"/>
            <w:color w:val="auto"/>
            <w:sz w:val="26"/>
            <w:szCs w:val="26"/>
            <w:u w:val="none"/>
          </w:rPr>
          <w:t>https://automationteststore.com/</w:t>
        </w:r>
      </w:hyperlink>
    </w:p>
    <w:p w14:paraId="6DD4E288"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1B0363DC" w14:textId="77777777" w:rsidR="00BE0F09" w:rsidRPr="00AF0DFF" w:rsidRDefault="00BE0F09" w:rsidP="00BE0F09">
      <w:pPr>
        <w:spacing w:line="360" w:lineRule="auto"/>
        <w:ind w:left="360"/>
        <w:jc w:val="both"/>
        <w:rPr>
          <w:sz w:val="26"/>
          <w:szCs w:val="26"/>
        </w:rPr>
      </w:pPr>
      <w:r w:rsidRPr="00AF0DFF">
        <w:rPr>
          <w:sz w:val="26"/>
          <w:szCs w:val="26"/>
        </w:rPr>
        <w:t>1.3.Click edit account</w:t>
      </w:r>
    </w:p>
    <w:p w14:paraId="6C1AAA7D" w14:textId="77777777" w:rsidR="00BE0F09" w:rsidRPr="00AF0DFF" w:rsidRDefault="00BE0F09" w:rsidP="00BE0F09">
      <w:pPr>
        <w:spacing w:line="360" w:lineRule="auto"/>
        <w:ind w:left="360"/>
        <w:jc w:val="both"/>
        <w:rPr>
          <w:sz w:val="26"/>
          <w:szCs w:val="26"/>
        </w:rPr>
      </w:pPr>
      <w:r w:rsidRPr="00AF0DFF">
        <w:rPr>
          <w:sz w:val="26"/>
          <w:szCs w:val="26"/>
        </w:rPr>
        <w:t>1.4.Nhập các thông tin tài khoản nhưng firstname &lt; 1 kí tự</w:t>
      </w:r>
    </w:p>
    <w:p w14:paraId="560B66C2" w14:textId="77777777" w:rsidR="00BE0F09" w:rsidRPr="00AF0DFF" w:rsidRDefault="00BE0F09" w:rsidP="00BE0F09">
      <w:pPr>
        <w:spacing w:line="360" w:lineRule="auto"/>
        <w:ind w:left="360"/>
        <w:jc w:val="both"/>
        <w:rPr>
          <w:sz w:val="26"/>
          <w:szCs w:val="26"/>
        </w:rPr>
      </w:pPr>
      <w:r w:rsidRPr="00AF0DFF">
        <w:rPr>
          <w:sz w:val="26"/>
          <w:szCs w:val="26"/>
        </w:rPr>
        <w:t xml:space="preserve">1.5.Xác minh thông báo edit lỗi </w:t>
      </w:r>
    </w:p>
    <w:p w14:paraId="0E72094E" w14:textId="77777777" w:rsidR="00BE0F09" w:rsidRPr="00AF0DFF" w:rsidRDefault="00BE0F09" w:rsidP="00BE0F09">
      <w:pPr>
        <w:pStyle w:val="Nidungvnbn"/>
      </w:pPr>
      <w:r w:rsidRPr="00AF0DFF">
        <w:t>77.TC77: Xác minh edit account firstname không hợp lệ</w:t>
      </w:r>
    </w:p>
    <w:p w14:paraId="47DBAD3B"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edit account</w:t>
      </w:r>
    </w:p>
    <w:p w14:paraId="51919D9A"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5A580FBC" w14:textId="77777777" w:rsidR="00BE0F09" w:rsidRPr="00AF0DFF" w:rsidRDefault="00BE0F09" w:rsidP="00BE0F09">
      <w:pPr>
        <w:spacing w:line="360" w:lineRule="auto"/>
        <w:ind w:left="360"/>
        <w:jc w:val="both"/>
        <w:rPr>
          <w:sz w:val="26"/>
          <w:szCs w:val="26"/>
        </w:rPr>
      </w:pPr>
      <w:r w:rsidRPr="00AF0DFF">
        <w:rPr>
          <w:sz w:val="26"/>
          <w:szCs w:val="26"/>
        </w:rPr>
        <w:lastRenderedPageBreak/>
        <w:t xml:space="preserve">1.1.Truy cập website : </w:t>
      </w:r>
      <w:hyperlink r:id="rId93" w:history="1">
        <w:r w:rsidRPr="00AF0DFF">
          <w:rPr>
            <w:rStyle w:val="Hyperlink"/>
            <w:color w:val="auto"/>
            <w:sz w:val="26"/>
            <w:szCs w:val="26"/>
            <w:u w:val="none"/>
          </w:rPr>
          <w:t>https://automationteststore.com/</w:t>
        </w:r>
      </w:hyperlink>
    </w:p>
    <w:p w14:paraId="7F60839F"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 -&gt; đăng nhập</w:t>
      </w:r>
    </w:p>
    <w:p w14:paraId="34A67348" w14:textId="77777777" w:rsidR="00BE0F09" w:rsidRPr="00AF0DFF" w:rsidRDefault="00BE0F09" w:rsidP="00BE0F09">
      <w:pPr>
        <w:spacing w:line="360" w:lineRule="auto"/>
        <w:ind w:left="360"/>
        <w:jc w:val="both"/>
        <w:rPr>
          <w:sz w:val="26"/>
          <w:szCs w:val="26"/>
        </w:rPr>
      </w:pPr>
      <w:r w:rsidRPr="00AF0DFF">
        <w:rPr>
          <w:sz w:val="26"/>
          <w:szCs w:val="26"/>
        </w:rPr>
        <w:t>1.3.Click edit account</w:t>
      </w:r>
    </w:p>
    <w:p w14:paraId="70A16932" w14:textId="77777777" w:rsidR="00BE0F09" w:rsidRPr="00AF0DFF" w:rsidRDefault="00BE0F09" w:rsidP="00BE0F09">
      <w:pPr>
        <w:spacing w:line="360" w:lineRule="auto"/>
        <w:ind w:left="360"/>
        <w:jc w:val="both"/>
        <w:rPr>
          <w:sz w:val="26"/>
          <w:szCs w:val="26"/>
        </w:rPr>
      </w:pPr>
      <w:r w:rsidRPr="00AF0DFF">
        <w:rPr>
          <w:sz w:val="26"/>
          <w:szCs w:val="26"/>
        </w:rPr>
        <w:t>1.4.Nhập các thông tin tài khoản nhưng firstname &gt; 32 kí tự</w:t>
      </w:r>
    </w:p>
    <w:p w14:paraId="7B4D8D69" w14:textId="77777777" w:rsidR="00BE0F09" w:rsidRPr="00AF0DFF" w:rsidRDefault="00BE0F09" w:rsidP="00BE0F09">
      <w:pPr>
        <w:spacing w:line="360" w:lineRule="auto"/>
        <w:ind w:left="360"/>
        <w:jc w:val="both"/>
        <w:rPr>
          <w:sz w:val="26"/>
          <w:szCs w:val="26"/>
        </w:rPr>
      </w:pPr>
      <w:r w:rsidRPr="00AF0DFF">
        <w:rPr>
          <w:sz w:val="26"/>
          <w:szCs w:val="26"/>
        </w:rPr>
        <w:t xml:space="preserve">1.5.Xác minh thông báo edit lỗi </w:t>
      </w:r>
    </w:p>
    <w:p w14:paraId="6936E4DC" w14:textId="77777777" w:rsidR="00BE0F09" w:rsidRPr="00AF0DFF" w:rsidRDefault="00BE0F09" w:rsidP="00BE0F09">
      <w:pPr>
        <w:pStyle w:val="Nidungvnbn"/>
      </w:pPr>
      <w:r w:rsidRPr="00AF0DFF">
        <w:t>78.TC78: Xác minh edit account lastname không hợp lệ</w:t>
      </w:r>
    </w:p>
    <w:p w14:paraId="79F6C587"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edit account</w:t>
      </w:r>
    </w:p>
    <w:p w14:paraId="0B04C4AE"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50FA0BC5"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94" w:history="1">
        <w:r w:rsidRPr="00AF0DFF">
          <w:rPr>
            <w:rStyle w:val="Hyperlink"/>
            <w:color w:val="auto"/>
            <w:sz w:val="26"/>
            <w:szCs w:val="26"/>
            <w:u w:val="none"/>
          </w:rPr>
          <w:t>https://automationteststore.com/</w:t>
        </w:r>
      </w:hyperlink>
    </w:p>
    <w:p w14:paraId="23A26620"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 -&gt; đăng nhập</w:t>
      </w:r>
    </w:p>
    <w:p w14:paraId="2834A022" w14:textId="77777777" w:rsidR="00BE0F09" w:rsidRPr="00AF0DFF" w:rsidRDefault="00BE0F09" w:rsidP="00BE0F09">
      <w:pPr>
        <w:spacing w:line="360" w:lineRule="auto"/>
        <w:ind w:left="360"/>
        <w:jc w:val="both"/>
        <w:rPr>
          <w:sz w:val="26"/>
          <w:szCs w:val="26"/>
        </w:rPr>
      </w:pPr>
      <w:r w:rsidRPr="00AF0DFF">
        <w:rPr>
          <w:sz w:val="26"/>
          <w:szCs w:val="26"/>
        </w:rPr>
        <w:t>1.3.Click edit account</w:t>
      </w:r>
    </w:p>
    <w:p w14:paraId="05F00F46" w14:textId="77777777" w:rsidR="00BE0F09" w:rsidRPr="00AF0DFF" w:rsidRDefault="00BE0F09" w:rsidP="00BE0F09">
      <w:pPr>
        <w:spacing w:line="360" w:lineRule="auto"/>
        <w:ind w:left="360"/>
        <w:jc w:val="both"/>
        <w:rPr>
          <w:sz w:val="26"/>
          <w:szCs w:val="26"/>
        </w:rPr>
      </w:pPr>
      <w:r w:rsidRPr="00AF0DFF">
        <w:rPr>
          <w:sz w:val="26"/>
          <w:szCs w:val="26"/>
        </w:rPr>
        <w:t>1.4.Nhập các thông tin tài khoản nhưng lastname &lt; 1 kí tự</w:t>
      </w:r>
    </w:p>
    <w:p w14:paraId="65869884" w14:textId="77777777" w:rsidR="00BE0F09" w:rsidRPr="00AF0DFF" w:rsidRDefault="00BE0F09" w:rsidP="00BE0F09">
      <w:pPr>
        <w:spacing w:line="360" w:lineRule="auto"/>
        <w:ind w:left="360"/>
        <w:jc w:val="both"/>
        <w:rPr>
          <w:sz w:val="26"/>
          <w:szCs w:val="26"/>
        </w:rPr>
      </w:pPr>
      <w:r w:rsidRPr="00AF0DFF">
        <w:rPr>
          <w:sz w:val="26"/>
          <w:szCs w:val="26"/>
        </w:rPr>
        <w:t xml:space="preserve">1.5.Xác minh thông báo edit lỗi </w:t>
      </w:r>
    </w:p>
    <w:p w14:paraId="7795E09C" w14:textId="77777777" w:rsidR="00BE0F09" w:rsidRPr="00AF0DFF" w:rsidRDefault="00BE0F09" w:rsidP="00BE0F09">
      <w:pPr>
        <w:pStyle w:val="Nidungvnbn"/>
      </w:pPr>
      <w:r w:rsidRPr="00AF0DFF">
        <w:t>79.TC79: Xác minh edit account lastname không hợp lệ</w:t>
      </w:r>
    </w:p>
    <w:p w14:paraId="4BD6A6A6"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edit account</w:t>
      </w:r>
    </w:p>
    <w:p w14:paraId="04C41064"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70B576E2"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95" w:history="1">
        <w:r w:rsidRPr="00AF0DFF">
          <w:rPr>
            <w:rStyle w:val="Hyperlink"/>
            <w:color w:val="auto"/>
            <w:sz w:val="26"/>
            <w:szCs w:val="26"/>
            <w:u w:val="none"/>
          </w:rPr>
          <w:t>https://automationteststore.com/</w:t>
        </w:r>
      </w:hyperlink>
    </w:p>
    <w:p w14:paraId="7C9EC2E5"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 -&gt; đăng nhập</w:t>
      </w:r>
    </w:p>
    <w:p w14:paraId="71A7C2B3" w14:textId="77777777" w:rsidR="00BE0F09" w:rsidRPr="00AF0DFF" w:rsidRDefault="00BE0F09" w:rsidP="00BE0F09">
      <w:pPr>
        <w:spacing w:line="360" w:lineRule="auto"/>
        <w:ind w:left="360"/>
        <w:jc w:val="both"/>
        <w:rPr>
          <w:sz w:val="26"/>
          <w:szCs w:val="26"/>
        </w:rPr>
      </w:pPr>
      <w:r w:rsidRPr="00AF0DFF">
        <w:rPr>
          <w:sz w:val="26"/>
          <w:szCs w:val="26"/>
        </w:rPr>
        <w:t>1.3.Click edit account</w:t>
      </w:r>
    </w:p>
    <w:p w14:paraId="4BE54271" w14:textId="77777777" w:rsidR="00BE0F09" w:rsidRPr="00AF0DFF" w:rsidRDefault="00BE0F09" w:rsidP="00BE0F09">
      <w:pPr>
        <w:spacing w:line="360" w:lineRule="auto"/>
        <w:ind w:left="360"/>
        <w:jc w:val="both"/>
        <w:rPr>
          <w:sz w:val="26"/>
          <w:szCs w:val="26"/>
        </w:rPr>
      </w:pPr>
      <w:r w:rsidRPr="00AF0DFF">
        <w:rPr>
          <w:sz w:val="26"/>
          <w:szCs w:val="26"/>
        </w:rPr>
        <w:t>1.4.Nhập các thông tin tài khoản nhưng lastname &gt; 32 kí tự</w:t>
      </w:r>
    </w:p>
    <w:p w14:paraId="3532B4CE" w14:textId="77777777" w:rsidR="00BE0F09" w:rsidRPr="00AF0DFF" w:rsidRDefault="00BE0F09" w:rsidP="00BE0F09">
      <w:pPr>
        <w:spacing w:line="360" w:lineRule="auto"/>
        <w:ind w:left="360"/>
        <w:jc w:val="both"/>
        <w:rPr>
          <w:sz w:val="26"/>
          <w:szCs w:val="26"/>
        </w:rPr>
      </w:pPr>
      <w:r w:rsidRPr="00AF0DFF">
        <w:rPr>
          <w:sz w:val="26"/>
          <w:szCs w:val="26"/>
        </w:rPr>
        <w:t xml:space="preserve">1.5.Xác minh thông báo edit lỗi </w:t>
      </w:r>
    </w:p>
    <w:p w14:paraId="754F0ECF" w14:textId="77777777" w:rsidR="00BE0F09" w:rsidRPr="00AF0DFF" w:rsidRDefault="00BE0F09" w:rsidP="00BE0F09">
      <w:pPr>
        <w:pStyle w:val="Nidungvnbn"/>
      </w:pPr>
      <w:r w:rsidRPr="00AF0DFF">
        <w:t>80.TC80: Xác minh edit account email không hợp lệ</w:t>
      </w:r>
    </w:p>
    <w:p w14:paraId="74F82271"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edit account</w:t>
      </w:r>
    </w:p>
    <w:p w14:paraId="6E4E4401"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4B93DD6A" w14:textId="77777777" w:rsidR="00BE0F09" w:rsidRPr="00AF0DFF" w:rsidRDefault="00BE0F09" w:rsidP="00BE0F09">
      <w:pPr>
        <w:spacing w:line="360" w:lineRule="auto"/>
        <w:ind w:left="360"/>
        <w:jc w:val="both"/>
        <w:rPr>
          <w:sz w:val="26"/>
          <w:szCs w:val="26"/>
        </w:rPr>
      </w:pPr>
      <w:r w:rsidRPr="00AF0DFF">
        <w:rPr>
          <w:sz w:val="26"/>
          <w:szCs w:val="26"/>
        </w:rPr>
        <w:lastRenderedPageBreak/>
        <w:t xml:space="preserve">1.1.Truy cập website : </w:t>
      </w:r>
      <w:hyperlink r:id="rId96" w:history="1">
        <w:r w:rsidRPr="00AF0DFF">
          <w:rPr>
            <w:rStyle w:val="Hyperlink"/>
            <w:color w:val="auto"/>
            <w:sz w:val="26"/>
            <w:szCs w:val="26"/>
            <w:u w:val="none"/>
          </w:rPr>
          <w:t>https://automationteststore.com/</w:t>
        </w:r>
      </w:hyperlink>
    </w:p>
    <w:p w14:paraId="02A1F983"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 -&gt; đăng nhập</w:t>
      </w:r>
    </w:p>
    <w:p w14:paraId="1AEDCD71" w14:textId="77777777" w:rsidR="00BE0F09" w:rsidRPr="00AF0DFF" w:rsidRDefault="00BE0F09" w:rsidP="00BE0F09">
      <w:pPr>
        <w:spacing w:line="360" w:lineRule="auto"/>
        <w:ind w:left="360"/>
        <w:jc w:val="both"/>
        <w:rPr>
          <w:sz w:val="26"/>
          <w:szCs w:val="26"/>
        </w:rPr>
      </w:pPr>
      <w:r w:rsidRPr="00AF0DFF">
        <w:rPr>
          <w:sz w:val="26"/>
          <w:szCs w:val="26"/>
        </w:rPr>
        <w:t>1.3.Click edit account</w:t>
      </w:r>
    </w:p>
    <w:p w14:paraId="2FEF1A08" w14:textId="77777777" w:rsidR="00BE0F09" w:rsidRPr="00AF0DFF" w:rsidRDefault="00BE0F09" w:rsidP="00BE0F09">
      <w:pPr>
        <w:spacing w:line="360" w:lineRule="auto"/>
        <w:ind w:left="360"/>
        <w:jc w:val="both"/>
        <w:rPr>
          <w:sz w:val="26"/>
          <w:szCs w:val="26"/>
        </w:rPr>
      </w:pPr>
      <w:r w:rsidRPr="00AF0DFF">
        <w:rPr>
          <w:sz w:val="26"/>
          <w:szCs w:val="26"/>
        </w:rPr>
        <w:t>1.4.Nhập các thông tin tài khoản nhưng email nhập kí tự ~~!@@</w:t>
      </w:r>
    </w:p>
    <w:p w14:paraId="02C6754F" w14:textId="77777777" w:rsidR="00BE0F09" w:rsidRPr="00AF0DFF" w:rsidRDefault="00BE0F09" w:rsidP="00BE0F09">
      <w:pPr>
        <w:spacing w:line="360" w:lineRule="auto"/>
        <w:ind w:left="360"/>
        <w:jc w:val="both"/>
        <w:rPr>
          <w:sz w:val="26"/>
          <w:szCs w:val="26"/>
        </w:rPr>
      </w:pPr>
      <w:r w:rsidRPr="00AF0DFF">
        <w:rPr>
          <w:sz w:val="26"/>
          <w:szCs w:val="26"/>
        </w:rPr>
        <w:t xml:space="preserve">1.5.Xác minh thông báo email lỗi </w:t>
      </w:r>
    </w:p>
    <w:p w14:paraId="128F075B" w14:textId="77777777" w:rsidR="00BE0F09" w:rsidRPr="00AF0DFF" w:rsidRDefault="00BE0F09" w:rsidP="00BE0F09">
      <w:pPr>
        <w:pStyle w:val="Nidungvnbn"/>
      </w:pPr>
      <w:r w:rsidRPr="00AF0DFF">
        <w:t>81.TC81: Xác minh logout button thành công</w:t>
      </w:r>
    </w:p>
    <w:p w14:paraId="1419F59F"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logout tài khoản</w:t>
      </w:r>
    </w:p>
    <w:p w14:paraId="42F08AC9"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21091970"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97" w:history="1">
        <w:r w:rsidRPr="00AF0DFF">
          <w:rPr>
            <w:rStyle w:val="Hyperlink"/>
            <w:color w:val="auto"/>
            <w:sz w:val="26"/>
            <w:szCs w:val="26"/>
            <w:u w:val="none"/>
          </w:rPr>
          <w:t>https://automationteststore.com/</w:t>
        </w:r>
      </w:hyperlink>
    </w:p>
    <w:p w14:paraId="75219E0C"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 -&gt; đăng nhập</w:t>
      </w:r>
    </w:p>
    <w:p w14:paraId="25B933B0" w14:textId="77777777" w:rsidR="00BE0F09" w:rsidRPr="00AF0DFF" w:rsidRDefault="00BE0F09" w:rsidP="00BE0F09">
      <w:pPr>
        <w:spacing w:line="360" w:lineRule="auto"/>
        <w:ind w:left="360"/>
        <w:jc w:val="both"/>
        <w:rPr>
          <w:sz w:val="26"/>
          <w:szCs w:val="26"/>
        </w:rPr>
      </w:pPr>
      <w:r w:rsidRPr="00AF0DFF">
        <w:rPr>
          <w:sz w:val="26"/>
          <w:szCs w:val="26"/>
        </w:rPr>
        <w:t>1.3.Click logout</w:t>
      </w:r>
    </w:p>
    <w:p w14:paraId="4D00AE32" w14:textId="77777777" w:rsidR="00BE0F09" w:rsidRPr="00AF0DFF" w:rsidRDefault="00BE0F09" w:rsidP="00BE0F09">
      <w:pPr>
        <w:spacing w:line="360" w:lineRule="auto"/>
        <w:ind w:left="360"/>
        <w:jc w:val="both"/>
        <w:rPr>
          <w:sz w:val="26"/>
          <w:szCs w:val="26"/>
        </w:rPr>
      </w:pPr>
      <w:r w:rsidRPr="00AF0DFF">
        <w:rPr>
          <w:sz w:val="26"/>
          <w:szCs w:val="26"/>
        </w:rPr>
        <w:t>1.4.Kiểm tra logout thành công</w:t>
      </w:r>
    </w:p>
    <w:p w14:paraId="2E27840A" w14:textId="77777777" w:rsidR="00BE0F09" w:rsidRPr="00AF0DFF" w:rsidRDefault="00BE0F09" w:rsidP="00BE0F09">
      <w:pPr>
        <w:pStyle w:val="Nidungvnbn"/>
      </w:pPr>
      <w:r w:rsidRPr="00AF0DFF">
        <w:t>82.TC82: Xác minh logout trên menu thành công</w:t>
      </w:r>
    </w:p>
    <w:p w14:paraId="3D013F3C"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logout tài khoản</w:t>
      </w:r>
    </w:p>
    <w:p w14:paraId="73E3C533"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04111EA8"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98" w:history="1">
        <w:r w:rsidRPr="00AF0DFF">
          <w:rPr>
            <w:rStyle w:val="Hyperlink"/>
            <w:color w:val="auto"/>
            <w:sz w:val="26"/>
            <w:szCs w:val="26"/>
            <w:u w:val="none"/>
          </w:rPr>
          <w:t>https://automationteststore.com/</w:t>
        </w:r>
      </w:hyperlink>
    </w:p>
    <w:p w14:paraId="1FD1C084" w14:textId="77777777" w:rsidR="00BE0F09" w:rsidRPr="00AF0DFF" w:rsidRDefault="00BE0F09" w:rsidP="00BE0F09">
      <w:pPr>
        <w:spacing w:line="360" w:lineRule="auto"/>
        <w:ind w:left="360"/>
        <w:jc w:val="both"/>
        <w:rPr>
          <w:sz w:val="26"/>
          <w:szCs w:val="26"/>
        </w:rPr>
      </w:pPr>
      <w:r w:rsidRPr="00AF0DFF">
        <w:rPr>
          <w:sz w:val="26"/>
          <w:szCs w:val="26"/>
        </w:rPr>
        <w:t xml:space="preserve">1.2.Click vào Login or register trên thanh menu-&gt; đăng nhập </w:t>
      </w:r>
    </w:p>
    <w:p w14:paraId="4CD3453E" w14:textId="77777777" w:rsidR="00BE0F09" w:rsidRPr="00AF0DFF" w:rsidRDefault="00BE0F09" w:rsidP="00BE0F09">
      <w:pPr>
        <w:spacing w:line="360" w:lineRule="auto"/>
        <w:ind w:left="360"/>
        <w:jc w:val="both"/>
        <w:rPr>
          <w:sz w:val="26"/>
          <w:szCs w:val="26"/>
        </w:rPr>
      </w:pPr>
      <w:r w:rsidRPr="00AF0DFF">
        <w:rPr>
          <w:sz w:val="26"/>
          <w:szCs w:val="26"/>
        </w:rPr>
        <w:t>1.3.Click logout</w:t>
      </w:r>
    </w:p>
    <w:p w14:paraId="60144BB1" w14:textId="77777777" w:rsidR="00BE0F09" w:rsidRPr="00AF0DFF" w:rsidRDefault="00BE0F09" w:rsidP="00BE0F09">
      <w:pPr>
        <w:spacing w:line="360" w:lineRule="auto"/>
        <w:ind w:left="360"/>
        <w:jc w:val="both"/>
        <w:rPr>
          <w:sz w:val="26"/>
          <w:szCs w:val="26"/>
        </w:rPr>
      </w:pPr>
      <w:r w:rsidRPr="00AF0DFF">
        <w:rPr>
          <w:sz w:val="26"/>
          <w:szCs w:val="26"/>
        </w:rPr>
        <w:t>1.4.Kiểm tra logout thành công</w:t>
      </w:r>
    </w:p>
    <w:p w14:paraId="05A89BEC" w14:textId="77777777" w:rsidR="00BE0F09" w:rsidRPr="00AF0DFF" w:rsidRDefault="00BE0F09" w:rsidP="00BE0F09">
      <w:pPr>
        <w:pStyle w:val="Nidungvnbn"/>
      </w:pPr>
      <w:r w:rsidRPr="00AF0DFF">
        <w:t>83.TC83: Xác minh logout trên cột bên phải màn hình thành công</w:t>
      </w:r>
    </w:p>
    <w:p w14:paraId="30725F50"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logout tài khoản</w:t>
      </w:r>
    </w:p>
    <w:p w14:paraId="2EBF4AD8"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7BA6FE95"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99" w:history="1">
        <w:r w:rsidRPr="00AF0DFF">
          <w:rPr>
            <w:rStyle w:val="Hyperlink"/>
            <w:color w:val="auto"/>
            <w:sz w:val="26"/>
            <w:szCs w:val="26"/>
            <w:u w:val="none"/>
          </w:rPr>
          <w:t>https://automationteststore.com/</w:t>
        </w:r>
      </w:hyperlink>
    </w:p>
    <w:p w14:paraId="50818A39"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 -&gt; đăng nhập</w:t>
      </w:r>
    </w:p>
    <w:p w14:paraId="14A07C5C" w14:textId="77777777" w:rsidR="00BE0F09" w:rsidRPr="00AF0DFF" w:rsidRDefault="00BE0F09" w:rsidP="00BE0F09">
      <w:pPr>
        <w:spacing w:line="360" w:lineRule="auto"/>
        <w:ind w:left="360"/>
        <w:jc w:val="both"/>
        <w:rPr>
          <w:sz w:val="26"/>
          <w:szCs w:val="26"/>
        </w:rPr>
      </w:pPr>
      <w:r w:rsidRPr="00AF0DFF">
        <w:rPr>
          <w:sz w:val="26"/>
          <w:szCs w:val="26"/>
        </w:rPr>
        <w:lastRenderedPageBreak/>
        <w:t>1.3.Click logout</w:t>
      </w:r>
    </w:p>
    <w:p w14:paraId="6BCF8C1E" w14:textId="77777777" w:rsidR="00BE0F09" w:rsidRPr="00AF0DFF" w:rsidRDefault="00BE0F09" w:rsidP="00BE0F09">
      <w:pPr>
        <w:spacing w:line="360" w:lineRule="auto"/>
        <w:ind w:left="360"/>
        <w:jc w:val="both"/>
        <w:rPr>
          <w:sz w:val="26"/>
          <w:szCs w:val="26"/>
        </w:rPr>
      </w:pPr>
      <w:r w:rsidRPr="00AF0DFF">
        <w:rPr>
          <w:sz w:val="26"/>
          <w:szCs w:val="26"/>
        </w:rPr>
        <w:t>1.4.Kiểm tra logout thành công</w:t>
      </w:r>
    </w:p>
    <w:p w14:paraId="143F4BAB" w14:textId="77777777" w:rsidR="00BE0F09" w:rsidRPr="00AF0DFF" w:rsidRDefault="00BE0F09" w:rsidP="00BE0F09">
      <w:pPr>
        <w:pStyle w:val="Nidungvnbn"/>
      </w:pPr>
      <w:r w:rsidRPr="00AF0DFF">
        <w:t>84.TC84: Xác minh logout button hover</w:t>
      </w:r>
    </w:p>
    <w:p w14:paraId="5B46A0D5"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logout tài khoản</w:t>
      </w:r>
    </w:p>
    <w:p w14:paraId="3F94F0AF"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4FE2333A"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100" w:history="1">
        <w:r w:rsidRPr="00AF0DFF">
          <w:rPr>
            <w:rStyle w:val="Hyperlink"/>
            <w:color w:val="auto"/>
            <w:sz w:val="26"/>
            <w:szCs w:val="26"/>
            <w:u w:val="none"/>
          </w:rPr>
          <w:t>https://automationteststore.com/</w:t>
        </w:r>
      </w:hyperlink>
    </w:p>
    <w:p w14:paraId="33D4271D"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 -&gt; đăng nhập</w:t>
      </w:r>
    </w:p>
    <w:p w14:paraId="6CED64B7" w14:textId="77777777" w:rsidR="00BE0F09" w:rsidRPr="00AF0DFF" w:rsidRDefault="00BE0F09" w:rsidP="00BE0F09">
      <w:pPr>
        <w:spacing w:line="360" w:lineRule="auto"/>
        <w:ind w:left="360"/>
        <w:jc w:val="both"/>
        <w:rPr>
          <w:sz w:val="26"/>
          <w:szCs w:val="26"/>
        </w:rPr>
      </w:pPr>
      <w:r w:rsidRPr="00AF0DFF">
        <w:rPr>
          <w:sz w:val="26"/>
          <w:szCs w:val="26"/>
        </w:rPr>
        <w:t>1.3.mouse over logout</w:t>
      </w:r>
    </w:p>
    <w:p w14:paraId="6A3DB0DF" w14:textId="77777777" w:rsidR="00BE0F09" w:rsidRPr="00AF0DFF" w:rsidRDefault="00BE0F09" w:rsidP="00BE0F09">
      <w:pPr>
        <w:spacing w:line="360" w:lineRule="auto"/>
        <w:ind w:left="360"/>
        <w:jc w:val="both"/>
        <w:rPr>
          <w:sz w:val="26"/>
          <w:szCs w:val="26"/>
        </w:rPr>
      </w:pPr>
      <w:r w:rsidRPr="00AF0DFF">
        <w:rPr>
          <w:sz w:val="26"/>
          <w:szCs w:val="26"/>
        </w:rPr>
        <w:t>1.4.Kiểm tra màu trước và sau</w:t>
      </w:r>
    </w:p>
    <w:p w14:paraId="5BB74688" w14:textId="77777777" w:rsidR="00BE0F09" w:rsidRPr="00AF0DFF" w:rsidRDefault="00BE0F09" w:rsidP="00BE0F09">
      <w:pPr>
        <w:pStyle w:val="Nidungvnbn"/>
      </w:pPr>
      <w:r w:rsidRPr="00AF0DFF">
        <w:t>85.TC85: Xác minh logout hover</w:t>
      </w:r>
    </w:p>
    <w:p w14:paraId="2119C259"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logout tài khoản</w:t>
      </w:r>
    </w:p>
    <w:p w14:paraId="74419C3B"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141383B7"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101" w:history="1">
        <w:r w:rsidRPr="00AF0DFF">
          <w:rPr>
            <w:rStyle w:val="Hyperlink"/>
            <w:color w:val="auto"/>
            <w:sz w:val="26"/>
            <w:szCs w:val="26"/>
            <w:u w:val="none"/>
          </w:rPr>
          <w:t>https://automationteststore.com/</w:t>
        </w:r>
      </w:hyperlink>
    </w:p>
    <w:p w14:paraId="4BB0B5C2"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w:t>
      </w:r>
    </w:p>
    <w:p w14:paraId="5539A8BE" w14:textId="77777777" w:rsidR="00BE0F09" w:rsidRPr="00AF0DFF" w:rsidRDefault="00BE0F09" w:rsidP="00BE0F09">
      <w:pPr>
        <w:spacing w:line="360" w:lineRule="auto"/>
        <w:ind w:left="360"/>
        <w:jc w:val="both"/>
        <w:rPr>
          <w:sz w:val="26"/>
          <w:szCs w:val="26"/>
        </w:rPr>
      </w:pPr>
      <w:r w:rsidRPr="00AF0DFF">
        <w:rPr>
          <w:sz w:val="26"/>
          <w:szCs w:val="26"/>
        </w:rPr>
        <w:t>1.3.mouse over logout</w:t>
      </w:r>
    </w:p>
    <w:p w14:paraId="200B75FD" w14:textId="77777777" w:rsidR="00BE0F09" w:rsidRPr="00AF0DFF" w:rsidRDefault="00BE0F09" w:rsidP="00BE0F09">
      <w:pPr>
        <w:spacing w:line="360" w:lineRule="auto"/>
        <w:ind w:left="360"/>
        <w:jc w:val="both"/>
        <w:rPr>
          <w:sz w:val="26"/>
          <w:szCs w:val="26"/>
        </w:rPr>
      </w:pPr>
      <w:r w:rsidRPr="00AF0DFF">
        <w:rPr>
          <w:sz w:val="26"/>
          <w:szCs w:val="26"/>
        </w:rPr>
        <w:t>1.4.Kiểm tra màu trước và sau</w:t>
      </w:r>
    </w:p>
    <w:p w14:paraId="72BA3323" w14:textId="77777777" w:rsidR="00BE0F09" w:rsidRPr="00AF0DFF" w:rsidRDefault="00BE0F09" w:rsidP="00BE0F09">
      <w:pPr>
        <w:pStyle w:val="Nidungvnbn"/>
      </w:pPr>
      <w:r w:rsidRPr="00AF0DFF">
        <w:t>86.TC86: Xác minh logout trên cột bên phải màn hình hover</w:t>
      </w:r>
    </w:p>
    <w:p w14:paraId="6C48C9D0"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logout tài khoản</w:t>
      </w:r>
    </w:p>
    <w:p w14:paraId="3F731365"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3CBBD3A5"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102" w:history="1">
        <w:r w:rsidRPr="00AF0DFF">
          <w:rPr>
            <w:rStyle w:val="Hyperlink"/>
            <w:color w:val="auto"/>
            <w:sz w:val="26"/>
            <w:szCs w:val="26"/>
            <w:u w:val="none"/>
          </w:rPr>
          <w:t>https://automationteststore.com/</w:t>
        </w:r>
      </w:hyperlink>
    </w:p>
    <w:p w14:paraId="0CB34580" w14:textId="77777777" w:rsidR="00BE0F09" w:rsidRPr="00AF0DFF" w:rsidRDefault="00BE0F09" w:rsidP="00BE0F09">
      <w:pPr>
        <w:spacing w:line="360" w:lineRule="auto"/>
        <w:ind w:left="360"/>
        <w:jc w:val="both"/>
        <w:rPr>
          <w:b/>
          <w:sz w:val="26"/>
          <w:szCs w:val="26"/>
        </w:rPr>
      </w:pPr>
      <w:r w:rsidRPr="00AF0DFF">
        <w:rPr>
          <w:sz w:val="26"/>
          <w:szCs w:val="26"/>
        </w:rPr>
        <w:t>1.2.Click vào Login or register trên thanh menu -&gt; đăng nhập</w:t>
      </w:r>
      <w:r w:rsidRPr="00AF0DFF">
        <w:rPr>
          <w:b/>
          <w:sz w:val="26"/>
          <w:szCs w:val="26"/>
        </w:rPr>
        <w:t xml:space="preserve"> </w:t>
      </w:r>
    </w:p>
    <w:p w14:paraId="547DE9D5" w14:textId="77777777" w:rsidR="00BE0F09" w:rsidRPr="00AF0DFF" w:rsidRDefault="00BE0F09" w:rsidP="00BE0F09">
      <w:pPr>
        <w:spacing w:line="360" w:lineRule="auto"/>
        <w:ind w:left="360"/>
        <w:jc w:val="both"/>
        <w:rPr>
          <w:sz w:val="26"/>
          <w:szCs w:val="26"/>
        </w:rPr>
      </w:pPr>
      <w:r w:rsidRPr="00AF0DFF">
        <w:rPr>
          <w:sz w:val="26"/>
          <w:szCs w:val="26"/>
        </w:rPr>
        <w:t>1.3.mouse over logout</w:t>
      </w:r>
    </w:p>
    <w:p w14:paraId="7D808244" w14:textId="77777777" w:rsidR="00BE0F09" w:rsidRPr="00AF0DFF" w:rsidRDefault="00BE0F09" w:rsidP="00BE0F09">
      <w:pPr>
        <w:spacing w:line="360" w:lineRule="auto"/>
        <w:ind w:left="360"/>
        <w:jc w:val="both"/>
        <w:rPr>
          <w:sz w:val="26"/>
          <w:szCs w:val="26"/>
        </w:rPr>
      </w:pPr>
      <w:r w:rsidRPr="00AF0DFF">
        <w:rPr>
          <w:sz w:val="26"/>
          <w:szCs w:val="26"/>
        </w:rPr>
        <w:t>1.4.Kiểm tra màu trước và sau</w:t>
      </w:r>
    </w:p>
    <w:p w14:paraId="46126E80" w14:textId="77777777" w:rsidR="00BE0F09" w:rsidRPr="00AF0DFF" w:rsidRDefault="00BE0F09" w:rsidP="00BE0F09">
      <w:pPr>
        <w:pStyle w:val="Nidungvnbn"/>
      </w:pPr>
      <w:r w:rsidRPr="00AF0DFF">
        <w:t>87.TC87: Xác minh Transaction</w:t>
      </w:r>
    </w:p>
    <w:p w14:paraId="4C2611D2"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lastRenderedPageBreak/>
        <w:t xml:space="preserve">Mô tả: Transaction </w:t>
      </w:r>
    </w:p>
    <w:p w14:paraId="6B867FA6"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21DC05C2"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103" w:history="1">
        <w:r w:rsidRPr="00AF0DFF">
          <w:rPr>
            <w:rStyle w:val="Hyperlink"/>
            <w:color w:val="auto"/>
            <w:sz w:val="26"/>
            <w:szCs w:val="26"/>
            <w:u w:val="none"/>
          </w:rPr>
          <w:t>https://automationteststore.com/</w:t>
        </w:r>
      </w:hyperlink>
    </w:p>
    <w:p w14:paraId="10D5A019"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 -&gt; đăng nhập</w:t>
      </w:r>
    </w:p>
    <w:p w14:paraId="6E6B9088" w14:textId="77777777" w:rsidR="00BE0F09" w:rsidRPr="00AF0DFF" w:rsidRDefault="00BE0F09" w:rsidP="00BE0F09">
      <w:pPr>
        <w:spacing w:line="360" w:lineRule="auto"/>
        <w:ind w:left="360"/>
        <w:jc w:val="both"/>
        <w:rPr>
          <w:sz w:val="26"/>
          <w:szCs w:val="26"/>
        </w:rPr>
      </w:pPr>
      <w:r w:rsidRPr="00AF0DFF">
        <w:rPr>
          <w:sz w:val="26"/>
          <w:szCs w:val="26"/>
        </w:rPr>
        <w:t>1.3.click Transaction</w:t>
      </w:r>
    </w:p>
    <w:p w14:paraId="2F94AD1D" w14:textId="77777777" w:rsidR="00BE0F09" w:rsidRPr="00AF0DFF" w:rsidRDefault="00BE0F09" w:rsidP="00BE0F09">
      <w:pPr>
        <w:spacing w:line="360" w:lineRule="auto"/>
        <w:ind w:left="360"/>
        <w:jc w:val="both"/>
        <w:rPr>
          <w:sz w:val="26"/>
          <w:szCs w:val="26"/>
        </w:rPr>
      </w:pPr>
      <w:r w:rsidRPr="00AF0DFF">
        <w:rPr>
          <w:sz w:val="26"/>
          <w:szCs w:val="26"/>
        </w:rPr>
        <w:t>1.4.Kiểm tra số trước và sau</w:t>
      </w:r>
    </w:p>
    <w:p w14:paraId="75C2072D" w14:textId="77777777" w:rsidR="00BE0F09" w:rsidRPr="00AF0DFF" w:rsidRDefault="00BE0F09" w:rsidP="00BE0F09">
      <w:pPr>
        <w:pStyle w:val="Nidungvnbn"/>
      </w:pPr>
      <w:r w:rsidRPr="00AF0DFF">
        <w:t>88.TC88: Xác minh Transaction ở my account</w:t>
      </w:r>
    </w:p>
    <w:p w14:paraId="2F9A3ACA"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 xml:space="preserve">Mô tả: Transaction </w:t>
      </w:r>
    </w:p>
    <w:p w14:paraId="4ACE3185"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634EA8DC"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104" w:history="1">
        <w:r w:rsidRPr="00AF0DFF">
          <w:rPr>
            <w:rStyle w:val="Hyperlink"/>
            <w:color w:val="auto"/>
            <w:sz w:val="26"/>
            <w:szCs w:val="26"/>
            <w:u w:val="none"/>
          </w:rPr>
          <w:t>https://automationteststore.com/</w:t>
        </w:r>
      </w:hyperlink>
    </w:p>
    <w:p w14:paraId="5BB0EF30" w14:textId="77777777" w:rsidR="00BE0F09" w:rsidRPr="00AF0DFF" w:rsidRDefault="00BE0F09" w:rsidP="00BE0F09">
      <w:pPr>
        <w:spacing w:line="360" w:lineRule="auto"/>
        <w:ind w:left="360"/>
        <w:jc w:val="both"/>
        <w:rPr>
          <w:sz w:val="26"/>
          <w:szCs w:val="26"/>
        </w:rPr>
      </w:pPr>
      <w:r w:rsidRPr="00AF0DFF">
        <w:rPr>
          <w:sz w:val="26"/>
          <w:szCs w:val="26"/>
        </w:rPr>
        <w:t xml:space="preserve">1.2.Click vào Login or register trên thanh menu -&gt; đăng nhập </w:t>
      </w:r>
    </w:p>
    <w:p w14:paraId="2DD4FA87" w14:textId="77777777" w:rsidR="00BE0F09" w:rsidRPr="00AF0DFF" w:rsidRDefault="00BE0F09" w:rsidP="00BE0F09">
      <w:pPr>
        <w:spacing w:line="360" w:lineRule="auto"/>
        <w:ind w:left="360"/>
        <w:jc w:val="both"/>
        <w:rPr>
          <w:sz w:val="26"/>
          <w:szCs w:val="26"/>
        </w:rPr>
      </w:pPr>
      <w:r w:rsidRPr="00AF0DFF">
        <w:rPr>
          <w:sz w:val="26"/>
          <w:szCs w:val="26"/>
        </w:rPr>
        <w:t>1.3.click Transaction ở my account</w:t>
      </w:r>
    </w:p>
    <w:p w14:paraId="5E9BCAB5" w14:textId="77777777" w:rsidR="00BE0F09" w:rsidRPr="00AF0DFF" w:rsidRDefault="00BE0F09" w:rsidP="00BE0F09">
      <w:pPr>
        <w:spacing w:line="360" w:lineRule="auto"/>
        <w:ind w:left="360"/>
        <w:jc w:val="both"/>
        <w:rPr>
          <w:sz w:val="26"/>
          <w:szCs w:val="26"/>
        </w:rPr>
      </w:pPr>
      <w:r w:rsidRPr="00AF0DFF">
        <w:rPr>
          <w:sz w:val="26"/>
          <w:szCs w:val="26"/>
        </w:rPr>
        <w:t>1.4.Kiểm tra số trước và sau</w:t>
      </w:r>
    </w:p>
    <w:p w14:paraId="19BC6E67" w14:textId="77777777" w:rsidR="00BE0F09" w:rsidRPr="00AF0DFF" w:rsidRDefault="00BE0F09" w:rsidP="00BE0F09">
      <w:pPr>
        <w:pStyle w:val="Nidungvnbn"/>
      </w:pPr>
      <w:r w:rsidRPr="00AF0DFF">
        <w:t>89.TC89: Xác minh Transaction ở menu</w:t>
      </w:r>
    </w:p>
    <w:p w14:paraId="6CE4276D"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 xml:space="preserve">Mô tả: Transaction </w:t>
      </w:r>
    </w:p>
    <w:p w14:paraId="07C981C7"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58846876"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105" w:history="1">
        <w:r w:rsidRPr="00AF0DFF">
          <w:rPr>
            <w:rStyle w:val="Hyperlink"/>
            <w:color w:val="auto"/>
            <w:sz w:val="26"/>
            <w:szCs w:val="26"/>
            <w:u w:val="none"/>
          </w:rPr>
          <w:t>https://automationteststore.com/</w:t>
        </w:r>
      </w:hyperlink>
    </w:p>
    <w:p w14:paraId="6AA86768"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 -&gt; đăng nhập</w:t>
      </w:r>
    </w:p>
    <w:p w14:paraId="5993FA3D" w14:textId="77777777" w:rsidR="00BE0F09" w:rsidRPr="00AF0DFF" w:rsidRDefault="00BE0F09" w:rsidP="00BE0F09">
      <w:pPr>
        <w:spacing w:line="360" w:lineRule="auto"/>
        <w:ind w:left="360"/>
        <w:jc w:val="both"/>
        <w:rPr>
          <w:sz w:val="26"/>
          <w:szCs w:val="26"/>
        </w:rPr>
      </w:pPr>
      <w:r w:rsidRPr="00AF0DFF">
        <w:rPr>
          <w:sz w:val="26"/>
          <w:szCs w:val="26"/>
        </w:rPr>
        <w:t>1.3.click Transaction ở menu</w:t>
      </w:r>
    </w:p>
    <w:p w14:paraId="1CF3E0DC" w14:textId="77777777" w:rsidR="00BE0F09" w:rsidRPr="00AF0DFF" w:rsidRDefault="00BE0F09" w:rsidP="00BE0F09">
      <w:pPr>
        <w:spacing w:line="360" w:lineRule="auto"/>
        <w:ind w:left="360"/>
        <w:jc w:val="both"/>
        <w:rPr>
          <w:sz w:val="26"/>
          <w:szCs w:val="26"/>
        </w:rPr>
      </w:pPr>
      <w:r w:rsidRPr="00AF0DFF">
        <w:rPr>
          <w:sz w:val="26"/>
          <w:szCs w:val="26"/>
        </w:rPr>
        <w:t>1.4.Kiểm tra số trước và sau</w:t>
      </w:r>
    </w:p>
    <w:p w14:paraId="53062493" w14:textId="77777777" w:rsidR="00BE0F09" w:rsidRPr="00AF0DFF" w:rsidRDefault="00BE0F09" w:rsidP="00BE0F09">
      <w:pPr>
        <w:pStyle w:val="Nidungvnbn"/>
      </w:pPr>
      <w:r w:rsidRPr="00AF0DFF">
        <w:t>90.TC90: Xác minh liên kết mạng xã hội</w:t>
      </w:r>
    </w:p>
    <w:p w14:paraId="2DB5EE46"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 xml:space="preserve">Mô tả: Transaction </w:t>
      </w:r>
    </w:p>
    <w:p w14:paraId="3782C939"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2F6E68B9"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106" w:history="1">
        <w:r w:rsidRPr="00AF0DFF">
          <w:rPr>
            <w:rStyle w:val="Hyperlink"/>
            <w:color w:val="auto"/>
            <w:sz w:val="26"/>
            <w:szCs w:val="26"/>
            <w:u w:val="none"/>
          </w:rPr>
          <w:t>https://automationteststore.com/</w:t>
        </w:r>
      </w:hyperlink>
    </w:p>
    <w:p w14:paraId="39B452F4" w14:textId="77777777" w:rsidR="00BE0F09" w:rsidRPr="00AF0DFF" w:rsidRDefault="00BE0F09" w:rsidP="00BE0F09">
      <w:pPr>
        <w:spacing w:line="360" w:lineRule="auto"/>
        <w:ind w:left="360"/>
        <w:jc w:val="both"/>
        <w:rPr>
          <w:sz w:val="26"/>
          <w:szCs w:val="26"/>
        </w:rPr>
      </w:pPr>
      <w:r w:rsidRPr="00AF0DFF">
        <w:rPr>
          <w:sz w:val="26"/>
          <w:szCs w:val="26"/>
        </w:rPr>
        <w:lastRenderedPageBreak/>
        <w:t>1.2.Vào các nút mạng xã hội</w:t>
      </w:r>
    </w:p>
    <w:p w14:paraId="55DF3AFF" w14:textId="77777777" w:rsidR="00BE0F09" w:rsidRPr="00AF0DFF" w:rsidRDefault="00BE0F09" w:rsidP="00BE0F09">
      <w:pPr>
        <w:spacing w:line="360" w:lineRule="auto"/>
        <w:ind w:left="360"/>
        <w:jc w:val="both"/>
        <w:rPr>
          <w:sz w:val="26"/>
          <w:szCs w:val="26"/>
        </w:rPr>
      </w:pPr>
      <w:r w:rsidRPr="00AF0DFF">
        <w:rPr>
          <w:sz w:val="26"/>
          <w:szCs w:val="26"/>
        </w:rPr>
        <w:t>1.3.Kiểm tra url mạng xã hội</w:t>
      </w:r>
    </w:p>
    <w:p w14:paraId="6FE7391A" w14:textId="77777777" w:rsidR="00BE0F09" w:rsidRPr="00AF0DFF" w:rsidRDefault="00BE0F09" w:rsidP="00BE0F09">
      <w:pPr>
        <w:pStyle w:val="Nidungvnbn"/>
      </w:pPr>
      <w:r w:rsidRPr="00AF0DFF">
        <w:t>91.TC91: Xác minh orderhistory ở my account</w:t>
      </w:r>
    </w:p>
    <w:p w14:paraId="14868CF0"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 xml:space="preserve">Mô tả: orderhistory </w:t>
      </w:r>
    </w:p>
    <w:p w14:paraId="08D99BA6"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1F34D539"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107" w:history="1">
        <w:r w:rsidRPr="00AF0DFF">
          <w:rPr>
            <w:rStyle w:val="Hyperlink"/>
            <w:color w:val="auto"/>
            <w:sz w:val="26"/>
            <w:szCs w:val="26"/>
            <w:u w:val="none"/>
          </w:rPr>
          <w:t>https://automationteststore.com/</w:t>
        </w:r>
      </w:hyperlink>
    </w:p>
    <w:p w14:paraId="48E49BBC"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 -&gt; đăng nhập</w:t>
      </w:r>
    </w:p>
    <w:p w14:paraId="053765B3" w14:textId="77777777" w:rsidR="00BE0F09" w:rsidRPr="00AF0DFF" w:rsidRDefault="00BE0F09" w:rsidP="00BE0F09">
      <w:pPr>
        <w:spacing w:line="360" w:lineRule="auto"/>
        <w:ind w:left="360"/>
        <w:jc w:val="both"/>
        <w:rPr>
          <w:sz w:val="26"/>
          <w:szCs w:val="26"/>
        </w:rPr>
      </w:pPr>
      <w:r w:rsidRPr="00AF0DFF">
        <w:rPr>
          <w:sz w:val="26"/>
          <w:szCs w:val="26"/>
        </w:rPr>
        <w:t>1.3.click order history ở my account</w:t>
      </w:r>
    </w:p>
    <w:p w14:paraId="394534CE" w14:textId="77777777" w:rsidR="00BE0F09" w:rsidRPr="00AF0DFF" w:rsidRDefault="00BE0F09" w:rsidP="00BE0F09">
      <w:pPr>
        <w:spacing w:line="360" w:lineRule="auto"/>
        <w:ind w:left="360"/>
        <w:jc w:val="both"/>
        <w:rPr>
          <w:sz w:val="26"/>
          <w:szCs w:val="26"/>
        </w:rPr>
      </w:pPr>
      <w:r w:rsidRPr="00AF0DFF">
        <w:rPr>
          <w:sz w:val="26"/>
          <w:szCs w:val="26"/>
        </w:rPr>
        <w:t>1.4.Kiểm tra số trước và sau</w:t>
      </w:r>
    </w:p>
    <w:p w14:paraId="2F07A631" w14:textId="77777777" w:rsidR="00BE0F09" w:rsidRPr="00AF0DFF" w:rsidRDefault="00BE0F09" w:rsidP="00BE0F09">
      <w:pPr>
        <w:pStyle w:val="Nidungvnbn"/>
      </w:pPr>
      <w:r w:rsidRPr="00AF0DFF">
        <w:t>92.TC92: Xác minh orderhistory ở menu</w:t>
      </w:r>
    </w:p>
    <w:p w14:paraId="537F7A18"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 xml:space="preserve">Mô tả: orderhistory </w:t>
      </w:r>
    </w:p>
    <w:p w14:paraId="5C7BD1D2"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152D3CBC"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108" w:history="1">
        <w:r w:rsidRPr="00AF0DFF">
          <w:rPr>
            <w:rStyle w:val="Hyperlink"/>
            <w:color w:val="auto"/>
            <w:sz w:val="26"/>
            <w:szCs w:val="26"/>
            <w:u w:val="none"/>
          </w:rPr>
          <w:t>https://automationteststore.com/</w:t>
        </w:r>
      </w:hyperlink>
    </w:p>
    <w:p w14:paraId="037FAACD"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 -&gt; đăng nhập</w:t>
      </w:r>
    </w:p>
    <w:p w14:paraId="53C83E48" w14:textId="77777777" w:rsidR="00BE0F09" w:rsidRPr="00AF0DFF" w:rsidRDefault="00BE0F09" w:rsidP="00BE0F09">
      <w:pPr>
        <w:spacing w:line="360" w:lineRule="auto"/>
        <w:ind w:left="360"/>
        <w:jc w:val="both"/>
        <w:rPr>
          <w:sz w:val="26"/>
          <w:szCs w:val="26"/>
        </w:rPr>
      </w:pPr>
      <w:r w:rsidRPr="00AF0DFF">
        <w:rPr>
          <w:sz w:val="26"/>
          <w:szCs w:val="26"/>
        </w:rPr>
        <w:t>1.3.click order history ở menu</w:t>
      </w:r>
    </w:p>
    <w:p w14:paraId="440A38C2" w14:textId="77777777" w:rsidR="00BE0F09" w:rsidRPr="00AF0DFF" w:rsidRDefault="00BE0F09" w:rsidP="00BE0F09">
      <w:pPr>
        <w:spacing w:line="360" w:lineRule="auto"/>
        <w:ind w:left="360"/>
        <w:jc w:val="both"/>
        <w:rPr>
          <w:sz w:val="26"/>
          <w:szCs w:val="26"/>
        </w:rPr>
      </w:pPr>
      <w:r w:rsidRPr="00AF0DFF">
        <w:rPr>
          <w:sz w:val="26"/>
          <w:szCs w:val="26"/>
        </w:rPr>
        <w:t>1.4.Kiểm tra số trước và sau</w:t>
      </w:r>
    </w:p>
    <w:p w14:paraId="573033D5" w14:textId="77777777" w:rsidR="00BE0F09" w:rsidRPr="00AF0DFF" w:rsidRDefault="00BE0F09" w:rsidP="00BE0F09">
      <w:pPr>
        <w:pStyle w:val="Nidungvnbn"/>
      </w:pPr>
      <w:r w:rsidRPr="00AF0DFF">
        <w:t>93.TC93: Xác minh notification ở my account</w:t>
      </w:r>
    </w:p>
    <w:p w14:paraId="6F41458C"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 xml:space="preserve">Mô tả: notification </w:t>
      </w:r>
    </w:p>
    <w:p w14:paraId="3615FD87"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04ABECA7"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109" w:history="1">
        <w:r w:rsidRPr="00AF0DFF">
          <w:rPr>
            <w:rStyle w:val="Hyperlink"/>
            <w:color w:val="auto"/>
            <w:sz w:val="26"/>
            <w:szCs w:val="26"/>
            <w:u w:val="none"/>
          </w:rPr>
          <w:t>https://automationteststore.com/</w:t>
        </w:r>
      </w:hyperlink>
    </w:p>
    <w:p w14:paraId="52A27684"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 -&gt; đăng nhập</w:t>
      </w:r>
    </w:p>
    <w:p w14:paraId="3DA99A78" w14:textId="77777777" w:rsidR="00BE0F09" w:rsidRPr="00AF0DFF" w:rsidRDefault="00BE0F09" w:rsidP="00BE0F09">
      <w:pPr>
        <w:spacing w:line="360" w:lineRule="auto"/>
        <w:ind w:left="360"/>
        <w:jc w:val="both"/>
        <w:rPr>
          <w:sz w:val="26"/>
          <w:szCs w:val="26"/>
        </w:rPr>
      </w:pPr>
      <w:r w:rsidRPr="00AF0DFF">
        <w:rPr>
          <w:sz w:val="26"/>
          <w:szCs w:val="26"/>
        </w:rPr>
        <w:t>1.3.click notification ở my account</w:t>
      </w:r>
    </w:p>
    <w:p w14:paraId="2E97B261" w14:textId="77777777" w:rsidR="00BE0F09" w:rsidRPr="00AF0DFF" w:rsidRDefault="00BE0F09" w:rsidP="00BE0F09">
      <w:pPr>
        <w:spacing w:line="360" w:lineRule="auto"/>
        <w:ind w:left="360"/>
        <w:jc w:val="both"/>
        <w:rPr>
          <w:sz w:val="26"/>
          <w:szCs w:val="26"/>
        </w:rPr>
      </w:pPr>
      <w:r w:rsidRPr="00AF0DFF">
        <w:rPr>
          <w:sz w:val="26"/>
          <w:szCs w:val="26"/>
        </w:rPr>
        <w:t>1.4.Click Newsletters</w:t>
      </w:r>
    </w:p>
    <w:p w14:paraId="0CA30357" w14:textId="77777777" w:rsidR="00BE0F09" w:rsidRPr="00AF0DFF" w:rsidRDefault="00BE0F09" w:rsidP="00BE0F09">
      <w:pPr>
        <w:spacing w:line="360" w:lineRule="auto"/>
        <w:ind w:left="360"/>
        <w:jc w:val="both"/>
        <w:rPr>
          <w:sz w:val="26"/>
          <w:szCs w:val="26"/>
        </w:rPr>
      </w:pPr>
      <w:r w:rsidRPr="00AF0DFF">
        <w:rPr>
          <w:sz w:val="26"/>
          <w:szCs w:val="26"/>
        </w:rPr>
        <w:t>1.5.Click continue</w:t>
      </w:r>
    </w:p>
    <w:p w14:paraId="64C3DABF" w14:textId="77777777" w:rsidR="00BE0F09" w:rsidRPr="00AF0DFF" w:rsidRDefault="00BE0F09" w:rsidP="00BE0F09">
      <w:pPr>
        <w:spacing w:line="360" w:lineRule="auto"/>
        <w:ind w:left="360"/>
        <w:jc w:val="both"/>
        <w:rPr>
          <w:sz w:val="26"/>
          <w:szCs w:val="26"/>
        </w:rPr>
      </w:pPr>
      <w:r w:rsidRPr="00AF0DFF">
        <w:rPr>
          <w:sz w:val="26"/>
          <w:szCs w:val="26"/>
        </w:rPr>
        <w:lastRenderedPageBreak/>
        <w:t>1.6.kiểm tra đã thành công</w:t>
      </w:r>
    </w:p>
    <w:p w14:paraId="48ABCFCA" w14:textId="77777777" w:rsidR="00BE0F09" w:rsidRPr="00AF0DFF" w:rsidRDefault="00BE0F09" w:rsidP="00BE0F09">
      <w:pPr>
        <w:pStyle w:val="Nidungvnbn"/>
      </w:pPr>
      <w:r w:rsidRPr="00AF0DFF">
        <w:t>94.TC94: Xác minh notification ở menu</w:t>
      </w:r>
    </w:p>
    <w:p w14:paraId="024F62A3"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 xml:space="preserve">Mô tả: notification </w:t>
      </w:r>
    </w:p>
    <w:p w14:paraId="3A87AA0F"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0193C6B0"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110" w:history="1">
        <w:r w:rsidRPr="00AF0DFF">
          <w:rPr>
            <w:rStyle w:val="Hyperlink"/>
            <w:color w:val="auto"/>
            <w:sz w:val="26"/>
            <w:szCs w:val="26"/>
            <w:u w:val="none"/>
          </w:rPr>
          <w:t>https://automationteststore.com/</w:t>
        </w:r>
      </w:hyperlink>
    </w:p>
    <w:p w14:paraId="1D3A1220" w14:textId="77777777" w:rsidR="00BE0F09" w:rsidRPr="00AF0DFF" w:rsidRDefault="00BE0F09" w:rsidP="00BE0F09">
      <w:pPr>
        <w:spacing w:line="360" w:lineRule="auto"/>
        <w:ind w:left="360"/>
        <w:jc w:val="both"/>
        <w:rPr>
          <w:sz w:val="26"/>
          <w:szCs w:val="26"/>
        </w:rPr>
      </w:pPr>
      <w:r w:rsidRPr="00AF0DFF">
        <w:rPr>
          <w:sz w:val="26"/>
          <w:szCs w:val="26"/>
        </w:rPr>
        <w:t>1.2.Click vào Login or register trên thanh menu -&gt; đăng nhập</w:t>
      </w:r>
    </w:p>
    <w:p w14:paraId="57D61457" w14:textId="77777777" w:rsidR="00BE0F09" w:rsidRPr="00AF0DFF" w:rsidRDefault="00BE0F09" w:rsidP="00BE0F09">
      <w:pPr>
        <w:spacing w:line="360" w:lineRule="auto"/>
        <w:ind w:left="360"/>
        <w:jc w:val="both"/>
        <w:rPr>
          <w:sz w:val="26"/>
          <w:szCs w:val="26"/>
        </w:rPr>
      </w:pPr>
      <w:r w:rsidRPr="00AF0DFF">
        <w:rPr>
          <w:sz w:val="26"/>
          <w:szCs w:val="26"/>
        </w:rPr>
        <w:t>1.4.Click Newsletters</w:t>
      </w:r>
    </w:p>
    <w:p w14:paraId="4AD73438" w14:textId="77777777" w:rsidR="00BE0F09" w:rsidRPr="00AF0DFF" w:rsidRDefault="00BE0F09" w:rsidP="00BE0F09">
      <w:pPr>
        <w:spacing w:line="360" w:lineRule="auto"/>
        <w:ind w:left="360"/>
        <w:jc w:val="both"/>
        <w:rPr>
          <w:sz w:val="26"/>
          <w:szCs w:val="26"/>
        </w:rPr>
      </w:pPr>
      <w:r w:rsidRPr="00AF0DFF">
        <w:rPr>
          <w:sz w:val="26"/>
          <w:szCs w:val="26"/>
        </w:rPr>
        <w:t>1.5.Click continue</w:t>
      </w:r>
    </w:p>
    <w:p w14:paraId="3CFB2C00" w14:textId="77777777" w:rsidR="00BE0F09" w:rsidRPr="00AF0DFF" w:rsidRDefault="00BE0F09" w:rsidP="00BE0F09">
      <w:pPr>
        <w:spacing w:line="360" w:lineRule="auto"/>
        <w:ind w:left="360"/>
        <w:jc w:val="both"/>
        <w:rPr>
          <w:sz w:val="26"/>
          <w:szCs w:val="26"/>
        </w:rPr>
      </w:pPr>
      <w:r w:rsidRPr="00AF0DFF">
        <w:rPr>
          <w:sz w:val="26"/>
          <w:szCs w:val="26"/>
        </w:rPr>
        <w:t>1.6.kiểm tra đã thành công</w:t>
      </w:r>
    </w:p>
    <w:p w14:paraId="0AD3C5CF" w14:textId="77777777" w:rsidR="00BE0F09" w:rsidRPr="00AF0DFF" w:rsidRDefault="00BE0F09" w:rsidP="00BE0F09">
      <w:pPr>
        <w:pStyle w:val="Nidungvnbn"/>
      </w:pPr>
      <w:r w:rsidRPr="00AF0DFF">
        <w:t>95.TC95: Xác minh Newsletters không đăng nhập</w:t>
      </w:r>
    </w:p>
    <w:p w14:paraId="79584673"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 xml:space="preserve">Mô tả: notification </w:t>
      </w:r>
    </w:p>
    <w:p w14:paraId="4A93A915"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1DCA557C" w14:textId="77777777" w:rsidR="00BE0F09" w:rsidRPr="00AF0DFF" w:rsidRDefault="00BE0F09" w:rsidP="00BE0F09">
      <w:pPr>
        <w:spacing w:line="360" w:lineRule="auto"/>
        <w:ind w:left="360"/>
        <w:jc w:val="both"/>
        <w:rPr>
          <w:sz w:val="26"/>
          <w:szCs w:val="26"/>
        </w:rPr>
      </w:pPr>
      <w:r w:rsidRPr="00AF0DFF">
        <w:rPr>
          <w:sz w:val="26"/>
          <w:szCs w:val="26"/>
        </w:rPr>
        <w:t xml:space="preserve">1.1.Truy cập website : </w:t>
      </w:r>
      <w:hyperlink r:id="rId111" w:history="1">
        <w:r w:rsidRPr="00AF0DFF">
          <w:rPr>
            <w:rStyle w:val="Hyperlink"/>
            <w:color w:val="auto"/>
            <w:sz w:val="26"/>
            <w:szCs w:val="26"/>
            <w:u w:val="none"/>
          </w:rPr>
          <w:t>https://automationteststore.com/</w:t>
        </w:r>
      </w:hyperlink>
    </w:p>
    <w:p w14:paraId="763E3B21" w14:textId="77777777" w:rsidR="00BE0F09" w:rsidRPr="00AF0DFF" w:rsidRDefault="00BE0F09" w:rsidP="00BE0F09">
      <w:pPr>
        <w:spacing w:line="360" w:lineRule="auto"/>
        <w:ind w:left="360"/>
        <w:jc w:val="both"/>
        <w:rPr>
          <w:sz w:val="26"/>
          <w:szCs w:val="26"/>
        </w:rPr>
      </w:pPr>
      <w:r w:rsidRPr="00AF0DFF">
        <w:rPr>
          <w:sz w:val="26"/>
          <w:szCs w:val="26"/>
        </w:rPr>
        <w:t>1.2.Click Newsletters</w:t>
      </w:r>
    </w:p>
    <w:p w14:paraId="4C6F4CF6" w14:textId="77777777" w:rsidR="00BE0F09" w:rsidRPr="00AF0DFF" w:rsidRDefault="00BE0F09" w:rsidP="00BE0F09">
      <w:pPr>
        <w:spacing w:line="360" w:lineRule="auto"/>
        <w:ind w:left="360"/>
        <w:jc w:val="both"/>
        <w:rPr>
          <w:sz w:val="26"/>
          <w:szCs w:val="26"/>
        </w:rPr>
      </w:pPr>
      <w:r w:rsidRPr="00AF0DFF">
        <w:rPr>
          <w:sz w:val="26"/>
          <w:szCs w:val="26"/>
        </w:rPr>
        <w:t>1.3.Nhập email</w:t>
      </w:r>
    </w:p>
    <w:p w14:paraId="64E84977" w14:textId="77777777" w:rsidR="00BE0F09" w:rsidRPr="00AF0DFF" w:rsidRDefault="00BE0F09" w:rsidP="00BE0F09">
      <w:pPr>
        <w:spacing w:line="360" w:lineRule="auto"/>
        <w:ind w:left="360"/>
        <w:jc w:val="both"/>
        <w:rPr>
          <w:sz w:val="26"/>
          <w:szCs w:val="26"/>
        </w:rPr>
      </w:pPr>
      <w:r w:rsidRPr="00AF0DFF">
        <w:rPr>
          <w:sz w:val="26"/>
          <w:szCs w:val="26"/>
        </w:rPr>
        <w:t>1.4.Nhập thông tin</w:t>
      </w:r>
    </w:p>
    <w:p w14:paraId="3E573ABD" w14:textId="77777777" w:rsidR="00BE0F09" w:rsidRPr="00AF0DFF" w:rsidRDefault="00BE0F09" w:rsidP="00BE0F09">
      <w:pPr>
        <w:spacing w:line="360" w:lineRule="auto"/>
        <w:ind w:left="360"/>
        <w:jc w:val="both"/>
        <w:rPr>
          <w:sz w:val="26"/>
          <w:szCs w:val="26"/>
        </w:rPr>
      </w:pPr>
      <w:r w:rsidRPr="00AF0DFF">
        <w:rPr>
          <w:sz w:val="26"/>
          <w:szCs w:val="26"/>
        </w:rPr>
        <w:t>1.5.Gửi</w:t>
      </w:r>
    </w:p>
    <w:p w14:paraId="33753CB4" w14:textId="77777777" w:rsidR="00BE0F09" w:rsidRPr="00AF0DFF" w:rsidRDefault="00BE0F09" w:rsidP="00BE0F09">
      <w:pPr>
        <w:spacing w:line="360" w:lineRule="auto"/>
        <w:ind w:left="360"/>
        <w:jc w:val="both"/>
        <w:rPr>
          <w:sz w:val="26"/>
          <w:szCs w:val="26"/>
        </w:rPr>
      </w:pPr>
      <w:r w:rsidRPr="00AF0DFF">
        <w:rPr>
          <w:sz w:val="26"/>
          <w:szCs w:val="26"/>
        </w:rPr>
        <w:t>1.6.Kiểm tra đã gửi</w:t>
      </w:r>
    </w:p>
    <w:p w14:paraId="33A68947" w14:textId="77777777" w:rsidR="00BE0F09" w:rsidRPr="00AF0DFF" w:rsidRDefault="00BE0F09" w:rsidP="00BE0F09">
      <w:pPr>
        <w:pStyle w:val="Nidungvnbn"/>
      </w:pPr>
      <w:r w:rsidRPr="00AF0DFF">
        <w:t>96.TC96: Xác minh my wish list</w:t>
      </w:r>
    </w:p>
    <w:p w14:paraId="16ED3200" w14:textId="77777777" w:rsidR="00BE0F09" w:rsidRPr="00AF0DFF" w:rsidRDefault="00BE0F09">
      <w:pPr>
        <w:pStyle w:val="ListParagraph"/>
        <w:numPr>
          <w:ilvl w:val="0"/>
          <w:numId w:val="27"/>
        </w:numPr>
        <w:spacing w:before="0" w:after="160" w:line="360" w:lineRule="auto"/>
        <w:jc w:val="both"/>
        <w:rPr>
          <w:sz w:val="26"/>
          <w:szCs w:val="26"/>
        </w:rPr>
      </w:pPr>
      <w:r w:rsidRPr="00AF0DFF">
        <w:rPr>
          <w:sz w:val="26"/>
          <w:szCs w:val="26"/>
        </w:rPr>
        <w:t>Mô tả: my wish list</w:t>
      </w:r>
    </w:p>
    <w:p w14:paraId="24A3EF3C" w14:textId="77777777" w:rsidR="00BE0F09" w:rsidRPr="004D41C2" w:rsidRDefault="00BE0F09">
      <w:pPr>
        <w:pStyle w:val="ListParagraph"/>
        <w:numPr>
          <w:ilvl w:val="0"/>
          <w:numId w:val="27"/>
        </w:numPr>
        <w:spacing w:before="0" w:after="160" w:line="360" w:lineRule="auto"/>
        <w:jc w:val="both"/>
        <w:rPr>
          <w:sz w:val="26"/>
          <w:szCs w:val="26"/>
        </w:rPr>
      </w:pPr>
      <w:r w:rsidRPr="00AF0DFF">
        <w:rPr>
          <w:sz w:val="26"/>
          <w:szCs w:val="26"/>
        </w:rPr>
        <w:t>Bước thực hiện:</w:t>
      </w:r>
    </w:p>
    <w:p w14:paraId="401DA458" w14:textId="77777777" w:rsidR="00BE0F09" w:rsidRPr="004D41C2" w:rsidRDefault="00BE0F09" w:rsidP="00BE0F09">
      <w:pPr>
        <w:spacing w:line="360" w:lineRule="auto"/>
        <w:ind w:left="360"/>
        <w:jc w:val="both"/>
        <w:rPr>
          <w:sz w:val="26"/>
          <w:szCs w:val="26"/>
        </w:rPr>
      </w:pPr>
      <w:r w:rsidRPr="004D41C2">
        <w:rPr>
          <w:sz w:val="26"/>
          <w:szCs w:val="26"/>
        </w:rPr>
        <w:t xml:space="preserve">1.1.Truy cập website : </w:t>
      </w:r>
      <w:hyperlink r:id="rId112" w:history="1">
        <w:r w:rsidRPr="004D41C2">
          <w:rPr>
            <w:rStyle w:val="Hyperlink"/>
            <w:color w:val="auto"/>
            <w:sz w:val="26"/>
            <w:szCs w:val="26"/>
            <w:u w:val="none"/>
          </w:rPr>
          <w:t>https://automationteststore.com/</w:t>
        </w:r>
      </w:hyperlink>
    </w:p>
    <w:p w14:paraId="4C368BC0" w14:textId="77777777" w:rsidR="00BE0F09" w:rsidRPr="004D41C2" w:rsidRDefault="00BE0F09" w:rsidP="00BE0F09">
      <w:pPr>
        <w:spacing w:line="360" w:lineRule="auto"/>
        <w:ind w:left="360"/>
        <w:jc w:val="both"/>
        <w:rPr>
          <w:sz w:val="26"/>
          <w:szCs w:val="26"/>
        </w:rPr>
      </w:pPr>
      <w:r w:rsidRPr="004D41C2">
        <w:rPr>
          <w:sz w:val="26"/>
          <w:szCs w:val="26"/>
        </w:rPr>
        <w:t>1.2.Click vào Login or register trên thanh menu -&gt; đăng nhập</w:t>
      </w:r>
    </w:p>
    <w:p w14:paraId="639C1F09" w14:textId="77777777" w:rsidR="00BE0F09" w:rsidRPr="004D41C2" w:rsidRDefault="00BE0F09" w:rsidP="00BE0F09">
      <w:pPr>
        <w:spacing w:line="360" w:lineRule="auto"/>
        <w:ind w:left="360"/>
        <w:jc w:val="both"/>
        <w:rPr>
          <w:sz w:val="26"/>
          <w:szCs w:val="26"/>
        </w:rPr>
      </w:pPr>
      <w:r w:rsidRPr="004D41C2">
        <w:rPr>
          <w:sz w:val="26"/>
          <w:szCs w:val="26"/>
        </w:rPr>
        <w:t>1.4.click logo để vào trang chủ</w:t>
      </w:r>
    </w:p>
    <w:p w14:paraId="775F97C0" w14:textId="77777777" w:rsidR="00BE0F09" w:rsidRPr="004D41C2" w:rsidRDefault="00BE0F09" w:rsidP="00BE0F09">
      <w:pPr>
        <w:spacing w:line="360" w:lineRule="auto"/>
        <w:ind w:left="360"/>
        <w:jc w:val="both"/>
        <w:rPr>
          <w:sz w:val="26"/>
          <w:szCs w:val="26"/>
        </w:rPr>
      </w:pPr>
      <w:r w:rsidRPr="004D41C2">
        <w:rPr>
          <w:sz w:val="26"/>
          <w:szCs w:val="26"/>
        </w:rPr>
        <w:lastRenderedPageBreak/>
        <w:t>1.5.Click add my wish list từ sản phẩm</w:t>
      </w:r>
    </w:p>
    <w:p w14:paraId="294D87C7" w14:textId="77777777" w:rsidR="00BE0F09" w:rsidRPr="004D41C2" w:rsidRDefault="00BE0F09" w:rsidP="00BE0F09">
      <w:pPr>
        <w:spacing w:line="360" w:lineRule="auto"/>
        <w:ind w:left="360"/>
        <w:jc w:val="both"/>
        <w:rPr>
          <w:sz w:val="26"/>
          <w:szCs w:val="26"/>
        </w:rPr>
      </w:pPr>
      <w:r w:rsidRPr="004D41C2">
        <w:rPr>
          <w:sz w:val="26"/>
          <w:szCs w:val="26"/>
        </w:rPr>
        <w:t>1.6.click my wish list trên menu</w:t>
      </w:r>
    </w:p>
    <w:p w14:paraId="1E5EADD8" w14:textId="77777777" w:rsidR="00BE0F09" w:rsidRPr="004D41C2" w:rsidRDefault="00BE0F09" w:rsidP="00BE0F09">
      <w:pPr>
        <w:spacing w:line="360" w:lineRule="auto"/>
        <w:ind w:left="360"/>
        <w:jc w:val="both"/>
        <w:rPr>
          <w:sz w:val="26"/>
          <w:szCs w:val="26"/>
        </w:rPr>
      </w:pPr>
      <w:r w:rsidRPr="004D41C2">
        <w:rPr>
          <w:sz w:val="26"/>
          <w:szCs w:val="26"/>
        </w:rPr>
        <w:t>1.7.Kiểm tra có đúng sản phẩm vừa thêm</w:t>
      </w:r>
    </w:p>
    <w:p w14:paraId="313FF510" w14:textId="77777777" w:rsidR="00BE0F09" w:rsidRPr="004D41C2" w:rsidRDefault="00BE0F09" w:rsidP="00BE0F09">
      <w:pPr>
        <w:pStyle w:val="Nidungvnbn"/>
      </w:pPr>
      <w:r w:rsidRPr="004D41C2">
        <w:t>97.TC97: Xác minh my wish list</w:t>
      </w:r>
    </w:p>
    <w:p w14:paraId="7DA92620" w14:textId="77777777" w:rsidR="00BE0F09" w:rsidRPr="004D41C2" w:rsidRDefault="00BE0F09">
      <w:pPr>
        <w:pStyle w:val="ListParagraph"/>
        <w:numPr>
          <w:ilvl w:val="0"/>
          <w:numId w:val="27"/>
        </w:numPr>
        <w:spacing w:before="0" w:after="160" w:line="360" w:lineRule="auto"/>
        <w:jc w:val="both"/>
        <w:rPr>
          <w:sz w:val="26"/>
          <w:szCs w:val="26"/>
        </w:rPr>
      </w:pPr>
      <w:r w:rsidRPr="004D41C2">
        <w:rPr>
          <w:sz w:val="26"/>
          <w:szCs w:val="26"/>
        </w:rPr>
        <w:t>Mô tả: my wish list</w:t>
      </w:r>
    </w:p>
    <w:p w14:paraId="5D28861F" w14:textId="77777777" w:rsidR="00BE0F09" w:rsidRPr="004D41C2" w:rsidRDefault="00BE0F09">
      <w:pPr>
        <w:pStyle w:val="ListParagraph"/>
        <w:numPr>
          <w:ilvl w:val="0"/>
          <w:numId w:val="27"/>
        </w:numPr>
        <w:spacing w:before="0" w:after="160" w:line="360" w:lineRule="auto"/>
        <w:jc w:val="both"/>
        <w:rPr>
          <w:sz w:val="26"/>
          <w:szCs w:val="26"/>
        </w:rPr>
      </w:pPr>
      <w:r w:rsidRPr="004D41C2">
        <w:rPr>
          <w:sz w:val="26"/>
          <w:szCs w:val="26"/>
        </w:rPr>
        <w:t>Bước thực hiện:</w:t>
      </w:r>
    </w:p>
    <w:p w14:paraId="76AE2DB2" w14:textId="77777777" w:rsidR="00BE0F09" w:rsidRPr="004D41C2" w:rsidRDefault="00BE0F09" w:rsidP="00BE0F09">
      <w:pPr>
        <w:spacing w:line="360" w:lineRule="auto"/>
        <w:ind w:left="360"/>
        <w:jc w:val="both"/>
        <w:rPr>
          <w:sz w:val="26"/>
          <w:szCs w:val="26"/>
        </w:rPr>
      </w:pPr>
      <w:r w:rsidRPr="004D41C2">
        <w:rPr>
          <w:sz w:val="26"/>
          <w:szCs w:val="26"/>
        </w:rPr>
        <w:t xml:space="preserve">1.1.Truy cập website : </w:t>
      </w:r>
      <w:hyperlink r:id="rId113" w:history="1">
        <w:r w:rsidRPr="004D41C2">
          <w:rPr>
            <w:rStyle w:val="Hyperlink"/>
            <w:color w:val="auto"/>
            <w:sz w:val="26"/>
            <w:szCs w:val="26"/>
            <w:u w:val="none"/>
          </w:rPr>
          <w:t>https://automationteststore.com/</w:t>
        </w:r>
      </w:hyperlink>
    </w:p>
    <w:p w14:paraId="131C0F16" w14:textId="77777777" w:rsidR="00BE0F09" w:rsidRPr="004D41C2" w:rsidRDefault="00BE0F09" w:rsidP="00BE0F09">
      <w:pPr>
        <w:spacing w:line="360" w:lineRule="auto"/>
        <w:ind w:left="360"/>
        <w:jc w:val="both"/>
        <w:rPr>
          <w:sz w:val="26"/>
          <w:szCs w:val="26"/>
        </w:rPr>
      </w:pPr>
      <w:r w:rsidRPr="004D41C2">
        <w:rPr>
          <w:sz w:val="26"/>
          <w:szCs w:val="26"/>
        </w:rPr>
        <w:t>1.2.Click vào Login or register trên thanh menu -&gt; đăng nhập</w:t>
      </w:r>
    </w:p>
    <w:p w14:paraId="367B7790" w14:textId="77777777" w:rsidR="00BE0F09" w:rsidRPr="004D41C2" w:rsidRDefault="00BE0F09" w:rsidP="00BE0F09">
      <w:pPr>
        <w:spacing w:line="360" w:lineRule="auto"/>
        <w:ind w:left="360"/>
        <w:jc w:val="both"/>
        <w:rPr>
          <w:sz w:val="26"/>
          <w:szCs w:val="26"/>
        </w:rPr>
      </w:pPr>
      <w:r w:rsidRPr="004D41C2">
        <w:rPr>
          <w:sz w:val="26"/>
          <w:szCs w:val="26"/>
        </w:rPr>
        <w:t>1.3.click my wish list trên menu</w:t>
      </w:r>
    </w:p>
    <w:p w14:paraId="39A6AE79" w14:textId="77777777" w:rsidR="00BE0F09" w:rsidRPr="004D41C2" w:rsidRDefault="00BE0F09" w:rsidP="00BE0F09">
      <w:pPr>
        <w:spacing w:line="360" w:lineRule="auto"/>
        <w:ind w:left="360"/>
        <w:jc w:val="both"/>
        <w:rPr>
          <w:sz w:val="26"/>
          <w:szCs w:val="26"/>
        </w:rPr>
      </w:pPr>
      <w:r w:rsidRPr="004D41C2">
        <w:rPr>
          <w:sz w:val="26"/>
          <w:szCs w:val="26"/>
        </w:rPr>
        <w:t>1.4.Chọn delete</w:t>
      </w:r>
    </w:p>
    <w:p w14:paraId="4A8025A8" w14:textId="77777777" w:rsidR="00BE0F09" w:rsidRPr="004D41C2" w:rsidRDefault="00BE0F09" w:rsidP="00BE0F09">
      <w:pPr>
        <w:spacing w:line="360" w:lineRule="auto"/>
        <w:ind w:left="360"/>
        <w:jc w:val="both"/>
        <w:rPr>
          <w:sz w:val="26"/>
          <w:szCs w:val="26"/>
        </w:rPr>
      </w:pPr>
      <w:r w:rsidRPr="004D41C2">
        <w:rPr>
          <w:sz w:val="26"/>
          <w:szCs w:val="26"/>
        </w:rPr>
        <w:t>1.5. kiểm tra xoá thành công</w:t>
      </w:r>
    </w:p>
    <w:p w14:paraId="313185BC" w14:textId="77777777" w:rsidR="00BE0F09" w:rsidRPr="004D41C2" w:rsidRDefault="00BE0F09" w:rsidP="00BE0F09">
      <w:pPr>
        <w:pStyle w:val="Nidungvnbn"/>
      </w:pPr>
      <w:r w:rsidRPr="004D41C2">
        <w:t>98.</w:t>
      </w:r>
      <w:r w:rsidRPr="004D41C2">
        <w:rPr>
          <w:rStyle w:val="NidungvnbnChar"/>
        </w:rPr>
        <w:t>TC98</w:t>
      </w:r>
      <w:r w:rsidRPr="004D41C2">
        <w:t>: Xác minh link của các button trong my accont</w:t>
      </w:r>
    </w:p>
    <w:p w14:paraId="53E43FC2" w14:textId="77777777" w:rsidR="00BE0F09" w:rsidRPr="004D41C2" w:rsidRDefault="00BE0F09">
      <w:pPr>
        <w:pStyle w:val="ListParagraph"/>
        <w:numPr>
          <w:ilvl w:val="0"/>
          <w:numId w:val="27"/>
        </w:numPr>
        <w:spacing w:before="0" w:after="160" w:line="360" w:lineRule="auto"/>
        <w:jc w:val="both"/>
        <w:rPr>
          <w:sz w:val="26"/>
          <w:szCs w:val="26"/>
        </w:rPr>
      </w:pPr>
      <w:r w:rsidRPr="004D41C2">
        <w:rPr>
          <w:sz w:val="26"/>
          <w:szCs w:val="26"/>
        </w:rPr>
        <w:t>Mô tả: my wish list</w:t>
      </w:r>
    </w:p>
    <w:p w14:paraId="766ED3BC" w14:textId="77777777" w:rsidR="00BE0F09" w:rsidRPr="004D41C2" w:rsidRDefault="00BE0F09">
      <w:pPr>
        <w:pStyle w:val="ListParagraph"/>
        <w:numPr>
          <w:ilvl w:val="0"/>
          <w:numId w:val="27"/>
        </w:numPr>
        <w:spacing w:before="0" w:after="160" w:line="360" w:lineRule="auto"/>
        <w:jc w:val="both"/>
        <w:rPr>
          <w:sz w:val="26"/>
          <w:szCs w:val="26"/>
        </w:rPr>
      </w:pPr>
      <w:r w:rsidRPr="004D41C2">
        <w:rPr>
          <w:sz w:val="26"/>
          <w:szCs w:val="26"/>
        </w:rPr>
        <w:t>Bước thực hiện:</w:t>
      </w:r>
    </w:p>
    <w:p w14:paraId="14BDC078" w14:textId="77777777" w:rsidR="00BE0F09" w:rsidRPr="004D41C2" w:rsidRDefault="00BE0F09" w:rsidP="00BE0F09">
      <w:pPr>
        <w:spacing w:line="360" w:lineRule="auto"/>
        <w:ind w:left="360"/>
        <w:jc w:val="both"/>
        <w:rPr>
          <w:sz w:val="26"/>
          <w:szCs w:val="26"/>
        </w:rPr>
      </w:pPr>
      <w:r w:rsidRPr="004D41C2">
        <w:rPr>
          <w:sz w:val="26"/>
          <w:szCs w:val="26"/>
        </w:rPr>
        <w:t xml:space="preserve">1.1.Truy cập website : </w:t>
      </w:r>
      <w:hyperlink r:id="rId114" w:history="1">
        <w:r w:rsidRPr="004D41C2">
          <w:rPr>
            <w:rStyle w:val="Hyperlink"/>
            <w:color w:val="auto"/>
            <w:sz w:val="26"/>
            <w:szCs w:val="26"/>
            <w:u w:val="none"/>
          </w:rPr>
          <w:t>https://automationteststore.com/</w:t>
        </w:r>
      </w:hyperlink>
    </w:p>
    <w:p w14:paraId="4E8D8818" w14:textId="77777777" w:rsidR="00BE0F09" w:rsidRPr="004D41C2" w:rsidRDefault="00BE0F09" w:rsidP="00BE0F09">
      <w:pPr>
        <w:spacing w:line="360" w:lineRule="auto"/>
        <w:ind w:left="360"/>
        <w:jc w:val="both"/>
        <w:rPr>
          <w:sz w:val="26"/>
          <w:szCs w:val="26"/>
        </w:rPr>
      </w:pPr>
      <w:r w:rsidRPr="004D41C2">
        <w:rPr>
          <w:sz w:val="26"/>
          <w:szCs w:val="26"/>
        </w:rPr>
        <w:t>1.2.Click vào Login or register trên thanh menu -&gt; đăng nhập</w:t>
      </w:r>
    </w:p>
    <w:p w14:paraId="26AAEC05" w14:textId="77777777" w:rsidR="00BE0F09" w:rsidRPr="004D41C2" w:rsidRDefault="00BE0F09" w:rsidP="00BE0F09">
      <w:pPr>
        <w:spacing w:line="360" w:lineRule="auto"/>
        <w:ind w:left="360"/>
        <w:jc w:val="both"/>
        <w:rPr>
          <w:sz w:val="26"/>
          <w:szCs w:val="26"/>
        </w:rPr>
      </w:pPr>
      <w:r w:rsidRPr="004D41C2">
        <w:rPr>
          <w:sz w:val="26"/>
          <w:szCs w:val="26"/>
        </w:rPr>
        <w:t>1.3.click lần lượt các button trong myaccount</w:t>
      </w:r>
    </w:p>
    <w:p w14:paraId="062D337E" w14:textId="77777777" w:rsidR="00BE0F09" w:rsidRPr="004D41C2" w:rsidRDefault="00BE0F09" w:rsidP="00BE0F09">
      <w:pPr>
        <w:spacing w:line="360" w:lineRule="auto"/>
        <w:ind w:left="360"/>
        <w:jc w:val="both"/>
        <w:rPr>
          <w:sz w:val="26"/>
          <w:szCs w:val="26"/>
        </w:rPr>
      </w:pPr>
      <w:r w:rsidRPr="004D41C2">
        <w:rPr>
          <w:sz w:val="26"/>
          <w:szCs w:val="26"/>
        </w:rPr>
        <w:t>1.4.Xác minh đường dẫn</w:t>
      </w:r>
    </w:p>
    <w:p w14:paraId="0F1D1AAE" w14:textId="77777777" w:rsidR="00BE0F09" w:rsidRPr="004D41C2" w:rsidRDefault="00BE0F09" w:rsidP="00BE0F09">
      <w:pPr>
        <w:pStyle w:val="Nidungvnbn"/>
      </w:pPr>
      <w:r w:rsidRPr="004D41C2">
        <w:t>99.TC99: Xác minh link của dòng bên cột màn hình bên phải</w:t>
      </w:r>
    </w:p>
    <w:p w14:paraId="6A9537A3" w14:textId="77777777" w:rsidR="00BE0F09" w:rsidRPr="004D41C2" w:rsidRDefault="00BE0F09">
      <w:pPr>
        <w:pStyle w:val="ListParagraph"/>
        <w:numPr>
          <w:ilvl w:val="0"/>
          <w:numId w:val="27"/>
        </w:numPr>
        <w:spacing w:before="0" w:after="160" w:line="360" w:lineRule="auto"/>
        <w:jc w:val="both"/>
        <w:rPr>
          <w:sz w:val="26"/>
          <w:szCs w:val="26"/>
        </w:rPr>
      </w:pPr>
      <w:r w:rsidRPr="004D41C2">
        <w:rPr>
          <w:sz w:val="26"/>
          <w:szCs w:val="26"/>
        </w:rPr>
        <w:t>Mô tả: my wish list</w:t>
      </w:r>
    </w:p>
    <w:p w14:paraId="79844B6B" w14:textId="77777777" w:rsidR="00BE0F09" w:rsidRPr="004D41C2" w:rsidRDefault="00BE0F09">
      <w:pPr>
        <w:pStyle w:val="ListParagraph"/>
        <w:numPr>
          <w:ilvl w:val="0"/>
          <w:numId w:val="27"/>
        </w:numPr>
        <w:spacing w:before="0" w:after="160" w:line="360" w:lineRule="auto"/>
        <w:jc w:val="both"/>
        <w:rPr>
          <w:sz w:val="26"/>
          <w:szCs w:val="26"/>
        </w:rPr>
      </w:pPr>
      <w:r w:rsidRPr="004D41C2">
        <w:rPr>
          <w:sz w:val="26"/>
          <w:szCs w:val="26"/>
        </w:rPr>
        <w:t>Bước thực hiện:</w:t>
      </w:r>
    </w:p>
    <w:p w14:paraId="634E3497" w14:textId="77777777" w:rsidR="00BE0F09" w:rsidRPr="004D41C2" w:rsidRDefault="00BE0F09" w:rsidP="00BE0F09">
      <w:pPr>
        <w:spacing w:line="360" w:lineRule="auto"/>
        <w:ind w:left="360"/>
        <w:jc w:val="both"/>
        <w:rPr>
          <w:sz w:val="26"/>
          <w:szCs w:val="26"/>
        </w:rPr>
      </w:pPr>
      <w:r w:rsidRPr="004D41C2">
        <w:rPr>
          <w:sz w:val="26"/>
          <w:szCs w:val="26"/>
        </w:rPr>
        <w:t xml:space="preserve">1.1.Truy cập website : </w:t>
      </w:r>
      <w:hyperlink r:id="rId115" w:history="1">
        <w:r w:rsidRPr="004D41C2">
          <w:rPr>
            <w:rStyle w:val="Hyperlink"/>
            <w:color w:val="auto"/>
            <w:sz w:val="26"/>
            <w:szCs w:val="26"/>
            <w:u w:val="none"/>
          </w:rPr>
          <w:t>https://automationteststore.com/</w:t>
        </w:r>
      </w:hyperlink>
    </w:p>
    <w:p w14:paraId="4A447446" w14:textId="77777777" w:rsidR="00BE0F09" w:rsidRPr="004D41C2" w:rsidRDefault="00BE0F09" w:rsidP="00BE0F09">
      <w:pPr>
        <w:spacing w:line="360" w:lineRule="auto"/>
        <w:ind w:left="360"/>
        <w:jc w:val="both"/>
        <w:rPr>
          <w:sz w:val="26"/>
          <w:szCs w:val="26"/>
        </w:rPr>
      </w:pPr>
      <w:r w:rsidRPr="004D41C2">
        <w:rPr>
          <w:sz w:val="26"/>
          <w:szCs w:val="26"/>
        </w:rPr>
        <w:t>1.2.Click vào Login or register trên thanh menu -&gt; đăng nhập</w:t>
      </w:r>
    </w:p>
    <w:p w14:paraId="3F2D7F17" w14:textId="77777777" w:rsidR="00BE0F09" w:rsidRPr="004D41C2" w:rsidRDefault="00BE0F09" w:rsidP="00BE0F09">
      <w:pPr>
        <w:spacing w:line="360" w:lineRule="auto"/>
        <w:ind w:left="360"/>
        <w:jc w:val="both"/>
        <w:rPr>
          <w:sz w:val="26"/>
          <w:szCs w:val="26"/>
        </w:rPr>
      </w:pPr>
      <w:r w:rsidRPr="004D41C2">
        <w:rPr>
          <w:sz w:val="26"/>
          <w:szCs w:val="26"/>
        </w:rPr>
        <w:t>1.3.click lần lượt các dòng bên cột màn hình bên phải</w:t>
      </w:r>
    </w:p>
    <w:p w14:paraId="4F717124" w14:textId="77777777" w:rsidR="00BE0F09" w:rsidRPr="004D41C2" w:rsidRDefault="00BE0F09" w:rsidP="00BE0F09">
      <w:pPr>
        <w:spacing w:line="360" w:lineRule="auto"/>
        <w:ind w:left="360"/>
        <w:jc w:val="both"/>
        <w:rPr>
          <w:sz w:val="26"/>
          <w:szCs w:val="26"/>
        </w:rPr>
      </w:pPr>
      <w:r w:rsidRPr="004D41C2">
        <w:rPr>
          <w:sz w:val="26"/>
          <w:szCs w:val="26"/>
        </w:rPr>
        <w:lastRenderedPageBreak/>
        <w:t>1.4.Xác minh đường dẫn</w:t>
      </w:r>
    </w:p>
    <w:p w14:paraId="4E0E5F79" w14:textId="77777777" w:rsidR="00BE0F09" w:rsidRPr="004D41C2" w:rsidRDefault="00BE0F09" w:rsidP="00BE0F09">
      <w:pPr>
        <w:pStyle w:val="Nidungvnbn"/>
      </w:pPr>
      <w:r w:rsidRPr="004D41C2">
        <w:t>100.TC100: Xác minh link của các thanh trên menu</w:t>
      </w:r>
    </w:p>
    <w:p w14:paraId="1871864B" w14:textId="77777777" w:rsidR="00BE0F09" w:rsidRPr="004D41C2" w:rsidRDefault="00BE0F09">
      <w:pPr>
        <w:pStyle w:val="ListParagraph"/>
        <w:numPr>
          <w:ilvl w:val="0"/>
          <w:numId w:val="27"/>
        </w:numPr>
        <w:spacing w:before="0" w:after="160" w:line="360" w:lineRule="auto"/>
        <w:jc w:val="both"/>
        <w:rPr>
          <w:sz w:val="26"/>
          <w:szCs w:val="26"/>
        </w:rPr>
      </w:pPr>
      <w:r w:rsidRPr="004D41C2">
        <w:rPr>
          <w:sz w:val="26"/>
          <w:szCs w:val="26"/>
        </w:rPr>
        <w:t>Mô tả: my wish list</w:t>
      </w:r>
    </w:p>
    <w:p w14:paraId="56399CD9" w14:textId="77777777" w:rsidR="00BE0F09" w:rsidRPr="004D41C2" w:rsidRDefault="00BE0F09">
      <w:pPr>
        <w:pStyle w:val="ListParagraph"/>
        <w:numPr>
          <w:ilvl w:val="0"/>
          <w:numId w:val="27"/>
        </w:numPr>
        <w:spacing w:before="0" w:after="160" w:line="360" w:lineRule="auto"/>
        <w:jc w:val="both"/>
        <w:rPr>
          <w:sz w:val="26"/>
          <w:szCs w:val="26"/>
        </w:rPr>
      </w:pPr>
      <w:r w:rsidRPr="004D41C2">
        <w:rPr>
          <w:sz w:val="26"/>
          <w:szCs w:val="26"/>
        </w:rPr>
        <w:t>Bước thực hiện:</w:t>
      </w:r>
    </w:p>
    <w:p w14:paraId="7B43141C" w14:textId="77777777" w:rsidR="00BE0F09" w:rsidRPr="004D41C2" w:rsidRDefault="00BE0F09" w:rsidP="00BE0F09">
      <w:pPr>
        <w:spacing w:line="360" w:lineRule="auto"/>
        <w:ind w:left="360"/>
        <w:jc w:val="both"/>
        <w:rPr>
          <w:sz w:val="26"/>
          <w:szCs w:val="26"/>
        </w:rPr>
      </w:pPr>
      <w:r w:rsidRPr="004D41C2">
        <w:rPr>
          <w:sz w:val="26"/>
          <w:szCs w:val="26"/>
        </w:rPr>
        <w:t xml:space="preserve">1.1.Truy cập website : </w:t>
      </w:r>
      <w:hyperlink r:id="rId116" w:history="1">
        <w:r w:rsidRPr="004D41C2">
          <w:rPr>
            <w:rStyle w:val="Hyperlink"/>
            <w:color w:val="auto"/>
            <w:sz w:val="26"/>
            <w:szCs w:val="26"/>
            <w:u w:val="none"/>
          </w:rPr>
          <w:t>https://automationteststore.com/</w:t>
        </w:r>
      </w:hyperlink>
    </w:p>
    <w:p w14:paraId="576769DC" w14:textId="77777777" w:rsidR="00BE0F09" w:rsidRPr="004D41C2" w:rsidRDefault="00BE0F09" w:rsidP="00BE0F09">
      <w:pPr>
        <w:spacing w:line="360" w:lineRule="auto"/>
        <w:ind w:left="360"/>
        <w:jc w:val="both"/>
        <w:rPr>
          <w:sz w:val="26"/>
          <w:szCs w:val="26"/>
        </w:rPr>
      </w:pPr>
      <w:r w:rsidRPr="004D41C2">
        <w:rPr>
          <w:sz w:val="26"/>
          <w:szCs w:val="26"/>
        </w:rPr>
        <w:t>1.2.Click vào Login or register trên thanh menu -&gt; đăng nhập</w:t>
      </w:r>
    </w:p>
    <w:p w14:paraId="35550825" w14:textId="77777777" w:rsidR="00BE0F09" w:rsidRPr="004D41C2" w:rsidRDefault="00BE0F09" w:rsidP="00BE0F09">
      <w:pPr>
        <w:spacing w:line="360" w:lineRule="auto"/>
        <w:ind w:left="360"/>
        <w:jc w:val="both"/>
        <w:rPr>
          <w:sz w:val="26"/>
          <w:szCs w:val="26"/>
        </w:rPr>
      </w:pPr>
      <w:r w:rsidRPr="004D41C2">
        <w:rPr>
          <w:sz w:val="26"/>
          <w:szCs w:val="26"/>
        </w:rPr>
        <w:t>1.3.mouse over tới welcomeback</w:t>
      </w:r>
    </w:p>
    <w:p w14:paraId="1A264A83" w14:textId="77777777" w:rsidR="00BE0F09" w:rsidRPr="004D41C2" w:rsidRDefault="00BE0F09" w:rsidP="00BE0F09">
      <w:pPr>
        <w:spacing w:line="360" w:lineRule="auto"/>
        <w:ind w:left="360"/>
        <w:jc w:val="both"/>
        <w:rPr>
          <w:sz w:val="26"/>
          <w:szCs w:val="26"/>
        </w:rPr>
      </w:pPr>
      <w:r w:rsidRPr="004D41C2">
        <w:rPr>
          <w:sz w:val="26"/>
          <w:szCs w:val="26"/>
        </w:rPr>
        <w:t>1.4.Click lần lượt</w:t>
      </w:r>
    </w:p>
    <w:p w14:paraId="4A05399D" w14:textId="77777777" w:rsidR="00BE0F09" w:rsidRPr="004D41C2" w:rsidRDefault="00BE0F09" w:rsidP="00BE0F09">
      <w:pPr>
        <w:spacing w:line="360" w:lineRule="auto"/>
        <w:ind w:left="360"/>
        <w:jc w:val="both"/>
        <w:rPr>
          <w:sz w:val="26"/>
          <w:szCs w:val="26"/>
        </w:rPr>
      </w:pPr>
      <w:r w:rsidRPr="004D41C2">
        <w:rPr>
          <w:sz w:val="26"/>
          <w:szCs w:val="26"/>
        </w:rPr>
        <w:t>1.5.Xác minh đường dẫn</w:t>
      </w:r>
    </w:p>
    <w:p w14:paraId="213456B2" w14:textId="326E94F0" w:rsidR="00AF0DFF" w:rsidRPr="004D41C2" w:rsidRDefault="004D41C2" w:rsidP="00972EB7">
      <w:pPr>
        <w:spacing w:line="360" w:lineRule="auto"/>
        <w:jc w:val="both"/>
        <w:rPr>
          <w:b/>
          <w:i/>
          <w:sz w:val="26"/>
          <w:szCs w:val="26"/>
        </w:rPr>
      </w:pPr>
      <w:r w:rsidRPr="004D41C2">
        <w:rPr>
          <w:b/>
          <w:i/>
          <w:sz w:val="26"/>
          <w:szCs w:val="26"/>
        </w:rPr>
        <w:t>Chức năng liên quan đến sản phẩm</w:t>
      </w:r>
    </w:p>
    <w:p w14:paraId="6FEEB12B" w14:textId="77777777" w:rsidR="00AF0DFF" w:rsidRPr="004D41C2" w:rsidRDefault="00AF0DFF">
      <w:pPr>
        <w:pStyle w:val="ListParagraph"/>
        <w:numPr>
          <w:ilvl w:val="0"/>
          <w:numId w:val="29"/>
        </w:numPr>
        <w:spacing w:before="0" w:after="160" w:line="360" w:lineRule="auto"/>
        <w:jc w:val="both"/>
        <w:rPr>
          <w:b/>
          <w:iCs/>
          <w:sz w:val="26"/>
          <w:szCs w:val="26"/>
        </w:rPr>
      </w:pPr>
      <w:r w:rsidRPr="004D41C2">
        <w:rPr>
          <w:b/>
          <w:iCs/>
          <w:sz w:val="26"/>
          <w:szCs w:val="26"/>
        </w:rPr>
        <w:t>Tc1: Kiểm tra tính hợp lệ của đánh giá</w:t>
      </w:r>
    </w:p>
    <w:p w14:paraId="330FBBE7" w14:textId="534FE5A9" w:rsidR="00AF0DFF" w:rsidRPr="004D41C2" w:rsidRDefault="00AF0DFF">
      <w:pPr>
        <w:pStyle w:val="ListParagraph"/>
        <w:numPr>
          <w:ilvl w:val="0"/>
          <w:numId w:val="34"/>
        </w:numPr>
        <w:spacing w:line="360" w:lineRule="auto"/>
        <w:jc w:val="both"/>
        <w:rPr>
          <w:sz w:val="26"/>
          <w:szCs w:val="26"/>
        </w:rPr>
      </w:pPr>
      <w:r w:rsidRPr="004D41C2">
        <w:rPr>
          <w:sz w:val="26"/>
          <w:szCs w:val="26"/>
        </w:rPr>
        <w:t>Mô tả:</w:t>
      </w:r>
      <w:r w:rsidR="004D41C2" w:rsidRPr="004D41C2">
        <w:rPr>
          <w:sz w:val="26"/>
          <w:szCs w:val="26"/>
        </w:rPr>
        <w:t xml:space="preserve"> </w:t>
      </w:r>
      <w:r w:rsidRPr="004D41C2">
        <w:rPr>
          <w:sz w:val="26"/>
          <w:szCs w:val="26"/>
        </w:rPr>
        <w:t>Đảm bảo người dùng đánh giá hợp lệ</w:t>
      </w:r>
    </w:p>
    <w:p w14:paraId="7DA85B5D" w14:textId="77777777" w:rsidR="00AF0DFF" w:rsidRPr="004D41C2" w:rsidRDefault="00AF0DFF">
      <w:pPr>
        <w:pStyle w:val="ListParagraph"/>
        <w:numPr>
          <w:ilvl w:val="0"/>
          <w:numId w:val="34"/>
        </w:numPr>
        <w:spacing w:line="360" w:lineRule="auto"/>
        <w:jc w:val="both"/>
        <w:rPr>
          <w:sz w:val="26"/>
          <w:szCs w:val="26"/>
        </w:rPr>
      </w:pPr>
      <w:r w:rsidRPr="004D41C2">
        <w:rPr>
          <w:sz w:val="26"/>
          <w:szCs w:val="26"/>
        </w:rPr>
        <w:t>Bước thực hiện</w:t>
      </w:r>
    </w:p>
    <w:p w14:paraId="3EC605CE" w14:textId="77777777" w:rsidR="00AF0DFF" w:rsidRPr="004D41C2" w:rsidRDefault="00AF0DFF">
      <w:pPr>
        <w:pStyle w:val="ListParagraph"/>
        <w:numPr>
          <w:ilvl w:val="0"/>
          <w:numId w:val="30"/>
        </w:numPr>
        <w:spacing w:before="0" w:after="160" w:line="360" w:lineRule="auto"/>
        <w:jc w:val="both"/>
        <w:rPr>
          <w:rStyle w:val="Hyperlink"/>
          <w:color w:val="auto"/>
          <w:sz w:val="26"/>
          <w:szCs w:val="26"/>
          <w:u w:val="none"/>
        </w:rPr>
      </w:pPr>
      <w:r w:rsidRPr="004D41C2">
        <w:rPr>
          <w:sz w:val="26"/>
          <w:szCs w:val="26"/>
        </w:rPr>
        <w:t>Truy cập vào trang: https://automationteststore.com/</w:t>
      </w:r>
    </w:p>
    <w:p w14:paraId="4DD995F6" w14:textId="77777777" w:rsidR="00AF0DFF" w:rsidRPr="004D41C2" w:rsidRDefault="00AF0DFF">
      <w:pPr>
        <w:pStyle w:val="ListParagraph"/>
        <w:numPr>
          <w:ilvl w:val="0"/>
          <w:numId w:val="30"/>
        </w:numPr>
        <w:spacing w:before="0" w:after="160" w:line="360" w:lineRule="auto"/>
        <w:jc w:val="both"/>
        <w:rPr>
          <w:sz w:val="26"/>
          <w:szCs w:val="26"/>
        </w:rPr>
      </w:pPr>
      <w:r w:rsidRPr="004D41C2">
        <w:rPr>
          <w:sz w:val="26"/>
          <w:szCs w:val="26"/>
        </w:rPr>
        <w:t>Đăng nhập thành công</w:t>
      </w:r>
    </w:p>
    <w:p w14:paraId="2F5AEE50" w14:textId="77777777" w:rsidR="00AF0DFF" w:rsidRPr="004D41C2" w:rsidRDefault="00AF0DFF">
      <w:pPr>
        <w:pStyle w:val="ListParagraph"/>
        <w:numPr>
          <w:ilvl w:val="0"/>
          <w:numId w:val="30"/>
        </w:numPr>
        <w:spacing w:before="0" w:after="160" w:line="360" w:lineRule="auto"/>
        <w:jc w:val="both"/>
        <w:rPr>
          <w:sz w:val="26"/>
          <w:szCs w:val="26"/>
        </w:rPr>
      </w:pPr>
      <w:r w:rsidRPr="004D41C2">
        <w:rPr>
          <w:sz w:val="26"/>
          <w:szCs w:val="26"/>
        </w:rPr>
        <w:t>Chọn vào sản phẩm bất kì</w:t>
      </w:r>
    </w:p>
    <w:p w14:paraId="4E7534C6" w14:textId="77777777" w:rsidR="00AF0DFF" w:rsidRPr="004D41C2" w:rsidRDefault="00AF0DFF">
      <w:pPr>
        <w:pStyle w:val="ListParagraph"/>
        <w:numPr>
          <w:ilvl w:val="0"/>
          <w:numId w:val="30"/>
        </w:numPr>
        <w:spacing w:before="0" w:after="160" w:line="360" w:lineRule="auto"/>
        <w:jc w:val="both"/>
        <w:rPr>
          <w:sz w:val="26"/>
          <w:szCs w:val="26"/>
        </w:rPr>
      </w:pPr>
      <w:r w:rsidRPr="004D41C2">
        <w:rPr>
          <w:sz w:val="26"/>
          <w:szCs w:val="26"/>
        </w:rPr>
        <w:t>Chọn vào mục Review</w:t>
      </w:r>
    </w:p>
    <w:p w14:paraId="0176753D" w14:textId="77777777" w:rsidR="00AF0DFF" w:rsidRPr="004D41C2" w:rsidRDefault="00AF0DFF">
      <w:pPr>
        <w:pStyle w:val="ListParagraph"/>
        <w:numPr>
          <w:ilvl w:val="0"/>
          <w:numId w:val="30"/>
        </w:numPr>
        <w:spacing w:before="0" w:after="160" w:line="360" w:lineRule="auto"/>
        <w:jc w:val="both"/>
        <w:rPr>
          <w:sz w:val="26"/>
          <w:szCs w:val="26"/>
        </w:rPr>
      </w:pPr>
      <w:r w:rsidRPr="004D41C2">
        <w:rPr>
          <w:sz w:val="26"/>
          <w:szCs w:val="26"/>
        </w:rPr>
        <w:t>Người dùng nhập một đánh giá hợp lệ</w:t>
      </w:r>
    </w:p>
    <w:p w14:paraId="387C4874" w14:textId="77777777" w:rsidR="00AF0DFF" w:rsidRPr="004D41C2" w:rsidRDefault="00AF0DFF" w:rsidP="00972EB7">
      <w:pPr>
        <w:spacing w:line="360" w:lineRule="auto"/>
        <w:ind w:left="1080"/>
        <w:jc w:val="both"/>
        <w:rPr>
          <w:sz w:val="26"/>
          <w:szCs w:val="26"/>
        </w:rPr>
      </w:pPr>
      <w:r w:rsidRPr="004D41C2">
        <w:rPr>
          <w:sz w:val="26"/>
          <w:szCs w:val="26"/>
        </w:rPr>
        <w:t>+ Rating: 4 sao</w:t>
      </w:r>
    </w:p>
    <w:p w14:paraId="12F452D3" w14:textId="77777777" w:rsidR="00AF0DFF" w:rsidRPr="004D41C2" w:rsidRDefault="00AF0DFF" w:rsidP="00972EB7">
      <w:pPr>
        <w:spacing w:line="360" w:lineRule="auto"/>
        <w:ind w:left="1080"/>
        <w:jc w:val="both"/>
        <w:rPr>
          <w:sz w:val="26"/>
          <w:szCs w:val="26"/>
        </w:rPr>
      </w:pPr>
      <w:r w:rsidRPr="004D41C2">
        <w:rPr>
          <w:sz w:val="26"/>
          <w:szCs w:val="26"/>
        </w:rPr>
        <w:t>+ Review Name: Nguyễn Thị Phương Lan</w:t>
      </w:r>
    </w:p>
    <w:p w14:paraId="421A2EEF" w14:textId="77777777" w:rsidR="00AF0DFF" w:rsidRPr="004D41C2" w:rsidRDefault="00AF0DFF" w:rsidP="00972EB7">
      <w:pPr>
        <w:spacing w:line="360" w:lineRule="auto"/>
        <w:ind w:left="1080"/>
        <w:jc w:val="both"/>
        <w:rPr>
          <w:sz w:val="26"/>
          <w:szCs w:val="26"/>
        </w:rPr>
      </w:pPr>
      <w:r w:rsidRPr="004D41C2">
        <w:rPr>
          <w:sz w:val="26"/>
          <w:szCs w:val="26"/>
        </w:rPr>
        <w:t>+ Review Text: Sản phẩm chất lượng, sẽ ủng hộ lại!</w:t>
      </w:r>
    </w:p>
    <w:p w14:paraId="01876F34" w14:textId="77777777" w:rsidR="00AF0DFF" w:rsidRPr="004D41C2" w:rsidRDefault="00AF0DFF" w:rsidP="00972EB7">
      <w:pPr>
        <w:spacing w:line="360" w:lineRule="auto"/>
        <w:ind w:left="1080"/>
        <w:jc w:val="both"/>
        <w:rPr>
          <w:sz w:val="26"/>
          <w:szCs w:val="26"/>
        </w:rPr>
      </w:pPr>
      <w:r w:rsidRPr="004D41C2">
        <w:rPr>
          <w:sz w:val="26"/>
          <w:szCs w:val="26"/>
        </w:rPr>
        <w:t>+ Capcha chính xác</w:t>
      </w:r>
    </w:p>
    <w:p w14:paraId="43C1D257" w14:textId="77777777" w:rsidR="00AF0DFF" w:rsidRPr="004D41C2" w:rsidRDefault="00AF0DFF">
      <w:pPr>
        <w:pStyle w:val="ListParagraph"/>
        <w:numPr>
          <w:ilvl w:val="0"/>
          <w:numId w:val="30"/>
        </w:numPr>
        <w:spacing w:before="0" w:after="160" w:line="360" w:lineRule="auto"/>
        <w:jc w:val="both"/>
        <w:rPr>
          <w:sz w:val="26"/>
          <w:szCs w:val="26"/>
        </w:rPr>
      </w:pPr>
      <w:r w:rsidRPr="004D41C2">
        <w:rPr>
          <w:sz w:val="26"/>
          <w:szCs w:val="26"/>
        </w:rPr>
        <w:t>Nhấn Submit</w:t>
      </w:r>
    </w:p>
    <w:p w14:paraId="4549C1B9" w14:textId="7B034828" w:rsidR="00AF0DFF" w:rsidRPr="004D41C2" w:rsidRDefault="00AF0DFF">
      <w:pPr>
        <w:pStyle w:val="ListParagraph"/>
        <w:numPr>
          <w:ilvl w:val="0"/>
          <w:numId w:val="30"/>
        </w:numPr>
        <w:spacing w:before="0" w:after="160" w:line="360" w:lineRule="auto"/>
        <w:jc w:val="both"/>
        <w:rPr>
          <w:sz w:val="26"/>
          <w:szCs w:val="26"/>
        </w:rPr>
      </w:pPr>
      <w:r w:rsidRPr="004D41C2">
        <w:rPr>
          <w:sz w:val="26"/>
          <w:szCs w:val="26"/>
        </w:rPr>
        <w:t>Xác minh thông báo hiển thị chứa “Thank you for your review. It has been submitted to the webmaster for approval”</w:t>
      </w:r>
    </w:p>
    <w:p w14:paraId="3999A15C" w14:textId="61B54CEC" w:rsidR="00AF0DFF" w:rsidRPr="004D41C2" w:rsidRDefault="00AF0DFF">
      <w:pPr>
        <w:pStyle w:val="ListParagraph"/>
        <w:numPr>
          <w:ilvl w:val="0"/>
          <w:numId w:val="29"/>
        </w:numPr>
        <w:spacing w:before="0" w:after="160" w:line="360" w:lineRule="auto"/>
        <w:jc w:val="both"/>
        <w:rPr>
          <w:b/>
          <w:iCs/>
          <w:sz w:val="26"/>
          <w:szCs w:val="26"/>
        </w:rPr>
      </w:pPr>
      <w:r w:rsidRPr="004D41C2">
        <w:rPr>
          <w:b/>
          <w:iCs/>
          <w:sz w:val="26"/>
          <w:szCs w:val="26"/>
        </w:rPr>
        <w:lastRenderedPageBreak/>
        <w:t>Tc</w:t>
      </w:r>
      <w:r w:rsidR="004D41C2" w:rsidRPr="004D41C2">
        <w:rPr>
          <w:b/>
          <w:iCs/>
          <w:sz w:val="26"/>
          <w:szCs w:val="26"/>
        </w:rPr>
        <w:t>2</w:t>
      </w:r>
      <w:r w:rsidRPr="004D41C2">
        <w:rPr>
          <w:b/>
          <w:iCs/>
          <w:sz w:val="26"/>
          <w:szCs w:val="26"/>
        </w:rPr>
        <w:t>: Kiểm tra đánh giá không hợp lệ - không chọn số sao</w:t>
      </w:r>
    </w:p>
    <w:p w14:paraId="55D02761" w14:textId="77777777" w:rsidR="00AF0DFF" w:rsidRPr="004D41C2" w:rsidRDefault="00AF0DFF">
      <w:pPr>
        <w:pStyle w:val="ListParagraph"/>
        <w:numPr>
          <w:ilvl w:val="0"/>
          <w:numId w:val="35"/>
        </w:numPr>
        <w:spacing w:line="360" w:lineRule="auto"/>
        <w:jc w:val="both"/>
        <w:rPr>
          <w:sz w:val="26"/>
          <w:szCs w:val="26"/>
        </w:rPr>
      </w:pPr>
      <w:r w:rsidRPr="004D41C2">
        <w:rPr>
          <w:sz w:val="26"/>
          <w:szCs w:val="26"/>
        </w:rPr>
        <w:t>Mô tả: Xác minh thông báo lỗi nếu người dùng không chọn số sao</w:t>
      </w:r>
    </w:p>
    <w:p w14:paraId="2D838FBA" w14:textId="77777777" w:rsidR="00AF0DFF" w:rsidRPr="004D41C2" w:rsidRDefault="00AF0DFF">
      <w:pPr>
        <w:pStyle w:val="ListParagraph"/>
        <w:numPr>
          <w:ilvl w:val="0"/>
          <w:numId w:val="35"/>
        </w:numPr>
        <w:spacing w:line="360" w:lineRule="auto"/>
        <w:jc w:val="both"/>
        <w:rPr>
          <w:sz w:val="26"/>
          <w:szCs w:val="26"/>
        </w:rPr>
      </w:pPr>
      <w:r w:rsidRPr="004D41C2">
        <w:rPr>
          <w:sz w:val="26"/>
          <w:szCs w:val="26"/>
        </w:rPr>
        <w:t>Bước thực hiện</w:t>
      </w:r>
    </w:p>
    <w:p w14:paraId="2B2DA418" w14:textId="77777777" w:rsidR="00AF0DFF" w:rsidRPr="004D41C2" w:rsidRDefault="00AF0DFF">
      <w:pPr>
        <w:pStyle w:val="ListParagraph"/>
        <w:numPr>
          <w:ilvl w:val="0"/>
          <w:numId w:val="31"/>
        </w:numPr>
        <w:spacing w:before="0" w:after="160" w:line="360" w:lineRule="auto"/>
        <w:jc w:val="both"/>
        <w:rPr>
          <w:rStyle w:val="Hyperlink"/>
          <w:color w:val="auto"/>
          <w:sz w:val="26"/>
          <w:szCs w:val="26"/>
          <w:u w:val="none"/>
        </w:rPr>
      </w:pPr>
      <w:r w:rsidRPr="004D41C2">
        <w:rPr>
          <w:sz w:val="26"/>
          <w:szCs w:val="26"/>
        </w:rPr>
        <w:t>Truy cập vào trang: https://automationteststore.com/</w:t>
      </w:r>
    </w:p>
    <w:p w14:paraId="10FCF82D" w14:textId="77777777" w:rsidR="00AF0DFF" w:rsidRPr="004D41C2" w:rsidRDefault="00AF0DFF">
      <w:pPr>
        <w:pStyle w:val="ListParagraph"/>
        <w:numPr>
          <w:ilvl w:val="0"/>
          <w:numId w:val="31"/>
        </w:numPr>
        <w:spacing w:before="0" w:after="160" w:line="360" w:lineRule="auto"/>
        <w:jc w:val="both"/>
        <w:rPr>
          <w:sz w:val="26"/>
          <w:szCs w:val="26"/>
        </w:rPr>
      </w:pPr>
      <w:r w:rsidRPr="004D41C2">
        <w:rPr>
          <w:sz w:val="26"/>
          <w:szCs w:val="26"/>
        </w:rPr>
        <w:t>Đăng nhập thành công</w:t>
      </w:r>
    </w:p>
    <w:p w14:paraId="53C98673" w14:textId="77777777" w:rsidR="00AF0DFF" w:rsidRPr="004D41C2" w:rsidRDefault="00AF0DFF">
      <w:pPr>
        <w:pStyle w:val="ListParagraph"/>
        <w:numPr>
          <w:ilvl w:val="0"/>
          <w:numId w:val="31"/>
        </w:numPr>
        <w:spacing w:before="0" w:after="160" w:line="360" w:lineRule="auto"/>
        <w:jc w:val="both"/>
        <w:rPr>
          <w:sz w:val="26"/>
          <w:szCs w:val="26"/>
        </w:rPr>
      </w:pPr>
      <w:r w:rsidRPr="004D41C2">
        <w:rPr>
          <w:sz w:val="26"/>
          <w:szCs w:val="26"/>
        </w:rPr>
        <w:t>Chọn vào sản phẩm bất kì</w:t>
      </w:r>
    </w:p>
    <w:p w14:paraId="7537DB24" w14:textId="77777777" w:rsidR="00AF0DFF" w:rsidRPr="004D41C2" w:rsidRDefault="00AF0DFF">
      <w:pPr>
        <w:pStyle w:val="ListParagraph"/>
        <w:numPr>
          <w:ilvl w:val="0"/>
          <w:numId w:val="31"/>
        </w:numPr>
        <w:spacing w:before="0" w:after="160" w:line="360" w:lineRule="auto"/>
        <w:jc w:val="both"/>
        <w:rPr>
          <w:sz w:val="26"/>
          <w:szCs w:val="26"/>
        </w:rPr>
      </w:pPr>
      <w:r w:rsidRPr="004D41C2">
        <w:rPr>
          <w:sz w:val="26"/>
          <w:szCs w:val="26"/>
        </w:rPr>
        <w:t>Chọn vào mục Review</w:t>
      </w:r>
    </w:p>
    <w:p w14:paraId="7ADEED75" w14:textId="77777777" w:rsidR="00AF0DFF" w:rsidRPr="004D41C2" w:rsidRDefault="00AF0DFF">
      <w:pPr>
        <w:pStyle w:val="ListParagraph"/>
        <w:numPr>
          <w:ilvl w:val="0"/>
          <w:numId w:val="31"/>
        </w:numPr>
        <w:spacing w:before="0" w:after="160" w:line="360" w:lineRule="auto"/>
        <w:jc w:val="both"/>
        <w:rPr>
          <w:sz w:val="26"/>
          <w:szCs w:val="26"/>
        </w:rPr>
      </w:pPr>
      <w:r w:rsidRPr="004D41C2">
        <w:rPr>
          <w:sz w:val="26"/>
          <w:szCs w:val="26"/>
        </w:rPr>
        <w:t>Người dùng nhập một đánh giá không hợp lệ</w:t>
      </w:r>
    </w:p>
    <w:p w14:paraId="5548AB99" w14:textId="77777777" w:rsidR="00AF0DFF" w:rsidRPr="004D41C2" w:rsidRDefault="00AF0DFF" w:rsidP="00972EB7">
      <w:pPr>
        <w:spacing w:line="360" w:lineRule="auto"/>
        <w:ind w:left="1080"/>
        <w:jc w:val="both"/>
        <w:rPr>
          <w:sz w:val="26"/>
          <w:szCs w:val="26"/>
        </w:rPr>
      </w:pPr>
      <w:r w:rsidRPr="004D41C2">
        <w:rPr>
          <w:sz w:val="26"/>
          <w:szCs w:val="26"/>
        </w:rPr>
        <w:t>+ Rating: Không chọn</w:t>
      </w:r>
    </w:p>
    <w:p w14:paraId="5FEBDD6E" w14:textId="77777777" w:rsidR="00AF0DFF" w:rsidRPr="004D41C2" w:rsidRDefault="00AF0DFF" w:rsidP="00972EB7">
      <w:pPr>
        <w:spacing w:line="360" w:lineRule="auto"/>
        <w:ind w:left="1080"/>
        <w:jc w:val="both"/>
        <w:rPr>
          <w:sz w:val="26"/>
          <w:szCs w:val="26"/>
        </w:rPr>
      </w:pPr>
      <w:r w:rsidRPr="004D41C2">
        <w:rPr>
          <w:sz w:val="26"/>
          <w:szCs w:val="26"/>
        </w:rPr>
        <w:t>+ Review Name: Nguyễn Thị Phương Lan</w:t>
      </w:r>
    </w:p>
    <w:p w14:paraId="769A9E6C" w14:textId="77777777" w:rsidR="00AF0DFF" w:rsidRPr="004D41C2" w:rsidRDefault="00AF0DFF" w:rsidP="00972EB7">
      <w:pPr>
        <w:spacing w:line="360" w:lineRule="auto"/>
        <w:ind w:left="1080"/>
        <w:jc w:val="both"/>
        <w:rPr>
          <w:sz w:val="26"/>
          <w:szCs w:val="26"/>
        </w:rPr>
      </w:pPr>
      <w:r w:rsidRPr="004D41C2">
        <w:rPr>
          <w:sz w:val="26"/>
          <w:szCs w:val="26"/>
        </w:rPr>
        <w:t>+ Review Text: Sản phẩm chất lượng, sẽ ủng hộ lại!</w:t>
      </w:r>
    </w:p>
    <w:p w14:paraId="24BC90CB" w14:textId="77777777" w:rsidR="00AF0DFF" w:rsidRPr="004D41C2" w:rsidRDefault="00AF0DFF" w:rsidP="00972EB7">
      <w:pPr>
        <w:spacing w:line="360" w:lineRule="auto"/>
        <w:ind w:left="1080"/>
        <w:jc w:val="both"/>
        <w:rPr>
          <w:sz w:val="26"/>
          <w:szCs w:val="26"/>
        </w:rPr>
      </w:pPr>
      <w:r w:rsidRPr="004D41C2">
        <w:rPr>
          <w:sz w:val="26"/>
          <w:szCs w:val="26"/>
        </w:rPr>
        <w:t>+ Capcha chính xác</w:t>
      </w:r>
    </w:p>
    <w:p w14:paraId="710B8373" w14:textId="77777777" w:rsidR="00AF0DFF" w:rsidRPr="004D41C2" w:rsidRDefault="00AF0DFF">
      <w:pPr>
        <w:pStyle w:val="ListParagraph"/>
        <w:numPr>
          <w:ilvl w:val="0"/>
          <w:numId w:val="31"/>
        </w:numPr>
        <w:spacing w:before="0" w:after="160" w:line="360" w:lineRule="auto"/>
        <w:jc w:val="both"/>
        <w:rPr>
          <w:sz w:val="26"/>
          <w:szCs w:val="26"/>
        </w:rPr>
      </w:pPr>
      <w:r w:rsidRPr="004D41C2">
        <w:rPr>
          <w:sz w:val="26"/>
          <w:szCs w:val="26"/>
        </w:rPr>
        <w:t>Nhấn Submit</w:t>
      </w:r>
    </w:p>
    <w:p w14:paraId="6FB6A41B" w14:textId="2937A9CA" w:rsidR="00AF0DFF" w:rsidRPr="004D41C2" w:rsidRDefault="00AF0DFF">
      <w:pPr>
        <w:pStyle w:val="ListParagraph"/>
        <w:numPr>
          <w:ilvl w:val="0"/>
          <w:numId w:val="31"/>
        </w:numPr>
        <w:spacing w:before="0" w:after="160" w:line="360" w:lineRule="auto"/>
        <w:jc w:val="both"/>
        <w:rPr>
          <w:sz w:val="26"/>
          <w:szCs w:val="26"/>
        </w:rPr>
      </w:pPr>
      <w:r w:rsidRPr="004D41C2">
        <w:rPr>
          <w:sz w:val="26"/>
          <w:szCs w:val="26"/>
        </w:rPr>
        <w:t>Xác minh thông báo hiển thị chứa “Error: Please select a review rating!”</w:t>
      </w:r>
    </w:p>
    <w:p w14:paraId="4CC28676" w14:textId="021E9D4E" w:rsidR="00AF0DFF" w:rsidRPr="004D41C2" w:rsidRDefault="00AF0DFF">
      <w:pPr>
        <w:pStyle w:val="ListParagraph"/>
        <w:numPr>
          <w:ilvl w:val="0"/>
          <w:numId w:val="29"/>
        </w:numPr>
        <w:spacing w:before="0" w:after="160" w:line="360" w:lineRule="auto"/>
        <w:jc w:val="both"/>
        <w:rPr>
          <w:b/>
          <w:iCs/>
          <w:sz w:val="26"/>
          <w:szCs w:val="26"/>
        </w:rPr>
      </w:pPr>
      <w:r w:rsidRPr="004D41C2">
        <w:rPr>
          <w:b/>
          <w:iCs/>
          <w:sz w:val="26"/>
          <w:szCs w:val="26"/>
        </w:rPr>
        <w:t>Tc</w:t>
      </w:r>
      <w:r w:rsidR="004D41C2" w:rsidRPr="004D41C2">
        <w:rPr>
          <w:b/>
          <w:iCs/>
          <w:sz w:val="26"/>
          <w:szCs w:val="26"/>
        </w:rPr>
        <w:t>3</w:t>
      </w:r>
      <w:r w:rsidRPr="004D41C2">
        <w:rPr>
          <w:b/>
          <w:iCs/>
          <w:sz w:val="26"/>
          <w:szCs w:val="26"/>
        </w:rPr>
        <w:t xml:space="preserve">: Kiểm tra đánh giá không hợp lệ - tên dưới 3 kí tự </w:t>
      </w:r>
    </w:p>
    <w:p w14:paraId="5DAD3103" w14:textId="77777777" w:rsidR="00AF0DFF" w:rsidRPr="004D41C2" w:rsidRDefault="00AF0DFF">
      <w:pPr>
        <w:pStyle w:val="ListParagraph"/>
        <w:numPr>
          <w:ilvl w:val="0"/>
          <w:numId w:val="36"/>
        </w:numPr>
        <w:spacing w:line="360" w:lineRule="auto"/>
        <w:jc w:val="both"/>
        <w:rPr>
          <w:sz w:val="26"/>
          <w:szCs w:val="26"/>
        </w:rPr>
      </w:pPr>
      <w:r w:rsidRPr="004D41C2">
        <w:rPr>
          <w:sz w:val="26"/>
          <w:szCs w:val="26"/>
        </w:rPr>
        <w:t>Mô tả: Xác minh thông báo lỗi nếu tên người dùng không hợp lệ</w:t>
      </w:r>
    </w:p>
    <w:p w14:paraId="583E1941" w14:textId="77777777" w:rsidR="00AF0DFF" w:rsidRPr="004D41C2" w:rsidRDefault="00AF0DFF">
      <w:pPr>
        <w:pStyle w:val="ListParagraph"/>
        <w:numPr>
          <w:ilvl w:val="0"/>
          <w:numId w:val="36"/>
        </w:numPr>
        <w:spacing w:line="360" w:lineRule="auto"/>
        <w:jc w:val="both"/>
        <w:rPr>
          <w:sz w:val="26"/>
          <w:szCs w:val="26"/>
        </w:rPr>
      </w:pPr>
      <w:r w:rsidRPr="004D41C2">
        <w:rPr>
          <w:sz w:val="26"/>
          <w:szCs w:val="26"/>
        </w:rPr>
        <w:t>Bước thực hiện</w:t>
      </w:r>
    </w:p>
    <w:p w14:paraId="615BB24C" w14:textId="77777777" w:rsidR="00AF0DFF" w:rsidRPr="004D41C2" w:rsidRDefault="00AF0DFF">
      <w:pPr>
        <w:pStyle w:val="ListParagraph"/>
        <w:numPr>
          <w:ilvl w:val="0"/>
          <w:numId w:val="32"/>
        </w:numPr>
        <w:spacing w:before="0" w:after="160" w:line="360" w:lineRule="auto"/>
        <w:jc w:val="both"/>
        <w:rPr>
          <w:rStyle w:val="Hyperlink"/>
          <w:color w:val="auto"/>
          <w:sz w:val="26"/>
          <w:szCs w:val="26"/>
          <w:u w:val="none"/>
        </w:rPr>
      </w:pPr>
      <w:r w:rsidRPr="004D41C2">
        <w:rPr>
          <w:sz w:val="26"/>
          <w:szCs w:val="26"/>
        </w:rPr>
        <w:t>Truy cập vào trang: https://automationteststore.com/</w:t>
      </w:r>
    </w:p>
    <w:p w14:paraId="15D3E5BA" w14:textId="77777777" w:rsidR="00AF0DFF" w:rsidRPr="004D41C2" w:rsidRDefault="00AF0DFF">
      <w:pPr>
        <w:pStyle w:val="ListParagraph"/>
        <w:numPr>
          <w:ilvl w:val="0"/>
          <w:numId w:val="32"/>
        </w:numPr>
        <w:spacing w:before="0" w:after="160" w:line="360" w:lineRule="auto"/>
        <w:jc w:val="both"/>
        <w:rPr>
          <w:rStyle w:val="Hyperlink"/>
          <w:color w:val="auto"/>
          <w:sz w:val="26"/>
          <w:szCs w:val="26"/>
          <w:u w:val="none"/>
        </w:rPr>
      </w:pPr>
      <w:r w:rsidRPr="004D41C2">
        <w:rPr>
          <w:rStyle w:val="Hyperlink"/>
          <w:color w:val="auto"/>
          <w:sz w:val="26"/>
          <w:szCs w:val="26"/>
          <w:u w:val="none"/>
        </w:rPr>
        <w:t>Đăng nhập thành công</w:t>
      </w:r>
    </w:p>
    <w:p w14:paraId="7D20DB6C" w14:textId="77777777" w:rsidR="00AF0DFF" w:rsidRPr="004D41C2" w:rsidRDefault="00AF0DFF">
      <w:pPr>
        <w:pStyle w:val="ListParagraph"/>
        <w:numPr>
          <w:ilvl w:val="0"/>
          <w:numId w:val="32"/>
        </w:numPr>
        <w:spacing w:before="0" w:after="160" w:line="360" w:lineRule="auto"/>
        <w:jc w:val="both"/>
        <w:rPr>
          <w:rStyle w:val="Hyperlink"/>
          <w:color w:val="auto"/>
          <w:sz w:val="26"/>
          <w:szCs w:val="26"/>
          <w:u w:val="none"/>
        </w:rPr>
      </w:pPr>
      <w:r w:rsidRPr="004D41C2">
        <w:rPr>
          <w:rStyle w:val="Hyperlink"/>
          <w:color w:val="auto"/>
          <w:sz w:val="26"/>
          <w:szCs w:val="26"/>
          <w:u w:val="none"/>
        </w:rPr>
        <w:t>Chọn vào sản phẩm bất kì</w:t>
      </w:r>
    </w:p>
    <w:p w14:paraId="708EA9AE" w14:textId="77777777" w:rsidR="00AF0DFF" w:rsidRPr="004D41C2" w:rsidRDefault="00AF0DFF">
      <w:pPr>
        <w:pStyle w:val="ListParagraph"/>
        <w:numPr>
          <w:ilvl w:val="0"/>
          <w:numId w:val="32"/>
        </w:numPr>
        <w:spacing w:before="0" w:after="160" w:line="360" w:lineRule="auto"/>
        <w:jc w:val="both"/>
        <w:rPr>
          <w:rStyle w:val="Hyperlink"/>
          <w:color w:val="auto"/>
          <w:sz w:val="26"/>
          <w:szCs w:val="26"/>
          <w:u w:val="none"/>
        </w:rPr>
      </w:pPr>
      <w:r w:rsidRPr="004D41C2">
        <w:rPr>
          <w:rStyle w:val="Hyperlink"/>
          <w:color w:val="auto"/>
          <w:sz w:val="26"/>
          <w:szCs w:val="26"/>
          <w:u w:val="none"/>
        </w:rPr>
        <w:t>Chọn vào mục Review</w:t>
      </w:r>
    </w:p>
    <w:p w14:paraId="2C106456" w14:textId="77777777" w:rsidR="00AF0DFF" w:rsidRPr="004D41C2" w:rsidRDefault="00AF0DFF">
      <w:pPr>
        <w:pStyle w:val="ListParagraph"/>
        <w:numPr>
          <w:ilvl w:val="0"/>
          <w:numId w:val="32"/>
        </w:numPr>
        <w:spacing w:before="0" w:after="160" w:line="360" w:lineRule="auto"/>
        <w:jc w:val="both"/>
        <w:rPr>
          <w:sz w:val="26"/>
          <w:szCs w:val="26"/>
        </w:rPr>
      </w:pPr>
      <w:r w:rsidRPr="004D41C2">
        <w:rPr>
          <w:sz w:val="26"/>
          <w:szCs w:val="26"/>
        </w:rPr>
        <w:t>Người dùng nhập một đánh giá không hợp lệ</w:t>
      </w:r>
    </w:p>
    <w:p w14:paraId="0BE5EEEB" w14:textId="77777777" w:rsidR="00AF0DFF" w:rsidRPr="004D41C2" w:rsidRDefault="00AF0DFF" w:rsidP="00972EB7">
      <w:pPr>
        <w:spacing w:line="360" w:lineRule="auto"/>
        <w:ind w:left="1080"/>
        <w:jc w:val="both"/>
        <w:rPr>
          <w:sz w:val="26"/>
          <w:szCs w:val="26"/>
        </w:rPr>
      </w:pPr>
      <w:r w:rsidRPr="004D41C2">
        <w:rPr>
          <w:sz w:val="26"/>
          <w:szCs w:val="26"/>
        </w:rPr>
        <w:t>+ Rating: 1 sao</w:t>
      </w:r>
    </w:p>
    <w:p w14:paraId="0F0B5F47" w14:textId="77777777" w:rsidR="00AF0DFF" w:rsidRPr="004D41C2" w:rsidRDefault="00AF0DFF" w:rsidP="00972EB7">
      <w:pPr>
        <w:spacing w:line="360" w:lineRule="auto"/>
        <w:ind w:left="1080"/>
        <w:jc w:val="both"/>
        <w:rPr>
          <w:sz w:val="26"/>
          <w:szCs w:val="26"/>
        </w:rPr>
      </w:pPr>
      <w:r w:rsidRPr="004D41C2">
        <w:rPr>
          <w:sz w:val="26"/>
          <w:szCs w:val="26"/>
        </w:rPr>
        <w:t>+ Review Name để trống</w:t>
      </w:r>
    </w:p>
    <w:p w14:paraId="4252D938" w14:textId="77777777" w:rsidR="00AF0DFF" w:rsidRPr="004D41C2" w:rsidRDefault="00AF0DFF" w:rsidP="00972EB7">
      <w:pPr>
        <w:spacing w:line="360" w:lineRule="auto"/>
        <w:ind w:left="1080"/>
        <w:jc w:val="both"/>
        <w:rPr>
          <w:sz w:val="26"/>
          <w:szCs w:val="26"/>
        </w:rPr>
      </w:pPr>
      <w:r w:rsidRPr="004D41C2">
        <w:rPr>
          <w:sz w:val="26"/>
          <w:szCs w:val="26"/>
        </w:rPr>
        <w:t>+ Review Text: Sản phẩm chất lượng, sẽ ủng hộ lại!</w:t>
      </w:r>
    </w:p>
    <w:p w14:paraId="7F641C8C" w14:textId="77777777" w:rsidR="00AF0DFF" w:rsidRPr="004D41C2" w:rsidRDefault="00AF0DFF" w:rsidP="00972EB7">
      <w:pPr>
        <w:spacing w:line="360" w:lineRule="auto"/>
        <w:ind w:left="1080"/>
        <w:jc w:val="both"/>
        <w:rPr>
          <w:sz w:val="26"/>
          <w:szCs w:val="26"/>
        </w:rPr>
      </w:pPr>
      <w:r w:rsidRPr="004D41C2">
        <w:rPr>
          <w:sz w:val="26"/>
          <w:szCs w:val="26"/>
        </w:rPr>
        <w:t>+ Capcha chính xác</w:t>
      </w:r>
    </w:p>
    <w:p w14:paraId="3EA81395" w14:textId="77777777" w:rsidR="00AF0DFF" w:rsidRPr="004D41C2" w:rsidRDefault="00AF0DFF">
      <w:pPr>
        <w:pStyle w:val="ListParagraph"/>
        <w:numPr>
          <w:ilvl w:val="0"/>
          <w:numId w:val="32"/>
        </w:numPr>
        <w:spacing w:before="0" w:after="160" w:line="360" w:lineRule="auto"/>
        <w:jc w:val="both"/>
        <w:rPr>
          <w:sz w:val="26"/>
          <w:szCs w:val="26"/>
        </w:rPr>
      </w:pPr>
      <w:r w:rsidRPr="004D41C2">
        <w:rPr>
          <w:sz w:val="26"/>
          <w:szCs w:val="26"/>
        </w:rPr>
        <w:lastRenderedPageBreak/>
        <w:t>Nhấn Submit</w:t>
      </w:r>
    </w:p>
    <w:p w14:paraId="5104042F" w14:textId="77777777" w:rsidR="00AF0DFF" w:rsidRPr="004D41C2" w:rsidRDefault="00AF0DFF">
      <w:pPr>
        <w:pStyle w:val="ListParagraph"/>
        <w:numPr>
          <w:ilvl w:val="0"/>
          <w:numId w:val="32"/>
        </w:numPr>
        <w:spacing w:before="0" w:after="160" w:line="360" w:lineRule="auto"/>
        <w:jc w:val="both"/>
        <w:rPr>
          <w:sz w:val="26"/>
          <w:szCs w:val="26"/>
        </w:rPr>
      </w:pPr>
      <w:r w:rsidRPr="004D41C2">
        <w:rPr>
          <w:sz w:val="26"/>
          <w:szCs w:val="26"/>
        </w:rPr>
        <w:t>Xác minh thông báo hiển thị chứa “Error: Review Name must be between 3 and 25 characters!”</w:t>
      </w:r>
    </w:p>
    <w:p w14:paraId="22215CBD" w14:textId="6A5109A4" w:rsidR="00AF0DFF" w:rsidRPr="004D41C2" w:rsidRDefault="00AF0DFF">
      <w:pPr>
        <w:pStyle w:val="ListParagraph"/>
        <w:numPr>
          <w:ilvl w:val="0"/>
          <w:numId w:val="29"/>
        </w:numPr>
        <w:spacing w:before="0" w:after="160" w:line="360" w:lineRule="auto"/>
        <w:jc w:val="both"/>
        <w:rPr>
          <w:b/>
          <w:iCs/>
          <w:sz w:val="26"/>
          <w:szCs w:val="26"/>
        </w:rPr>
      </w:pPr>
      <w:r w:rsidRPr="004D41C2">
        <w:rPr>
          <w:b/>
          <w:iCs/>
          <w:sz w:val="26"/>
          <w:szCs w:val="26"/>
        </w:rPr>
        <w:t>Tc</w:t>
      </w:r>
      <w:r w:rsidR="004D41C2" w:rsidRPr="004D41C2">
        <w:rPr>
          <w:b/>
          <w:iCs/>
          <w:sz w:val="26"/>
          <w:szCs w:val="26"/>
        </w:rPr>
        <w:t>4</w:t>
      </w:r>
      <w:r w:rsidRPr="004D41C2">
        <w:rPr>
          <w:b/>
          <w:iCs/>
          <w:sz w:val="26"/>
          <w:szCs w:val="26"/>
        </w:rPr>
        <w:t xml:space="preserve">: Kiểm tra đánh giá không hợp lệ - tên trên 25 kí tự </w:t>
      </w:r>
    </w:p>
    <w:p w14:paraId="74EF7415" w14:textId="77777777" w:rsidR="00AF0DFF" w:rsidRPr="004D41C2" w:rsidRDefault="00AF0DFF">
      <w:pPr>
        <w:pStyle w:val="ListParagraph"/>
        <w:numPr>
          <w:ilvl w:val="0"/>
          <w:numId w:val="37"/>
        </w:numPr>
        <w:spacing w:line="360" w:lineRule="auto"/>
        <w:jc w:val="both"/>
        <w:rPr>
          <w:sz w:val="26"/>
          <w:szCs w:val="26"/>
        </w:rPr>
      </w:pPr>
      <w:r w:rsidRPr="004D41C2">
        <w:rPr>
          <w:sz w:val="26"/>
          <w:szCs w:val="26"/>
        </w:rPr>
        <w:t>Mô tả: Xác minh thông báo lỗi nếu tên người dùng không hợp lệ</w:t>
      </w:r>
    </w:p>
    <w:p w14:paraId="21453707" w14:textId="77777777" w:rsidR="00AF0DFF" w:rsidRPr="004D41C2" w:rsidRDefault="00AF0DFF">
      <w:pPr>
        <w:pStyle w:val="ListParagraph"/>
        <w:numPr>
          <w:ilvl w:val="0"/>
          <w:numId w:val="37"/>
        </w:numPr>
        <w:spacing w:line="360" w:lineRule="auto"/>
        <w:jc w:val="both"/>
        <w:rPr>
          <w:sz w:val="26"/>
          <w:szCs w:val="26"/>
        </w:rPr>
      </w:pPr>
      <w:r w:rsidRPr="004D41C2">
        <w:rPr>
          <w:sz w:val="26"/>
          <w:szCs w:val="26"/>
        </w:rPr>
        <w:t>Bước thực hiện</w:t>
      </w:r>
    </w:p>
    <w:p w14:paraId="775CC282" w14:textId="77777777" w:rsidR="00AF0DFF" w:rsidRPr="004D41C2" w:rsidRDefault="00AF0DFF">
      <w:pPr>
        <w:pStyle w:val="ListParagraph"/>
        <w:numPr>
          <w:ilvl w:val="0"/>
          <w:numId w:val="38"/>
        </w:numPr>
        <w:spacing w:before="0" w:after="160" w:line="360" w:lineRule="auto"/>
        <w:jc w:val="both"/>
        <w:rPr>
          <w:rStyle w:val="Hyperlink"/>
          <w:color w:val="auto"/>
          <w:sz w:val="26"/>
          <w:szCs w:val="26"/>
          <w:u w:val="none"/>
        </w:rPr>
      </w:pPr>
      <w:r w:rsidRPr="004D41C2">
        <w:rPr>
          <w:sz w:val="26"/>
          <w:szCs w:val="26"/>
        </w:rPr>
        <w:t>Truy cập vào trang: https://automationteststore.com/</w:t>
      </w:r>
    </w:p>
    <w:p w14:paraId="3C9EF38E" w14:textId="77777777" w:rsidR="00AF0DFF" w:rsidRPr="004D41C2" w:rsidRDefault="00AF0DFF">
      <w:pPr>
        <w:pStyle w:val="ListParagraph"/>
        <w:numPr>
          <w:ilvl w:val="0"/>
          <w:numId w:val="38"/>
        </w:numPr>
        <w:spacing w:before="0" w:after="160" w:line="360" w:lineRule="auto"/>
        <w:jc w:val="both"/>
        <w:rPr>
          <w:rStyle w:val="Hyperlink"/>
          <w:color w:val="auto"/>
          <w:sz w:val="26"/>
          <w:szCs w:val="26"/>
          <w:u w:val="none"/>
        </w:rPr>
      </w:pPr>
      <w:r w:rsidRPr="004D41C2">
        <w:rPr>
          <w:rStyle w:val="Hyperlink"/>
          <w:color w:val="auto"/>
          <w:sz w:val="26"/>
          <w:szCs w:val="26"/>
          <w:u w:val="none"/>
        </w:rPr>
        <w:t>Đăng nhập thành công</w:t>
      </w:r>
    </w:p>
    <w:p w14:paraId="38F27204" w14:textId="77777777" w:rsidR="00AF0DFF" w:rsidRPr="004D41C2" w:rsidRDefault="00AF0DFF">
      <w:pPr>
        <w:pStyle w:val="ListParagraph"/>
        <w:numPr>
          <w:ilvl w:val="0"/>
          <w:numId w:val="38"/>
        </w:numPr>
        <w:spacing w:before="0" w:after="160" w:line="360" w:lineRule="auto"/>
        <w:jc w:val="both"/>
        <w:rPr>
          <w:rStyle w:val="Hyperlink"/>
          <w:color w:val="auto"/>
          <w:sz w:val="26"/>
          <w:szCs w:val="26"/>
          <w:u w:val="none"/>
        </w:rPr>
      </w:pPr>
      <w:r w:rsidRPr="004D41C2">
        <w:rPr>
          <w:rStyle w:val="Hyperlink"/>
          <w:color w:val="auto"/>
          <w:sz w:val="26"/>
          <w:szCs w:val="26"/>
          <w:u w:val="none"/>
        </w:rPr>
        <w:t>Chọn vào sản phẩm bất kì</w:t>
      </w:r>
    </w:p>
    <w:p w14:paraId="480CDEB7" w14:textId="77777777" w:rsidR="00AF0DFF" w:rsidRPr="004D41C2" w:rsidRDefault="00AF0DFF">
      <w:pPr>
        <w:pStyle w:val="ListParagraph"/>
        <w:numPr>
          <w:ilvl w:val="0"/>
          <w:numId w:val="38"/>
        </w:numPr>
        <w:spacing w:before="0" w:after="160" w:line="360" w:lineRule="auto"/>
        <w:jc w:val="both"/>
        <w:rPr>
          <w:rStyle w:val="Hyperlink"/>
          <w:color w:val="auto"/>
          <w:sz w:val="26"/>
          <w:szCs w:val="26"/>
          <w:u w:val="none"/>
        </w:rPr>
      </w:pPr>
      <w:r w:rsidRPr="004D41C2">
        <w:rPr>
          <w:rStyle w:val="Hyperlink"/>
          <w:color w:val="auto"/>
          <w:sz w:val="26"/>
          <w:szCs w:val="26"/>
          <w:u w:val="none"/>
        </w:rPr>
        <w:t>Chọn vào mục Review</w:t>
      </w:r>
    </w:p>
    <w:p w14:paraId="30C8F576" w14:textId="77777777" w:rsidR="00AF0DFF" w:rsidRPr="004D41C2" w:rsidRDefault="00AF0DFF">
      <w:pPr>
        <w:pStyle w:val="ListParagraph"/>
        <w:numPr>
          <w:ilvl w:val="0"/>
          <w:numId w:val="38"/>
        </w:numPr>
        <w:spacing w:before="0" w:after="160" w:line="360" w:lineRule="auto"/>
        <w:jc w:val="both"/>
        <w:rPr>
          <w:sz w:val="26"/>
          <w:szCs w:val="26"/>
        </w:rPr>
      </w:pPr>
      <w:r w:rsidRPr="004D41C2">
        <w:rPr>
          <w:sz w:val="26"/>
          <w:szCs w:val="26"/>
        </w:rPr>
        <w:t>Người dùng nhập một đánh giá không hợp lệ</w:t>
      </w:r>
    </w:p>
    <w:p w14:paraId="287D87AF" w14:textId="77777777" w:rsidR="00AF0DFF" w:rsidRPr="004D41C2" w:rsidRDefault="00AF0DFF" w:rsidP="00972EB7">
      <w:pPr>
        <w:spacing w:line="360" w:lineRule="auto"/>
        <w:ind w:left="1080"/>
        <w:jc w:val="both"/>
        <w:rPr>
          <w:sz w:val="26"/>
          <w:szCs w:val="26"/>
        </w:rPr>
      </w:pPr>
      <w:r w:rsidRPr="004D41C2">
        <w:rPr>
          <w:sz w:val="26"/>
          <w:szCs w:val="26"/>
        </w:rPr>
        <w:t>+ Rating: 1 sao</w:t>
      </w:r>
    </w:p>
    <w:p w14:paraId="72CB19EA" w14:textId="77777777" w:rsidR="00AF0DFF" w:rsidRPr="004D41C2" w:rsidRDefault="00AF0DFF" w:rsidP="00972EB7">
      <w:pPr>
        <w:spacing w:line="360" w:lineRule="auto"/>
        <w:ind w:left="1080"/>
        <w:jc w:val="both"/>
        <w:rPr>
          <w:sz w:val="26"/>
          <w:szCs w:val="26"/>
        </w:rPr>
      </w:pPr>
      <w:r w:rsidRPr="004D41C2">
        <w:rPr>
          <w:sz w:val="26"/>
          <w:szCs w:val="26"/>
        </w:rPr>
        <w:t>+ Review Name: ádfghjklqwerty1234567890as</w:t>
      </w:r>
    </w:p>
    <w:p w14:paraId="74AE21F0" w14:textId="77777777" w:rsidR="00AF0DFF" w:rsidRPr="004D41C2" w:rsidRDefault="00AF0DFF" w:rsidP="00972EB7">
      <w:pPr>
        <w:spacing w:line="360" w:lineRule="auto"/>
        <w:ind w:left="1080"/>
        <w:jc w:val="both"/>
        <w:rPr>
          <w:sz w:val="26"/>
          <w:szCs w:val="26"/>
        </w:rPr>
      </w:pPr>
      <w:r w:rsidRPr="004D41C2">
        <w:rPr>
          <w:sz w:val="26"/>
          <w:szCs w:val="26"/>
        </w:rPr>
        <w:t>+ Review Text: Sản phẩm chất lượng, sẽ ủng hộ lại!</w:t>
      </w:r>
    </w:p>
    <w:p w14:paraId="5758DECF" w14:textId="77777777" w:rsidR="00AF0DFF" w:rsidRPr="004D41C2" w:rsidRDefault="00AF0DFF" w:rsidP="00972EB7">
      <w:pPr>
        <w:spacing w:line="360" w:lineRule="auto"/>
        <w:ind w:left="1080"/>
        <w:jc w:val="both"/>
        <w:rPr>
          <w:sz w:val="26"/>
          <w:szCs w:val="26"/>
        </w:rPr>
      </w:pPr>
      <w:r w:rsidRPr="004D41C2">
        <w:rPr>
          <w:sz w:val="26"/>
          <w:szCs w:val="26"/>
        </w:rPr>
        <w:t>+ Capcha chính xác</w:t>
      </w:r>
    </w:p>
    <w:p w14:paraId="07689753" w14:textId="77777777" w:rsidR="00AF0DFF" w:rsidRPr="004D41C2" w:rsidRDefault="00AF0DFF">
      <w:pPr>
        <w:pStyle w:val="ListParagraph"/>
        <w:numPr>
          <w:ilvl w:val="0"/>
          <w:numId w:val="38"/>
        </w:numPr>
        <w:spacing w:before="0" w:after="160" w:line="360" w:lineRule="auto"/>
        <w:jc w:val="both"/>
        <w:rPr>
          <w:sz w:val="26"/>
          <w:szCs w:val="26"/>
        </w:rPr>
      </w:pPr>
      <w:r w:rsidRPr="004D41C2">
        <w:rPr>
          <w:sz w:val="26"/>
          <w:szCs w:val="26"/>
        </w:rPr>
        <w:t>Nhấn Submit</w:t>
      </w:r>
    </w:p>
    <w:p w14:paraId="528202C0" w14:textId="77777777" w:rsidR="00AF0DFF" w:rsidRPr="004D41C2" w:rsidRDefault="00AF0DFF">
      <w:pPr>
        <w:pStyle w:val="ListParagraph"/>
        <w:numPr>
          <w:ilvl w:val="0"/>
          <w:numId w:val="38"/>
        </w:numPr>
        <w:spacing w:before="0" w:after="160" w:line="360" w:lineRule="auto"/>
        <w:jc w:val="both"/>
        <w:rPr>
          <w:sz w:val="26"/>
          <w:szCs w:val="26"/>
        </w:rPr>
      </w:pPr>
      <w:r w:rsidRPr="004D41C2">
        <w:rPr>
          <w:sz w:val="26"/>
          <w:szCs w:val="26"/>
        </w:rPr>
        <w:t>Xác minh thông báo hiển thị chứa “Error: Review Name must be between 3 and 25 characters!”</w:t>
      </w:r>
    </w:p>
    <w:p w14:paraId="60B0510C" w14:textId="59F553D7" w:rsidR="00AF0DFF" w:rsidRPr="004D41C2" w:rsidRDefault="00AF0DFF">
      <w:pPr>
        <w:pStyle w:val="ListParagraph"/>
        <w:numPr>
          <w:ilvl w:val="0"/>
          <w:numId w:val="29"/>
        </w:numPr>
        <w:spacing w:before="0" w:after="160" w:line="360" w:lineRule="auto"/>
        <w:jc w:val="both"/>
        <w:rPr>
          <w:b/>
          <w:iCs/>
          <w:sz w:val="26"/>
          <w:szCs w:val="26"/>
        </w:rPr>
      </w:pPr>
      <w:r w:rsidRPr="004D41C2">
        <w:rPr>
          <w:b/>
          <w:iCs/>
          <w:sz w:val="26"/>
          <w:szCs w:val="26"/>
        </w:rPr>
        <w:t>Tc</w:t>
      </w:r>
      <w:r w:rsidR="004D41C2">
        <w:rPr>
          <w:b/>
          <w:iCs/>
          <w:sz w:val="26"/>
          <w:szCs w:val="26"/>
        </w:rPr>
        <w:t>5</w:t>
      </w:r>
      <w:r w:rsidRPr="004D41C2">
        <w:rPr>
          <w:b/>
          <w:iCs/>
          <w:sz w:val="26"/>
          <w:szCs w:val="26"/>
        </w:rPr>
        <w:t>: Kiểm tra đánh giá không hợp lệ - tên chứa kí tự đặc biệt</w:t>
      </w:r>
    </w:p>
    <w:p w14:paraId="67221645" w14:textId="77777777" w:rsidR="00AF0DFF" w:rsidRPr="004D41C2" w:rsidRDefault="00AF0DFF">
      <w:pPr>
        <w:pStyle w:val="ListParagraph"/>
        <w:numPr>
          <w:ilvl w:val="0"/>
          <w:numId w:val="39"/>
        </w:numPr>
        <w:spacing w:line="360" w:lineRule="auto"/>
        <w:jc w:val="both"/>
        <w:rPr>
          <w:sz w:val="26"/>
          <w:szCs w:val="26"/>
        </w:rPr>
      </w:pPr>
      <w:r w:rsidRPr="004D41C2">
        <w:rPr>
          <w:sz w:val="26"/>
          <w:szCs w:val="26"/>
        </w:rPr>
        <w:t>Mô tả: Xác minh thông báo lỗi nếu tên người dùng không hợp lệ</w:t>
      </w:r>
    </w:p>
    <w:p w14:paraId="21BD37E6" w14:textId="77777777" w:rsidR="00AF0DFF" w:rsidRPr="004D41C2" w:rsidRDefault="00AF0DFF">
      <w:pPr>
        <w:pStyle w:val="ListParagraph"/>
        <w:numPr>
          <w:ilvl w:val="0"/>
          <w:numId w:val="39"/>
        </w:numPr>
        <w:spacing w:line="360" w:lineRule="auto"/>
        <w:jc w:val="both"/>
        <w:rPr>
          <w:sz w:val="26"/>
          <w:szCs w:val="26"/>
        </w:rPr>
      </w:pPr>
      <w:r w:rsidRPr="004D41C2">
        <w:rPr>
          <w:sz w:val="26"/>
          <w:szCs w:val="26"/>
        </w:rPr>
        <w:t>Bước thực hiện</w:t>
      </w:r>
    </w:p>
    <w:p w14:paraId="73163C6E" w14:textId="77777777" w:rsidR="00AF0DFF" w:rsidRPr="004D41C2" w:rsidRDefault="00AF0DFF">
      <w:pPr>
        <w:pStyle w:val="ListParagraph"/>
        <w:numPr>
          <w:ilvl w:val="0"/>
          <w:numId w:val="40"/>
        </w:numPr>
        <w:spacing w:before="0" w:after="160" w:line="360" w:lineRule="auto"/>
        <w:jc w:val="both"/>
        <w:rPr>
          <w:rStyle w:val="Hyperlink"/>
          <w:color w:val="auto"/>
          <w:sz w:val="26"/>
          <w:szCs w:val="26"/>
          <w:u w:val="none"/>
        </w:rPr>
      </w:pPr>
      <w:r w:rsidRPr="004D41C2">
        <w:rPr>
          <w:sz w:val="26"/>
          <w:szCs w:val="26"/>
        </w:rPr>
        <w:t>Truy cập vào trang: https://automationteststore.com/</w:t>
      </w:r>
    </w:p>
    <w:p w14:paraId="37194BE9" w14:textId="77777777" w:rsidR="00AF0DFF" w:rsidRPr="004D41C2" w:rsidRDefault="00AF0DFF">
      <w:pPr>
        <w:pStyle w:val="ListParagraph"/>
        <w:numPr>
          <w:ilvl w:val="0"/>
          <w:numId w:val="40"/>
        </w:numPr>
        <w:spacing w:before="0" w:after="160" w:line="360" w:lineRule="auto"/>
        <w:jc w:val="both"/>
        <w:rPr>
          <w:rStyle w:val="Hyperlink"/>
          <w:color w:val="auto"/>
          <w:sz w:val="26"/>
          <w:szCs w:val="26"/>
          <w:u w:val="none"/>
        </w:rPr>
      </w:pPr>
      <w:r w:rsidRPr="004D41C2">
        <w:rPr>
          <w:rStyle w:val="Hyperlink"/>
          <w:color w:val="auto"/>
          <w:sz w:val="26"/>
          <w:szCs w:val="26"/>
          <w:u w:val="none"/>
        </w:rPr>
        <w:t>Đăng nhập thành công</w:t>
      </w:r>
    </w:p>
    <w:p w14:paraId="6081FE89" w14:textId="77777777" w:rsidR="00AF0DFF" w:rsidRPr="004D41C2" w:rsidRDefault="00AF0DFF">
      <w:pPr>
        <w:pStyle w:val="ListParagraph"/>
        <w:numPr>
          <w:ilvl w:val="0"/>
          <w:numId w:val="40"/>
        </w:numPr>
        <w:spacing w:before="0" w:after="160" w:line="360" w:lineRule="auto"/>
        <w:jc w:val="both"/>
        <w:rPr>
          <w:rStyle w:val="Hyperlink"/>
          <w:color w:val="auto"/>
          <w:sz w:val="26"/>
          <w:szCs w:val="26"/>
          <w:u w:val="none"/>
        </w:rPr>
      </w:pPr>
      <w:r w:rsidRPr="004D41C2">
        <w:rPr>
          <w:rStyle w:val="Hyperlink"/>
          <w:color w:val="auto"/>
          <w:sz w:val="26"/>
          <w:szCs w:val="26"/>
          <w:u w:val="none"/>
        </w:rPr>
        <w:t>Chọn vào sản phẩm bất kì</w:t>
      </w:r>
    </w:p>
    <w:p w14:paraId="760EC640" w14:textId="77777777" w:rsidR="00AF0DFF" w:rsidRPr="004D41C2" w:rsidRDefault="00AF0DFF">
      <w:pPr>
        <w:pStyle w:val="ListParagraph"/>
        <w:numPr>
          <w:ilvl w:val="0"/>
          <w:numId w:val="40"/>
        </w:numPr>
        <w:spacing w:before="0" w:after="160" w:line="360" w:lineRule="auto"/>
        <w:jc w:val="both"/>
        <w:rPr>
          <w:rStyle w:val="Hyperlink"/>
          <w:color w:val="auto"/>
          <w:sz w:val="26"/>
          <w:szCs w:val="26"/>
          <w:u w:val="none"/>
        </w:rPr>
      </w:pPr>
      <w:r w:rsidRPr="004D41C2">
        <w:rPr>
          <w:rStyle w:val="Hyperlink"/>
          <w:color w:val="auto"/>
          <w:sz w:val="26"/>
          <w:szCs w:val="26"/>
          <w:u w:val="none"/>
        </w:rPr>
        <w:t>Chọn vào mục Review</w:t>
      </w:r>
    </w:p>
    <w:p w14:paraId="2FD88873" w14:textId="77777777" w:rsidR="00AF0DFF" w:rsidRPr="004D41C2" w:rsidRDefault="00AF0DFF">
      <w:pPr>
        <w:pStyle w:val="ListParagraph"/>
        <w:numPr>
          <w:ilvl w:val="0"/>
          <w:numId w:val="40"/>
        </w:numPr>
        <w:spacing w:before="0" w:after="160" w:line="360" w:lineRule="auto"/>
        <w:jc w:val="both"/>
        <w:rPr>
          <w:sz w:val="26"/>
          <w:szCs w:val="26"/>
        </w:rPr>
      </w:pPr>
      <w:r w:rsidRPr="004D41C2">
        <w:rPr>
          <w:sz w:val="26"/>
          <w:szCs w:val="26"/>
        </w:rPr>
        <w:t>Người dùng nhập một đánh giá không hợp lệ</w:t>
      </w:r>
    </w:p>
    <w:p w14:paraId="20F77FB7" w14:textId="77777777" w:rsidR="00AF0DFF" w:rsidRPr="004D41C2" w:rsidRDefault="00AF0DFF" w:rsidP="00972EB7">
      <w:pPr>
        <w:spacing w:line="360" w:lineRule="auto"/>
        <w:ind w:left="1080"/>
        <w:jc w:val="both"/>
        <w:rPr>
          <w:sz w:val="26"/>
          <w:szCs w:val="26"/>
        </w:rPr>
      </w:pPr>
      <w:r w:rsidRPr="004D41C2">
        <w:rPr>
          <w:sz w:val="26"/>
          <w:szCs w:val="26"/>
        </w:rPr>
        <w:t>+ Rating: 1 sao</w:t>
      </w:r>
    </w:p>
    <w:p w14:paraId="51EB6473" w14:textId="77777777" w:rsidR="00AF0DFF" w:rsidRPr="004D41C2" w:rsidRDefault="00AF0DFF" w:rsidP="00972EB7">
      <w:pPr>
        <w:spacing w:line="360" w:lineRule="auto"/>
        <w:ind w:left="1080"/>
        <w:jc w:val="both"/>
        <w:rPr>
          <w:sz w:val="26"/>
          <w:szCs w:val="26"/>
        </w:rPr>
      </w:pPr>
      <w:r w:rsidRPr="004D41C2">
        <w:rPr>
          <w:sz w:val="26"/>
          <w:szCs w:val="26"/>
        </w:rPr>
        <w:lastRenderedPageBreak/>
        <w:t>+ Review Name: Nguyễn Thị Phương Lan !@#$%^&amp;*</w:t>
      </w:r>
    </w:p>
    <w:p w14:paraId="4E7968DE" w14:textId="77777777" w:rsidR="00AF0DFF" w:rsidRPr="004D41C2" w:rsidRDefault="00AF0DFF" w:rsidP="00972EB7">
      <w:pPr>
        <w:spacing w:line="360" w:lineRule="auto"/>
        <w:ind w:left="1080"/>
        <w:jc w:val="both"/>
        <w:rPr>
          <w:sz w:val="26"/>
          <w:szCs w:val="26"/>
        </w:rPr>
      </w:pPr>
      <w:r w:rsidRPr="004D41C2">
        <w:rPr>
          <w:sz w:val="26"/>
          <w:szCs w:val="26"/>
        </w:rPr>
        <w:t>+ Review Text: Sản phẩm chất lượng, sẽ ủng hộ lại!</w:t>
      </w:r>
    </w:p>
    <w:p w14:paraId="22B8E55E" w14:textId="77777777" w:rsidR="00AF0DFF" w:rsidRPr="004D41C2" w:rsidRDefault="00AF0DFF" w:rsidP="00972EB7">
      <w:pPr>
        <w:spacing w:line="360" w:lineRule="auto"/>
        <w:ind w:left="1080"/>
        <w:jc w:val="both"/>
        <w:rPr>
          <w:sz w:val="26"/>
          <w:szCs w:val="26"/>
        </w:rPr>
      </w:pPr>
      <w:r w:rsidRPr="004D41C2">
        <w:rPr>
          <w:sz w:val="26"/>
          <w:szCs w:val="26"/>
        </w:rPr>
        <w:t>+ Capcha chính xác</w:t>
      </w:r>
    </w:p>
    <w:p w14:paraId="2A43FD06" w14:textId="77777777" w:rsidR="00AF0DFF" w:rsidRPr="004D41C2" w:rsidRDefault="00AF0DFF">
      <w:pPr>
        <w:pStyle w:val="ListParagraph"/>
        <w:numPr>
          <w:ilvl w:val="0"/>
          <w:numId w:val="40"/>
        </w:numPr>
        <w:spacing w:before="0" w:after="160" w:line="360" w:lineRule="auto"/>
        <w:jc w:val="both"/>
        <w:rPr>
          <w:sz w:val="26"/>
          <w:szCs w:val="26"/>
        </w:rPr>
      </w:pPr>
      <w:r w:rsidRPr="004D41C2">
        <w:rPr>
          <w:sz w:val="26"/>
          <w:szCs w:val="26"/>
        </w:rPr>
        <w:t>Nhấn Submit</w:t>
      </w:r>
    </w:p>
    <w:p w14:paraId="1B69B101" w14:textId="25B0DC89" w:rsidR="00AF0DFF" w:rsidRPr="004D41C2" w:rsidRDefault="00AF0DFF">
      <w:pPr>
        <w:pStyle w:val="ListParagraph"/>
        <w:numPr>
          <w:ilvl w:val="0"/>
          <w:numId w:val="40"/>
        </w:numPr>
        <w:spacing w:before="0" w:after="160" w:line="360" w:lineRule="auto"/>
        <w:jc w:val="both"/>
        <w:rPr>
          <w:sz w:val="26"/>
          <w:szCs w:val="26"/>
        </w:rPr>
      </w:pPr>
      <w:r w:rsidRPr="004D41C2">
        <w:rPr>
          <w:sz w:val="26"/>
          <w:szCs w:val="26"/>
        </w:rPr>
        <w:t>Xác minh thông báo hiển thị chứa “Error: Review Name invalid”</w:t>
      </w:r>
    </w:p>
    <w:p w14:paraId="40B82737" w14:textId="2D78778D" w:rsidR="00AF0DFF" w:rsidRPr="004D41C2" w:rsidRDefault="00AF0DFF">
      <w:pPr>
        <w:pStyle w:val="ListParagraph"/>
        <w:numPr>
          <w:ilvl w:val="0"/>
          <w:numId w:val="29"/>
        </w:numPr>
        <w:spacing w:before="0" w:after="160" w:line="360" w:lineRule="auto"/>
        <w:jc w:val="both"/>
        <w:rPr>
          <w:b/>
          <w:iCs/>
          <w:sz w:val="26"/>
          <w:szCs w:val="26"/>
        </w:rPr>
      </w:pPr>
      <w:r w:rsidRPr="004D41C2">
        <w:rPr>
          <w:b/>
          <w:iCs/>
          <w:sz w:val="26"/>
          <w:szCs w:val="26"/>
        </w:rPr>
        <w:t>Tc</w:t>
      </w:r>
      <w:r w:rsidR="004D41C2">
        <w:rPr>
          <w:b/>
          <w:iCs/>
          <w:sz w:val="26"/>
          <w:szCs w:val="26"/>
        </w:rPr>
        <w:t>6</w:t>
      </w:r>
      <w:r w:rsidRPr="004D41C2">
        <w:rPr>
          <w:b/>
          <w:iCs/>
          <w:sz w:val="26"/>
          <w:szCs w:val="26"/>
        </w:rPr>
        <w:t>: Kiểm tra đánh giá không hợp lệ - đánh giá dưới 25 từ</w:t>
      </w:r>
    </w:p>
    <w:p w14:paraId="73C53721" w14:textId="77777777" w:rsidR="00AF0DFF" w:rsidRPr="004D41C2" w:rsidRDefault="00AF0DFF">
      <w:pPr>
        <w:pStyle w:val="ListParagraph"/>
        <w:numPr>
          <w:ilvl w:val="0"/>
          <w:numId w:val="41"/>
        </w:numPr>
        <w:spacing w:line="360" w:lineRule="auto"/>
        <w:jc w:val="both"/>
        <w:rPr>
          <w:sz w:val="26"/>
          <w:szCs w:val="26"/>
        </w:rPr>
      </w:pPr>
      <w:r w:rsidRPr="004D41C2">
        <w:rPr>
          <w:sz w:val="26"/>
          <w:szCs w:val="26"/>
        </w:rPr>
        <w:t>Mô tả: Xác minh thông báo lỗi nếu đánh giá không hợp lệ</w:t>
      </w:r>
    </w:p>
    <w:p w14:paraId="6FE0D822" w14:textId="77777777" w:rsidR="00AF0DFF" w:rsidRPr="004D41C2" w:rsidRDefault="00AF0DFF">
      <w:pPr>
        <w:pStyle w:val="ListParagraph"/>
        <w:numPr>
          <w:ilvl w:val="0"/>
          <w:numId w:val="41"/>
        </w:numPr>
        <w:spacing w:line="360" w:lineRule="auto"/>
        <w:jc w:val="both"/>
        <w:rPr>
          <w:sz w:val="26"/>
          <w:szCs w:val="26"/>
        </w:rPr>
      </w:pPr>
      <w:r w:rsidRPr="004D41C2">
        <w:rPr>
          <w:sz w:val="26"/>
          <w:szCs w:val="26"/>
        </w:rPr>
        <w:t>Bước thực hiện</w:t>
      </w:r>
    </w:p>
    <w:p w14:paraId="1FD086F7" w14:textId="77777777" w:rsidR="00AF0DFF" w:rsidRPr="004D41C2" w:rsidRDefault="00AF0DFF">
      <w:pPr>
        <w:pStyle w:val="ListParagraph"/>
        <w:numPr>
          <w:ilvl w:val="0"/>
          <w:numId w:val="33"/>
        </w:numPr>
        <w:spacing w:before="0" w:after="160" w:line="360" w:lineRule="auto"/>
        <w:jc w:val="both"/>
        <w:rPr>
          <w:rStyle w:val="Hyperlink"/>
          <w:color w:val="auto"/>
          <w:sz w:val="26"/>
          <w:szCs w:val="26"/>
          <w:u w:val="none"/>
        </w:rPr>
      </w:pPr>
      <w:r w:rsidRPr="004D41C2">
        <w:rPr>
          <w:sz w:val="26"/>
          <w:szCs w:val="26"/>
        </w:rPr>
        <w:t>Truy cập vào trang: https://automationteststore.com/</w:t>
      </w:r>
    </w:p>
    <w:p w14:paraId="1DD679E4" w14:textId="77777777" w:rsidR="00AF0DFF" w:rsidRPr="004D41C2" w:rsidRDefault="00AF0DFF">
      <w:pPr>
        <w:pStyle w:val="ListParagraph"/>
        <w:numPr>
          <w:ilvl w:val="0"/>
          <w:numId w:val="33"/>
        </w:numPr>
        <w:spacing w:before="0" w:after="160" w:line="360" w:lineRule="auto"/>
        <w:jc w:val="both"/>
        <w:rPr>
          <w:rStyle w:val="Hyperlink"/>
          <w:color w:val="auto"/>
          <w:sz w:val="26"/>
          <w:szCs w:val="26"/>
          <w:u w:val="none"/>
        </w:rPr>
      </w:pPr>
      <w:r w:rsidRPr="004D41C2">
        <w:rPr>
          <w:rStyle w:val="Hyperlink"/>
          <w:color w:val="auto"/>
          <w:sz w:val="26"/>
          <w:szCs w:val="26"/>
          <w:u w:val="none"/>
        </w:rPr>
        <w:t>Đăng nhập thành công</w:t>
      </w:r>
    </w:p>
    <w:p w14:paraId="480ED03B" w14:textId="77777777" w:rsidR="00AF0DFF" w:rsidRPr="004D41C2" w:rsidRDefault="00AF0DFF">
      <w:pPr>
        <w:pStyle w:val="ListParagraph"/>
        <w:numPr>
          <w:ilvl w:val="0"/>
          <w:numId w:val="33"/>
        </w:numPr>
        <w:spacing w:before="0" w:after="160" w:line="360" w:lineRule="auto"/>
        <w:jc w:val="both"/>
        <w:rPr>
          <w:rStyle w:val="Hyperlink"/>
          <w:color w:val="auto"/>
          <w:sz w:val="26"/>
          <w:szCs w:val="26"/>
          <w:u w:val="none"/>
        </w:rPr>
      </w:pPr>
      <w:r w:rsidRPr="004D41C2">
        <w:rPr>
          <w:rStyle w:val="Hyperlink"/>
          <w:color w:val="auto"/>
          <w:sz w:val="26"/>
          <w:szCs w:val="26"/>
          <w:u w:val="none"/>
        </w:rPr>
        <w:t>Chọn vào sản phẩm bất kì</w:t>
      </w:r>
    </w:p>
    <w:p w14:paraId="7B574E4F" w14:textId="77777777" w:rsidR="00AF0DFF" w:rsidRPr="004D41C2" w:rsidRDefault="00AF0DFF">
      <w:pPr>
        <w:pStyle w:val="ListParagraph"/>
        <w:numPr>
          <w:ilvl w:val="0"/>
          <w:numId w:val="33"/>
        </w:numPr>
        <w:spacing w:before="0" w:after="160" w:line="360" w:lineRule="auto"/>
        <w:jc w:val="both"/>
        <w:rPr>
          <w:rStyle w:val="Hyperlink"/>
          <w:color w:val="auto"/>
          <w:sz w:val="26"/>
          <w:szCs w:val="26"/>
          <w:u w:val="none"/>
        </w:rPr>
      </w:pPr>
      <w:r w:rsidRPr="004D41C2">
        <w:rPr>
          <w:rStyle w:val="Hyperlink"/>
          <w:color w:val="auto"/>
          <w:sz w:val="26"/>
          <w:szCs w:val="26"/>
          <w:u w:val="none"/>
        </w:rPr>
        <w:t>Chọn vào mục Review</w:t>
      </w:r>
    </w:p>
    <w:p w14:paraId="5F641599" w14:textId="77777777" w:rsidR="00AF0DFF" w:rsidRPr="004D41C2" w:rsidRDefault="00AF0DFF">
      <w:pPr>
        <w:pStyle w:val="ListParagraph"/>
        <w:numPr>
          <w:ilvl w:val="0"/>
          <w:numId w:val="33"/>
        </w:numPr>
        <w:spacing w:before="0" w:after="160" w:line="360" w:lineRule="auto"/>
        <w:jc w:val="both"/>
        <w:rPr>
          <w:sz w:val="26"/>
          <w:szCs w:val="26"/>
        </w:rPr>
      </w:pPr>
      <w:r w:rsidRPr="004D41C2">
        <w:rPr>
          <w:sz w:val="26"/>
          <w:szCs w:val="26"/>
        </w:rPr>
        <w:t>Người dùng nhập một đánh giá không hợp lệ</w:t>
      </w:r>
    </w:p>
    <w:p w14:paraId="1D9D73D0" w14:textId="77777777" w:rsidR="00AF0DFF" w:rsidRPr="004D41C2" w:rsidRDefault="00AF0DFF" w:rsidP="00972EB7">
      <w:pPr>
        <w:spacing w:line="360" w:lineRule="auto"/>
        <w:ind w:left="1080"/>
        <w:jc w:val="both"/>
        <w:rPr>
          <w:sz w:val="26"/>
          <w:szCs w:val="26"/>
        </w:rPr>
      </w:pPr>
      <w:r w:rsidRPr="004D41C2">
        <w:rPr>
          <w:sz w:val="26"/>
          <w:szCs w:val="26"/>
        </w:rPr>
        <w:t>+ Rating: 1 sao</w:t>
      </w:r>
    </w:p>
    <w:p w14:paraId="3C70B540" w14:textId="77777777" w:rsidR="00AF0DFF" w:rsidRPr="004D41C2" w:rsidRDefault="00AF0DFF" w:rsidP="00972EB7">
      <w:pPr>
        <w:spacing w:line="360" w:lineRule="auto"/>
        <w:ind w:left="1080"/>
        <w:jc w:val="both"/>
        <w:rPr>
          <w:sz w:val="26"/>
          <w:szCs w:val="26"/>
        </w:rPr>
      </w:pPr>
      <w:r w:rsidRPr="004D41C2">
        <w:rPr>
          <w:sz w:val="26"/>
          <w:szCs w:val="26"/>
        </w:rPr>
        <w:t>+ Review Name: Võ Hữu Tài</w:t>
      </w:r>
    </w:p>
    <w:p w14:paraId="4AE6250D" w14:textId="77777777" w:rsidR="00AF0DFF" w:rsidRPr="004D41C2" w:rsidRDefault="00AF0DFF" w:rsidP="00972EB7">
      <w:pPr>
        <w:spacing w:line="360" w:lineRule="auto"/>
        <w:ind w:left="1080"/>
        <w:jc w:val="both"/>
        <w:rPr>
          <w:sz w:val="26"/>
          <w:szCs w:val="26"/>
        </w:rPr>
      </w:pPr>
      <w:r w:rsidRPr="004D41C2">
        <w:rPr>
          <w:sz w:val="26"/>
          <w:szCs w:val="26"/>
        </w:rPr>
        <w:t xml:space="preserve">+ Review Text: sẽ ủng hộ </w:t>
      </w:r>
    </w:p>
    <w:p w14:paraId="7A284487" w14:textId="77777777" w:rsidR="00AF0DFF" w:rsidRPr="004D41C2" w:rsidRDefault="00AF0DFF" w:rsidP="00972EB7">
      <w:pPr>
        <w:spacing w:line="360" w:lineRule="auto"/>
        <w:ind w:left="1080"/>
        <w:jc w:val="both"/>
        <w:rPr>
          <w:sz w:val="26"/>
          <w:szCs w:val="26"/>
        </w:rPr>
      </w:pPr>
      <w:r w:rsidRPr="004D41C2">
        <w:rPr>
          <w:sz w:val="26"/>
          <w:szCs w:val="26"/>
        </w:rPr>
        <w:t>+ Capcha chính xác</w:t>
      </w:r>
    </w:p>
    <w:p w14:paraId="75D9E2F4" w14:textId="77777777" w:rsidR="00AF0DFF" w:rsidRPr="004D41C2" w:rsidRDefault="00AF0DFF">
      <w:pPr>
        <w:pStyle w:val="ListParagraph"/>
        <w:numPr>
          <w:ilvl w:val="0"/>
          <w:numId w:val="33"/>
        </w:numPr>
        <w:spacing w:before="0" w:after="160" w:line="360" w:lineRule="auto"/>
        <w:jc w:val="both"/>
        <w:rPr>
          <w:sz w:val="26"/>
          <w:szCs w:val="26"/>
        </w:rPr>
      </w:pPr>
      <w:r w:rsidRPr="004D41C2">
        <w:rPr>
          <w:sz w:val="26"/>
          <w:szCs w:val="26"/>
        </w:rPr>
        <w:t>Nhấn Submit</w:t>
      </w:r>
    </w:p>
    <w:p w14:paraId="42E4AAD8" w14:textId="77777777" w:rsidR="00AF0DFF" w:rsidRPr="004D41C2" w:rsidRDefault="00AF0DFF">
      <w:pPr>
        <w:pStyle w:val="ListParagraph"/>
        <w:numPr>
          <w:ilvl w:val="0"/>
          <w:numId w:val="33"/>
        </w:numPr>
        <w:spacing w:before="0" w:after="160" w:line="360" w:lineRule="auto"/>
        <w:jc w:val="both"/>
        <w:rPr>
          <w:sz w:val="26"/>
          <w:szCs w:val="26"/>
        </w:rPr>
      </w:pPr>
      <w:r w:rsidRPr="004D41C2">
        <w:rPr>
          <w:sz w:val="26"/>
          <w:szCs w:val="26"/>
        </w:rPr>
        <w:t>Xác minh thông báo hiển thị chứa “Error: Review Text must be between 25 and 1000 characters!”</w:t>
      </w:r>
    </w:p>
    <w:p w14:paraId="597AF237" w14:textId="7717B566" w:rsidR="00AF0DFF" w:rsidRPr="004D41C2" w:rsidRDefault="00AF0DFF">
      <w:pPr>
        <w:pStyle w:val="ListParagraph"/>
        <w:numPr>
          <w:ilvl w:val="0"/>
          <w:numId w:val="29"/>
        </w:numPr>
        <w:spacing w:before="0" w:after="160" w:line="360" w:lineRule="auto"/>
        <w:jc w:val="both"/>
        <w:rPr>
          <w:b/>
          <w:iCs/>
          <w:sz w:val="26"/>
          <w:szCs w:val="26"/>
        </w:rPr>
      </w:pPr>
      <w:r w:rsidRPr="004D41C2">
        <w:rPr>
          <w:b/>
          <w:iCs/>
          <w:sz w:val="26"/>
          <w:szCs w:val="26"/>
        </w:rPr>
        <w:t>Tc</w:t>
      </w:r>
      <w:r w:rsidR="004D41C2">
        <w:rPr>
          <w:b/>
          <w:iCs/>
          <w:sz w:val="26"/>
          <w:szCs w:val="26"/>
        </w:rPr>
        <w:t>7</w:t>
      </w:r>
      <w:r w:rsidRPr="004D41C2">
        <w:rPr>
          <w:b/>
          <w:iCs/>
          <w:sz w:val="26"/>
          <w:szCs w:val="26"/>
        </w:rPr>
        <w:t>: Kiểm tra đánh giá không hợp lệ - đánh giá trên 1000 từ</w:t>
      </w:r>
    </w:p>
    <w:p w14:paraId="5CAB0856" w14:textId="77777777" w:rsidR="00AF0DFF" w:rsidRPr="004D41C2" w:rsidRDefault="00AF0DFF">
      <w:pPr>
        <w:pStyle w:val="ListParagraph"/>
        <w:numPr>
          <w:ilvl w:val="0"/>
          <w:numId w:val="42"/>
        </w:numPr>
        <w:spacing w:line="360" w:lineRule="auto"/>
        <w:jc w:val="both"/>
        <w:rPr>
          <w:sz w:val="26"/>
          <w:szCs w:val="26"/>
        </w:rPr>
      </w:pPr>
      <w:r w:rsidRPr="004D41C2">
        <w:rPr>
          <w:sz w:val="26"/>
          <w:szCs w:val="26"/>
        </w:rPr>
        <w:t>Mô tả: Xác minh thông báo lỗi nếu đánh giá không hợp lệ</w:t>
      </w:r>
    </w:p>
    <w:p w14:paraId="286BBBB6" w14:textId="77777777" w:rsidR="00AF0DFF" w:rsidRPr="004D41C2" w:rsidRDefault="00AF0DFF">
      <w:pPr>
        <w:pStyle w:val="ListParagraph"/>
        <w:numPr>
          <w:ilvl w:val="0"/>
          <w:numId w:val="42"/>
        </w:numPr>
        <w:spacing w:line="360" w:lineRule="auto"/>
        <w:jc w:val="both"/>
        <w:rPr>
          <w:sz w:val="26"/>
          <w:szCs w:val="26"/>
        </w:rPr>
      </w:pPr>
      <w:r w:rsidRPr="004D41C2">
        <w:rPr>
          <w:sz w:val="26"/>
          <w:szCs w:val="26"/>
        </w:rPr>
        <w:t>Bước thực hiện</w:t>
      </w:r>
    </w:p>
    <w:p w14:paraId="480D013F" w14:textId="77777777" w:rsidR="00AF0DFF" w:rsidRPr="004D41C2" w:rsidRDefault="00AF0DFF">
      <w:pPr>
        <w:pStyle w:val="ListParagraph"/>
        <w:numPr>
          <w:ilvl w:val="0"/>
          <w:numId w:val="43"/>
        </w:numPr>
        <w:spacing w:before="0" w:after="160" w:line="360" w:lineRule="auto"/>
        <w:jc w:val="both"/>
        <w:rPr>
          <w:rStyle w:val="Hyperlink"/>
          <w:color w:val="auto"/>
          <w:sz w:val="26"/>
          <w:szCs w:val="26"/>
          <w:u w:val="none"/>
        </w:rPr>
      </w:pPr>
      <w:r w:rsidRPr="004D41C2">
        <w:rPr>
          <w:sz w:val="26"/>
          <w:szCs w:val="26"/>
        </w:rPr>
        <w:t>Truy cập vào trang: https://automationteststore.com/</w:t>
      </w:r>
    </w:p>
    <w:p w14:paraId="35F59658" w14:textId="77777777" w:rsidR="00AF0DFF" w:rsidRPr="004D41C2" w:rsidRDefault="00AF0DFF">
      <w:pPr>
        <w:pStyle w:val="ListParagraph"/>
        <w:numPr>
          <w:ilvl w:val="0"/>
          <w:numId w:val="43"/>
        </w:numPr>
        <w:spacing w:before="0" w:after="160" w:line="360" w:lineRule="auto"/>
        <w:jc w:val="both"/>
        <w:rPr>
          <w:rStyle w:val="Hyperlink"/>
          <w:color w:val="auto"/>
          <w:sz w:val="26"/>
          <w:szCs w:val="26"/>
          <w:u w:val="none"/>
        </w:rPr>
      </w:pPr>
      <w:r w:rsidRPr="004D41C2">
        <w:rPr>
          <w:rStyle w:val="Hyperlink"/>
          <w:color w:val="auto"/>
          <w:sz w:val="26"/>
          <w:szCs w:val="26"/>
          <w:u w:val="none"/>
        </w:rPr>
        <w:t>Đăng nhập thành công</w:t>
      </w:r>
    </w:p>
    <w:p w14:paraId="29957A3F" w14:textId="77777777" w:rsidR="00AF0DFF" w:rsidRPr="004D41C2" w:rsidRDefault="00AF0DFF">
      <w:pPr>
        <w:pStyle w:val="ListParagraph"/>
        <w:numPr>
          <w:ilvl w:val="0"/>
          <w:numId w:val="43"/>
        </w:numPr>
        <w:spacing w:before="0" w:after="160" w:line="360" w:lineRule="auto"/>
        <w:jc w:val="both"/>
        <w:rPr>
          <w:rStyle w:val="Hyperlink"/>
          <w:color w:val="auto"/>
          <w:sz w:val="26"/>
          <w:szCs w:val="26"/>
          <w:u w:val="none"/>
        </w:rPr>
      </w:pPr>
      <w:r w:rsidRPr="004D41C2">
        <w:rPr>
          <w:rStyle w:val="Hyperlink"/>
          <w:color w:val="auto"/>
          <w:sz w:val="26"/>
          <w:szCs w:val="26"/>
          <w:u w:val="none"/>
        </w:rPr>
        <w:t>Chọn vào sản phẩm bất kì</w:t>
      </w:r>
    </w:p>
    <w:p w14:paraId="667F9947" w14:textId="77777777" w:rsidR="00AF0DFF" w:rsidRPr="004D41C2" w:rsidRDefault="00AF0DFF">
      <w:pPr>
        <w:pStyle w:val="ListParagraph"/>
        <w:numPr>
          <w:ilvl w:val="0"/>
          <w:numId w:val="43"/>
        </w:numPr>
        <w:spacing w:before="0" w:after="160" w:line="360" w:lineRule="auto"/>
        <w:jc w:val="both"/>
        <w:rPr>
          <w:rStyle w:val="Hyperlink"/>
          <w:color w:val="auto"/>
          <w:sz w:val="26"/>
          <w:szCs w:val="26"/>
          <w:u w:val="none"/>
        </w:rPr>
      </w:pPr>
      <w:r w:rsidRPr="004D41C2">
        <w:rPr>
          <w:rStyle w:val="Hyperlink"/>
          <w:color w:val="auto"/>
          <w:sz w:val="26"/>
          <w:szCs w:val="26"/>
          <w:u w:val="none"/>
        </w:rPr>
        <w:t>Chọn vào mục Review</w:t>
      </w:r>
    </w:p>
    <w:p w14:paraId="48282331" w14:textId="77777777" w:rsidR="00AF0DFF" w:rsidRPr="004D41C2" w:rsidRDefault="00AF0DFF">
      <w:pPr>
        <w:pStyle w:val="ListParagraph"/>
        <w:numPr>
          <w:ilvl w:val="0"/>
          <w:numId w:val="43"/>
        </w:numPr>
        <w:spacing w:before="0" w:after="160" w:line="360" w:lineRule="auto"/>
        <w:jc w:val="both"/>
        <w:rPr>
          <w:sz w:val="26"/>
          <w:szCs w:val="26"/>
        </w:rPr>
      </w:pPr>
      <w:r w:rsidRPr="004D41C2">
        <w:rPr>
          <w:sz w:val="26"/>
          <w:szCs w:val="26"/>
        </w:rPr>
        <w:lastRenderedPageBreak/>
        <w:t>Người dùng nhập một đánh giá không hợp lệ</w:t>
      </w:r>
    </w:p>
    <w:p w14:paraId="46DAE5F1" w14:textId="77777777" w:rsidR="00AF0DFF" w:rsidRPr="004D41C2" w:rsidRDefault="00AF0DFF" w:rsidP="00972EB7">
      <w:pPr>
        <w:spacing w:line="360" w:lineRule="auto"/>
        <w:ind w:left="1080"/>
        <w:jc w:val="both"/>
        <w:rPr>
          <w:sz w:val="26"/>
          <w:szCs w:val="26"/>
        </w:rPr>
      </w:pPr>
      <w:r w:rsidRPr="004D41C2">
        <w:rPr>
          <w:sz w:val="26"/>
          <w:szCs w:val="26"/>
        </w:rPr>
        <w:t>+ Rating: 1 sao</w:t>
      </w:r>
    </w:p>
    <w:p w14:paraId="56B431E8" w14:textId="77777777" w:rsidR="00AF0DFF" w:rsidRPr="004D41C2" w:rsidRDefault="00AF0DFF" w:rsidP="00972EB7">
      <w:pPr>
        <w:spacing w:line="360" w:lineRule="auto"/>
        <w:ind w:left="1080"/>
        <w:jc w:val="both"/>
        <w:rPr>
          <w:sz w:val="26"/>
          <w:szCs w:val="26"/>
        </w:rPr>
      </w:pPr>
      <w:r w:rsidRPr="004D41C2">
        <w:rPr>
          <w:sz w:val="26"/>
          <w:szCs w:val="26"/>
        </w:rPr>
        <w:t>+ Review Name: Võ Hữu Tài</w:t>
      </w:r>
    </w:p>
    <w:p w14:paraId="59EB6593" w14:textId="77777777" w:rsidR="00AF0DFF" w:rsidRPr="004D41C2" w:rsidRDefault="00AF0DFF" w:rsidP="00972EB7">
      <w:pPr>
        <w:spacing w:line="360" w:lineRule="auto"/>
        <w:ind w:left="1080"/>
        <w:jc w:val="both"/>
        <w:rPr>
          <w:sz w:val="26"/>
          <w:szCs w:val="26"/>
        </w:rPr>
      </w:pPr>
      <w:r w:rsidRPr="004D41C2">
        <w:rPr>
          <w:sz w:val="26"/>
          <w:szCs w:val="26"/>
        </w:rPr>
        <w:t>+ Review Text: Trên 100 từ</w:t>
      </w:r>
    </w:p>
    <w:p w14:paraId="36A49F81" w14:textId="77777777" w:rsidR="00AF0DFF" w:rsidRPr="004D41C2" w:rsidRDefault="00AF0DFF" w:rsidP="00972EB7">
      <w:pPr>
        <w:spacing w:line="360" w:lineRule="auto"/>
        <w:ind w:left="1080"/>
        <w:jc w:val="both"/>
        <w:rPr>
          <w:sz w:val="26"/>
          <w:szCs w:val="26"/>
        </w:rPr>
      </w:pPr>
      <w:r w:rsidRPr="004D41C2">
        <w:rPr>
          <w:sz w:val="26"/>
          <w:szCs w:val="26"/>
        </w:rPr>
        <w:t>+ Capcha chính xác</w:t>
      </w:r>
    </w:p>
    <w:p w14:paraId="6487EF4D" w14:textId="77777777" w:rsidR="00AF0DFF" w:rsidRPr="004D41C2" w:rsidRDefault="00AF0DFF">
      <w:pPr>
        <w:pStyle w:val="ListParagraph"/>
        <w:numPr>
          <w:ilvl w:val="0"/>
          <w:numId w:val="43"/>
        </w:numPr>
        <w:spacing w:before="0" w:after="160" w:line="360" w:lineRule="auto"/>
        <w:jc w:val="both"/>
        <w:rPr>
          <w:sz w:val="26"/>
          <w:szCs w:val="26"/>
        </w:rPr>
      </w:pPr>
      <w:r w:rsidRPr="004D41C2">
        <w:rPr>
          <w:sz w:val="26"/>
          <w:szCs w:val="26"/>
        </w:rPr>
        <w:t>Nhấn Submit</w:t>
      </w:r>
    </w:p>
    <w:p w14:paraId="4DF45C33" w14:textId="77777777" w:rsidR="00AF0DFF" w:rsidRPr="004D41C2" w:rsidRDefault="00AF0DFF">
      <w:pPr>
        <w:pStyle w:val="ListParagraph"/>
        <w:numPr>
          <w:ilvl w:val="0"/>
          <w:numId w:val="43"/>
        </w:numPr>
        <w:spacing w:before="0" w:after="160" w:line="360" w:lineRule="auto"/>
        <w:jc w:val="both"/>
        <w:rPr>
          <w:sz w:val="26"/>
          <w:szCs w:val="26"/>
        </w:rPr>
      </w:pPr>
      <w:r w:rsidRPr="004D41C2">
        <w:rPr>
          <w:sz w:val="26"/>
          <w:szCs w:val="26"/>
        </w:rPr>
        <w:t>Xác minh thông báo hiển thị chứa “Error: Review Text must be between 25 and 1000 characters!”</w:t>
      </w:r>
    </w:p>
    <w:p w14:paraId="3281FAB4" w14:textId="5FC05024" w:rsidR="00AF0DFF" w:rsidRPr="004D41C2" w:rsidRDefault="00AF0DFF">
      <w:pPr>
        <w:pStyle w:val="ListParagraph"/>
        <w:numPr>
          <w:ilvl w:val="0"/>
          <w:numId w:val="29"/>
        </w:numPr>
        <w:spacing w:before="0" w:after="160" w:line="360" w:lineRule="auto"/>
        <w:jc w:val="both"/>
        <w:rPr>
          <w:b/>
          <w:iCs/>
          <w:sz w:val="26"/>
          <w:szCs w:val="26"/>
        </w:rPr>
      </w:pPr>
      <w:r w:rsidRPr="004D41C2">
        <w:rPr>
          <w:b/>
          <w:iCs/>
          <w:sz w:val="26"/>
          <w:szCs w:val="26"/>
        </w:rPr>
        <w:t>Tc</w:t>
      </w:r>
      <w:r w:rsidR="004D41C2">
        <w:rPr>
          <w:b/>
          <w:iCs/>
          <w:sz w:val="26"/>
          <w:szCs w:val="26"/>
        </w:rPr>
        <w:t>8</w:t>
      </w:r>
      <w:r w:rsidRPr="004D41C2">
        <w:rPr>
          <w:b/>
          <w:iCs/>
          <w:sz w:val="26"/>
          <w:szCs w:val="26"/>
        </w:rPr>
        <w:t>: Kiểm tra tính hợp lệ của đánh giá – nội dung đánh giá chứa kí tự đặc biệt</w:t>
      </w:r>
    </w:p>
    <w:p w14:paraId="3F7B8DA1" w14:textId="77777777" w:rsidR="00AF0DFF" w:rsidRPr="004D41C2" w:rsidRDefault="00AF0DFF">
      <w:pPr>
        <w:pStyle w:val="ListParagraph"/>
        <w:numPr>
          <w:ilvl w:val="0"/>
          <w:numId w:val="53"/>
        </w:numPr>
        <w:spacing w:line="360" w:lineRule="auto"/>
        <w:jc w:val="both"/>
        <w:rPr>
          <w:sz w:val="26"/>
          <w:szCs w:val="26"/>
        </w:rPr>
      </w:pPr>
      <w:r w:rsidRPr="004D41C2">
        <w:rPr>
          <w:sz w:val="26"/>
          <w:szCs w:val="26"/>
        </w:rPr>
        <w:t>Mô tả:Đảm bảo người dùng đánh giá hợp lệ</w:t>
      </w:r>
    </w:p>
    <w:p w14:paraId="01F522D9" w14:textId="77777777" w:rsidR="00AF0DFF" w:rsidRPr="004D41C2" w:rsidRDefault="00AF0DFF">
      <w:pPr>
        <w:pStyle w:val="ListParagraph"/>
        <w:numPr>
          <w:ilvl w:val="0"/>
          <w:numId w:val="53"/>
        </w:numPr>
        <w:spacing w:line="360" w:lineRule="auto"/>
        <w:jc w:val="both"/>
        <w:rPr>
          <w:sz w:val="26"/>
          <w:szCs w:val="26"/>
        </w:rPr>
      </w:pPr>
      <w:r w:rsidRPr="004D41C2">
        <w:rPr>
          <w:sz w:val="26"/>
          <w:szCs w:val="26"/>
        </w:rPr>
        <w:t>Bước thực hiện</w:t>
      </w:r>
    </w:p>
    <w:p w14:paraId="34468BA4" w14:textId="77777777" w:rsidR="00AF0DFF" w:rsidRPr="004D41C2" w:rsidRDefault="00AF0DFF">
      <w:pPr>
        <w:pStyle w:val="ListParagraph"/>
        <w:numPr>
          <w:ilvl w:val="0"/>
          <w:numId w:val="44"/>
        </w:numPr>
        <w:spacing w:before="0" w:after="160" w:line="360" w:lineRule="auto"/>
        <w:jc w:val="both"/>
        <w:rPr>
          <w:rStyle w:val="Hyperlink"/>
          <w:color w:val="auto"/>
          <w:sz w:val="26"/>
          <w:szCs w:val="26"/>
          <w:u w:val="none"/>
        </w:rPr>
      </w:pPr>
      <w:r w:rsidRPr="004D41C2">
        <w:rPr>
          <w:sz w:val="26"/>
          <w:szCs w:val="26"/>
        </w:rPr>
        <w:t>Truy cập vào trang: https://automationteststore.com/</w:t>
      </w:r>
    </w:p>
    <w:p w14:paraId="1167DDE3" w14:textId="77777777" w:rsidR="00AF0DFF" w:rsidRPr="004D41C2" w:rsidRDefault="00AF0DFF">
      <w:pPr>
        <w:pStyle w:val="ListParagraph"/>
        <w:numPr>
          <w:ilvl w:val="0"/>
          <w:numId w:val="44"/>
        </w:numPr>
        <w:spacing w:before="0" w:after="160" w:line="360" w:lineRule="auto"/>
        <w:jc w:val="both"/>
        <w:rPr>
          <w:sz w:val="26"/>
          <w:szCs w:val="26"/>
        </w:rPr>
      </w:pPr>
      <w:r w:rsidRPr="004D41C2">
        <w:rPr>
          <w:sz w:val="26"/>
          <w:szCs w:val="26"/>
        </w:rPr>
        <w:t>Đăng nhập thành công</w:t>
      </w:r>
    </w:p>
    <w:p w14:paraId="58B806A2" w14:textId="77777777" w:rsidR="00AF0DFF" w:rsidRPr="004D41C2" w:rsidRDefault="00AF0DFF">
      <w:pPr>
        <w:pStyle w:val="ListParagraph"/>
        <w:numPr>
          <w:ilvl w:val="0"/>
          <w:numId w:val="44"/>
        </w:numPr>
        <w:spacing w:before="0" w:after="160" w:line="360" w:lineRule="auto"/>
        <w:jc w:val="both"/>
        <w:rPr>
          <w:sz w:val="26"/>
          <w:szCs w:val="26"/>
        </w:rPr>
      </w:pPr>
      <w:r w:rsidRPr="004D41C2">
        <w:rPr>
          <w:sz w:val="26"/>
          <w:szCs w:val="26"/>
        </w:rPr>
        <w:t>Chọn vào sản phẩm bất kì</w:t>
      </w:r>
    </w:p>
    <w:p w14:paraId="26E36565" w14:textId="77777777" w:rsidR="00AF0DFF" w:rsidRPr="004D41C2" w:rsidRDefault="00AF0DFF">
      <w:pPr>
        <w:pStyle w:val="ListParagraph"/>
        <w:numPr>
          <w:ilvl w:val="0"/>
          <w:numId w:val="44"/>
        </w:numPr>
        <w:spacing w:before="0" w:after="160" w:line="360" w:lineRule="auto"/>
        <w:jc w:val="both"/>
        <w:rPr>
          <w:sz w:val="26"/>
          <w:szCs w:val="26"/>
        </w:rPr>
      </w:pPr>
      <w:r w:rsidRPr="004D41C2">
        <w:rPr>
          <w:sz w:val="26"/>
          <w:szCs w:val="26"/>
        </w:rPr>
        <w:t>Chọn vào mục Review</w:t>
      </w:r>
    </w:p>
    <w:p w14:paraId="7CB5A6C9" w14:textId="77777777" w:rsidR="00AF0DFF" w:rsidRPr="004D41C2" w:rsidRDefault="00AF0DFF">
      <w:pPr>
        <w:pStyle w:val="ListParagraph"/>
        <w:numPr>
          <w:ilvl w:val="0"/>
          <w:numId w:val="44"/>
        </w:numPr>
        <w:spacing w:before="0" w:after="160" w:line="360" w:lineRule="auto"/>
        <w:jc w:val="both"/>
        <w:rPr>
          <w:sz w:val="26"/>
          <w:szCs w:val="26"/>
        </w:rPr>
      </w:pPr>
      <w:r w:rsidRPr="004D41C2">
        <w:rPr>
          <w:sz w:val="26"/>
          <w:szCs w:val="26"/>
        </w:rPr>
        <w:t>Người dùng nhập một đánh giá hợp lệ</w:t>
      </w:r>
    </w:p>
    <w:p w14:paraId="5FCC57B7" w14:textId="77777777" w:rsidR="00AF0DFF" w:rsidRPr="004D41C2" w:rsidRDefault="00AF0DFF" w:rsidP="00972EB7">
      <w:pPr>
        <w:spacing w:line="360" w:lineRule="auto"/>
        <w:ind w:left="1080"/>
        <w:jc w:val="both"/>
        <w:rPr>
          <w:sz w:val="26"/>
          <w:szCs w:val="26"/>
        </w:rPr>
      </w:pPr>
      <w:r w:rsidRPr="004D41C2">
        <w:rPr>
          <w:sz w:val="26"/>
          <w:szCs w:val="26"/>
        </w:rPr>
        <w:t>+ Rating: 4 sao</w:t>
      </w:r>
    </w:p>
    <w:p w14:paraId="3D4DFA7F" w14:textId="77777777" w:rsidR="00AF0DFF" w:rsidRPr="004D41C2" w:rsidRDefault="00AF0DFF" w:rsidP="00972EB7">
      <w:pPr>
        <w:spacing w:line="360" w:lineRule="auto"/>
        <w:ind w:left="1080"/>
        <w:jc w:val="both"/>
        <w:rPr>
          <w:sz w:val="26"/>
          <w:szCs w:val="26"/>
        </w:rPr>
      </w:pPr>
      <w:r w:rsidRPr="004D41C2">
        <w:rPr>
          <w:sz w:val="26"/>
          <w:szCs w:val="26"/>
        </w:rPr>
        <w:t>+ Review Name: Nguyễn Thị Phương Lan</w:t>
      </w:r>
    </w:p>
    <w:p w14:paraId="738FAD01" w14:textId="77777777" w:rsidR="00AF0DFF" w:rsidRPr="004D41C2" w:rsidRDefault="00AF0DFF" w:rsidP="00972EB7">
      <w:pPr>
        <w:spacing w:line="360" w:lineRule="auto"/>
        <w:ind w:left="1080"/>
        <w:jc w:val="both"/>
        <w:rPr>
          <w:sz w:val="26"/>
          <w:szCs w:val="26"/>
        </w:rPr>
      </w:pPr>
      <w:r w:rsidRPr="004D41C2">
        <w:rPr>
          <w:sz w:val="26"/>
          <w:szCs w:val="26"/>
        </w:rPr>
        <w:t>+ Review Text: Sản phẩm chất lượng, sẽ ủng hộ lại!@#$%^&amp;*()</w:t>
      </w:r>
    </w:p>
    <w:p w14:paraId="69ECFB84" w14:textId="77777777" w:rsidR="00AF0DFF" w:rsidRPr="004D41C2" w:rsidRDefault="00AF0DFF" w:rsidP="00972EB7">
      <w:pPr>
        <w:spacing w:line="360" w:lineRule="auto"/>
        <w:ind w:left="1080"/>
        <w:jc w:val="both"/>
        <w:rPr>
          <w:sz w:val="26"/>
          <w:szCs w:val="26"/>
        </w:rPr>
      </w:pPr>
      <w:r w:rsidRPr="004D41C2">
        <w:rPr>
          <w:sz w:val="26"/>
          <w:szCs w:val="26"/>
        </w:rPr>
        <w:t>+ Capcha chính xác</w:t>
      </w:r>
    </w:p>
    <w:p w14:paraId="4379F668" w14:textId="77777777" w:rsidR="00AF0DFF" w:rsidRPr="004D41C2" w:rsidRDefault="00AF0DFF">
      <w:pPr>
        <w:pStyle w:val="ListParagraph"/>
        <w:numPr>
          <w:ilvl w:val="0"/>
          <w:numId w:val="44"/>
        </w:numPr>
        <w:spacing w:before="0" w:after="160" w:line="360" w:lineRule="auto"/>
        <w:jc w:val="both"/>
        <w:rPr>
          <w:sz w:val="26"/>
          <w:szCs w:val="26"/>
        </w:rPr>
      </w:pPr>
      <w:r w:rsidRPr="004D41C2">
        <w:rPr>
          <w:sz w:val="26"/>
          <w:szCs w:val="26"/>
        </w:rPr>
        <w:t>Nhấn Submit</w:t>
      </w:r>
    </w:p>
    <w:p w14:paraId="65A32D5A" w14:textId="55FD7636" w:rsidR="00AF0DFF" w:rsidRPr="004D41C2" w:rsidRDefault="00AF0DFF">
      <w:pPr>
        <w:pStyle w:val="ListParagraph"/>
        <w:numPr>
          <w:ilvl w:val="0"/>
          <w:numId w:val="44"/>
        </w:numPr>
        <w:spacing w:before="0" w:after="160" w:line="360" w:lineRule="auto"/>
        <w:jc w:val="both"/>
        <w:rPr>
          <w:sz w:val="26"/>
          <w:szCs w:val="26"/>
        </w:rPr>
      </w:pPr>
      <w:r w:rsidRPr="004D41C2">
        <w:rPr>
          <w:sz w:val="26"/>
          <w:szCs w:val="26"/>
        </w:rPr>
        <w:t>Xác minh thông báo hiển thị chứa “Thank you for your review. It has been submitted to the webmaster for approval”</w:t>
      </w:r>
    </w:p>
    <w:p w14:paraId="400FC4AA" w14:textId="3A5ABBCA" w:rsidR="00AF0DFF" w:rsidRPr="004D41C2" w:rsidRDefault="00AF0DFF">
      <w:pPr>
        <w:pStyle w:val="ListParagraph"/>
        <w:numPr>
          <w:ilvl w:val="0"/>
          <w:numId w:val="29"/>
        </w:numPr>
        <w:spacing w:before="0" w:after="160" w:line="360" w:lineRule="auto"/>
        <w:jc w:val="both"/>
        <w:rPr>
          <w:b/>
          <w:iCs/>
          <w:sz w:val="26"/>
          <w:szCs w:val="26"/>
        </w:rPr>
      </w:pPr>
      <w:r w:rsidRPr="004D41C2">
        <w:rPr>
          <w:b/>
          <w:iCs/>
          <w:sz w:val="26"/>
          <w:szCs w:val="26"/>
        </w:rPr>
        <w:t xml:space="preserve"> Tc</w:t>
      </w:r>
      <w:r w:rsidR="004D41C2">
        <w:rPr>
          <w:b/>
          <w:iCs/>
          <w:sz w:val="26"/>
          <w:szCs w:val="26"/>
        </w:rPr>
        <w:t>9</w:t>
      </w:r>
      <w:r w:rsidRPr="004D41C2">
        <w:rPr>
          <w:b/>
          <w:iCs/>
          <w:sz w:val="26"/>
          <w:szCs w:val="26"/>
        </w:rPr>
        <w:t>: Kiểm tra đánh giá không hợp lệ - capcha không hợp lệ</w:t>
      </w:r>
    </w:p>
    <w:p w14:paraId="37F887F9" w14:textId="77777777" w:rsidR="00AF0DFF" w:rsidRPr="004D41C2" w:rsidRDefault="00AF0DFF">
      <w:pPr>
        <w:pStyle w:val="ListParagraph"/>
        <w:numPr>
          <w:ilvl w:val="0"/>
          <w:numId w:val="45"/>
        </w:numPr>
        <w:spacing w:line="360" w:lineRule="auto"/>
        <w:jc w:val="both"/>
        <w:rPr>
          <w:sz w:val="26"/>
          <w:szCs w:val="26"/>
        </w:rPr>
      </w:pPr>
      <w:r w:rsidRPr="004D41C2">
        <w:rPr>
          <w:sz w:val="26"/>
          <w:szCs w:val="26"/>
        </w:rPr>
        <w:t>Mô tả: Xác minh thông báo lỗi nếu capcha không chính xác</w:t>
      </w:r>
    </w:p>
    <w:p w14:paraId="5485299B" w14:textId="77777777" w:rsidR="00AF0DFF" w:rsidRPr="004D41C2" w:rsidRDefault="00AF0DFF">
      <w:pPr>
        <w:pStyle w:val="ListParagraph"/>
        <w:numPr>
          <w:ilvl w:val="0"/>
          <w:numId w:val="45"/>
        </w:numPr>
        <w:spacing w:line="360" w:lineRule="auto"/>
        <w:jc w:val="both"/>
        <w:rPr>
          <w:sz w:val="26"/>
          <w:szCs w:val="26"/>
        </w:rPr>
      </w:pPr>
      <w:r w:rsidRPr="004D41C2">
        <w:rPr>
          <w:sz w:val="26"/>
          <w:szCs w:val="26"/>
        </w:rPr>
        <w:lastRenderedPageBreak/>
        <w:t>Bước thực hiện</w:t>
      </w:r>
    </w:p>
    <w:p w14:paraId="139A0A76" w14:textId="77777777" w:rsidR="00AF0DFF" w:rsidRPr="004D41C2" w:rsidRDefault="00AF0DFF">
      <w:pPr>
        <w:pStyle w:val="ListParagraph"/>
        <w:numPr>
          <w:ilvl w:val="0"/>
          <w:numId w:val="52"/>
        </w:numPr>
        <w:spacing w:before="0" w:after="160" w:line="360" w:lineRule="auto"/>
        <w:jc w:val="both"/>
        <w:rPr>
          <w:rStyle w:val="Hyperlink"/>
          <w:color w:val="auto"/>
          <w:sz w:val="26"/>
          <w:szCs w:val="26"/>
          <w:u w:val="none"/>
        </w:rPr>
      </w:pPr>
      <w:r w:rsidRPr="004D41C2">
        <w:rPr>
          <w:sz w:val="26"/>
          <w:szCs w:val="26"/>
        </w:rPr>
        <w:t>Truy cập vào trang: https://automationteststore.com/</w:t>
      </w:r>
    </w:p>
    <w:p w14:paraId="178FFA9B" w14:textId="77777777" w:rsidR="00AF0DFF" w:rsidRPr="004D41C2" w:rsidRDefault="00AF0DFF">
      <w:pPr>
        <w:pStyle w:val="ListParagraph"/>
        <w:numPr>
          <w:ilvl w:val="0"/>
          <w:numId w:val="52"/>
        </w:numPr>
        <w:spacing w:before="0" w:after="160" w:line="360" w:lineRule="auto"/>
        <w:jc w:val="both"/>
        <w:rPr>
          <w:rStyle w:val="Hyperlink"/>
          <w:color w:val="auto"/>
          <w:sz w:val="26"/>
          <w:szCs w:val="26"/>
          <w:u w:val="none"/>
        </w:rPr>
      </w:pPr>
      <w:r w:rsidRPr="004D41C2">
        <w:rPr>
          <w:rStyle w:val="Hyperlink"/>
          <w:color w:val="auto"/>
          <w:sz w:val="26"/>
          <w:szCs w:val="26"/>
          <w:u w:val="none"/>
        </w:rPr>
        <w:t>Đăng nhập thành công</w:t>
      </w:r>
    </w:p>
    <w:p w14:paraId="098DC675" w14:textId="77777777" w:rsidR="00AF0DFF" w:rsidRPr="004D41C2" w:rsidRDefault="00AF0DFF">
      <w:pPr>
        <w:pStyle w:val="ListParagraph"/>
        <w:numPr>
          <w:ilvl w:val="0"/>
          <w:numId w:val="52"/>
        </w:numPr>
        <w:spacing w:before="0" w:after="160" w:line="360" w:lineRule="auto"/>
        <w:jc w:val="both"/>
        <w:rPr>
          <w:rStyle w:val="Hyperlink"/>
          <w:color w:val="auto"/>
          <w:sz w:val="26"/>
          <w:szCs w:val="26"/>
          <w:u w:val="none"/>
        </w:rPr>
      </w:pPr>
      <w:r w:rsidRPr="004D41C2">
        <w:rPr>
          <w:rStyle w:val="Hyperlink"/>
          <w:color w:val="auto"/>
          <w:sz w:val="26"/>
          <w:szCs w:val="26"/>
          <w:u w:val="none"/>
        </w:rPr>
        <w:t>Chọn vào sản phẩm bất kì</w:t>
      </w:r>
    </w:p>
    <w:p w14:paraId="1F03282F" w14:textId="77777777" w:rsidR="00AF0DFF" w:rsidRPr="004D41C2" w:rsidRDefault="00AF0DFF">
      <w:pPr>
        <w:pStyle w:val="ListParagraph"/>
        <w:numPr>
          <w:ilvl w:val="0"/>
          <w:numId w:val="52"/>
        </w:numPr>
        <w:spacing w:before="0" w:after="160" w:line="360" w:lineRule="auto"/>
        <w:jc w:val="both"/>
        <w:rPr>
          <w:rStyle w:val="Hyperlink"/>
          <w:color w:val="auto"/>
          <w:sz w:val="26"/>
          <w:szCs w:val="26"/>
          <w:u w:val="none"/>
        </w:rPr>
      </w:pPr>
      <w:r w:rsidRPr="004D41C2">
        <w:rPr>
          <w:rStyle w:val="Hyperlink"/>
          <w:color w:val="auto"/>
          <w:sz w:val="26"/>
          <w:szCs w:val="26"/>
          <w:u w:val="none"/>
        </w:rPr>
        <w:t>Chọn vào mục Review</w:t>
      </w:r>
    </w:p>
    <w:p w14:paraId="572956F5" w14:textId="77777777" w:rsidR="00AF0DFF" w:rsidRPr="004D41C2" w:rsidRDefault="00AF0DFF">
      <w:pPr>
        <w:pStyle w:val="ListParagraph"/>
        <w:numPr>
          <w:ilvl w:val="0"/>
          <w:numId w:val="52"/>
        </w:numPr>
        <w:spacing w:before="0" w:after="160" w:line="360" w:lineRule="auto"/>
        <w:jc w:val="both"/>
        <w:rPr>
          <w:sz w:val="26"/>
          <w:szCs w:val="26"/>
        </w:rPr>
      </w:pPr>
      <w:r w:rsidRPr="004D41C2">
        <w:rPr>
          <w:sz w:val="26"/>
          <w:szCs w:val="26"/>
        </w:rPr>
        <w:t>Người dùng nhập một đánh giá không hợp lệ</w:t>
      </w:r>
    </w:p>
    <w:p w14:paraId="67F9E492" w14:textId="77777777" w:rsidR="00AF0DFF" w:rsidRPr="004D41C2" w:rsidRDefault="00AF0DFF" w:rsidP="00972EB7">
      <w:pPr>
        <w:spacing w:line="360" w:lineRule="auto"/>
        <w:ind w:left="1080"/>
        <w:jc w:val="both"/>
        <w:rPr>
          <w:sz w:val="26"/>
          <w:szCs w:val="26"/>
        </w:rPr>
      </w:pPr>
      <w:r w:rsidRPr="004D41C2">
        <w:rPr>
          <w:sz w:val="26"/>
          <w:szCs w:val="26"/>
        </w:rPr>
        <w:t>+ Rating: 1 sao</w:t>
      </w:r>
    </w:p>
    <w:p w14:paraId="78C2A0A2" w14:textId="77777777" w:rsidR="00AF0DFF" w:rsidRPr="004D41C2" w:rsidRDefault="00AF0DFF" w:rsidP="00972EB7">
      <w:pPr>
        <w:spacing w:line="360" w:lineRule="auto"/>
        <w:ind w:left="1080"/>
        <w:jc w:val="both"/>
        <w:rPr>
          <w:sz w:val="26"/>
          <w:szCs w:val="26"/>
        </w:rPr>
      </w:pPr>
      <w:r w:rsidRPr="004D41C2">
        <w:rPr>
          <w:sz w:val="26"/>
          <w:szCs w:val="26"/>
        </w:rPr>
        <w:t>+ Review Name: Võ Hữu Tài</w:t>
      </w:r>
    </w:p>
    <w:p w14:paraId="5D9960C2" w14:textId="77777777" w:rsidR="00AF0DFF" w:rsidRPr="004D41C2" w:rsidRDefault="00AF0DFF" w:rsidP="00972EB7">
      <w:pPr>
        <w:spacing w:line="360" w:lineRule="auto"/>
        <w:ind w:left="1080"/>
        <w:jc w:val="both"/>
        <w:rPr>
          <w:sz w:val="26"/>
          <w:szCs w:val="26"/>
        </w:rPr>
      </w:pPr>
      <w:r w:rsidRPr="004D41C2">
        <w:rPr>
          <w:sz w:val="26"/>
          <w:szCs w:val="26"/>
        </w:rPr>
        <w:t>+ Review Text: Sản phẩm chất lượng, sẽ ủng hộ lại!</w:t>
      </w:r>
    </w:p>
    <w:p w14:paraId="6021E0B2" w14:textId="77777777" w:rsidR="00AF0DFF" w:rsidRPr="004D41C2" w:rsidRDefault="00AF0DFF" w:rsidP="00972EB7">
      <w:pPr>
        <w:spacing w:line="360" w:lineRule="auto"/>
        <w:ind w:left="1080"/>
        <w:jc w:val="both"/>
        <w:rPr>
          <w:sz w:val="26"/>
          <w:szCs w:val="26"/>
        </w:rPr>
      </w:pPr>
      <w:r w:rsidRPr="004D41C2">
        <w:rPr>
          <w:sz w:val="26"/>
          <w:szCs w:val="26"/>
        </w:rPr>
        <w:t>+ Capcha sai hoặc để trống</w:t>
      </w:r>
    </w:p>
    <w:p w14:paraId="0EB5EDED" w14:textId="77777777" w:rsidR="00AF0DFF" w:rsidRPr="004D41C2" w:rsidRDefault="00AF0DFF">
      <w:pPr>
        <w:pStyle w:val="ListParagraph"/>
        <w:numPr>
          <w:ilvl w:val="0"/>
          <w:numId w:val="52"/>
        </w:numPr>
        <w:spacing w:before="0" w:after="160" w:line="360" w:lineRule="auto"/>
        <w:jc w:val="both"/>
        <w:rPr>
          <w:sz w:val="26"/>
          <w:szCs w:val="26"/>
        </w:rPr>
      </w:pPr>
      <w:r w:rsidRPr="004D41C2">
        <w:rPr>
          <w:sz w:val="26"/>
          <w:szCs w:val="26"/>
        </w:rPr>
        <w:t>Nhấn Submit</w:t>
      </w:r>
    </w:p>
    <w:p w14:paraId="0AA58832" w14:textId="668B9DB8" w:rsidR="00AF0DFF" w:rsidRPr="004D41C2" w:rsidRDefault="00AF0DFF">
      <w:pPr>
        <w:pStyle w:val="ListParagraph"/>
        <w:numPr>
          <w:ilvl w:val="0"/>
          <w:numId w:val="52"/>
        </w:numPr>
        <w:spacing w:before="0" w:after="160" w:line="360" w:lineRule="auto"/>
        <w:jc w:val="both"/>
        <w:rPr>
          <w:sz w:val="26"/>
          <w:szCs w:val="26"/>
        </w:rPr>
      </w:pPr>
      <w:r w:rsidRPr="004D41C2">
        <w:rPr>
          <w:sz w:val="26"/>
          <w:szCs w:val="26"/>
        </w:rPr>
        <w:t>Xác minh thông báo hiển thị chứa “Human verification has failed! Please try again.</w:t>
      </w:r>
      <w:r w:rsidR="004D41C2" w:rsidRPr="004D41C2">
        <w:rPr>
          <w:sz w:val="26"/>
          <w:szCs w:val="26"/>
        </w:rPr>
        <w:t>”</w:t>
      </w:r>
    </w:p>
    <w:p w14:paraId="0B66AE8C" w14:textId="5F383378" w:rsidR="00AF0DFF" w:rsidRPr="004D41C2" w:rsidRDefault="00AF0DFF">
      <w:pPr>
        <w:pStyle w:val="ListParagraph"/>
        <w:numPr>
          <w:ilvl w:val="0"/>
          <w:numId w:val="29"/>
        </w:numPr>
        <w:spacing w:before="0" w:after="160" w:line="360" w:lineRule="auto"/>
        <w:jc w:val="both"/>
        <w:rPr>
          <w:b/>
          <w:iCs/>
          <w:sz w:val="26"/>
          <w:szCs w:val="26"/>
        </w:rPr>
      </w:pPr>
      <w:r w:rsidRPr="004D41C2">
        <w:rPr>
          <w:b/>
          <w:iCs/>
          <w:sz w:val="26"/>
          <w:szCs w:val="26"/>
        </w:rPr>
        <w:t>Tc1</w:t>
      </w:r>
      <w:r w:rsidR="004D41C2">
        <w:rPr>
          <w:b/>
          <w:iCs/>
          <w:sz w:val="26"/>
          <w:szCs w:val="26"/>
        </w:rPr>
        <w:t>0</w:t>
      </w:r>
      <w:r w:rsidRPr="004D41C2">
        <w:rPr>
          <w:b/>
          <w:iCs/>
          <w:sz w:val="26"/>
          <w:szCs w:val="26"/>
        </w:rPr>
        <w:t>: Kiểm tra xác thực người dùng đánh giá sản phẩm</w:t>
      </w:r>
    </w:p>
    <w:p w14:paraId="7D42F62A" w14:textId="77777777" w:rsidR="00AF0DFF" w:rsidRPr="004D41C2" w:rsidRDefault="00AF0DFF">
      <w:pPr>
        <w:pStyle w:val="ListParagraph"/>
        <w:numPr>
          <w:ilvl w:val="0"/>
          <w:numId w:val="46"/>
        </w:numPr>
        <w:spacing w:line="360" w:lineRule="auto"/>
        <w:jc w:val="both"/>
        <w:rPr>
          <w:sz w:val="26"/>
          <w:szCs w:val="26"/>
        </w:rPr>
      </w:pPr>
      <w:r w:rsidRPr="004D41C2">
        <w:rPr>
          <w:sz w:val="26"/>
          <w:szCs w:val="26"/>
        </w:rPr>
        <w:t>Mô tả: Người dùng không thể đánh giá sản phẩm khi chưa đăng nhập thành công</w:t>
      </w:r>
    </w:p>
    <w:p w14:paraId="0CEAAA23" w14:textId="77777777" w:rsidR="00AF0DFF" w:rsidRPr="004D41C2" w:rsidRDefault="00AF0DFF">
      <w:pPr>
        <w:pStyle w:val="ListParagraph"/>
        <w:numPr>
          <w:ilvl w:val="0"/>
          <w:numId w:val="46"/>
        </w:numPr>
        <w:spacing w:line="360" w:lineRule="auto"/>
        <w:jc w:val="both"/>
        <w:rPr>
          <w:sz w:val="26"/>
          <w:szCs w:val="26"/>
        </w:rPr>
      </w:pPr>
      <w:r w:rsidRPr="004D41C2">
        <w:rPr>
          <w:sz w:val="26"/>
          <w:szCs w:val="26"/>
        </w:rPr>
        <w:t>Bước thực hiện</w:t>
      </w:r>
    </w:p>
    <w:p w14:paraId="218DC461" w14:textId="77777777" w:rsidR="00AF0DFF" w:rsidRPr="004D41C2" w:rsidRDefault="00AF0DFF">
      <w:pPr>
        <w:pStyle w:val="ListParagraph"/>
        <w:numPr>
          <w:ilvl w:val="0"/>
          <w:numId w:val="51"/>
        </w:numPr>
        <w:spacing w:before="0" w:after="160" w:line="360" w:lineRule="auto"/>
        <w:jc w:val="both"/>
        <w:rPr>
          <w:rStyle w:val="Hyperlink"/>
          <w:color w:val="auto"/>
          <w:sz w:val="26"/>
          <w:szCs w:val="26"/>
          <w:u w:val="none"/>
        </w:rPr>
      </w:pPr>
      <w:r w:rsidRPr="004D41C2">
        <w:rPr>
          <w:sz w:val="26"/>
          <w:szCs w:val="26"/>
        </w:rPr>
        <w:t>Truy cập vào trang: https://automationteststore.com/</w:t>
      </w:r>
    </w:p>
    <w:p w14:paraId="56B3718A" w14:textId="77777777" w:rsidR="00AF0DFF" w:rsidRPr="004D41C2" w:rsidRDefault="00AF0DFF">
      <w:pPr>
        <w:pStyle w:val="ListParagraph"/>
        <w:numPr>
          <w:ilvl w:val="0"/>
          <w:numId w:val="51"/>
        </w:numPr>
        <w:spacing w:before="0" w:after="160" w:line="360" w:lineRule="auto"/>
        <w:jc w:val="both"/>
        <w:rPr>
          <w:rStyle w:val="Hyperlink"/>
          <w:color w:val="auto"/>
          <w:sz w:val="26"/>
          <w:szCs w:val="26"/>
          <w:u w:val="none"/>
        </w:rPr>
      </w:pPr>
      <w:r w:rsidRPr="004D41C2">
        <w:rPr>
          <w:rStyle w:val="Hyperlink"/>
          <w:color w:val="auto"/>
          <w:sz w:val="26"/>
          <w:szCs w:val="26"/>
          <w:u w:val="none"/>
        </w:rPr>
        <w:t>Chọn vào sản phẩm bất kì</w:t>
      </w:r>
    </w:p>
    <w:p w14:paraId="3D178CBB" w14:textId="77777777" w:rsidR="00AF0DFF" w:rsidRPr="004D41C2" w:rsidRDefault="00AF0DFF">
      <w:pPr>
        <w:pStyle w:val="ListParagraph"/>
        <w:numPr>
          <w:ilvl w:val="0"/>
          <w:numId w:val="51"/>
        </w:numPr>
        <w:spacing w:before="0" w:after="160" w:line="360" w:lineRule="auto"/>
        <w:jc w:val="both"/>
        <w:rPr>
          <w:rStyle w:val="Hyperlink"/>
          <w:color w:val="auto"/>
          <w:sz w:val="26"/>
          <w:szCs w:val="26"/>
          <w:u w:val="none"/>
        </w:rPr>
      </w:pPr>
      <w:r w:rsidRPr="004D41C2">
        <w:rPr>
          <w:rStyle w:val="Hyperlink"/>
          <w:color w:val="auto"/>
          <w:sz w:val="26"/>
          <w:szCs w:val="26"/>
          <w:u w:val="none"/>
        </w:rPr>
        <w:t>Chọn vào mục Review</w:t>
      </w:r>
    </w:p>
    <w:p w14:paraId="4B7EB45B" w14:textId="77777777" w:rsidR="00AF0DFF" w:rsidRPr="004D41C2" w:rsidRDefault="00AF0DFF">
      <w:pPr>
        <w:pStyle w:val="ListParagraph"/>
        <w:numPr>
          <w:ilvl w:val="0"/>
          <w:numId w:val="51"/>
        </w:numPr>
        <w:spacing w:before="0" w:after="160" w:line="360" w:lineRule="auto"/>
        <w:jc w:val="both"/>
        <w:rPr>
          <w:sz w:val="26"/>
          <w:szCs w:val="26"/>
        </w:rPr>
      </w:pPr>
      <w:r w:rsidRPr="004D41C2">
        <w:rPr>
          <w:sz w:val="26"/>
          <w:szCs w:val="26"/>
        </w:rPr>
        <w:t>Người dùng nhập một đánh giá hợp lệ</w:t>
      </w:r>
    </w:p>
    <w:p w14:paraId="56D9D967" w14:textId="77777777" w:rsidR="00AF0DFF" w:rsidRPr="004D41C2" w:rsidRDefault="00AF0DFF" w:rsidP="00972EB7">
      <w:pPr>
        <w:spacing w:line="360" w:lineRule="auto"/>
        <w:ind w:left="1080"/>
        <w:jc w:val="both"/>
        <w:rPr>
          <w:sz w:val="26"/>
          <w:szCs w:val="26"/>
        </w:rPr>
      </w:pPr>
      <w:r w:rsidRPr="004D41C2">
        <w:rPr>
          <w:sz w:val="26"/>
          <w:szCs w:val="26"/>
        </w:rPr>
        <w:t>+ Rating: 1 sao</w:t>
      </w:r>
    </w:p>
    <w:p w14:paraId="7E763628" w14:textId="77777777" w:rsidR="00AF0DFF" w:rsidRPr="004D41C2" w:rsidRDefault="00AF0DFF" w:rsidP="00972EB7">
      <w:pPr>
        <w:spacing w:line="360" w:lineRule="auto"/>
        <w:ind w:left="1080"/>
        <w:jc w:val="both"/>
        <w:rPr>
          <w:sz w:val="26"/>
          <w:szCs w:val="26"/>
        </w:rPr>
      </w:pPr>
      <w:r w:rsidRPr="004D41C2">
        <w:rPr>
          <w:sz w:val="26"/>
          <w:szCs w:val="26"/>
        </w:rPr>
        <w:t>+ Review Name: Võ Hữu Tài</w:t>
      </w:r>
    </w:p>
    <w:p w14:paraId="18089265" w14:textId="77777777" w:rsidR="00AF0DFF" w:rsidRPr="004D41C2" w:rsidRDefault="00AF0DFF" w:rsidP="00972EB7">
      <w:pPr>
        <w:spacing w:line="360" w:lineRule="auto"/>
        <w:ind w:left="1080"/>
        <w:jc w:val="both"/>
        <w:rPr>
          <w:sz w:val="26"/>
          <w:szCs w:val="26"/>
        </w:rPr>
      </w:pPr>
      <w:r w:rsidRPr="004D41C2">
        <w:rPr>
          <w:sz w:val="26"/>
          <w:szCs w:val="26"/>
        </w:rPr>
        <w:t>+ Review Text: Sản phẩm chất lượng, sẽ ủng hộ lại!</w:t>
      </w:r>
    </w:p>
    <w:p w14:paraId="1BE4FBE5" w14:textId="77777777" w:rsidR="00AF0DFF" w:rsidRPr="004D41C2" w:rsidRDefault="00AF0DFF" w:rsidP="00972EB7">
      <w:pPr>
        <w:spacing w:line="360" w:lineRule="auto"/>
        <w:ind w:left="1080"/>
        <w:jc w:val="both"/>
        <w:rPr>
          <w:sz w:val="26"/>
          <w:szCs w:val="26"/>
        </w:rPr>
      </w:pPr>
      <w:r w:rsidRPr="004D41C2">
        <w:rPr>
          <w:sz w:val="26"/>
          <w:szCs w:val="26"/>
        </w:rPr>
        <w:t>+ Capcha chính xác</w:t>
      </w:r>
    </w:p>
    <w:p w14:paraId="3AA03371" w14:textId="77777777" w:rsidR="00AF0DFF" w:rsidRPr="004D41C2" w:rsidRDefault="00AF0DFF">
      <w:pPr>
        <w:pStyle w:val="ListParagraph"/>
        <w:numPr>
          <w:ilvl w:val="0"/>
          <w:numId w:val="51"/>
        </w:numPr>
        <w:spacing w:before="0" w:after="160" w:line="360" w:lineRule="auto"/>
        <w:jc w:val="both"/>
        <w:rPr>
          <w:sz w:val="26"/>
          <w:szCs w:val="26"/>
        </w:rPr>
      </w:pPr>
      <w:r w:rsidRPr="004D41C2">
        <w:rPr>
          <w:sz w:val="26"/>
          <w:szCs w:val="26"/>
        </w:rPr>
        <w:t>Nhấn Submit</w:t>
      </w:r>
    </w:p>
    <w:p w14:paraId="2EE2592F" w14:textId="77777777" w:rsidR="00AF0DFF" w:rsidRPr="004D41C2" w:rsidRDefault="00AF0DFF">
      <w:pPr>
        <w:pStyle w:val="ListParagraph"/>
        <w:numPr>
          <w:ilvl w:val="0"/>
          <w:numId w:val="51"/>
        </w:numPr>
        <w:spacing w:before="0" w:after="160" w:line="360" w:lineRule="auto"/>
        <w:jc w:val="both"/>
        <w:rPr>
          <w:b/>
          <w:iCs/>
          <w:sz w:val="26"/>
          <w:szCs w:val="26"/>
        </w:rPr>
      </w:pPr>
      <w:r w:rsidRPr="004D41C2">
        <w:rPr>
          <w:sz w:val="26"/>
          <w:szCs w:val="26"/>
        </w:rPr>
        <w:lastRenderedPageBreak/>
        <w:t>Xác minh thông báo hiển thị yêu cầu người dùng đăng nhập</w:t>
      </w:r>
    </w:p>
    <w:p w14:paraId="3C841F77" w14:textId="0D4A33DC" w:rsidR="00AF0DFF" w:rsidRPr="004D41C2" w:rsidRDefault="00AF0DFF">
      <w:pPr>
        <w:pStyle w:val="ListParagraph"/>
        <w:numPr>
          <w:ilvl w:val="0"/>
          <w:numId w:val="29"/>
        </w:numPr>
        <w:spacing w:before="0" w:after="160" w:line="360" w:lineRule="auto"/>
        <w:jc w:val="both"/>
        <w:rPr>
          <w:b/>
          <w:iCs/>
          <w:sz w:val="26"/>
          <w:szCs w:val="26"/>
        </w:rPr>
      </w:pPr>
      <w:r w:rsidRPr="004D41C2">
        <w:rPr>
          <w:b/>
          <w:iCs/>
          <w:sz w:val="26"/>
          <w:szCs w:val="26"/>
        </w:rPr>
        <w:t>Tc</w:t>
      </w:r>
      <w:r w:rsidR="004D41C2">
        <w:rPr>
          <w:b/>
          <w:iCs/>
          <w:sz w:val="26"/>
          <w:szCs w:val="26"/>
        </w:rPr>
        <w:t>11</w:t>
      </w:r>
      <w:r w:rsidRPr="004D41C2">
        <w:rPr>
          <w:b/>
          <w:iCs/>
          <w:sz w:val="26"/>
          <w:szCs w:val="26"/>
        </w:rPr>
        <w:t>: Kiểm tra số lượng đánh giá tăng lên sau khi đăng</w:t>
      </w:r>
    </w:p>
    <w:p w14:paraId="33B7E555" w14:textId="77777777" w:rsidR="00AF0DFF" w:rsidRPr="004D41C2" w:rsidRDefault="00AF0DFF">
      <w:pPr>
        <w:pStyle w:val="ListParagraph"/>
        <w:numPr>
          <w:ilvl w:val="0"/>
          <w:numId w:val="47"/>
        </w:numPr>
        <w:spacing w:line="360" w:lineRule="auto"/>
        <w:jc w:val="both"/>
        <w:rPr>
          <w:sz w:val="26"/>
          <w:szCs w:val="26"/>
        </w:rPr>
      </w:pPr>
      <w:r w:rsidRPr="004D41C2">
        <w:rPr>
          <w:sz w:val="26"/>
          <w:szCs w:val="26"/>
        </w:rPr>
        <w:t>Mô tả: Đảm bảo số lượng đánh giá tăng lên ngay sau khi được đăng</w:t>
      </w:r>
    </w:p>
    <w:p w14:paraId="30E5C433" w14:textId="77777777" w:rsidR="00AF0DFF" w:rsidRPr="004D41C2" w:rsidRDefault="00AF0DFF">
      <w:pPr>
        <w:pStyle w:val="ListParagraph"/>
        <w:numPr>
          <w:ilvl w:val="0"/>
          <w:numId w:val="47"/>
        </w:numPr>
        <w:spacing w:line="360" w:lineRule="auto"/>
        <w:jc w:val="both"/>
        <w:rPr>
          <w:sz w:val="26"/>
          <w:szCs w:val="26"/>
        </w:rPr>
      </w:pPr>
      <w:r w:rsidRPr="004D41C2">
        <w:rPr>
          <w:sz w:val="26"/>
          <w:szCs w:val="26"/>
        </w:rPr>
        <w:t>Bước thực hiện</w:t>
      </w:r>
    </w:p>
    <w:p w14:paraId="79A49597" w14:textId="77777777" w:rsidR="00AF0DFF" w:rsidRPr="004D41C2" w:rsidRDefault="00AF0DFF">
      <w:pPr>
        <w:pStyle w:val="ListParagraph"/>
        <w:numPr>
          <w:ilvl w:val="0"/>
          <w:numId w:val="50"/>
        </w:numPr>
        <w:spacing w:before="0" w:after="160" w:line="360" w:lineRule="auto"/>
        <w:jc w:val="both"/>
        <w:rPr>
          <w:sz w:val="26"/>
          <w:szCs w:val="26"/>
        </w:rPr>
      </w:pPr>
      <w:r w:rsidRPr="004D41C2">
        <w:rPr>
          <w:sz w:val="26"/>
          <w:szCs w:val="26"/>
        </w:rPr>
        <w:t>Truy cập vào trang https://automationteststore.com/</w:t>
      </w:r>
    </w:p>
    <w:p w14:paraId="3A0BC37B" w14:textId="77777777" w:rsidR="00AF0DFF" w:rsidRPr="004D41C2" w:rsidRDefault="00AF0DFF">
      <w:pPr>
        <w:pStyle w:val="ListParagraph"/>
        <w:numPr>
          <w:ilvl w:val="0"/>
          <w:numId w:val="50"/>
        </w:numPr>
        <w:spacing w:before="0" w:after="160" w:line="360" w:lineRule="auto"/>
        <w:jc w:val="both"/>
        <w:rPr>
          <w:sz w:val="26"/>
          <w:szCs w:val="26"/>
        </w:rPr>
      </w:pPr>
      <w:r w:rsidRPr="004D41C2">
        <w:rPr>
          <w:sz w:val="26"/>
          <w:szCs w:val="26"/>
        </w:rPr>
        <w:t>Đăng nhập thành công</w:t>
      </w:r>
    </w:p>
    <w:p w14:paraId="705728D0" w14:textId="77777777" w:rsidR="00AF0DFF" w:rsidRPr="004D41C2" w:rsidRDefault="00AF0DFF">
      <w:pPr>
        <w:pStyle w:val="ListParagraph"/>
        <w:numPr>
          <w:ilvl w:val="0"/>
          <w:numId w:val="50"/>
        </w:numPr>
        <w:spacing w:before="0" w:after="160" w:line="360" w:lineRule="auto"/>
        <w:jc w:val="both"/>
        <w:rPr>
          <w:sz w:val="26"/>
          <w:szCs w:val="26"/>
        </w:rPr>
      </w:pPr>
      <w:r w:rsidRPr="004D41C2">
        <w:rPr>
          <w:sz w:val="26"/>
          <w:szCs w:val="26"/>
        </w:rPr>
        <w:t xml:space="preserve">Chọn sản phẩm </w:t>
      </w:r>
    </w:p>
    <w:p w14:paraId="5AC59950" w14:textId="77777777" w:rsidR="00AF0DFF" w:rsidRPr="004D41C2" w:rsidRDefault="00AF0DFF">
      <w:pPr>
        <w:pStyle w:val="ListParagraph"/>
        <w:numPr>
          <w:ilvl w:val="0"/>
          <w:numId w:val="50"/>
        </w:numPr>
        <w:spacing w:before="0" w:after="160" w:line="360" w:lineRule="auto"/>
        <w:jc w:val="both"/>
        <w:rPr>
          <w:sz w:val="26"/>
          <w:szCs w:val="26"/>
        </w:rPr>
      </w:pPr>
      <w:r w:rsidRPr="004D41C2">
        <w:rPr>
          <w:sz w:val="26"/>
          <w:szCs w:val="26"/>
        </w:rPr>
        <w:t>Chọn mục Review</w:t>
      </w:r>
    </w:p>
    <w:p w14:paraId="699785AD" w14:textId="77777777" w:rsidR="00AF0DFF" w:rsidRPr="004D41C2" w:rsidRDefault="00AF0DFF">
      <w:pPr>
        <w:pStyle w:val="ListParagraph"/>
        <w:numPr>
          <w:ilvl w:val="0"/>
          <w:numId w:val="50"/>
        </w:numPr>
        <w:spacing w:before="0" w:after="160" w:line="360" w:lineRule="auto"/>
        <w:jc w:val="both"/>
        <w:rPr>
          <w:sz w:val="26"/>
          <w:szCs w:val="26"/>
        </w:rPr>
      </w:pPr>
      <w:r w:rsidRPr="004D41C2">
        <w:rPr>
          <w:sz w:val="26"/>
          <w:szCs w:val="26"/>
        </w:rPr>
        <w:t>Nhập một đánh giá hợp lệ</w:t>
      </w:r>
    </w:p>
    <w:p w14:paraId="74F02219" w14:textId="77777777" w:rsidR="00AF0DFF" w:rsidRPr="004D41C2" w:rsidRDefault="00AF0DFF">
      <w:pPr>
        <w:pStyle w:val="ListParagraph"/>
        <w:numPr>
          <w:ilvl w:val="0"/>
          <w:numId w:val="50"/>
        </w:numPr>
        <w:spacing w:before="0" w:after="160" w:line="360" w:lineRule="auto"/>
        <w:jc w:val="both"/>
        <w:rPr>
          <w:sz w:val="26"/>
          <w:szCs w:val="26"/>
        </w:rPr>
      </w:pPr>
      <w:r w:rsidRPr="004D41C2">
        <w:rPr>
          <w:sz w:val="26"/>
          <w:szCs w:val="26"/>
        </w:rPr>
        <w:t>Nhấn Submit</w:t>
      </w:r>
    </w:p>
    <w:p w14:paraId="645F94F0" w14:textId="3D6DAB93" w:rsidR="00AF0DFF" w:rsidRPr="004D41C2" w:rsidRDefault="00AF0DFF">
      <w:pPr>
        <w:pStyle w:val="ListParagraph"/>
        <w:numPr>
          <w:ilvl w:val="0"/>
          <w:numId w:val="50"/>
        </w:numPr>
        <w:spacing w:before="0" w:after="160" w:line="360" w:lineRule="auto"/>
        <w:jc w:val="both"/>
        <w:rPr>
          <w:sz w:val="26"/>
          <w:szCs w:val="26"/>
        </w:rPr>
      </w:pPr>
      <w:r w:rsidRPr="004D41C2">
        <w:rPr>
          <w:sz w:val="26"/>
          <w:szCs w:val="26"/>
        </w:rPr>
        <w:t xml:space="preserve">Xác minh số lượng review tăng lên </w:t>
      </w:r>
    </w:p>
    <w:p w14:paraId="41E19E18" w14:textId="77777777" w:rsidR="00AF0DFF" w:rsidRPr="004D41C2" w:rsidRDefault="00AF0DFF">
      <w:pPr>
        <w:pStyle w:val="ListParagraph"/>
        <w:numPr>
          <w:ilvl w:val="0"/>
          <w:numId w:val="29"/>
        </w:numPr>
        <w:spacing w:before="0" w:after="160" w:line="360" w:lineRule="auto"/>
        <w:jc w:val="both"/>
        <w:rPr>
          <w:b/>
          <w:iCs/>
          <w:sz w:val="26"/>
          <w:szCs w:val="26"/>
        </w:rPr>
      </w:pPr>
      <w:r w:rsidRPr="004D41C2">
        <w:rPr>
          <w:b/>
          <w:iCs/>
          <w:sz w:val="26"/>
          <w:szCs w:val="26"/>
        </w:rPr>
        <w:t>Tc2:</w:t>
      </w:r>
      <w:r w:rsidRPr="004D41C2">
        <w:rPr>
          <w:b/>
          <w:bCs/>
          <w:sz w:val="26"/>
          <w:szCs w:val="26"/>
          <w:bdr w:val="single" w:sz="2" w:space="0" w:color="E3E3E3" w:frame="1"/>
        </w:rPr>
        <w:t xml:space="preserve"> Kiểm tra hiển thị đánh giá vừa đăng</w:t>
      </w:r>
    </w:p>
    <w:p w14:paraId="077ACF92" w14:textId="77777777" w:rsidR="00AF0DFF" w:rsidRPr="004D41C2" w:rsidRDefault="00AF0DFF">
      <w:pPr>
        <w:pStyle w:val="ListParagraph"/>
        <w:numPr>
          <w:ilvl w:val="0"/>
          <w:numId w:val="48"/>
        </w:numPr>
        <w:spacing w:line="360" w:lineRule="auto"/>
        <w:jc w:val="both"/>
        <w:rPr>
          <w:sz w:val="26"/>
          <w:szCs w:val="26"/>
        </w:rPr>
      </w:pPr>
      <w:r w:rsidRPr="004D41C2">
        <w:rPr>
          <w:sz w:val="26"/>
          <w:szCs w:val="26"/>
        </w:rPr>
        <w:t>Mô tả: Đảm bảo đánh giá mới xuất hiện chính xác ngay sau khi được đăng</w:t>
      </w:r>
    </w:p>
    <w:p w14:paraId="0D79C725" w14:textId="77777777" w:rsidR="00AF0DFF" w:rsidRPr="004D41C2" w:rsidRDefault="00AF0DFF">
      <w:pPr>
        <w:pStyle w:val="ListParagraph"/>
        <w:numPr>
          <w:ilvl w:val="0"/>
          <w:numId w:val="48"/>
        </w:numPr>
        <w:spacing w:line="360" w:lineRule="auto"/>
        <w:jc w:val="both"/>
        <w:rPr>
          <w:sz w:val="26"/>
          <w:szCs w:val="26"/>
        </w:rPr>
      </w:pPr>
      <w:r w:rsidRPr="004D41C2">
        <w:rPr>
          <w:sz w:val="26"/>
          <w:szCs w:val="26"/>
        </w:rPr>
        <w:t>Bước thực hiện</w:t>
      </w:r>
    </w:p>
    <w:p w14:paraId="13D98546" w14:textId="77777777" w:rsidR="00AF0DFF" w:rsidRPr="004D41C2" w:rsidRDefault="00AF0DFF">
      <w:pPr>
        <w:pStyle w:val="ListParagraph"/>
        <w:numPr>
          <w:ilvl w:val="0"/>
          <w:numId w:val="49"/>
        </w:numPr>
        <w:spacing w:before="0" w:after="160" w:line="360" w:lineRule="auto"/>
        <w:jc w:val="both"/>
        <w:rPr>
          <w:sz w:val="26"/>
          <w:szCs w:val="26"/>
        </w:rPr>
      </w:pPr>
      <w:r w:rsidRPr="004D41C2">
        <w:rPr>
          <w:sz w:val="26"/>
          <w:szCs w:val="26"/>
        </w:rPr>
        <w:t>Truy cập vào trang https://automationteststore.com/</w:t>
      </w:r>
    </w:p>
    <w:p w14:paraId="1ADA9610" w14:textId="77777777" w:rsidR="00AF0DFF" w:rsidRPr="004D41C2" w:rsidRDefault="00AF0DFF">
      <w:pPr>
        <w:pStyle w:val="ListParagraph"/>
        <w:numPr>
          <w:ilvl w:val="0"/>
          <w:numId w:val="49"/>
        </w:numPr>
        <w:spacing w:before="0" w:after="160" w:line="360" w:lineRule="auto"/>
        <w:jc w:val="both"/>
        <w:rPr>
          <w:sz w:val="26"/>
          <w:szCs w:val="26"/>
        </w:rPr>
      </w:pPr>
      <w:r w:rsidRPr="004D41C2">
        <w:rPr>
          <w:sz w:val="26"/>
          <w:szCs w:val="26"/>
        </w:rPr>
        <w:t>Đăng nhập thành công</w:t>
      </w:r>
    </w:p>
    <w:p w14:paraId="4EBBB02A" w14:textId="77777777" w:rsidR="00AF0DFF" w:rsidRPr="004D41C2" w:rsidRDefault="00AF0DFF">
      <w:pPr>
        <w:pStyle w:val="ListParagraph"/>
        <w:numPr>
          <w:ilvl w:val="0"/>
          <w:numId w:val="49"/>
        </w:numPr>
        <w:spacing w:before="0" w:after="160" w:line="360" w:lineRule="auto"/>
        <w:jc w:val="both"/>
        <w:rPr>
          <w:sz w:val="26"/>
          <w:szCs w:val="26"/>
        </w:rPr>
      </w:pPr>
      <w:r w:rsidRPr="004D41C2">
        <w:rPr>
          <w:sz w:val="26"/>
          <w:szCs w:val="26"/>
        </w:rPr>
        <w:t xml:space="preserve">Chọn sản phẩm </w:t>
      </w:r>
    </w:p>
    <w:p w14:paraId="1162189F" w14:textId="77777777" w:rsidR="00AF0DFF" w:rsidRPr="004D41C2" w:rsidRDefault="00AF0DFF">
      <w:pPr>
        <w:pStyle w:val="ListParagraph"/>
        <w:numPr>
          <w:ilvl w:val="0"/>
          <w:numId w:val="49"/>
        </w:numPr>
        <w:spacing w:before="0" w:after="160" w:line="360" w:lineRule="auto"/>
        <w:jc w:val="both"/>
        <w:rPr>
          <w:sz w:val="26"/>
          <w:szCs w:val="26"/>
        </w:rPr>
      </w:pPr>
      <w:r w:rsidRPr="004D41C2">
        <w:rPr>
          <w:sz w:val="26"/>
          <w:szCs w:val="26"/>
        </w:rPr>
        <w:t>Chọn mục Review</w:t>
      </w:r>
    </w:p>
    <w:p w14:paraId="7B574BAC" w14:textId="77777777" w:rsidR="00AF0DFF" w:rsidRPr="004D41C2" w:rsidRDefault="00AF0DFF">
      <w:pPr>
        <w:pStyle w:val="ListParagraph"/>
        <w:numPr>
          <w:ilvl w:val="0"/>
          <w:numId w:val="49"/>
        </w:numPr>
        <w:spacing w:before="0" w:after="160" w:line="360" w:lineRule="auto"/>
        <w:jc w:val="both"/>
        <w:rPr>
          <w:sz w:val="26"/>
          <w:szCs w:val="26"/>
        </w:rPr>
      </w:pPr>
      <w:r w:rsidRPr="004D41C2">
        <w:rPr>
          <w:sz w:val="26"/>
          <w:szCs w:val="26"/>
        </w:rPr>
        <w:t>Nhập một đánh giá hợp lệ</w:t>
      </w:r>
    </w:p>
    <w:p w14:paraId="5EFF035D" w14:textId="77777777" w:rsidR="00AF0DFF" w:rsidRPr="004D41C2" w:rsidRDefault="00AF0DFF">
      <w:pPr>
        <w:pStyle w:val="ListParagraph"/>
        <w:numPr>
          <w:ilvl w:val="0"/>
          <w:numId w:val="49"/>
        </w:numPr>
        <w:spacing w:before="0" w:after="160" w:line="360" w:lineRule="auto"/>
        <w:jc w:val="both"/>
        <w:rPr>
          <w:sz w:val="26"/>
          <w:szCs w:val="26"/>
        </w:rPr>
      </w:pPr>
      <w:r w:rsidRPr="004D41C2">
        <w:rPr>
          <w:sz w:val="26"/>
          <w:szCs w:val="26"/>
        </w:rPr>
        <w:t>Nhấn Submit</w:t>
      </w:r>
    </w:p>
    <w:p w14:paraId="7830E69E" w14:textId="77777777" w:rsidR="00AF0DFF" w:rsidRPr="004D41C2" w:rsidRDefault="00AF0DFF">
      <w:pPr>
        <w:pStyle w:val="ListParagraph"/>
        <w:numPr>
          <w:ilvl w:val="0"/>
          <w:numId w:val="49"/>
        </w:numPr>
        <w:spacing w:before="0" w:after="160" w:line="360" w:lineRule="auto"/>
        <w:jc w:val="both"/>
        <w:rPr>
          <w:sz w:val="26"/>
          <w:szCs w:val="26"/>
        </w:rPr>
      </w:pPr>
      <w:r w:rsidRPr="004D41C2">
        <w:rPr>
          <w:sz w:val="26"/>
          <w:szCs w:val="26"/>
        </w:rPr>
        <w:t xml:space="preserve">Xác minh số lượng review tăng lên </w:t>
      </w:r>
    </w:p>
    <w:p w14:paraId="070C2174" w14:textId="77777777" w:rsidR="00AF0DFF" w:rsidRPr="004D41C2" w:rsidRDefault="00AF0DFF">
      <w:pPr>
        <w:pStyle w:val="ListParagraph"/>
        <w:numPr>
          <w:ilvl w:val="0"/>
          <w:numId w:val="49"/>
        </w:numPr>
        <w:spacing w:before="0" w:after="160" w:line="360" w:lineRule="auto"/>
        <w:jc w:val="both"/>
        <w:rPr>
          <w:sz w:val="26"/>
          <w:szCs w:val="26"/>
        </w:rPr>
      </w:pPr>
      <w:r w:rsidRPr="004D41C2">
        <w:rPr>
          <w:sz w:val="26"/>
          <w:szCs w:val="26"/>
        </w:rPr>
        <w:t>Xác minh đánh giá hiển thị đúng số sao và nội dung của người dùng.</w:t>
      </w:r>
    </w:p>
    <w:p w14:paraId="776C21E6" w14:textId="23BB4E76" w:rsidR="00AF0DFF" w:rsidRPr="004D41C2" w:rsidRDefault="004D41C2" w:rsidP="00972EB7">
      <w:pPr>
        <w:spacing w:line="360" w:lineRule="auto"/>
        <w:jc w:val="both"/>
        <w:rPr>
          <w:b/>
          <w:iCs/>
          <w:sz w:val="26"/>
          <w:szCs w:val="26"/>
        </w:rPr>
      </w:pPr>
      <w:r>
        <w:rPr>
          <w:b/>
          <w:iCs/>
          <w:sz w:val="26"/>
          <w:szCs w:val="26"/>
        </w:rPr>
        <w:t>13.TC13</w:t>
      </w:r>
      <w:r w:rsidR="00AF0DFF" w:rsidRPr="004D41C2">
        <w:rPr>
          <w:b/>
          <w:iCs/>
          <w:sz w:val="26"/>
          <w:szCs w:val="26"/>
        </w:rPr>
        <w:t>: Kiểm tra hiển thị đánh giá của người dùng trước</w:t>
      </w:r>
    </w:p>
    <w:p w14:paraId="0A5D6EB1" w14:textId="77777777" w:rsidR="00AF0DFF" w:rsidRPr="004D41C2" w:rsidRDefault="00AF0DFF">
      <w:pPr>
        <w:pStyle w:val="ListParagraph"/>
        <w:numPr>
          <w:ilvl w:val="0"/>
          <w:numId w:val="54"/>
        </w:numPr>
        <w:spacing w:line="360" w:lineRule="auto"/>
        <w:jc w:val="both"/>
        <w:rPr>
          <w:sz w:val="26"/>
          <w:szCs w:val="26"/>
        </w:rPr>
      </w:pPr>
      <w:r w:rsidRPr="004D41C2">
        <w:rPr>
          <w:sz w:val="26"/>
          <w:szCs w:val="26"/>
        </w:rPr>
        <w:t>Mô tả: Đảm bảo đánh giá của người dùng trước được hiển thị</w:t>
      </w:r>
    </w:p>
    <w:p w14:paraId="3D6C32C6" w14:textId="77777777" w:rsidR="00AF0DFF" w:rsidRPr="004D41C2" w:rsidRDefault="00AF0DFF">
      <w:pPr>
        <w:pStyle w:val="ListParagraph"/>
        <w:numPr>
          <w:ilvl w:val="0"/>
          <w:numId w:val="54"/>
        </w:numPr>
        <w:spacing w:line="360" w:lineRule="auto"/>
        <w:jc w:val="both"/>
        <w:rPr>
          <w:sz w:val="26"/>
          <w:szCs w:val="26"/>
        </w:rPr>
      </w:pPr>
      <w:r w:rsidRPr="004D41C2">
        <w:rPr>
          <w:sz w:val="26"/>
          <w:szCs w:val="26"/>
        </w:rPr>
        <w:t>Bước thực hiện</w:t>
      </w:r>
    </w:p>
    <w:p w14:paraId="7AE4B1CA" w14:textId="77777777" w:rsidR="00AF0DFF" w:rsidRPr="004D41C2" w:rsidRDefault="00AF0DFF">
      <w:pPr>
        <w:pStyle w:val="ListParagraph"/>
        <w:numPr>
          <w:ilvl w:val="0"/>
          <w:numId w:val="55"/>
        </w:numPr>
        <w:spacing w:before="0" w:after="160" w:line="360" w:lineRule="auto"/>
        <w:jc w:val="both"/>
        <w:rPr>
          <w:sz w:val="26"/>
          <w:szCs w:val="26"/>
        </w:rPr>
      </w:pPr>
      <w:r w:rsidRPr="004D41C2">
        <w:rPr>
          <w:sz w:val="26"/>
          <w:szCs w:val="26"/>
        </w:rPr>
        <w:t>Truy cập vào trang: https://automationteststore.com/</w:t>
      </w:r>
    </w:p>
    <w:p w14:paraId="328586BF" w14:textId="77777777" w:rsidR="00AF0DFF" w:rsidRPr="004D41C2" w:rsidRDefault="00AF0DFF">
      <w:pPr>
        <w:pStyle w:val="ListParagraph"/>
        <w:numPr>
          <w:ilvl w:val="0"/>
          <w:numId w:val="55"/>
        </w:numPr>
        <w:spacing w:before="0" w:after="160" w:line="360" w:lineRule="auto"/>
        <w:jc w:val="both"/>
        <w:rPr>
          <w:sz w:val="26"/>
          <w:szCs w:val="26"/>
        </w:rPr>
      </w:pPr>
      <w:r w:rsidRPr="004D41C2">
        <w:rPr>
          <w:sz w:val="26"/>
          <w:szCs w:val="26"/>
        </w:rPr>
        <w:t>Đăng nhập thành công</w:t>
      </w:r>
    </w:p>
    <w:p w14:paraId="478F2AAC" w14:textId="77777777" w:rsidR="00AF0DFF" w:rsidRPr="004D41C2" w:rsidRDefault="00AF0DFF">
      <w:pPr>
        <w:pStyle w:val="ListParagraph"/>
        <w:numPr>
          <w:ilvl w:val="0"/>
          <w:numId w:val="55"/>
        </w:numPr>
        <w:spacing w:before="0" w:after="160" w:line="360" w:lineRule="auto"/>
        <w:jc w:val="both"/>
        <w:rPr>
          <w:sz w:val="26"/>
          <w:szCs w:val="26"/>
        </w:rPr>
      </w:pPr>
      <w:r w:rsidRPr="004D41C2">
        <w:rPr>
          <w:sz w:val="26"/>
          <w:szCs w:val="26"/>
        </w:rPr>
        <w:t xml:space="preserve">Chọn sản phẩm </w:t>
      </w:r>
    </w:p>
    <w:p w14:paraId="5A64E7CB" w14:textId="77777777" w:rsidR="00AF0DFF" w:rsidRPr="004D41C2" w:rsidRDefault="00AF0DFF">
      <w:pPr>
        <w:pStyle w:val="ListParagraph"/>
        <w:numPr>
          <w:ilvl w:val="0"/>
          <w:numId w:val="55"/>
        </w:numPr>
        <w:spacing w:before="0" w:after="160" w:line="360" w:lineRule="auto"/>
        <w:jc w:val="both"/>
        <w:rPr>
          <w:sz w:val="26"/>
          <w:szCs w:val="26"/>
        </w:rPr>
      </w:pPr>
      <w:r w:rsidRPr="004D41C2">
        <w:rPr>
          <w:sz w:val="26"/>
          <w:szCs w:val="26"/>
        </w:rPr>
        <w:lastRenderedPageBreak/>
        <w:t>Chọn mục Review</w:t>
      </w:r>
    </w:p>
    <w:p w14:paraId="6C1D3262" w14:textId="77777777" w:rsidR="00AF0DFF" w:rsidRPr="004D41C2" w:rsidRDefault="00AF0DFF">
      <w:pPr>
        <w:pStyle w:val="ListParagraph"/>
        <w:numPr>
          <w:ilvl w:val="0"/>
          <w:numId w:val="55"/>
        </w:numPr>
        <w:spacing w:before="0" w:after="160" w:line="360" w:lineRule="auto"/>
        <w:jc w:val="both"/>
        <w:rPr>
          <w:sz w:val="26"/>
          <w:szCs w:val="26"/>
        </w:rPr>
      </w:pPr>
      <w:r w:rsidRPr="004D41C2">
        <w:rPr>
          <w:sz w:val="26"/>
          <w:szCs w:val="26"/>
        </w:rPr>
        <w:t xml:space="preserve">Xác minh đánh giá của người dùng trước được hiển thị </w:t>
      </w:r>
    </w:p>
    <w:p w14:paraId="3722B910" w14:textId="218CACE3" w:rsidR="00AF0DFF" w:rsidRPr="004D41C2" w:rsidRDefault="004D41C2" w:rsidP="00972EB7">
      <w:pPr>
        <w:spacing w:line="360" w:lineRule="auto"/>
        <w:jc w:val="both"/>
        <w:rPr>
          <w:b/>
          <w:iCs/>
          <w:sz w:val="26"/>
          <w:szCs w:val="26"/>
        </w:rPr>
      </w:pPr>
      <w:r>
        <w:rPr>
          <w:b/>
          <w:iCs/>
          <w:sz w:val="26"/>
          <w:szCs w:val="26"/>
        </w:rPr>
        <w:t>14.TC14</w:t>
      </w:r>
      <w:r w:rsidR="00AF0DFF" w:rsidRPr="004D41C2">
        <w:rPr>
          <w:b/>
          <w:iCs/>
          <w:sz w:val="26"/>
          <w:szCs w:val="26"/>
        </w:rPr>
        <w:t>: Kiểm tra tính bảo mật của đánh giá – không thể chỉnh sửa đánh giá của người khác</w:t>
      </w:r>
    </w:p>
    <w:p w14:paraId="4A225E2C" w14:textId="77777777" w:rsidR="00AF0DFF" w:rsidRPr="004D41C2" w:rsidRDefault="00AF0DFF">
      <w:pPr>
        <w:pStyle w:val="ListParagraph"/>
        <w:numPr>
          <w:ilvl w:val="0"/>
          <w:numId w:val="56"/>
        </w:numPr>
        <w:spacing w:line="360" w:lineRule="auto"/>
        <w:jc w:val="both"/>
        <w:rPr>
          <w:sz w:val="26"/>
          <w:szCs w:val="26"/>
        </w:rPr>
      </w:pPr>
      <w:r w:rsidRPr="004D41C2">
        <w:rPr>
          <w:sz w:val="26"/>
          <w:szCs w:val="26"/>
        </w:rPr>
        <w:t>Mô tả: Đảm bảo đánh giá của một người dùng không thể chỉnh sửa bởi người dùng khác.</w:t>
      </w:r>
    </w:p>
    <w:p w14:paraId="2383A324" w14:textId="77777777" w:rsidR="00AF0DFF" w:rsidRPr="004D41C2" w:rsidRDefault="00AF0DFF">
      <w:pPr>
        <w:pStyle w:val="ListParagraph"/>
        <w:numPr>
          <w:ilvl w:val="0"/>
          <w:numId w:val="56"/>
        </w:numPr>
        <w:spacing w:line="360" w:lineRule="auto"/>
        <w:jc w:val="both"/>
        <w:rPr>
          <w:sz w:val="26"/>
          <w:szCs w:val="26"/>
        </w:rPr>
      </w:pPr>
      <w:r w:rsidRPr="004D41C2">
        <w:rPr>
          <w:sz w:val="26"/>
          <w:szCs w:val="26"/>
        </w:rPr>
        <w:t>Bước thực hiện</w:t>
      </w:r>
    </w:p>
    <w:p w14:paraId="0C1657CD" w14:textId="77777777" w:rsidR="00AF0DFF" w:rsidRPr="004D41C2" w:rsidRDefault="00AF0DFF">
      <w:pPr>
        <w:pStyle w:val="ListParagraph"/>
        <w:numPr>
          <w:ilvl w:val="0"/>
          <w:numId w:val="57"/>
        </w:numPr>
        <w:spacing w:before="0" w:after="160" w:line="360" w:lineRule="auto"/>
        <w:jc w:val="both"/>
        <w:rPr>
          <w:sz w:val="26"/>
          <w:szCs w:val="26"/>
        </w:rPr>
      </w:pPr>
      <w:r w:rsidRPr="004D41C2">
        <w:rPr>
          <w:sz w:val="26"/>
          <w:szCs w:val="26"/>
        </w:rPr>
        <w:t>Truy cập vào trang: https://automationteststore.com/</w:t>
      </w:r>
    </w:p>
    <w:p w14:paraId="5032FE08" w14:textId="77777777" w:rsidR="00AF0DFF" w:rsidRPr="004D41C2" w:rsidRDefault="00AF0DFF">
      <w:pPr>
        <w:pStyle w:val="ListParagraph"/>
        <w:numPr>
          <w:ilvl w:val="0"/>
          <w:numId w:val="57"/>
        </w:numPr>
        <w:spacing w:before="0" w:after="160" w:line="360" w:lineRule="auto"/>
        <w:jc w:val="both"/>
        <w:rPr>
          <w:sz w:val="26"/>
          <w:szCs w:val="26"/>
        </w:rPr>
      </w:pPr>
      <w:r w:rsidRPr="004D41C2">
        <w:rPr>
          <w:sz w:val="26"/>
          <w:szCs w:val="26"/>
        </w:rPr>
        <w:t>Đăng nhập thành công</w:t>
      </w:r>
    </w:p>
    <w:p w14:paraId="4F485957" w14:textId="77777777" w:rsidR="00AF0DFF" w:rsidRPr="004D41C2" w:rsidRDefault="00AF0DFF">
      <w:pPr>
        <w:pStyle w:val="ListParagraph"/>
        <w:numPr>
          <w:ilvl w:val="0"/>
          <w:numId w:val="57"/>
        </w:numPr>
        <w:spacing w:before="0" w:after="160" w:line="360" w:lineRule="auto"/>
        <w:jc w:val="both"/>
        <w:rPr>
          <w:sz w:val="26"/>
          <w:szCs w:val="26"/>
        </w:rPr>
      </w:pPr>
      <w:r w:rsidRPr="004D41C2">
        <w:rPr>
          <w:sz w:val="26"/>
          <w:szCs w:val="26"/>
        </w:rPr>
        <w:t xml:space="preserve">Chọn sản phẩm </w:t>
      </w:r>
    </w:p>
    <w:p w14:paraId="25982FAE" w14:textId="77777777" w:rsidR="00AF0DFF" w:rsidRPr="004D41C2" w:rsidRDefault="00AF0DFF">
      <w:pPr>
        <w:pStyle w:val="ListParagraph"/>
        <w:numPr>
          <w:ilvl w:val="0"/>
          <w:numId w:val="57"/>
        </w:numPr>
        <w:spacing w:before="0" w:after="160" w:line="360" w:lineRule="auto"/>
        <w:jc w:val="both"/>
        <w:rPr>
          <w:sz w:val="26"/>
          <w:szCs w:val="26"/>
        </w:rPr>
      </w:pPr>
      <w:r w:rsidRPr="004D41C2">
        <w:rPr>
          <w:sz w:val="26"/>
          <w:szCs w:val="26"/>
        </w:rPr>
        <w:t>Chọn mục Review</w:t>
      </w:r>
    </w:p>
    <w:p w14:paraId="5A69EE37" w14:textId="77777777" w:rsidR="00AF0DFF" w:rsidRPr="004D41C2" w:rsidRDefault="00AF0DFF">
      <w:pPr>
        <w:pStyle w:val="ListParagraph"/>
        <w:numPr>
          <w:ilvl w:val="0"/>
          <w:numId w:val="57"/>
        </w:numPr>
        <w:spacing w:before="0" w:after="160" w:line="360" w:lineRule="auto"/>
        <w:jc w:val="both"/>
        <w:rPr>
          <w:sz w:val="26"/>
          <w:szCs w:val="26"/>
        </w:rPr>
      </w:pPr>
      <w:r w:rsidRPr="004D41C2">
        <w:rPr>
          <w:sz w:val="26"/>
          <w:szCs w:val="26"/>
        </w:rPr>
        <w:t>Xác minh không thể chỉnh sửa đánh giá của người dùng khác</w:t>
      </w:r>
    </w:p>
    <w:p w14:paraId="2CE4A32D" w14:textId="1A8BBBE0" w:rsidR="00AF0DFF" w:rsidRPr="004D41C2" w:rsidRDefault="004D41C2" w:rsidP="00972EB7">
      <w:pPr>
        <w:spacing w:line="360" w:lineRule="auto"/>
        <w:jc w:val="both"/>
        <w:rPr>
          <w:b/>
          <w:iCs/>
          <w:sz w:val="26"/>
          <w:szCs w:val="26"/>
        </w:rPr>
      </w:pPr>
      <w:r>
        <w:rPr>
          <w:b/>
          <w:iCs/>
          <w:sz w:val="26"/>
          <w:szCs w:val="26"/>
        </w:rPr>
        <w:t>15.TC15</w:t>
      </w:r>
      <w:r w:rsidR="00AF0DFF" w:rsidRPr="004D41C2">
        <w:rPr>
          <w:b/>
          <w:iCs/>
          <w:sz w:val="26"/>
          <w:szCs w:val="26"/>
        </w:rPr>
        <w:t>: Kiểm tra tính bảo mật của đánh giá – có thể sửa đánh giá của mình</w:t>
      </w:r>
    </w:p>
    <w:p w14:paraId="5A54BE1A" w14:textId="77777777" w:rsidR="00AF0DFF" w:rsidRPr="004D41C2" w:rsidRDefault="00AF0DFF">
      <w:pPr>
        <w:pStyle w:val="ListParagraph"/>
        <w:numPr>
          <w:ilvl w:val="0"/>
          <w:numId w:val="58"/>
        </w:numPr>
        <w:spacing w:line="360" w:lineRule="auto"/>
        <w:jc w:val="both"/>
        <w:rPr>
          <w:sz w:val="26"/>
          <w:szCs w:val="26"/>
        </w:rPr>
      </w:pPr>
      <w:r w:rsidRPr="004D41C2">
        <w:rPr>
          <w:sz w:val="26"/>
          <w:szCs w:val="26"/>
        </w:rPr>
        <w:t>Mô tả: Đảm bảo chỉ người dùng đã đăng nhập mới có thể chỉnh sửa/ xóa đánh giá của mình.</w:t>
      </w:r>
    </w:p>
    <w:p w14:paraId="000DD39A" w14:textId="77777777" w:rsidR="00AF0DFF" w:rsidRPr="004D41C2" w:rsidRDefault="00AF0DFF">
      <w:pPr>
        <w:pStyle w:val="ListParagraph"/>
        <w:numPr>
          <w:ilvl w:val="0"/>
          <w:numId w:val="58"/>
        </w:numPr>
        <w:spacing w:line="360" w:lineRule="auto"/>
        <w:jc w:val="both"/>
        <w:rPr>
          <w:sz w:val="26"/>
          <w:szCs w:val="26"/>
        </w:rPr>
      </w:pPr>
      <w:r w:rsidRPr="004D41C2">
        <w:rPr>
          <w:sz w:val="26"/>
          <w:szCs w:val="26"/>
        </w:rPr>
        <w:t>Bước thực hiện</w:t>
      </w:r>
    </w:p>
    <w:p w14:paraId="2D7B5A7E" w14:textId="77777777" w:rsidR="00AF0DFF" w:rsidRPr="004D41C2" w:rsidRDefault="00AF0DFF">
      <w:pPr>
        <w:pStyle w:val="ListParagraph"/>
        <w:numPr>
          <w:ilvl w:val="0"/>
          <w:numId w:val="59"/>
        </w:numPr>
        <w:spacing w:before="0" w:after="160" w:line="360" w:lineRule="auto"/>
        <w:jc w:val="both"/>
        <w:rPr>
          <w:sz w:val="26"/>
          <w:szCs w:val="26"/>
        </w:rPr>
      </w:pPr>
      <w:r w:rsidRPr="004D41C2">
        <w:rPr>
          <w:sz w:val="26"/>
          <w:szCs w:val="26"/>
        </w:rPr>
        <w:t xml:space="preserve">Truy cập vào trang: </w:t>
      </w:r>
      <w:hyperlink r:id="rId117" w:history="1">
        <w:r w:rsidRPr="004D41C2">
          <w:rPr>
            <w:rStyle w:val="Hyperlink"/>
            <w:color w:val="auto"/>
            <w:sz w:val="26"/>
            <w:szCs w:val="26"/>
            <w:u w:val="none"/>
          </w:rPr>
          <w:t>https://automationteststore.com/</w:t>
        </w:r>
      </w:hyperlink>
    </w:p>
    <w:p w14:paraId="704B594E" w14:textId="77777777" w:rsidR="00AF0DFF" w:rsidRPr="004D41C2" w:rsidRDefault="00AF0DFF">
      <w:pPr>
        <w:pStyle w:val="ListParagraph"/>
        <w:numPr>
          <w:ilvl w:val="0"/>
          <w:numId w:val="59"/>
        </w:numPr>
        <w:spacing w:before="0" w:after="160" w:line="360" w:lineRule="auto"/>
        <w:jc w:val="both"/>
        <w:rPr>
          <w:sz w:val="26"/>
          <w:szCs w:val="26"/>
        </w:rPr>
      </w:pPr>
      <w:r w:rsidRPr="004D41C2">
        <w:rPr>
          <w:sz w:val="26"/>
          <w:szCs w:val="26"/>
        </w:rPr>
        <w:t>Đăng nhập thành công</w:t>
      </w:r>
    </w:p>
    <w:p w14:paraId="15AE0265" w14:textId="77777777" w:rsidR="00AF0DFF" w:rsidRPr="004D41C2" w:rsidRDefault="00AF0DFF">
      <w:pPr>
        <w:pStyle w:val="ListParagraph"/>
        <w:numPr>
          <w:ilvl w:val="0"/>
          <w:numId w:val="59"/>
        </w:numPr>
        <w:spacing w:before="0" w:after="160" w:line="360" w:lineRule="auto"/>
        <w:jc w:val="both"/>
        <w:rPr>
          <w:sz w:val="26"/>
          <w:szCs w:val="26"/>
        </w:rPr>
      </w:pPr>
      <w:r w:rsidRPr="004D41C2">
        <w:rPr>
          <w:sz w:val="26"/>
          <w:szCs w:val="26"/>
        </w:rPr>
        <w:t xml:space="preserve">Chọn sản phẩm </w:t>
      </w:r>
    </w:p>
    <w:p w14:paraId="4F9E9650" w14:textId="77777777" w:rsidR="00AF0DFF" w:rsidRPr="004D41C2" w:rsidRDefault="00AF0DFF">
      <w:pPr>
        <w:pStyle w:val="ListParagraph"/>
        <w:numPr>
          <w:ilvl w:val="0"/>
          <w:numId w:val="59"/>
        </w:numPr>
        <w:spacing w:before="0" w:after="160" w:line="360" w:lineRule="auto"/>
        <w:jc w:val="both"/>
        <w:rPr>
          <w:sz w:val="26"/>
          <w:szCs w:val="26"/>
        </w:rPr>
      </w:pPr>
      <w:r w:rsidRPr="004D41C2">
        <w:rPr>
          <w:sz w:val="26"/>
          <w:szCs w:val="26"/>
        </w:rPr>
        <w:t>Chọn mục Review</w:t>
      </w:r>
    </w:p>
    <w:p w14:paraId="11F948B1" w14:textId="77777777" w:rsidR="00AF0DFF" w:rsidRPr="004D41C2" w:rsidRDefault="00AF0DFF">
      <w:pPr>
        <w:pStyle w:val="ListParagraph"/>
        <w:numPr>
          <w:ilvl w:val="0"/>
          <w:numId w:val="59"/>
        </w:numPr>
        <w:spacing w:before="0" w:after="160" w:line="360" w:lineRule="auto"/>
        <w:jc w:val="both"/>
        <w:rPr>
          <w:sz w:val="26"/>
          <w:szCs w:val="26"/>
        </w:rPr>
      </w:pPr>
      <w:r w:rsidRPr="004D41C2">
        <w:rPr>
          <w:sz w:val="26"/>
          <w:szCs w:val="26"/>
        </w:rPr>
        <w:t>Xác minh có thể chỉnh sửa/ xóa đánh giá của mình</w:t>
      </w:r>
    </w:p>
    <w:p w14:paraId="236668AC" w14:textId="284C994C" w:rsidR="00AF0DFF" w:rsidRPr="004D41C2" w:rsidRDefault="004D41C2" w:rsidP="00972EB7">
      <w:pPr>
        <w:spacing w:line="360" w:lineRule="auto"/>
        <w:jc w:val="both"/>
        <w:rPr>
          <w:b/>
          <w:iCs/>
          <w:sz w:val="26"/>
          <w:szCs w:val="26"/>
        </w:rPr>
      </w:pPr>
      <w:r>
        <w:rPr>
          <w:b/>
          <w:iCs/>
          <w:sz w:val="26"/>
          <w:szCs w:val="26"/>
        </w:rPr>
        <w:t>16.TC16</w:t>
      </w:r>
      <w:r w:rsidR="00AF0DFF" w:rsidRPr="004D41C2">
        <w:rPr>
          <w:b/>
          <w:iCs/>
          <w:sz w:val="26"/>
          <w:szCs w:val="26"/>
        </w:rPr>
        <w:t xml:space="preserve"> Kiểm tra một người dùng có thể đăng nhiều đánh giá cho cùng một sản phẩm</w:t>
      </w:r>
    </w:p>
    <w:p w14:paraId="2ACA5512" w14:textId="77777777" w:rsidR="00AF0DFF" w:rsidRPr="004D41C2" w:rsidRDefault="00AF0DFF">
      <w:pPr>
        <w:pStyle w:val="ListParagraph"/>
        <w:numPr>
          <w:ilvl w:val="0"/>
          <w:numId w:val="60"/>
        </w:numPr>
        <w:spacing w:line="360" w:lineRule="auto"/>
        <w:jc w:val="both"/>
        <w:rPr>
          <w:sz w:val="26"/>
          <w:szCs w:val="26"/>
        </w:rPr>
      </w:pPr>
      <w:r w:rsidRPr="004D41C2">
        <w:rPr>
          <w:sz w:val="26"/>
          <w:szCs w:val="26"/>
        </w:rPr>
        <w:t>Mô tả: Đảm bảo mỗi người dùng chỉ đăng được 1 đánh giá với 1 lần mua</w:t>
      </w:r>
    </w:p>
    <w:p w14:paraId="2F2E4B10" w14:textId="77777777" w:rsidR="00AF0DFF" w:rsidRPr="004D41C2" w:rsidRDefault="00AF0DFF">
      <w:pPr>
        <w:pStyle w:val="ListParagraph"/>
        <w:numPr>
          <w:ilvl w:val="0"/>
          <w:numId w:val="60"/>
        </w:numPr>
        <w:spacing w:line="360" w:lineRule="auto"/>
        <w:jc w:val="both"/>
        <w:rPr>
          <w:sz w:val="26"/>
          <w:szCs w:val="26"/>
        </w:rPr>
      </w:pPr>
      <w:r w:rsidRPr="004D41C2">
        <w:rPr>
          <w:sz w:val="26"/>
          <w:szCs w:val="26"/>
        </w:rPr>
        <w:t>Bước thực hiện</w:t>
      </w:r>
    </w:p>
    <w:p w14:paraId="1E026F25" w14:textId="77777777" w:rsidR="00AF0DFF" w:rsidRPr="004D41C2" w:rsidRDefault="00AF0DFF">
      <w:pPr>
        <w:pStyle w:val="ListParagraph"/>
        <w:numPr>
          <w:ilvl w:val="0"/>
          <w:numId w:val="61"/>
        </w:numPr>
        <w:spacing w:before="0" w:after="160" w:line="360" w:lineRule="auto"/>
        <w:jc w:val="both"/>
        <w:rPr>
          <w:sz w:val="26"/>
          <w:szCs w:val="26"/>
        </w:rPr>
      </w:pPr>
      <w:r w:rsidRPr="004D41C2">
        <w:rPr>
          <w:sz w:val="26"/>
          <w:szCs w:val="26"/>
        </w:rPr>
        <w:t>Truy cập vào trang: https://automationteststore.com/</w:t>
      </w:r>
    </w:p>
    <w:p w14:paraId="5E6E991C" w14:textId="77777777" w:rsidR="00AF0DFF" w:rsidRPr="004D41C2" w:rsidRDefault="00AF0DFF">
      <w:pPr>
        <w:pStyle w:val="ListParagraph"/>
        <w:numPr>
          <w:ilvl w:val="0"/>
          <w:numId w:val="61"/>
        </w:numPr>
        <w:spacing w:before="0" w:after="160" w:line="360" w:lineRule="auto"/>
        <w:jc w:val="both"/>
        <w:rPr>
          <w:sz w:val="26"/>
          <w:szCs w:val="26"/>
        </w:rPr>
      </w:pPr>
      <w:r w:rsidRPr="004D41C2">
        <w:rPr>
          <w:sz w:val="26"/>
          <w:szCs w:val="26"/>
        </w:rPr>
        <w:t>Đăng nhập thành công</w:t>
      </w:r>
    </w:p>
    <w:p w14:paraId="53F4A9A0" w14:textId="77777777" w:rsidR="00AF0DFF" w:rsidRPr="004D41C2" w:rsidRDefault="00AF0DFF">
      <w:pPr>
        <w:pStyle w:val="ListParagraph"/>
        <w:numPr>
          <w:ilvl w:val="0"/>
          <w:numId w:val="61"/>
        </w:numPr>
        <w:spacing w:before="0" w:after="160" w:line="360" w:lineRule="auto"/>
        <w:jc w:val="both"/>
        <w:rPr>
          <w:sz w:val="26"/>
          <w:szCs w:val="26"/>
        </w:rPr>
      </w:pPr>
      <w:r w:rsidRPr="004D41C2">
        <w:rPr>
          <w:sz w:val="26"/>
          <w:szCs w:val="26"/>
        </w:rPr>
        <w:lastRenderedPageBreak/>
        <w:t xml:space="preserve">Chọn sản phẩm </w:t>
      </w:r>
    </w:p>
    <w:p w14:paraId="6C1C52E3" w14:textId="77777777" w:rsidR="00AF0DFF" w:rsidRPr="004D41C2" w:rsidRDefault="00AF0DFF">
      <w:pPr>
        <w:pStyle w:val="ListParagraph"/>
        <w:numPr>
          <w:ilvl w:val="0"/>
          <w:numId w:val="61"/>
        </w:numPr>
        <w:spacing w:before="0" w:after="160" w:line="360" w:lineRule="auto"/>
        <w:jc w:val="both"/>
        <w:rPr>
          <w:sz w:val="26"/>
          <w:szCs w:val="26"/>
        </w:rPr>
      </w:pPr>
      <w:r w:rsidRPr="004D41C2">
        <w:rPr>
          <w:sz w:val="26"/>
          <w:szCs w:val="26"/>
        </w:rPr>
        <w:t>Chọn mục Review</w:t>
      </w:r>
    </w:p>
    <w:p w14:paraId="15A4C0A9" w14:textId="77777777" w:rsidR="00AF0DFF" w:rsidRPr="004D41C2" w:rsidRDefault="00AF0DFF">
      <w:pPr>
        <w:pStyle w:val="ListParagraph"/>
        <w:numPr>
          <w:ilvl w:val="0"/>
          <w:numId w:val="61"/>
        </w:numPr>
        <w:spacing w:before="0" w:after="160" w:line="360" w:lineRule="auto"/>
        <w:jc w:val="both"/>
        <w:rPr>
          <w:sz w:val="26"/>
          <w:szCs w:val="26"/>
        </w:rPr>
      </w:pPr>
      <w:r w:rsidRPr="004D41C2">
        <w:rPr>
          <w:sz w:val="26"/>
          <w:szCs w:val="26"/>
        </w:rPr>
        <w:t>Xác minh có thể chỉnh sửa/ xóa đánh giá của mình</w:t>
      </w:r>
    </w:p>
    <w:p w14:paraId="6C7FBFF9" w14:textId="56F609BB" w:rsidR="00AF0DFF" w:rsidRPr="004D41C2" w:rsidRDefault="004D41C2" w:rsidP="00972EB7">
      <w:pPr>
        <w:spacing w:line="360" w:lineRule="auto"/>
        <w:jc w:val="both"/>
        <w:rPr>
          <w:b/>
          <w:bCs/>
          <w:iCs/>
          <w:sz w:val="26"/>
          <w:szCs w:val="26"/>
        </w:rPr>
      </w:pPr>
      <w:r>
        <w:rPr>
          <w:b/>
          <w:iCs/>
          <w:sz w:val="26"/>
          <w:szCs w:val="26"/>
        </w:rPr>
        <w:t>17. TC17</w:t>
      </w:r>
      <w:r w:rsidR="00AF0DFF" w:rsidRPr="004D41C2">
        <w:rPr>
          <w:b/>
          <w:iCs/>
          <w:sz w:val="26"/>
          <w:szCs w:val="26"/>
        </w:rPr>
        <w:t xml:space="preserve">: </w:t>
      </w:r>
      <w:r w:rsidR="00AF0DFF" w:rsidRPr="004D41C2">
        <w:rPr>
          <w:b/>
          <w:bCs/>
          <w:sz w:val="26"/>
          <w:szCs w:val="26"/>
        </w:rPr>
        <w:t>Kiểm tra tính năng báo cáo đánh giá</w:t>
      </w:r>
    </w:p>
    <w:p w14:paraId="7BF4B694" w14:textId="77777777" w:rsidR="00AF0DFF" w:rsidRPr="004D41C2" w:rsidRDefault="00AF0DFF" w:rsidP="00972EB7">
      <w:pPr>
        <w:spacing w:line="360" w:lineRule="auto"/>
        <w:jc w:val="both"/>
        <w:rPr>
          <w:sz w:val="26"/>
          <w:szCs w:val="26"/>
        </w:rPr>
      </w:pPr>
      <w:r w:rsidRPr="004D41C2">
        <w:rPr>
          <w:sz w:val="26"/>
          <w:szCs w:val="26"/>
        </w:rPr>
        <w:t>Mô tả: Đảm bảo tính năng báo cáo đánh giá không hợp lệ hoạt động</w:t>
      </w:r>
    </w:p>
    <w:p w14:paraId="760D472B" w14:textId="77777777" w:rsidR="00AF0DFF" w:rsidRPr="004D41C2" w:rsidRDefault="00AF0DFF" w:rsidP="00972EB7">
      <w:pPr>
        <w:spacing w:line="360" w:lineRule="auto"/>
        <w:jc w:val="both"/>
        <w:rPr>
          <w:sz w:val="26"/>
          <w:szCs w:val="26"/>
        </w:rPr>
      </w:pPr>
      <w:r w:rsidRPr="004D41C2">
        <w:rPr>
          <w:sz w:val="26"/>
          <w:szCs w:val="26"/>
        </w:rPr>
        <w:t>Bước thực hiện</w:t>
      </w:r>
    </w:p>
    <w:p w14:paraId="7670431D" w14:textId="77777777" w:rsidR="00AF0DFF" w:rsidRPr="004D41C2" w:rsidRDefault="00AF0DFF">
      <w:pPr>
        <w:pStyle w:val="ListParagraph"/>
        <w:numPr>
          <w:ilvl w:val="0"/>
          <w:numId w:val="62"/>
        </w:numPr>
        <w:spacing w:before="0" w:after="160" w:line="360" w:lineRule="auto"/>
        <w:jc w:val="both"/>
        <w:rPr>
          <w:sz w:val="26"/>
          <w:szCs w:val="26"/>
        </w:rPr>
      </w:pPr>
      <w:r w:rsidRPr="004D41C2">
        <w:rPr>
          <w:sz w:val="26"/>
          <w:szCs w:val="26"/>
        </w:rPr>
        <w:t xml:space="preserve">Truy cập vào trang: </w:t>
      </w:r>
      <w:hyperlink r:id="rId118" w:history="1">
        <w:r w:rsidRPr="004D41C2">
          <w:rPr>
            <w:rStyle w:val="Hyperlink"/>
            <w:color w:val="auto"/>
            <w:sz w:val="26"/>
            <w:szCs w:val="26"/>
            <w:u w:val="none"/>
          </w:rPr>
          <w:t>https://automationteststore.com/</w:t>
        </w:r>
      </w:hyperlink>
    </w:p>
    <w:p w14:paraId="4BCBB189" w14:textId="77777777" w:rsidR="00AF0DFF" w:rsidRPr="004D41C2" w:rsidRDefault="00AF0DFF">
      <w:pPr>
        <w:pStyle w:val="ListParagraph"/>
        <w:numPr>
          <w:ilvl w:val="0"/>
          <w:numId w:val="62"/>
        </w:numPr>
        <w:spacing w:before="0" w:after="160" w:line="360" w:lineRule="auto"/>
        <w:jc w:val="both"/>
        <w:rPr>
          <w:sz w:val="26"/>
          <w:szCs w:val="26"/>
        </w:rPr>
      </w:pPr>
      <w:r w:rsidRPr="004D41C2">
        <w:rPr>
          <w:sz w:val="26"/>
          <w:szCs w:val="26"/>
        </w:rPr>
        <w:t>Đăng nhập thành công</w:t>
      </w:r>
    </w:p>
    <w:p w14:paraId="6066B44D" w14:textId="77777777" w:rsidR="00AF0DFF" w:rsidRPr="004D41C2" w:rsidRDefault="00AF0DFF">
      <w:pPr>
        <w:pStyle w:val="ListParagraph"/>
        <w:numPr>
          <w:ilvl w:val="0"/>
          <w:numId w:val="62"/>
        </w:numPr>
        <w:spacing w:before="0" w:after="160" w:line="360" w:lineRule="auto"/>
        <w:jc w:val="both"/>
        <w:rPr>
          <w:sz w:val="26"/>
          <w:szCs w:val="26"/>
        </w:rPr>
      </w:pPr>
      <w:r w:rsidRPr="004D41C2">
        <w:rPr>
          <w:sz w:val="26"/>
          <w:szCs w:val="26"/>
        </w:rPr>
        <w:t xml:space="preserve">Chọn sản phẩm </w:t>
      </w:r>
    </w:p>
    <w:p w14:paraId="5F1FDE83" w14:textId="77777777" w:rsidR="00AF0DFF" w:rsidRPr="004D41C2" w:rsidRDefault="00AF0DFF">
      <w:pPr>
        <w:pStyle w:val="ListParagraph"/>
        <w:numPr>
          <w:ilvl w:val="0"/>
          <w:numId w:val="62"/>
        </w:numPr>
        <w:spacing w:before="0" w:after="160" w:line="360" w:lineRule="auto"/>
        <w:jc w:val="both"/>
        <w:rPr>
          <w:sz w:val="26"/>
          <w:szCs w:val="26"/>
        </w:rPr>
      </w:pPr>
      <w:r w:rsidRPr="004D41C2">
        <w:rPr>
          <w:sz w:val="26"/>
          <w:szCs w:val="26"/>
        </w:rPr>
        <w:t>Chọn mục Review</w:t>
      </w:r>
    </w:p>
    <w:p w14:paraId="64A8410C" w14:textId="77777777" w:rsidR="00AF0DFF" w:rsidRPr="004D41C2" w:rsidRDefault="00AF0DFF">
      <w:pPr>
        <w:pStyle w:val="ListParagraph"/>
        <w:numPr>
          <w:ilvl w:val="0"/>
          <w:numId w:val="62"/>
        </w:numPr>
        <w:spacing w:before="0" w:after="160" w:line="360" w:lineRule="auto"/>
        <w:jc w:val="both"/>
        <w:rPr>
          <w:sz w:val="26"/>
          <w:szCs w:val="26"/>
        </w:rPr>
      </w:pPr>
      <w:r w:rsidRPr="004D41C2">
        <w:rPr>
          <w:sz w:val="26"/>
          <w:szCs w:val="26"/>
        </w:rPr>
        <w:t>Chọn Báo cáo đối với đánh giá không hợp lệ</w:t>
      </w:r>
    </w:p>
    <w:p w14:paraId="4D0A0851" w14:textId="095A0B48" w:rsidR="00AF0DFF" w:rsidRPr="004D41C2" w:rsidRDefault="00AF0DFF">
      <w:pPr>
        <w:pStyle w:val="ListParagraph"/>
        <w:numPr>
          <w:ilvl w:val="0"/>
          <w:numId w:val="62"/>
        </w:numPr>
        <w:spacing w:before="0" w:after="160" w:line="360" w:lineRule="auto"/>
        <w:jc w:val="both"/>
        <w:rPr>
          <w:sz w:val="26"/>
          <w:szCs w:val="26"/>
        </w:rPr>
      </w:pPr>
      <w:r w:rsidRPr="004D41C2">
        <w:rPr>
          <w:sz w:val="26"/>
          <w:szCs w:val="26"/>
        </w:rPr>
        <w:t>Xác minh thông báo thành công</w:t>
      </w:r>
    </w:p>
    <w:p w14:paraId="14EDE139" w14:textId="2BFE9639" w:rsidR="00AF0DFF" w:rsidRPr="004D41C2" w:rsidRDefault="004D41C2" w:rsidP="00972EB7">
      <w:pPr>
        <w:spacing w:line="360" w:lineRule="auto"/>
        <w:jc w:val="both"/>
        <w:rPr>
          <w:b/>
          <w:iCs/>
          <w:sz w:val="26"/>
          <w:szCs w:val="26"/>
        </w:rPr>
      </w:pPr>
      <w:r>
        <w:rPr>
          <w:b/>
          <w:iCs/>
          <w:sz w:val="26"/>
          <w:szCs w:val="26"/>
        </w:rPr>
        <w:t>18. TC18</w:t>
      </w:r>
      <w:r w:rsidR="00AF0DFF" w:rsidRPr="004D41C2">
        <w:rPr>
          <w:b/>
          <w:iCs/>
          <w:sz w:val="26"/>
          <w:szCs w:val="26"/>
        </w:rPr>
        <w:t>: Tìm kiếm sản phẩm bằng từ khóa chính xác</w:t>
      </w:r>
      <w:r w:rsidR="00AF0DFF" w:rsidRPr="004D41C2">
        <w:rPr>
          <w:b/>
          <w:bCs/>
          <w:sz w:val="26"/>
          <w:szCs w:val="26"/>
          <w:bdr w:val="single" w:sz="2" w:space="0" w:color="E3E3E3" w:frame="1"/>
        </w:rPr>
        <w:t xml:space="preserve"> </w:t>
      </w:r>
    </w:p>
    <w:p w14:paraId="04E5FA5D" w14:textId="77777777" w:rsidR="00AF0DFF" w:rsidRPr="004D41C2" w:rsidRDefault="00AF0DFF">
      <w:pPr>
        <w:pStyle w:val="ListParagraph"/>
        <w:numPr>
          <w:ilvl w:val="0"/>
          <w:numId w:val="63"/>
        </w:numPr>
        <w:spacing w:line="360" w:lineRule="auto"/>
        <w:jc w:val="both"/>
        <w:rPr>
          <w:sz w:val="26"/>
          <w:szCs w:val="26"/>
        </w:rPr>
      </w:pPr>
      <w:r w:rsidRPr="004D41C2">
        <w:rPr>
          <w:sz w:val="26"/>
          <w:szCs w:val="26"/>
        </w:rPr>
        <w:t>Mô tả: Đảm bảo sản phẩm mong muốn được hiển thị đúng trong kết quả tìm kiếm</w:t>
      </w:r>
    </w:p>
    <w:p w14:paraId="05C26D2C" w14:textId="77777777" w:rsidR="00AF0DFF" w:rsidRPr="004D41C2" w:rsidRDefault="00AF0DFF">
      <w:pPr>
        <w:pStyle w:val="ListParagraph"/>
        <w:numPr>
          <w:ilvl w:val="0"/>
          <w:numId w:val="63"/>
        </w:numPr>
        <w:spacing w:line="360" w:lineRule="auto"/>
        <w:jc w:val="both"/>
        <w:rPr>
          <w:sz w:val="26"/>
          <w:szCs w:val="26"/>
        </w:rPr>
      </w:pPr>
      <w:r w:rsidRPr="004D41C2">
        <w:rPr>
          <w:sz w:val="26"/>
          <w:szCs w:val="26"/>
        </w:rPr>
        <w:t>Bước thực hiện</w:t>
      </w:r>
    </w:p>
    <w:p w14:paraId="0EE2EAFB" w14:textId="77777777" w:rsidR="00AF0DFF" w:rsidRPr="004D41C2" w:rsidRDefault="00AF0DFF">
      <w:pPr>
        <w:pStyle w:val="ListParagraph"/>
        <w:numPr>
          <w:ilvl w:val="0"/>
          <w:numId w:val="64"/>
        </w:numPr>
        <w:spacing w:before="0" w:after="160" w:line="360" w:lineRule="auto"/>
        <w:jc w:val="both"/>
        <w:rPr>
          <w:sz w:val="26"/>
          <w:szCs w:val="26"/>
        </w:rPr>
      </w:pPr>
      <w:r w:rsidRPr="004D41C2">
        <w:rPr>
          <w:sz w:val="26"/>
          <w:szCs w:val="26"/>
        </w:rPr>
        <w:t xml:space="preserve">Truy cập vào trang: </w:t>
      </w:r>
      <w:hyperlink r:id="rId119" w:history="1">
        <w:r w:rsidRPr="004D41C2">
          <w:rPr>
            <w:sz w:val="26"/>
            <w:szCs w:val="26"/>
          </w:rPr>
          <w:t>https://automationteststore.com/</w:t>
        </w:r>
      </w:hyperlink>
    </w:p>
    <w:p w14:paraId="325D694A" w14:textId="77777777" w:rsidR="00AF0DFF" w:rsidRPr="004D41C2" w:rsidRDefault="00AF0DFF">
      <w:pPr>
        <w:pStyle w:val="ListParagraph"/>
        <w:numPr>
          <w:ilvl w:val="0"/>
          <w:numId w:val="64"/>
        </w:numPr>
        <w:spacing w:before="0" w:after="160" w:line="360" w:lineRule="auto"/>
        <w:jc w:val="both"/>
        <w:rPr>
          <w:sz w:val="26"/>
          <w:szCs w:val="26"/>
        </w:rPr>
      </w:pPr>
      <w:r w:rsidRPr="004D41C2">
        <w:rPr>
          <w:sz w:val="26"/>
          <w:szCs w:val="26"/>
        </w:rPr>
        <w:t xml:space="preserve">Tìm kiếm sản phẩm bằng từ khóa chính xác (ví dụ: " </w:t>
      </w:r>
      <w:hyperlink r:id="rId120" w:tooltip="Skinsheen Bronzer Stick" w:history="1">
        <w:r w:rsidRPr="004D41C2">
          <w:rPr>
            <w:sz w:val="26"/>
            <w:szCs w:val="26"/>
          </w:rPr>
          <w:t>SKINSHEEN BRONZER STICK</w:t>
        </w:r>
      </w:hyperlink>
      <w:r w:rsidRPr="004D41C2">
        <w:rPr>
          <w:sz w:val="26"/>
          <w:szCs w:val="26"/>
        </w:rPr>
        <w:t xml:space="preserve"> ").</w:t>
      </w:r>
    </w:p>
    <w:p w14:paraId="449D0803" w14:textId="77777777" w:rsidR="00AF0DFF" w:rsidRPr="004D41C2" w:rsidRDefault="00AF0DFF">
      <w:pPr>
        <w:pStyle w:val="ListParagraph"/>
        <w:numPr>
          <w:ilvl w:val="0"/>
          <w:numId w:val="64"/>
        </w:numPr>
        <w:spacing w:before="0" w:after="160" w:line="360" w:lineRule="auto"/>
        <w:jc w:val="both"/>
        <w:rPr>
          <w:sz w:val="26"/>
          <w:szCs w:val="26"/>
        </w:rPr>
      </w:pPr>
      <w:r w:rsidRPr="004D41C2">
        <w:rPr>
          <w:sz w:val="26"/>
          <w:szCs w:val="26"/>
        </w:rPr>
        <w:t>Xác minh hiển thị chi tiết sản phẩm mong muốn</w:t>
      </w:r>
    </w:p>
    <w:p w14:paraId="2BE57E23" w14:textId="3B50CD68" w:rsidR="00AF0DFF" w:rsidRPr="004D41C2" w:rsidRDefault="00AF0DFF">
      <w:pPr>
        <w:pStyle w:val="ListParagraph"/>
        <w:numPr>
          <w:ilvl w:val="0"/>
          <w:numId w:val="64"/>
        </w:numPr>
        <w:spacing w:before="0" w:after="160" w:line="360" w:lineRule="auto"/>
        <w:jc w:val="both"/>
        <w:rPr>
          <w:sz w:val="26"/>
          <w:szCs w:val="26"/>
        </w:rPr>
      </w:pPr>
      <w:r w:rsidRPr="004D41C2">
        <w:rPr>
          <w:sz w:val="26"/>
          <w:szCs w:val="26"/>
        </w:rPr>
        <w:t>Đảm bảo thông tin sản phẩm (tên, giá, hình ảnh, mô tả) được hiển thị chính xác.</w:t>
      </w:r>
    </w:p>
    <w:p w14:paraId="1E24DB1C" w14:textId="5E7325E8" w:rsidR="00AF0DFF" w:rsidRPr="004D41C2" w:rsidRDefault="004D41C2" w:rsidP="00972EB7">
      <w:pPr>
        <w:spacing w:line="360" w:lineRule="auto"/>
        <w:jc w:val="both"/>
        <w:rPr>
          <w:sz w:val="26"/>
          <w:szCs w:val="26"/>
        </w:rPr>
      </w:pPr>
      <w:r>
        <w:rPr>
          <w:b/>
          <w:iCs/>
          <w:sz w:val="26"/>
          <w:szCs w:val="26"/>
        </w:rPr>
        <w:t>19.TC19</w:t>
      </w:r>
      <w:r w:rsidR="00AF0DFF" w:rsidRPr="004D41C2">
        <w:rPr>
          <w:b/>
          <w:iCs/>
          <w:sz w:val="26"/>
          <w:szCs w:val="26"/>
        </w:rPr>
        <w:t xml:space="preserve"> Tìm kiếm sản phẩm bằng  một phần của từ khóa</w:t>
      </w:r>
    </w:p>
    <w:p w14:paraId="06F68536" w14:textId="77777777" w:rsidR="00AF0DFF" w:rsidRPr="004D41C2" w:rsidRDefault="00AF0DFF">
      <w:pPr>
        <w:pStyle w:val="ListParagraph"/>
        <w:numPr>
          <w:ilvl w:val="0"/>
          <w:numId w:val="65"/>
        </w:numPr>
        <w:spacing w:line="360" w:lineRule="auto"/>
        <w:jc w:val="both"/>
        <w:rPr>
          <w:sz w:val="26"/>
          <w:szCs w:val="26"/>
        </w:rPr>
      </w:pPr>
      <w:r w:rsidRPr="004D41C2">
        <w:rPr>
          <w:sz w:val="26"/>
          <w:szCs w:val="26"/>
        </w:rPr>
        <w:t>Mô tả: Đảm bảo kết quả tìm kiếm được hiển thị và chúng có liên quan đến từ khóa.</w:t>
      </w:r>
    </w:p>
    <w:p w14:paraId="3A611965" w14:textId="77777777" w:rsidR="00AF0DFF" w:rsidRPr="004D41C2" w:rsidRDefault="00AF0DFF">
      <w:pPr>
        <w:pStyle w:val="ListParagraph"/>
        <w:numPr>
          <w:ilvl w:val="0"/>
          <w:numId w:val="65"/>
        </w:numPr>
        <w:spacing w:line="360" w:lineRule="auto"/>
        <w:jc w:val="both"/>
        <w:rPr>
          <w:sz w:val="26"/>
          <w:szCs w:val="26"/>
        </w:rPr>
      </w:pPr>
      <w:r w:rsidRPr="004D41C2">
        <w:rPr>
          <w:sz w:val="26"/>
          <w:szCs w:val="26"/>
        </w:rPr>
        <w:t>Bước thực hiện</w:t>
      </w:r>
    </w:p>
    <w:p w14:paraId="3A181B0C" w14:textId="77777777" w:rsidR="00AF0DFF" w:rsidRPr="004D41C2" w:rsidRDefault="00AF0DFF">
      <w:pPr>
        <w:pStyle w:val="ListParagraph"/>
        <w:numPr>
          <w:ilvl w:val="0"/>
          <w:numId w:val="66"/>
        </w:numPr>
        <w:spacing w:before="0" w:after="160" w:line="360" w:lineRule="auto"/>
        <w:jc w:val="both"/>
        <w:rPr>
          <w:sz w:val="26"/>
          <w:szCs w:val="26"/>
        </w:rPr>
      </w:pPr>
      <w:r w:rsidRPr="004D41C2">
        <w:rPr>
          <w:sz w:val="26"/>
          <w:szCs w:val="26"/>
        </w:rPr>
        <w:t xml:space="preserve">Truy cập vào trang: </w:t>
      </w:r>
      <w:hyperlink r:id="rId121" w:history="1">
        <w:r w:rsidRPr="004D41C2">
          <w:rPr>
            <w:sz w:val="26"/>
            <w:szCs w:val="26"/>
          </w:rPr>
          <w:t>https://automationteststore.com/</w:t>
        </w:r>
      </w:hyperlink>
    </w:p>
    <w:p w14:paraId="49D26FA7" w14:textId="77777777" w:rsidR="00AF0DFF" w:rsidRPr="004D41C2" w:rsidRDefault="00AF0DFF">
      <w:pPr>
        <w:pStyle w:val="ListParagraph"/>
        <w:numPr>
          <w:ilvl w:val="0"/>
          <w:numId w:val="66"/>
        </w:numPr>
        <w:spacing w:before="0" w:after="160" w:line="360" w:lineRule="auto"/>
        <w:jc w:val="both"/>
        <w:rPr>
          <w:sz w:val="26"/>
          <w:szCs w:val="26"/>
        </w:rPr>
      </w:pPr>
      <w:r w:rsidRPr="004D41C2">
        <w:rPr>
          <w:sz w:val="26"/>
          <w:szCs w:val="26"/>
        </w:rPr>
        <w:lastRenderedPageBreak/>
        <w:t>Nhập một phần của từ khóa “Skin”</w:t>
      </w:r>
    </w:p>
    <w:p w14:paraId="291240C5" w14:textId="77777777" w:rsidR="00AF0DFF" w:rsidRPr="004D41C2" w:rsidRDefault="00AF0DFF">
      <w:pPr>
        <w:pStyle w:val="ListParagraph"/>
        <w:numPr>
          <w:ilvl w:val="0"/>
          <w:numId w:val="66"/>
        </w:numPr>
        <w:spacing w:before="0" w:after="160" w:line="360" w:lineRule="auto"/>
        <w:jc w:val="both"/>
        <w:rPr>
          <w:sz w:val="26"/>
          <w:szCs w:val="26"/>
        </w:rPr>
      </w:pPr>
      <w:r w:rsidRPr="004D41C2">
        <w:rPr>
          <w:sz w:val="26"/>
          <w:szCs w:val="26"/>
        </w:rPr>
        <w:t>Xác minh hiển thị sản phẩm chứa từ khóa “Skin”  trong kết quả tìm kiếm</w:t>
      </w:r>
    </w:p>
    <w:p w14:paraId="3C4B9D02" w14:textId="49A54F85" w:rsidR="00AF0DFF" w:rsidRPr="004D41C2" w:rsidRDefault="004D41C2" w:rsidP="00972EB7">
      <w:pPr>
        <w:spacing w:line="360" w:lineRule="auto"/>
        <w:jc w:val="both"/>
        <w:rPr>
          <w:sz w:val="26"/>
          <w:szCs w:val="26"/>
        </w:rPr>
      </w:pPr>
      <w:r>
        <w:rPr>
          <w:b/>
          <w:iCs/>
          <w:sz w:val="26"/>
          <w:szCs w:val="26"/>
        </w:rPr>
        <w:t>20.TC20</w:t>
      </w:r>
      <w:r w:rsidR="00AF0DFF" w:rsidRPr="004D41C2">
        <w:rPr>
          <w:b/>
          <w:iCs/>
          <w:sz w:val="26"/>
          <w:szCs w:val="26"/>
        </w:rPr>
        <w:t>: Tìm kiếm sản phẩm bằng  từ khóa không tồn tại</w:t>
      </w:r>
    </w:p>
    <w:p w14:paraId="3BD32E98" w14:textId="77777777" w:rsidR="00AF0DFF" w:rsidRPr="004D41C2" w:rsidRDefault="00AF0DFF">
      <w:pPr>
        <w:pStyle w:val="ListParagraph"/>
        <w:numPr>
          <w:ilvl w:val="0"/>
          <w:numId w:val="67"/>
        </w:numPr>
        <w:spacing w:line="360" w:lineRule="auto"/>
        <w:jc w:val="both"/>
        <w:rPr>
          <w:sz w:val="26"/>
          <w:szCs w:val="26"/>
        </w:rPr>
      </w:pPr>
      <w:r w:rsidRPr="004D41C2">
        <w:rPr>
          <w:sz w:val="26"/>
          <w:szCs w:val="26"/>
        </w:rPr>
        <w:t xml:space="preserve">Mô tả: Đảm bảo hiển thị thông báo không có sản phẩm nào khớp với từ khóa tìm kiếm </w:t>
      </w:r>
    </w:p>
    <w:p w14:paraId="2FAF4108" w14:textId="77777777" w:rsidR="00AF0DFF" w:rsidRPr="004D41C2" w:rsidRDefault="00AF0DFF">
      <w:pPr>
        <w:pStyle w:val="ListParagraph"/>
        <w:numPr>
          <w:ilvl w:val="0"/>
          <w:numId w:val="67"/>
        </w:numPr>
        <w:spacing w:line="360" w:lineRule="auto"/>
        <w:jc w:val="both"/>
        <w:rPr>
          <w:sz w:val="26"/>
          <w:szCs w:val="26"/>
        </w:rPr>
      </w:pPr>
      <w:r w:rsidRPr="004D41C2">
        <w:rPr>
          <w:sz w:val="26"/>
          <w:szCs w:val="26"/>
        </w:rPr>
        <w:t>Bước thực hiện</w:t>
      </w:r>
    </w:p>
    <w:p w14:paraId="715E9224" w14:textId="77777777" w:rsidR="00AF0DFF" w:rsidRPr="004D41C2" w:rsidRDefault="00AF0DFF">
      <w:pPr>
        <w:pStyle w:val="ListParagraph"/>
        <w:numPr>
          <w:ilvl w:val="0"/>
          <w:numId w:val="68"/>
        </w:numPr>
        <w:spacing w:before="0" w:after="160" w:line="360" w:lineRule="auto"/>
        <w:jc w:val="both"/>
        <w:rPr>
          <w:sz w:val="26"/>
          <w:szCs w:val="26"/>
        </w:rPr>
      </w:pPr>
      <w:r w:rsidRPr="004D41C2">
        <w:rPr>
          <w:sz w:val="26"/>
          <w:szCs w:val="26"/>
        </w:rPr>
        <w:t xml:space="preserve">Truy cập vào trang: </w:t>
      </w:r>
      <w:hyperlink r:id="rId122" w:history="1">
        <w:r w:rsidRPr="004D41C2">
          <w:rPr>
            <w:sz w:val="26"/>
            <w:szCs w:val="26"/>
          </w:rPr>
          <w:t>https://automationteststore.com/</w:t>
        </w:r>
      </w:hyperlink>
    </w:p>
    <w:p w14:paraId="54195ECC" w14:textId="77777777" w:rsidR="00AF0DFF" w:rsidRPr="004D41C2" w:rsidRDefault="00AF0DFF">
      <w:pPr>
        <w:pStyle w:val="ListParagraph"/>
        <w:numPr>
          <w:ilvl w:val="0"/>
          <w:numId w:val="68"/>
        </w:numPr>
        <w:spacing w:before="0" w:after="160" w:line="360" w:lineRule="auto"/>
        <w:jc w:val="both"/>
        <w:rPr>
          <w:sz w:val="26"/>
          <w:szCs w:val="26"/>
        </w:rPr>
      </w:pPr>
      <w:r w:rsidRPr="004D41C2">
        <w:rPr>
          <w:sz w:val="26"/>
          <w:szCs w:val="26"/>
        </w:rPr>
        <w:t xml:space="preserve">Để trống hoặc nhập một từ khóa không tồn tại (ví dụ: “ahdkdkf”) </w:t>
      </w:r>
    </w:p>
    <w:p w14:paraId="22F71B3F" w14:textId="4704EC77" w:rsidR="00AF0DFF" w:rsidRPr="004D41C2" w:rsidRDefault="00AF0DFF">
      <w:pPr>
        <w:pStyle w:val="ListParagraph"/>
        <w:numPr>
          <w:ilvl w:val="0"/>
          <w:numId w:val="68"/>
        </w:numPr>
        <w:spacing w:before="0" w:after="160" w:line="360" w:lineRule="auto"/>
        <w:jc w:val="both"/>
        <w:rPr>
          <w:sz w:val="26"/>
          <w:szCs w:val="26"/>
        </w:rPr>
      </w:pPr>
      <w:r w:rsidRPr="004D41C2">
        <w:rPr>
          <w:sz w:val="26"/>
          <w:szCs w:val="26"/>
        </w:rPr>
        <w:t>Xác minh Thông báo "There is no product that matches the search criteria" được hiển thị để thông báo rằng không có sản phẩm nào khớp với từ khóa tìm kiếm.</w:t>
      </w:r>
    </w:p>
    <w:p w14:paraId="7CDD0664" w14:textId="502D9D8F" w:rsidR="00AF0DFF" w:rsidRPr="004D41C2" w:rsidRDefault="004D41C2" w:rsidP="00972EB7">
      <w:pPr>
        <w:spacing w:line="360" w:lineRule="auto"/>
        <w:jc w:val="both"/>
        <w:rPr>
          <w:b/>
          <w:bCs/>
          <w:sz w:val="26"/>
          <w:szCs w:val="26"/>
        </w:rPr>
      </w:pPr>
      <w:r>
        <w:rPr>
          <w:b/>
          <w:bCs/>
          <w:sz w:val="26"/>
          <w:szCs w:val="26"/>
        </w:rPr>
        <w:t>21.TC21</w:t>
      </w:r>
      <w:r w:rsidR="00AF0DFF" w:rsidRPr="004D41C2">
        <w:rPr>
          <w:b/>
          <w:bCs/>
          <w:sz w:val="26"/>
          <w:szCs w:val="26"/>
        </w:rPr>
        <w:t>: Tìm kiếm sản phẩm theo danh mục</w:t>
      </w:r>
    </w:p>
    <w:p w14:paraId="464B279C" w14:textId="77777777" w:rsidR="00AF0DFF" w:rsidRPr="004D41C2" w:rsidRDefault="00AF0DFF">
      <w:pPr>
        <w:pStyle w:val="ListParagraph"/>
        <w:numPr>
          <w:ilvl w:val="0"/>
          <w:numId w:val="69"/>
        </w:numPr>
        <w:spacing w:line="360" w:lineRule="auto"/>
        <w:jc w:val="both"/>
        <w:rPr>
          <w:sz w:val="26"/>
          <w:szCs w:val="26"/>
        </w:rPr>
      </w:pPr>
      <w:r w:rsidRPr="004D41C2">
        <w:rPr>
          <w:sz w:val="26"/>
          <w:szCs w:val="26"/>
        </w:rPr>
        <w:t xml:space="preserve">Mô tả: Chọn một danh mục từ danh sách và nhập từ khóa tìm kiếm. Xác nhận rằng chỉ có sản phẩm thuộc danh mục đã chọn được hiển thị trong kết quả tìm kiếm. </w:t>
      </w:r>
    </w:p>
    <w:p w14:paraId="4C3B5A1F" w14:textId="77777777" w:rsidR="00AF0DFF" w:rsidRPr="004D41C2" w:rsidRDefault="00AF0DFF">
      <w:pPr>
        <w:pStyle w:val="ListParagraph"/>
        <w:numPr>
          <w:ilvl w:val="0"/>
          <w:numId w:val="69"/>
        </w:numPr>
        <w:spacing w:line="360" w:lineRule="auto"/>
        <w:jc w:val="both"/>
        <w:rPr>
          <w:sz w:val="26"/>
          <w:szCs w:val="26"/>
        </w:rPr>
      </w:pPr>
      <w:r w:rsidRPr="004D41C2">
        <w:rPr>
          <w:sz w:val="26"/>
          <w:szCs w:val="26"/>
        </w:rPr>
        <w:t>Bước thực hiện:</w:t>
      </w:r>
    </w:p>
    <w:p w14:paraId="1BFD37EC" w14:textId="77777777" w:rsidR="00AF0DFF" w:rsidRPr="004D41C2" w:rsidRDefault="00AF0DFF">
      <w:pPr>
        <w:pStyle w:val="ListParagraph"/>
        <w:numPr>
          <w:ilvl w:val="0"/>
          <w:numId w:val="70"/>
        </w:numPr>
        <w:spacing w:before="0" w:after="160" w:line="360" w:lineRule="auto"/>
        <w:jc w:val="both"/>
        <w:rPr>
          <w:sz w:val="26"/>
          <w:szCs w:val="26"/>
        </w:rPr>
      </w:pPr>
      <w:r w:rsidRPr="004D41C2">
        <w:rPr>
          <w:sz w:val="26"/>
          <w:szCs w:val="26"/>
        </w:rPr>
        <w:t xml:space="preserve">Truy cập vào trang </w:t>
      </w:r>
      <w:hyperlink r:id="rId123" w:tgtFrame="_new" w:history="1">
        <w:r w:rsidRPr="004D41C2">
          <w:rPr>
            <w:sz w:val="26"/>
            <w:szCs w:val="26"/>
          </w:rPr>
          <w:t>https://automationteststore.com/</w:t>
        </w:r>
      </w:hyperlink>
      <w:r w:rsidRPr="004D41C2">
        <w:rPr>
          <w:sz w:val="26"/>
          <w:szCs w:val="26"/>
        </w:rPr>
        <w:t>.</w:t>
      </w:r>
    </w:p>
    <w:p w14:paraId="5C571859" w14:textId="77777777" w:rsidR="00AF0DFF" w:rsidRPr="004D41C2" w:rsidRDefault="00AF0DFF">
      <w:pPr>
        <w:pStyle w:val="ListParagraph"/>
        <w:numPr>
          <w:ilvl w:val="0"/>
          <w:numId w:val="70"/>
        </w:numPr>
        <w:spacing w:before="0" w:after="160" w:line="360" w:lineRule="auto"/>
        <w:jc w:val="both"/>
        <w:rPr>
          <w:sz w:val="26"/>
          <w:szCs w:val="26"/>
        </w:rPr>
      </w:pPr>
      <w:r w:rsidRPr="004D41C2">
        <w:rPr>
          <w:sz w:val="26"/>
          <w:szCs w:val="26"/>
        </w:rPr>
        <w:t>Chọn một danh mục từ danh sách (ví dụ: "Makeup").</w:t>
      </w:r>
    </w:p>
    <w:p w14:paraId="144DF057" w14:textId="77777777" w:rsidR="00AF0DFF" w:rsidRPr="004D41C2" w:rsidRDefault="00AF0DFF">
      <w:pPr>
        <w:pStyle w:val="ListParagraph"/>
        <w:numPr>
          <w:ilvl w:val="0"/>
          <w:numId w:val="70"/>
        </w:numPr>
        <w:spacing w:before="0" w:after="160" w:line="360" w:lineRule="auto"/>
        <w:jc w:val="both"/>
        <w:rPr>
          <w:sz w:val="26"/>
          <w:szCs w:val="26"/>
        </w:rPr>
      </w:pPr>
      <w:r w:rsidRPr="004D41C2">
        <w:rPr>
          <w:sz w:val="26"/>
          <w:szCs w:val="26"/>
        </w:rPr>
        <w:t>Nhập từ khóa tìm kiếm vào ô tìm kiếm (ví dụ: "mascara").</w:t>
      </w:r>
    </w:p>
    <w:p w14:paraId="0D0A0390" w14:textId="77777777" w:rsidR="00AF0DFF" w:rsidRPr="004D41C2" w:rsidRDefault="00AF0DFF">
      <w:pPr>
        <w:pStyle w:val="ListParagraph"/>
        <w:numPr>
          <w:ilvl w:val="0"/>
          <w:numId w:val="70"/>
        </w:numPr>
        <w:spacing w:before="0" w:after="160" w:line="360" w:lineRule="auto"/>
        <w:jc w:val="both"/>
        <w:rPr>
          <w:sz w:val="26"/>
          <w:szCs w:val="26"/>
        </w:rPr>
      </w:pPr>
      <w:r w:rsidRPr="004D41C2">
        <w:rPr>
          <w:sz w:val="26"/>
          <w:szCs w:val="26"/>
        </w:rPr>
        <w:t>Nhấn Enter hoặc nút tìm kiếm.</w:t>
      </w:r>
    </w:p>
    <w:p w14:paraId="6CD74A8F" w14:textId="7340A2C2" w:rsidR="00AF0DFF" w:rsidRPr="004D41C2" w:rsidRDefault="00AF0DFF">
      <w:pPr>
        <w:pStyle w:val="ListParagraph"/>
        <w:numPr>
          <w:ilvl w:val="0"/>
          <w:numId w:val="70"/>
        </w:numPr>
        <w:spacing w:before="0" w:after="160" w:line="360" w:lineRule="auto"/>
        <w:jc w:val="both"/>
        <w:rPr>
          <w:sz w:val="26"/>
          <w:szCs w:val="26"/>
        </w:rPr>
      </w:pPr>
      <w:r w:rsidRPr="004D41C2">
        <w:rPr>
          <w:sz w:val="26"/>
          <w:szCs w:val="26"/>
        </w:rPr>
        <w:t>Xác minh kết quả tìm kiếm chỉ hiển thị sản phẩm thuộc danh mục Makeup và chứa từ “mascara”.</w:t>
      </w:r>
    </w:p>
    <w:p w14:paraId="1A5441D8" w14:textId="453B2E56" w:rsidR="00AF0DFF" w:rsidRPr="004D41C2" w:rsidRDefault="004D41C2" w:rsidP="00972EB7">
      <w:pPr>
        <w:spacing w:line="360" w:lineRule="auto"/>
        <w:jc w:val="both"/>
        <w:rPr>
          <w:b/>
          <w:bCs/>
          <w:sz w:val="26"/>
          <w:szCs w:val="26"/>
        </w:rPr>
      </w:pPr>
      <w:r>
        <w:rPr>
          <w:b/>
          <w:bCs/>
          <w:sz w:val="26"/>
          <w:szCs w:val="26"/>
        </w:rPr>
        <w:t>22.TC22</w:t>
      </w:r>
      <w:r w:rsidR="00AF0DFF" w:rsidRPr="004D41C2">
        <w:rPr>
          <w:b/>
          <w:bCs/>
          <w:sz w:val="26"/>
          <w:szCs w:val="26"/>
        </w:rPr>
        <w:t>: Tìm kiếm sản phẩm bằng tùy chọn tìm kiếm nâng cao</w:t>
      </w:r>
    </w:p>
    <w:p w14:paraId="2D6EB28B" w14:textId="77777777" w:rsidR="00AF0DFF" w:rsidRPr="004D41C2" w:rsidRDefault="00AF0DFF">
      <w:pPr>
        <w:pStyle w:val="ListParagraph"/>
        <w:numPr>
          <w:ilvl w:val="0"/>
          <w:numId w:val="71"/>
        </w:numPr>
        <w:spacing w:line="360" w:lineRule="auto"/>
        <w:jc w:val="both"/>
        <w:rPr>
          <w:sz w:val="26"/>
          <w:szCs w:val="26"/>
        </w:rPr>
      </w:pPr>
      <w:r w:rsidRPr="004D41C2">
        <w:rPr>
          <w:sz w:val="26"/>
          <w:szCs w:val="26"/>
        </w:rPr>
        <w:t>Mô tả: Sử dụng các tùy chọn tìm kiếm nâng cao như Search in product descriptions và  Search in product model. Xác nhận rằng kết quả tìm kiếm phản ánh đúng các yêu cầu đã chọn.</w:t>
      </w:r>
    </w:p>
    <w:p w14:paraId="0AC44562" w14:textId="77777777" w:rsidR="00AF0DFF" w:rsidRPr="004D41C2" w:rsidRDefault="00AF0DFF">
      <w:pPr>
        <w:pStyle w:val="ListParagraph"/>
        <w:numPr>
          <w:ilvl w:val="0"/>
          <w:numId w:val="71"/>
        </w:numPr>
        <w:spacing w:line="360" w:lineRule="auto"/>
        <w:jc w:val="both"/>
        <w:rPr>
          <w:sz w:val="26"/>
          <w:szCs w:val="26"/>
        </w:rPr>
      </w:pPr>
      <w:r w:rsidRPr="004D41C2">
        <w:rPr>
          <w:sz w:val="26"/>
          <w:szCs w:val="26"/>
        </w:rPr>
        <w:t>Bước thực hiện:</w:t>
      </w:r>
    </w:p>
    <w:p w14:paraId="26A66DA3" w14:textId="77777777" w:rsidR="00AF0DFF" w:rsidRPr="004D41C2" w:rsidRDefault="00AF0DFF">
      <w:pPr>
        <w:pStyle w:val="ListParagraph"/>
        <w:numPr>
          <w:ilvl w:val="0"/>
          <w:numId w:val="72"/>
        </w:numPr>
        <w:spacing w:before="0" w:after="160" w:line="360" w:lineRule="auto"/>
        <w:jc w:val="both"/>
        <w:rPr>
          <w:sz w:val="26"/>
          <w:szCs w:val="26"/>
        </w:rPr>
      </w:pPr>
      <w:r w:rsidRPr="004D41C2">
        <w:rPr>
          <w:sz w:val="26"/>
          <w:szCs w:val="26"/>
        </w:rPr>
        <w:lastRenderedPageBreak/>
        <w:t xml:space="preserve">Truy cập vào trang </w:t>
      </w:r>
      <w:hyperlink r:id="rId124" w:tgtFrame="_new" w:history="1">
        <w:r w:rsidRPr="004D41C2">
          <w:rPr>
            <w:sz w:val="26"/>
            <w:szCs w:val="26"/>
          </w:rPr>
          <w:t>https://automationteststore.com/</w:t>
        </w:r>
      </w:hyperlink>
      <w:r w:rsidRPr="004D41C2">
        <w:rPr>
          <w:sz w:val="26"/>
          <w:szCs w:val="26"/>
        </w:rPr>
        <w:t>.</w:t>
      </w:r>
    </w:p>
    <w:p w14:paraId="59C8C00F" w14:textId="77777777" w:rsidR="00AF0DFF" w:rsidRPr="004D41C2" w:rsidRDefault="00AF0DFF">
      <w:pPr>
        <w:pStyle w:val="ListParagraph"/>
        <w:numPr>
          <w:ilvl w:val="0"/>
          <w:numId w:val="72"/>
        </w:numPr>
        <w:spacing w:before="0" w:after="160" w:line="360" w:lineRule="auto"/>
        <w:jc w:val="both"/>
        <w:rPr>
          <w:sz w:val="26"/>
          <w:szCs w:val="26"/>
        </w:rPr>
      </w:pPr>
      <w:r w:rsidRPr="004D41C2">
        <w:rPr>
          <w:sz w:val="26"/>
          <w:szCs w:val="26"/>
        </w:rPr>
        <w:t>Sử dụng các tùy chọn tìm kiếm nâng cao như Search in product descriptions và  Search in product model.</w:t>
      </w:r>
    </w:p>
    <w:p w14:paraId="057CE1FC" w14:textId="77777777" w:rsidR="00AF0DFF" w:rsidRPr="004D41C2" w:rsidRDefault="00AF0DFF">
      <w:pPr>
        <w:pStyle w:val="ListParagraph"/>
        <w:numPr>
          <w:ilvl w:val="0"/>
          <w:numId w:val="72"/>
        </w:numPr>
        <w:spacing w:before="0" w:after="160" w:line="360" w:lineRule="auto"/>
        <w:jc w:val="both"/>
        <w:rPr>
          <w:sz w:val="26"/>
          <w:szCs w:val="26"/>
        </w:rPr>
      </w:pPr>
      <w:r w:rsidRPr="004D41C2">
        <w:rPr>
          <w:sz w:val="26"/>
          <w:szCs w:val="26"/>
        </w:rPr>
        <w:t>Nhập các thông tin tìm kiếm cụ thể.</w:t>
      </w:r>
    </w:p>
    <w:p w14:paraId="22F62E8E" w14:textId="77777777" w:rsidR="00AF0DFF" w:rsidRPr="004D41C2" w:rsidRDefault="00AF0DFF">
      <w:pPr>
        <w:pStyle w:val="ListParagraph"/>
        <w:numPr>
          <w:ilvl w:val="0"/>
          <w:numId w:val="72"/>
        </w:numPr>
        <w:spacing w:before="0" w:after="160" w:line="360" w:lineRule="auto"/>
        <w:jc w:val="both"/>
        <w:rPr>
          <w:sz w:val="26"/>
          <w:szCs w:val="26"/>
        </w:rPr>
      </w:pPr>
      <w:r w:rsidRPr="004D41C2">
        <w:rPr>
          <w:sz w:val="26"/>
          <w:szCs w:val="26"/>
        </w:rPr>
        <w:t>Nhấn Enter hoặc nút tìm kiếm.</w:t>
      </w:r>
    </w:p>
    <w:p w14:paraId="5964C54B" w14:textId="77777777" w:rsidR="00AF0DFF" w:rsidRPr="004D41C2" w:rsidRDefault="00AF0DFF">
      <w:pPr>
        <w:pStyle w:val="ListParagraph"/>
        <w:numPr>
          <w:ilvl w:val="0"/>
          <w:numId w:val="72"/>
        </w:numPr>
        <w:spacing w:before="0" w:after="160" w:line="360" w:lineRule="auto"/>
        <w:jc w:val="both"/>
        <w:rPr>
          <w:sz w:val="26"/>
          <w:szCs w:val="26"/>
        </w:rPr>
      </w:pPr>
      <w:r w:rsidRPr="004D41C2">
        <w:rPr>
          <w:sz w:val="26"/>
          <w:szCs w:val="26"/>
        </w:rPr>
        <w:t>Kiểm tra kết quả tìm kiếm phản ánh đúng các yêu cầu đã chọn.</w:t>
      </w:r>
    </w:p>
    <w:p w14:paraId="09F1A192" w14:textId="3D164A51" w:rsidR="00AF0DFF" w:rsidRPr="004D41C2" w:rsidRDefault="004D41C2" w:rsidP="00972EB7">
      <w:pPr>
        <w:spacing w:line="360" w:lineRule="auto"/>
        <w:jc w:val="both"/>
        <w:rPr>
          <w:b/>
          <w:bCs/>
          <w:sz w:val="26"/>
          <w:szCs w:val="26"/>
        </w:rPr>
      </w:pPr>
      <w:r>
        <w:rPr>
          <w:b/>
          <w:bCs/>
          <w:sz w:val="26"/>
          <w:szCs w:val="26"/>
        </w:rPr>
        <w:t>23. TC23</w:t>
      </w:r>
      <w:r w:rsidR="00AF0DFF" w:rsidRPr="004D41C2">
        <w:rPr>
          <w:b/>
          <w:bCs/>
          <w:sz w:val="26"/>
          <w:szCs w:val="26"/>
        </w:rPr>
        <w:t>: Tìm kiếm sản phẩm bằng cách sử dụng tính năng gợi ý khi nhập</w:t>
      </w:r>
    </w:p>
    <w:p w14:paraId="15D010EB" w14:textId="77777777" w:rsidR="00AF0DFF" w:rsidRPr="004C487A" w:rsidRDefault="00AF0DFF">
      <w:pPr>
        <w:pStyle w:val="ListParagraph"/>
        <w:numPr>
          <w:ilvl w:val="0"/>
          <w:numId w:val="121"/>
        </w:numPr>
        <w:spacing w:line="360" w:lineRule="auto"/>
        <w:jc w:val="both"/>
        <w:rPr>
          <w:sz w:val="26"/>
          <w:szCs w:val="26"/>
        </w:rPr>
      </w:pPr>
      <w:r w:rsidRPr="004C487A">
        <w:rPr>
          <w:sz w:val="26"/>
          <w:szCs w:val="26"/>
        </w:rPr>
        <w:t xml:space="preserve">Mô tả: </w:t>
      </w:r>
      <w:r w:rsidRPr="004C487A">
        <w:rPr>
          <w:sz w:val="26"/>
          <w:szCs w:val="26"/>
          <w:shd w:val="clear" w:color="auto" w:fill="FFFFFF"/>
        </w:rPr>
        <w:t xml:space="preserve">Nhập </w:t>
      </w:r>
      <w:r w:rsidRPr="004C487A">
        <w:rPr>
          <w:sz w:val="26"/>
          <w:szCs w:val="26"/>
        </w:rPr>
        <w:t>một phần của từ khóa và kiểm tra xem có gợi ý nào xuất hiện không</w:t>
      </w:r>
    </w:p>
    <w:p w14:paraId="6A25C7A8" w14:textId="77777777" w:rsidR="00AF0DFF" w:rsidRPr="004C487A" w:rsidRDefault="00AF0DFF">
      <w:pPr>
        <w:pStyle w:val="ListParagraph"/>
        <w:numPr>
          <w:ilvl w:val="0"/>
          <w:numId w:val="121"/>
        </w:numPr>
        <w:spacing w:line="360" w:lineRule="auto"/>
        <w:jc w:val="both"/>
        <w:rPr>
          <w:sz w:val="26"/>
          <w:szCs w:val="26"/>
        </w:rPr>
      </w:pPr>
      <w:r w:rsidRPr="004C487A">
        <w:rPr>
          <w:sz w:val="26"/>
          <w:szCs w:val="26"/>
        </w:rPr>
        <w:t>Bước thực hiện:</w:t>
      </w:r>
    </w:p>
    <w:p w14:paraId="46697264" w14:textId="77777777" w:rsidR="00AF0DFF" w:rsidRPr="004C487A" w:rsidRDefault="00AF0DFF">
      <w:pPr>
        <w:pStyle w:val="ListParagraph"/>
        <w:numPr>
          <w:ilvl w:val="0"/>
          <w:numId w:val="120"/>
        </w:numPr>
        <w:spacing w:before="0" w:after="160" w:line="360" w:lineRule="auto"/>
        <w:jc w:val="both"/>
        <w:rPr>
          <w:sz w:val="26"/>
          <w:szCs w:val="26"/>
        </w:rPr>
      </w:pPr>
      <w:r w:rsidRPr="004C487A">
        <w:rPr>
          <w:sz w:val="26"/>
          <w:szCs w:val="26"/>
        </w:rPr>
        <w:t xml:space="preserve">Truy cập vào trang </w:t>
      </w:r>
      <w:hyperlink r:id="rId125" w:tgtFrame="_new" w:history="1">
        <w:r w:rsidRPr="004C487A">
          <w:rPr>
            <w:sz w:val="26"/>
            <w:szCs w:val="26"/>
          </w:rPr>
          <w:t>https://automationteststore.com/</w:t>
        </w:r>
      </w:hyperlink>
      <w:r w:rsidRPr="004C487A">
        <w:rPr>
          <w:sz w:val="26"/>
          <w:szCs w:val="26"/>
        </w:rPr>
        <w:t>.</w:t>
      </w:r>
    </w:p>
    <w:p w14:paraId="5656318E" w14:textId="77777777" w:rsidR="00AF0DFF" w:rsidRPr="004C487A" w:rsidRDefault="00AF0DFF">
      <w:pPr>
        <w:pStyle w:val="ListParagraph"/>
        <w:numPr>
          <w:ilvl w:val="0"/>
          <w:numId w:val="120"/>
        </w:numPr>
        <w:spacing w:before="0" w:after="160" w:line="360" w:lineRule="auto"/>
        <w:jc w:val="both"/>
        <w:rPr>
          <w:sz w:val="26"/>
          <w:szCs w:val="26"/>
        </w:rPr>
      </w:pPr>
      <w:r w:rsidRPr="004C487A">
        <w:rPr>
          <w:sz w:val="26"/>
          <w:szCs w:val="26"/>
        </w:rPr>
        <w:t>Bắt đầu nhập một phần của từ khóa vào ô tìm kiếm.</w:t>
      </w:r>
    </w:p>
    <w:p w14:paraId="43B7FC83" w14:textId="77777777" w:rsidR="00AF0DFF" w:rsidRPr="004C487A" w:rsidRDefault="00AF0DFF">
      <w:pPr>
        <w:pStyle w:val="ListParagraph"/>
        <w:numPr>
          <w:ilvl w:val="0"/>
          <w:numId w:val="120"/>
        </w:numPr>
        <w:spacing w:before="0" w:after="160" w:line="360" w:lineRule="auto"/>
        <w:jc w:val="both"/>
        <w:rPr>
          <w:sz w:val="26"/>
          <w:szCs w:val="26"/>
        </w:rPr>
      </w:pPr>
      <w:r w:rsidRPr="004C487A">
        <w:rPr>
          <w:sz w:val="26"/>
          <w:szCs w:val="26"/>
        </w:rPr>
        <w:t>Kiểm tra xem có gợi ý nào xuất hiện không.</w:t>
      </w:r>
    </w:p>
    <w:p w14:paraId="045F04F6" w14:textId="737FB64B" w:rsidR="00AF0DFF" w:rsidRPr="004D41C2" w:rsidRDefault="004D41C2" w:rsidP="00972EB7">
      <w:pPr>
        <w:spacing w:line="360" w:lineRule="auto"/>
        <w:jc w:val="both"/>
        <w:rPr>
          <w:b/>
          <w:bCs/>
          <w:sz w:val="26"/>
          <w:szCs w:val="26"/>
        </w:rPr>
      </w:pPr>
      <w:r>
        <w:rPr>
          <w:b/>
          <w:bCs/>
          <w:sz w:val="26"/>
          <w:szCs w:val="26"/>
        </w:rPr>
        <w:t>24.TC24</w:t>
      </w:r>
      <w:r w:rsidR="00AF0DFF" w:rsidRPr="004D41C2">
        <w:rPr>
          <w:b/>
          <w:bCs/>
          <w:sz w:val="26"/>
          <w:szCs w:val="26"/>
        </w:rPr>
        <w:t>: Tìm kiếm sản phẩm bằng cách sử dụng phím tắt hoặc nút tìm kiếm nhanh</w:t>
      </w:r>
    </w:p>
    <w:p w14:paraId="4C4DFCE6" w14:textId="77777777" w:rsidR="00AF0DFF" w:rsidRPr="004C487A" w:rsidRDefault="00AF0DFF">
      <w:pPr>
        <w:pStyle w:val="ListParagraph"/>
        <w:numPr>
          <w:ilvl w:val="0"/>
          <w:numId w:val="122"/>
        </w:numPr>
        <w:spacing w:line="360" w:lineRule="auto"/>
        <w:jc w:val="both"/>
        <w:rPr>
          <w:sz w:val="26"/>
          <w:szCs w:val="26"/>
        </w:rPr>
      </w:pPr>
      <w:r w:rsidRPr="004C487A">
        <w:rPr>
          <w:sz w:val="26"/>
          <w:szCs w:val="26"/>
        </w:rPr>
        <w:t>Mô tả: Sử dụng phím tắt hoặc nút tìm kiếm nhanh (ví dụ: Enter) và xác nhận kết quả tìm kiếm.</w:t>
      </w:r>
    </w:p>
    <w:p w14:paraId="66EBF1D9" w14:textId="77777777" w:rsidR="00AF0DFF" w:rsidRPr="004C487A" w:rsidRDefault="00AF0DFF">
      <w:pPr>
        <w:pStyle w:val="ListParagraph"/>
        <w:numPr>
          <w:ilvl w:val="0"/>
          <w:numId w:val="122"/>
        </w:numPr>
        <w:spacing w:line="360" w:lineRule="auto"/>
        <w:jc w:val="both"/>
        <w:rPr>
          <w:sz w:val="26"/>
          <w:szCs w:val="26"/>
        </w:rPr>
      </w:pPr>
      <w:r w:rsidRPr="004C487A">
        <w:rPr>
          <w:sz w:val="26"/>
          <w:szCs w:val="26"/>
        </w:rPr>
        <w:t>Bước thực hiện:</w:t>
      </w:r>
    </w:p>
    <w:p w14:paraId="04A9FA10" w14:textId="77777777" w:rsidR="00AF0DFF" w:rsidRPr="004C487A" w:rsidRDefault="00AF0DFF">
      <w:pPr>
        <w:pStyle w:val="ListParagraph"/>
        <w:numPr>
          <w:ilvl w:val="0"/>
          <w:numId w:val="119"/>
        </w:numPr>
        <w:spacing w:before="0" w:after="160" w:line="360" w:lineRule="auto"/>
        <w:jc w:val="both"/>
        <w:rPr>
          <w:sz w:val="26"/>
          <w:szCs w:val="26"/>
        </w:rPr>
      </w:pPr>
      <w:r w:rsidRPr="004C487A">
        <w:rPr>
          <w:sz w:val="26"/>
          <w:szCs w:val="26"/>
        </w:rPr>
        <w:t xml:space="preserve">Truy cập vào trang </w:t>
      </w:r>
      <w:hyperlink r:id="rId126" w:tgtFrame="_new" w:history="1">
        <w:r w:rsidRPr="004C487A">
          <w:rPr>
            <w:sz w:val="26"/>
            <w:szCs w:val="26"/>
          </w:rPr>
          <w:t>https://automationteststore.com/</w:t>
        </w:r>
      </w:hyperlink>
      <w:r w:rsidRPr="004C487A">
        <w:rPr>
          <w:sz w:val="26"/>
          <w:szCs w:val="26"/>
        </w:rPr>
        <w:t>.</w:t>
      </w:r>
    </w:p>
    <w:p w14:paraId="07EADE54" w14:textId="77777777" w:rsidR="00AF0DFF" w:rsidRPr="004C487A" w:rsidRDefault="00AF0DFF">
      <w:pPr>
        <w:pStyle w:val="ListParagraph"/>
        <w:numPr>
          <w:ilvl w:val="0"/>
          <w:numId w:val="119"/>
        </w:numPr>
        <w:spacing w:before="0" w:after="160" w:line="360" w:lineRule="auto"/>
        <w:jc w:val="both"/>
        <w:rPr>
          <w:sz w:val="26"/>
          <w:szCs w:val="26"/>
        </w:rPr>
      </w:pPr>
      <w:r w:rsidRPr="004C487A">
        <w:rPr>
          <w:sz w:val="26"/>
          <w:szCs w:val="26"/>
        </w:rPr>
        <w:t>Nhập từ khóa tìm kiếm vào ô tìm kiếm.</w:t>
      </w:r>
    </w:p>
    <w:p w14:paraId="585FFDED" w14:textId="77777777" w:rsidR="00AF0DFF" w:rsidRPr="004C487A" w:rsidRDefault="00AF0DFF">
      <w:pPr>
        <w:pStyle w:val="ListParagraph"/>
        <w:numPr>
          <w:ilvl w:val="0"/>
          <w:numId w:val="119"/>
        </w:numPr>
        <w:spacing w:before="0" w:after="160" w:line="360" w:lineRule="auto"/>
        <w:jc w:val="both"/>
        <w:rPr>
          <w:sz w:val="26"/>
          <w:szCs w:val="26"/>
        </w:rPr>
      </w:pPr>
      <w:r w:rsidRPr="004C487A">
        <w:rPr>
          <w:sz w:val="26"/>
          <w:szCs w:val="26"/>
        </w:rPr>
        <w:t>Nhấn phím Enter hoặc nút tìm kiếm nhanh.</w:t>
      </w:r>
    </w:p>
    <w:p w14:paraId="759D5CE3" w14:textId="77777777" w:rsidR="00AF0DFF" w:rsidRPr="004C487A" w:rsidRDefault="00AF0DFF">
      <w:pPr>
        <w:pStyle w:val="ListParagraph"/>
        <w:numPr>
          <w:ilvl w:val="0"/>
          <w:numId w:val="119"/>
        </w:numPr>
        <w:spacing w:before="0" w:after="160" w:line="360" w:lineRule="auto"/>
        <w:jc w:val="both"/>
        <w:rPr>
          <w:sz w:val="26"/>
          <w:szCs w:val="26"/>
        </w:rPr>
      </w:pPr>
      <w:r w:rsidRPr="004C487A">
        <w:rPr>
          <w:sz w:val="26"/>
          <w:szCs w:val="26"/>
        </w:rPr>
        <w:t>Kiểm tra kết quả tìm kiếm.</w:t>
      </w:r>
    </w:p>
    <w:p w14:paraId="310170F8" w14:textId="555CF294" w:rsidR="00AF0DFF" w:rsidRPr="004D41C2" w:rsidRDefault="004D41C2" w:rsidP="00972EB7">
      <w:pPr>
        <w:spacing w:line="360" w:lineRule="auto"/>
        <w:jc w:val="both"/>
        <w:rPr>
          <w:b/>
          <w:bCs/>
          <w:sz w:val="26"/>
          <w:szCs w:val="26"/>
        </w:rPr>
      </w:pPr>
      <w:r>
        <w:rPr>
          <w:b/>
          <w:bCs/>
          <w:sz w:val="26"/>
          <w:szCs w:val="26"/>
        </w:rPr>
        <w:t>25.TC25</w:t>
      </w:r>
      <w:r w:rsidR="00AF0DFF" w:rsidRPr="004D41C2">
        <w:rPr>
          <w:b/>
          <w:bCs/>
          <w:sz w:val="26"/>
          <w:szCs w:val="26"/>
        </w:rPr>
        <w:t>: Tìm kiếm sản phẩm khi hệ thống gặp lỗi hoặc tải chậm</w:t>
      </w:r>
    </w:p>
    <w:p w14:paraId="1F57A15A" w14:textId="77777777" w:rsidR="00AF0DFF" w:rsidRPr="004C487A" w:rsidRDefault="00AF0DFF">
      <w:pPr>
        <w:pStyle w:val="ListParagraph"/>
        <w:numPr>
          <w:ilvl w:val="0"/>
          <w:numId w:val="118"/>
        </w:numPr>
        <w:spacing w:line="360" w:lineRule="auto"/>
        <w:jc w:val="both"/>
        <w:rPr>
          <w:sz w:val="26"/>
          <w:szCs w:val="26"/>
        </w:rPr>
      </w:pPr>
      <w:r w:rsidRPr="004C487A">
        <w:rPr>
          <w:sz w:val="26"/>
          <w:szCs w:val="26"/>
        </w:rPr>
        <w:t>Mô tả: Thực hiện tìm kiếm trong điều kiện hệ thống gặp lỗi hoặc tải chậm và xác nhận xem trang web phản ứng ra sao.</w:t>
      </w:r>
    </w:p>
    <w:p w14:paraId="7FD5C991" w14:textId="77777777" w:rsidR="00AF0DFF" w:rsidRPr="004C487A" w:rsidRDefault="00AF0DFF">
      <w:pPr>
        <w:pStyle w:val="ListParagraph"/>
        <w:numPr>
          <w:ilvl w:val="0"/>
          <w:numId w:val="118"/>
        </w:numPr>
        <w:spacing w:line="360" w:lineRule="auto"/>
        <w:jc w:val="both"/>
        <w:rPr>
          <w:sz w:val="26"/>
          <w:szCs w:val="26"/>
        </w:rPr>
      </w:pPr>
      <w:r w:rsidRPr="004C487A">
        <w:rPr>
          <w:sz w:val="26"/>
          <w:szCs w:val="26"/>
        </w:rPr>
        <w:t>Bước thực hiện:</w:t>
      </w:r>
    </w:p>
    <w:p w14:paraId="47A2B1A4" w14:textId="77777777" w:rsidR="00AF0DFF" w:rsidRPr="004C487A" w:rsidRDefault="00AF0DFF">
      <w:pPr>
        <w:pStyle w:val="ListParagraph"/>
        <w:numPr>
          <w:ilvl w:val="0"/>
          <w:numId w:val="117"/>
        </w:numPr>
        <w:spacing w:before="0" w:after="160" w:line="360" w:lineRule="auto"/>
        <w:jc w:val="both"/>
        <w:rPr>
          <w:sz w:val="26"/>
          <w:szCs w:val="26"/>
        </w:rPr>
      </w:pPr>
      <w:r w:rsidRPr="004C487A">
        <w:rPr>
          <w:sz w:val="26"/>
          <w:szCs w:val="26"/>
        </w:rPr>
        <w:lastRenderedPageBreak/>
        <w:t xml:space="preserve">Truy cập vào trang </w:t>
      </w:r>
      <w:hyperlink r:id="rId127" w:tgtFrame="_new" w:history="1">
        <w:r w:rsidRPr="004C487A">
          <w:rPr>
            <w:sz w:val="26"/>
            <w:szCs w:val="26"/>
          </w:rPr>
          <w:t>https://automationteststore.com/</w:t>
        </w:r>
      </w:hyperlink>
      <w:r w:rsidRPr="004C487A">
        <w:rPr>
          <w:sz w:val="26"/>
          <w:szCs w:val="26"/>
        </w:rPr>
        <w:t xml:space="preserve"> trong điều kiện hệ thống gặp lỗi hoặc tải chậm.</w:t>
      </w:r>
    </w:p>
    <w:p w14:paraId="4785C50F" w14:textId="77777777" w:rsidR="00AF0DFF" w:rsidRPr="004C487A" w:rsidRDefault="00AF0DFF">
      <w:pPr>
        <w:pStyle w:val="ListParagraph"/>
        <w:numPr>
          <w:ilvl w:val="0"/>
          <w:numId w:val="117"/>
        </w:numPr>
        <w:spacing w:before="0" w:after="160" w:line="360" w:lineRule="auto"/>
        <w:jc w:val="both"/>
        <w:rPr>
          <w:sz w:val="26"/>
          <w:szCs w:val="26"/>
        </w:rPr>
      </w:pPr>
      <w:r w:rsidRPr="004C487A">
        <w:rPr>
          <w:sz w:val="26"/>
          <w:szCs w:val="26"/>
        </w:rPr>
        <w:t>Nhập từ khóa tìm kiếm vào ô tìm kiếm.</w:t>
      </w:r>
    </w:p>
    <w:p w14:paraId="71E59A2D" w14:textId="77777777" w:rsidR="00AF0DFF" w:rsidRPr="004C487A" w:rsidRDefault="00AF0DFF">
      <w:pPr>
        <w:pStyle w:val="ListParagraph"/>
        <w:numPr>
          <w:ilvl w:val="0"/>
          <w:numId w:val="117"/>
        </w:numPr>
        <w:spacing w:before="0" w:after="160" w:line="360" w:lineRule="auto"/>
        <w:jc w:val="both"/>
        <w:rPr>
          <w:sz w:val="26"/>
          <w:szCs w:val="26"/>
        </w:rPr>
      </w:pPr>
      <w:r w:rsidRPr="004C487A">
        <w:rPr>
          <w:sz w:val="26"/>
          <w:szCs w:val="26"/>
        </w:rPr>
        <w:t>Nhấn Enter hoặc nút tìm kiếm.</w:t>
      </w:r>
    </w:p>
    <w:p w14:paraId="33F2F48F" w14:textId="53A96689" w:rsidR="00AF0DFF" w:rsidRPr="004C487A" w:rsidRDefault="00AF0DFF">
      <w:pPr>
        <w:pStyle w:val="ListParagraph"/>
        <w:numPr>
          <w:ilvl w:val="0"/>
          <w:numId w:val="117"/>
        </w:numPr>
        <w:spacing w:before="0" w:after="160" w:line="360" w:lineRule="auto"/>
        <w:jc w:val="both"/>
        <w:rPr>
          <w:sz w:val="26"/>
          <w:szCs w:val="26"/>
        </w:rPr>
      </w:pPr>
      <w:r w:rsidRPr="004C487A">
        <w:rPr>
          <w:sz w:val="26"/>
          <w:szCs w:val="26"/>
        </w:rPr>
        <w:t>Trang web vẫn phản ứng và hiển thị kết quả tìm kiếm dù hệ thống gặp lỗi hoặc tải chậm.</w:t>
      </w:r>
    </w:p>
    <w:p w14:paraId="0A9CE353" w14:textId="38694CF1" w:rsidR="00AF0DFF" w:rsidRPr="004D41C2" w:rsidRDefault="004D41C2" w:rsidP="00972EB7">
      <w:pPr>
        <w:spacing w:line="360" w:lineRule="auto"/>
        <w:jc w:val="both"/>
        <w:rPr>
          <w:b/>
          <w:bCs/>
          <w:sz w:val="26"/>
          <w:szCs w:val="26"/>
        </w:rPr>
      </w:pPr>
      <w:r>
        <w:rPr>
          <w:b/>
          <w:bCs/>
          <w:sz w:val="26"/>
          <w:szCs w:val="26"/>
        </w:rPr>
        <w:t>26. TC26</w:t>
      </w:r>
      <w:r w:rsidR="00AF0DFF" w:rsidRPr="004D41C2">
        <w:rPr>
          <w:b/>
          <w:bCs/>
          <w:sz w:val="26"/>
          <w:szCs w:val="26"/>
        </w:rPr>
        <w:t>: Kiểm tra hiển thị thông tin cơ bản của sản phẩm</w:t>
      </w:r>
    </w:p>
    <w:p w14:paraId="3FC9A4AB" w14:textId="77777777" w:rsidR="00AF0DFF" w:rsidRPr="004C487A" w:rsidRDefault="00AF0DFF">
      <w:pPr>
        <w:pStyle w:val="ListParagraph"/>
        <w:numPr>
          <w:ilvl w:val="0"/>
          <w:numId w:val="116"/>
        </w:numPr>
        <w:spacing w:line="360" w:lineRule="auto"/>
        <w:jc w:val="both"/>
        <w:rPr>
          <w:sz w:val="26"/>
          <w:szCs w:val="26"/>
        </w:rPr>
      </w:pPr>
      <w:r w:rsidRPr="004C487A">
        <w:rPr>
          <w:sz w:val="26"/>
          <w:szCs w:val="26"/>
        </w:rPr>
        <w:t>Mô tả: kiểm tra xem trang chi tiết sản phẩm hiển thị các thông tin cơ bản như tên, giá, mô tả và hình ảnh sản phẩm có chính xác không.</w:t>
      </w:r>
    </w:p>
    <w:p w14:paraId="35BF12D5" w14:textId="77777777" w:rsidR="00AF0DFF" w:rsidRPr="004C487A" w:rsidRDefault="00AF0DFF">
      <w:pPr>
        <w:pStyle w:val="ListParagraph"/>
        <w:numPr>
          <w:ilvl w:val="0"/>
          <w:numId w:val="116"/>
        </w:numPr>
        <w:spacing w:line="360" w:lineRule="auto"/>
        <w:jc w:val="both"/>
        <w:rPr>
          <w:sz w:val="26"/>
          <w:szCs w:val="26"/>
        </w:rPr>
      </w:pPr>
      <w:r w:rsidRPr="004C487A">
        <w:rPr>
          <w:sz w:val="26"/>
          <w:szCs w:val="26"/>
        </w:rPr>
        <w:t>Bước thực hiện:</w:t>
      </w:r>
    </w:p>
    <w:p w14:paraId="7E423FA1" w14:textId="77777777" w:rsidR="00AF0DFF" w:rsidRPr="004C487A" w:rsidRDefault="00AF0DFF">
      <w:pPr>
        <w:pStyle w:val="ListParagraph"/>
        <w:numPr>
          <w:ilvl w:val="0"/>
          <w:numId w:val="115"/>
        </w:numPr>
        <w:spacing w:before="0" w:after="160" w:line="360" w:lineRule="auto"/>
        <w:jc w:val="both"/>
        <w:rPr>
          <w:sz w:val="26"/>
          <w:szCs w:val="26"/>
        </w:rPr>
      </w:pPr>
      <w:r w:rsidRPr="004C487A">
        <w:rPr>
          <w:sz w:val="26"/>
          <w:szCs w:val="26"/>
        </w:rPr>
        <w:t xml:space="preserve">Truy cập vào trang web </w:t>
      </w:r>
      <w:hyperlink r:id="rId128" w:tgtFrame="_new" w:history="1">
        <w:r w:rsidRPr="004C487A">
          <w:rPr>
            <w:sz w:val="26"/>
            <w:szCs w:val="26"/>
          </w:rPr>
          <w:t>https://automationteststore.com/</w:t>
        </w:r>
      </w:hyperlink>
      <w:r w:rsidRPr="004C487A">
        <w:rPr>
          <w:sz w:val="26"/>
          <w:szCs w:val="26"/>
        </w:rPr>
        <w:t>.</w:t>
      </w:r>
    </w:p>
    <w:p w14:paraId="4E9003EA" w14:textId="77777777" w:rsidR="00AF0DFF" w:rsidRPr="004C487A" w:rsidRDefault="00AF0DFF">
      <w:pPr>
        <w:pStyle w:val="ListParagraph"/>
        <w:numPr>
          <w:ilvl w:val="0"/>
          <w:numId w:val="115"/>
        </w:numPr>
        <w:spacing w:before="0" w:after="160" w:line="360" w:lineRule="auto"/>
        <w:jc w:val="both"/>
        <w:rPr>
          <w:sz w:val="26"/>
          <w:szCs w:val="26"/>
        </w:rPr>
      </w:pPr>
      <w:r w:rsidRPr="004C487A">
        <w:rPr>
          <w:sz w:val="26"/>
          <w:szCs w:val="26"/>
        </w:rPr>
        <w:t>Truy cập vào trang chi tiết của tất cả sản phẩm ở trang chủ</w:t>
      </w:r>
    </w:p>
    <w:p w14:paraId="05F30EBD" w14:textId="77777777" w:rsidR="00AF0DFF" w:rsidRPr="004C487A" w:rsidRDefault="00AF0DFF">
      <w:pPr>
        <w:pStyle w:val="ListParagraph"/>
        <w:numPr>
          <w:ilvl w:val="0"/>
          <w:numId w:val="115"/>
        </w:numPr>
        <w:spacing w:before="0" w:after="160" w:line="360" w:lineRule="auto"/>
        <w:jc w:val="both"/>
        <w:rPr>
          <w:sz w:val="26"/>
          <w:szCs w:val="26"/>
        </w:rPr>
      </w:pPr>
      <w:r w:rsidRPr="004C487A">
        <w:rPr>
          <w:sz w:val="26"/>
          <w:szCs w:val="26"/>
        </w:rPr>
        <w:t>Xác nhận rằng tất cả các thông tin cơ bản của sản phẩm như tên, giá, mô tả và hình ảnh sản phẩm được hiển thị chính xác.</w:t>
      </w:r>
    </w:p>
    <w:p w14:paraId="58891D42" w14:textId="77777777" w:rsidR="00AF0DFF" w:rsidRPr="004C487A" w:rsidRDefault="00AF0DFF">
      <w:pPr>
        <w:pStyle w:val="ListParagraph"/>
        <w:numPr>
          <w:ilvl w:val="0"/>
          <w:numId w:val="115"/>
        </w:numPr>
        <w:spacing w:before="0" w:after="160" w:line="360" w:lineRule="auto"/>
        <w:jc w:val="both"/>
        <w:rPr>
          <w:sz w:val="26"/>
          <w:szCs w:val="26"/>
        </w:rPr>
      </w:pPr>
      <w:r w:rsidRPr="004C487A">
        <w:rPr>
          <w:sz w:val="26"/>
          <w:szCs w:val="26"/>
        </w:rPr>
        <w:t>Kiểm tra xem các thông số kỹ thuật như kích thước, trọng lượng, màu sắc, v.v. có được hiển thị đúng và đầy đủ.</w:t>
      </w:r>
    </w:p>
    <w:p w14:paraId="1F345A73" w14:textId="77777777" w:rsidR="00AF0DFF" w:rsidRPr="004D41C2" w:rsidRDefault="00AF0DFF" w:rsidP="00972EB7">
      <w:pPr>
        <w:spacing w:line="360" w:lineRule="auto"/>
        <w:ind w:left="360"/>
        <w:jc w:val="both"/>
        <w:rPr>
          <w:sz w:val="26"/>
          <w:szCs w:val="26"/>
        </w:rPr>
      </w:pPr>
    </w:p>
    <w:p w14:paraId="367EAFB7" w14:textId="3E5EC658" w:rsidR="00AF0DFF" w:rsidRPr="004D41C2" w:rsidRDefault="004D41C2" w:rsidP="00972EB7">
      <w:pPr>
        <w:spacing w:line="360" w:lineRule="auto"/>
        <w:jc w:val="both"/>
        <w:rPr>
          <w:b/>
          <w:bCs/>
          <w:sz w:val="26"/>
          <w:szCs w:val="26"/>
        </w:rPr>
      </w:pPr>
      <w:r>
        <w:rPr>
          <w:b/>
          <w:bCs/>
          <w:sz w:val="26"/>
          <w:szCs w:val="26"/>
        </w:rPr>
        <w:t>27.TC27</w:t>
      </w:r>
      <w:r w:rsidR="00AF0DFF" w:rsidRPr="004D41C2">
        <w:rPr>
          <w:b/>
          <w:bCs/>
          <w:sz w:val="26"/>
          <w:szCs w:val="26"/>
        </w:rPr>
        <w:t>: Kiểm tra chức năng chọn màu sắc của sản phẩm</w:t>
      </w:r>
    </w:p>
    <w:p w14:paraId="3527D354" w14:textId="77777777" w:rsidR="00AF0DFF" w:rsidRPr="004C487A" w:rsidRDefault="00AF0DFF">
      <w:pPr>
        <w:pStyle w:val="ListParagraph"/>
        <w:numPr>
          <w:ilvl w:val="0"/>
          <w:numId w:val="114"/>
        </w:numPr>
        <w:spacing w:line="360" w:lineRule="auto"/>
        <w:jc w:val="both"/>
        <w:rPr>
          <w:sz w:val="26"/>
          <w:szCs w:val="26"/>
        </w:rPr>
      </w:pPr>
      <w:r w:rsidRPr="004C487A">
        <w:rPr>
          <w:sz w:val="26"/>
          <w:szCs w:val="26"/>
        </w:rPr>
        <w:t>Mô tả: kiểm tra tính năng chọn màu sắc của sản phẩm, đảm bảo rằng khi chọn một màu sắc khác, hình ảnh sản phẩm sẽ thay đổi đúng theo màu sắc đã chọn.</w:t>
      </w:r>
    </w:p>
    <w:p w14:paraId="53E2FACE" w14:textId="77777777" w:rsidR="00AF0DFF" w:rsidRPr="004C487A" w:rsidRDefault="00AF0DFF">
      <w:pPr>
        <w:pStyle w:val="ListParagraph"/>
        <w:numPr>
          <w:ilvl w:val="0"/>
          <w:numId w:val="114"/>
        </w:numPr>
        <w:spacing w:line="360" w:lineRule="auto"/>
        <w:jc w:val="both"/>
        <w:rPr>
          <w:sz w:val="26"/>
          <w:szCs w:val="26"/>
        </w:rPr>
      </w:pPr>
      <w:r w:rsidRPr="004C487A">
        <w:rPr>
          <w:sz w:val="26"/>
          <w:szCs w:val="26"/>
        </w:rPr>
        <w:t>Bước thực hiện:</w:t>
      </w:r>
    </w:p>
    <w:p w14:paraId="45BCA101" w14:textId="77777777" w:rsidR="00AF0DFF" w:rsidRPr="004C487A" w:rsidRDefault="00AF0DFF">
      <w:pPr>
        <w:pStyle w:val="ListParagraph"/>
        <w:numPr>
          <w:ilvl w:val="0"/>
          <w:numId w:val="113"/>
        </w:numPr>
        <w:spacing w:before="0" w:after="160" w:line="360" w:lineRule="auto"/>
        <w:jc w:val="both"/>
        <w:rPr>
          <w:sz w:val="26"/>
          <w:szCs w:val="26"/>
        </w:rPr>
      </w:pPr>
      <w:r w:rsidRPr="004C487A">
        <w:rPr>
          <w:sz w:val="26"/>
          <w:szCs w:val="26"/>
        </w:rPr>
        <w:t xml:space="preserve">Truy cập vào trang web </w:t>
      </w:r>
      <w:hyperlink r:id="rId129" w:tgtFrame="_new" w:history="1">
        <w:r w:rsidRPr="004C487A">
          <w:rPr>
            <w:sz w:val="26"/>
            <w:szCs w:val="26"/>
          </w:rPr>
          <w:t>https://automationteststore.com/</w:t>
        </w:r>
      </w:hyperlink>
      <w:r w:rsidRPr="004C487A">
        <w:rPr>
          <w:sz w:val="26"/>
          <w:szCs w:val="26"/>
        </w:rPr>
        <w:t>.</w:t>
      </w:r>
    </w:p>
    <w:p w14:paraId="707979FA" w14:textId="77777777" w:rsidR="00AF0DFF" w:rsidRPr="004C487A" w:rsidRDefault="00AF0DFF">
      <w:pPr>
        <w:pStyle w:val="ListParagraph"/>
        <w:numPr>
          <w:ilvl w:val="0"/>
          <w:numId w:val="113"/>
        </w:numPr>
        <w:spacing w:before="0" w:after="160" w:line="360" w:lineRule="auto"/>
        <w:jc w:val="both"/>
        <w:rPr>
          <w:sz w:val="26"/>
          <w:szCs w:val="26"/>
        </w:rPr>
      </w:pPr>
      <w:r w:rsidRPr="004C487A">
        <w:rPr>
          <w:sz w:val="26"/>
          <w:szCs w:val="26"/>
        </w:rPr>
        <w:t>Truy cập vào trang chi tiết sản phẩm.</w:t>
      </w:r>
    </w:p>
    <w:p w14:paraId="7F496B1F" w14:textId="77777777" w:rsidR="00AF0DFF" w:rsidRPr="004C487A" w:rsidRDefault="00AF0DFF">
      <w:pPr>
        <w:pStyle w:val="ListParagraph"/>
        <w:numPr>
          <w:ilvl w:val="0"/>
          <w:numId w:val="113"/>
        </w:numPr>
        <w:spacing w:before="0" w:after="160" w:line="360" w:lineRule="auto"/>
        <w:jc w:val="both"/>
        <w:rPr>
          <w:sz w:val="26"/>
          <w:szCs w:val="26"/>
        </w:rPr>
      </w:pPr>
      <w:r w:rsidRPr="004C487A">
        <w:rPr>
          <w:sz w:val="26"/>
          <w:szCs w:val="26"/>
        </w:rPr>
        <w:t>Chọn màu sắc khác (nếu có).</w:t>
      </w:r>
    </w:p>
    <w:p w14:paraId="3E9F757B" w14:textId="77777777" w:rsidR="00AF0DFF" w:rsidRPr="004C487A" w:rsidRDefault="00AF0DFF">
      <w:pPr>
        <w:pStyle w:val="ListParagraph"/>
        <w:numPr>
          <w:ilvl w:val="0"/>
          <w:numId w:val="113"/>
        </w:numPr>
        <w:spacing w:before="0" w:after="160" w:line="360" w:lineRule="auto"/>
        <w:jc w:val="both"/>
        <w:rPr>
          <w:sz w:val="26"/>
          <w:szCs w:val="26"/>
        </w:rPr>
      </w:pPr>
      <w:r w:rsidRPr="004C487A">
        <w:rPr>
          <w:sz w:val="26"/>
          <w:szCs w:val="26"/>
        </w:rPr>
        <w:t>Kiểm tra xem khi chọn màu sắc thì hình ảnh sản phẩm có thay đổi đúng theo màu sắc đã chọn.</w:t>
      </w:r>
    </w:p>
    <w:p w14:paraId="066AB4D9" w14:textId="4736BA22" w:rsidR="00AF0DFF" w:rsidRPr="004D41C2" w:rsidRDefault="004D41C2" w:rsidP="00972EB7">
      <w:pPr>
        <w:spacing w:line="360" w:lineRule="auto"/>
        <w:jc w:val="both"/>
        <w:rPr>
          <w:b/>
          <w:bCs/>
          <w:sz w:val="26"/>
          <w:szCs w:val="26"/>
        </w:rPr>
      </w:pPr>
      <w:r>
        <w:rPr>
          <w:b/>
          <w:bCs/>
          <w:sz w:val="26"/>
          <w:szCs w:val="26"/>
        </w:rPr>
        <w:t>28.TC28</w:t>
      </w:r>
      <w:r w:rsidR="00AF0DFF" w:rsidRPr="004D41C2">
        <w:rPr>
          <w:b/>
          <w:bCs/>
          <w:sz w:val="26"/>
          <w:szCs w:val="26"/>
        </w:rPr>
        <w:t xml:space="preserve"> Kiểm tra chức năng zoom ảnh khi di chuột vào</w:t>
      </w:r>
    </w:p>
    <w:p w14:paraId="46A88F0C" w14:textId="77777777" w:rsidR="00AF0DFF" w:rsidRPr="004C487A" w:rsidRDefault="00AF0DFF">
      <w:pPr>
        <w:pStyle w:val="ListParagraph"/>
        <w:numPr>
          <w:ilvl w:val="0"/>
          <w:numId w:val="112"/>
        </w:numPr>
        <w:spacing w:line="360" w:lineRule="auto"/>
        <w:jc w:val="both"/>
        <w:rPr>
          <w:sz w:val="26"/>
          <w:szCs w:val="26"/>
        </w:rPr>
      </w:pPr>
      <w:r w:rsidRPr="004C487A">
        <w:rPr>
          <w:sz w:val="26"/>
          <w:szCs w:val="26"/>
        </w:rPr>
        <w:lastRenderedPageBreak/>
        <w:t>Mô tả: kiểm tra tính năng zoom ảnh khi di chuột vào hình ảnh sản phẩm trên trang chi tiết sản phẩm, đảm bảo rằng hình ảnh sẽ được phóng to một cách chính xác.</w:t>
      </w:r>
    </w:p>
    <w:p w14:paraId="4B848B43" w14:textId="77777777" w:rsidR="00AF0DFF" w:rsidRPr="004C487A" w:rsidRDefault="00AF0DFF">
      <w:pPr>
        <w:pStyle w:val="ListParagraph"/>
        <w:numPr>
          <w:ilvl w:val="0"/>
          <w:numId w:val="112"/>
        </w:numPr>
        <w:spacing w:line="360" w:lineRule="auto"/>
        <w:jc w:val="both"/>
        <w:rPr>
          <w:sz w:val="26"/>
          <w:szCs w:val="26"/>
        </w:rPr>
      </w:pPr>
      <w:r w:rsidRPr="004C487A">
        <w:rPr>
          <w:sz w:val="26"/>
          <w:szCs w:val="26"/>
        </w:rPr>
        <w:t>Bước thực hiện:</w:t>
      </w:r>
    </w:p>
    <w:p w14:paraId="36DF6341" w14:textId="77777777" w:rsidR="00AF0DFF" w:rsidRPr="004C487A" w:rsidRDefault="00AF0DFF">
      <w:pPr>
        <w:pStyle w:val="ListParagraph"/>
        <w:numPr>
          <w:ilvl w:val="0"/>
          <w:numId w:val="111"/>
        </w:numPr>
        <w:spacing w:before="0" w:after="160" w:line="360" w:lineRule="auto"/>
        <w:jc w:val="both"/>
        <w:rPr>
          <w:sz w:val="26"/>
          <w:szCs w:val="26"/>
        </w:rPr>
      </w:pPr>
      <w:r w:rsidRPr="004C487A">
        <w:rPr>
          <w:sz w:val="26"/>
          <w:szCs w:val="26"/>
        </w:rPr>
        <w:t xml:space="preserve">Truy cập vào trang web </w:t>
      </w:r>
      <w:hyperlink r:id="rId130" w:tgtFrame="_new" w:history="1">
        <w:r w:rsidRPr="004C487A">
          <w:rPr>
            <w:sz w:val="26"/>
            <w:szCs w:val="26"/>
          </w:rPr>
          <w:t>https://automationteststore.com/</w:t>
        </w:r>
      </w:hyperlink>
      <w:r w:rsidRPr="004C487A">
        <w:rPr>
          <w:sz w:val="26"/>
          <w:szCs w:val="26"/>
        </w:rPr>
        <w:t>.</w:t>
      </w:r>
    </w:p>
    <w:p w14:paraId="32EF8D41" w14:textId="77777777" w:rsidR="00AF0DFF" w:rsidRPr="004C487A" w:rsidRDefault="00AF0DFF">
      <w:pPr>
        <w:pStyle w:val="ListParagraph"/>
        <w:numPr>
          <w:ilvl w:val="0"/>
          <w:numId w:val="111"/>
        </w:numPr>
        <w:spacing w:before="0" w:after="160" w:line="360" w:lineRule="auto"/>
        <w:jc w:val="both"/>
        <w:rPr>
          <w:sz w:val="26"/>
          <w:szCs w:val="26"/>
        </w:rPr>
      </w:pPr>
      <w:r w:rsidRPr="004C487A">
        <w:rPr>
          <w:sz w:val="26"/>
          <w:szCs w:val="26"/>
        </w:rPr>
        <w:t>Truy cập vào trang chi tiết sản phẩm</w:t>
      </w:r>
    </w:p>
    <w:p w14:paraId="2B0ACBE2" w14:textId="77777777" w:rsidR="00AF0DFF" w:rsidRPr="004C487A" w:rsidRDefault="00AF0DFF">
      <w:pPr>
        <w:pStyle w:val="ListParagraph"/>
        <w:numPr>
          <w:ilvl w:val="0"/>
          <w:numId w:val="111"/>
        </w:numPr>
        <w:spacing w:before="0" w:after="160" w:line="360" w:lineRule="auto"/>
        <w:jc w:val="both"/>
        <w:rPr>
          <w:sz w:val="26"/>
          <w:szCs w:val="26"/>
        </w:rPr>
      </w:pPr>
      <w:r w:rsidRPr="004C487A">
        <w:rPr>
          <w:sz w:val="26"/>
          <w:szCs w:val="26"/>
        </w:rPr>
        <w:t>Di chuột vào hình ảnh sản phẩm.</w:t>
      </w:r>
    </w:p>
    <w:p w14:paraId="583C6BB3" w14:textId="77777777" w:rsidR="00AF0DFF" w:rsidRPr="004C487A" w:rsidRDefault="00AF0DFF">
      <w:pPr>
        <w:pStyle w:val="ListParagraph"/>
        <w:numPr>
          <w:ilvl w:val="0"/>
          <w:numId w:val="111"/>
        </w:numPr>
        <w:spacing w:before="0" w:after="160" w:line="360" w:lineRule="auto"/>
        <w:jc w:val="both"/>
        <w:rPr>
          <w:sz w:val="26"/>
          <w:szCs w:val="26"/>
        </w:rPr>
      </w:pPr>
      <w:r w:rsidRPr="004C487A">
        <w:rPr>
          <w:sz w:val="26"/>
          <w:szCs w:val="26"/>
        </w:rPr>
        <w:t>Kiểm tra xem hình ảnh sản phẩm có được phóng to (zoom) khi di chuột vào đúng cách không</w:t>
      </w:r>
    </w:p>
    <w:p w14:paraId="20FCA0A0" w14:textId="049B06EF" w:rsidR="00AF0DFF" w:rsidRPr="004D41C2" w:rsidRDefault="004D41C2" w:rsidP="00972EB7">
      <w:pPr>
        <w:spacing w:line="360" w:lineRule="auto"/>
        <w:jc w:val="both"/>
        <w:rPr>
          <w:b/>
          <w:bCs/>
          <w:sz w:val="26"/>
          <w:szCs w:val="26"/>
        </w:rPr>
      </w:pPr>
      <w:r>
        <w:rPr>
          <w:b/>
          <w:bCs/>
          <w:sz w:val="26"/>
          <w:szCs w:val="26"/>
        </w:rPr>
        <w:t>29.TC29</w:t>
      </w:r>
      <w:r w:rsidR="00AF0DFF" w:rsidRPr="004D41C2">
        <w:rPr>
          <w:b/>
          <w:bCs/>
          <w:sz w:val="26"/>
          <w:szCs w:val="26"/>
        </w:rPr>
        <w:t>: Kiểm tra chức năng chọn size sản phẩm khi hết hàng</w:t>
      </w:r>
    </w:p>
    <w:p w14:paraId="16AAD180" w14:textId="77777777" w:rsidR="00AF0DFF" w:rsidRPr="004C487A" w:rsidRDefault="00AF0DFF">
      <w:pPr>
        <w:pStyle w:val="ListParagraph"/>
        <w:numPr>
          <w:ilvl w:val="0"/>
          <w:numId w:val="110"/>
        </w:numPr>
        <w:spacing w:line="360" w:lineRule="auto"/>
        <w:jc w:val="both"/>
        <w:rPr>
          <w:sz w:val="26"/>
          <w:szCs w:val="26"/>
        </w:rPr>
      </w:pPr>
      <w:r w:rsidRPr="004C487A">
        <w:rPr>
          <w:sz w:val="26"/>
          <w:szCs w:val="26"/>
        </w:rPr>
        <w:t>Mô tả: kiểm tra tính năng chọn size sản phẩm, đặc biệt là khi size sản phẩm đã hết hàng, và đảm bảo rằng người dùng không thể chọn size khi đã hết hàng.</w:t>
      </w:r>
    </w:p>
    <w:p w14:paraId="3233D7E5" w14:textId="77777777" w:rsidR="00AF0DFF" w:rsidRPr="004C487A" w:rsidRDefault="00AF0DFF">
      <w:pPr>
        <w:pStyle w:val="ListParagraph"/>
        <w:numPr>
          <w:ilvl w:val="0"/>
          <w:numId w:val="110"/>
        </w:numPr>
        <w:spacing w:line="360" w:lineRule="auto"/>
        <w:jc w:val="both"/>
        <w:rPr>
          <w:sz w:val="26"/>
          <w:szCs w:val="26"/>
        </w:rPr>
      </w:pPr>
      <w:r w:rsidRPr="004C487A">
        <w:rPr>
          <w:sz w:val="26"/>
          <w:szCs w:val="26"/>
        </w:rPr>
        <w:t>Bước thực hiện:</w:t>
      </w:r>
    </w:p>
    <w:p w14:paraId="09EE2F1B" w14:textId="77777777" w:rsidR="00AF0DFF" w:rsidRPr="004C487A" w:rsidRDefault="00AF0DFF">
      <w:pPr>
        <w:pStyle w:val="ListParagraph"/>
        <w:numPr>
          <w:ilvl w:val="0"/>
          <w:numId w:val="109"/>
        </w:numPr>
        <w:spacing w:before="0" w:after="160" w:line="360" w:lineRule="auto"/>
        <w:jc w:val="both"/>
        <w:rPr>
          <w:sz w:val="26"/>
          <w:szCs w:val="26"/>
        </w:rPr>
      </w:pPr>
      <w:r w:rsidRPr="004C487A">
        <w:rPr>
          <w:sz w:val="26"/>
          <w:szCs w:val="26"/>
        </w:rPr>
        <w:t xml:space="preserve">Truy cập vào trang web </w:t>
      </w:r>
      <w:hyperlink r:id="rId131" w:tgtFrame="_new" w:history="1">
        <w:r w:rsidRPr="004C487A">
          <w:rPr>
            <w:sz w:val="26"/>
            <w:szCs w:val="26"/>
          </w:rPr>
          <w:t>https://automationteststore.com/</w:t>
        </w:r>
      </w:hyperlink>
      <w:r w:rsidRPr="004C487A">
        <w:rPr>
          <w:sz w:val="26"/>
          <w:szCs w:val="26"/>
        </w:rPr>
        <w:t>.</w:t>
      </w:r>
    </w:p>
    <w:p w14:paraId="1191DA28" w14:textId="77777777" w:rsidR="00AF0DFF" w:rsidRPr="004C487A" w:rsidRDefault="00AF0DFF">
      <w:pPr>
        <w:pStyle w:val="ListParagraph"/>
        <w:numPr>
          <w:ilvl w:val="0"/>
          <w:numId w:val="109"/>
        </w:numPr>
        <w:spacing w:before="0" w:after="160" w:line="360" w:lineRule="auto"/>
        <w:jc w:val="both"/>
        <w:rPr>
          <w:sz w:val="26"/>
          <w:szCs w:val="26"/>
        </w:rPr>
      </w:pPr>
      <w:r w:rsidRPr="004C487A">
        <w:rPr>
          <w:sz w:val="26"/>
          <w:szCs w:val="26"/>
        </w:rPr>
        <w:t xml:space="preserve">Truy cập vào trang chi tiết sản phẩm </w:t>
      </w:r>
    </w:p>
    <w:p w14:paraId="236ADE9D" w14:textId="77777777" w:rsidR="00AF0DFF" w:rsidRPr="004C487A" w:rsidRDefault="00AF0DFF">
      <w:pPr>
        <w:pStyle w:val="ListParagraph"/>
        <w:numPr>
          <w:ilvl w:val="0"/>
          <w:numId w:val="109"/>
        </w:numPr>
        <w:spacing w:before="0" w:after="160" w:line="360" w:lineRule="auto"/>
        <w:jc w:val="both"/>
        <w:rPr>
          <w:sz w:val="26"/>
          <w:szCs w:val="26"/>
        </w:rPr>
      </w:pPr>
      <w:r w:rsidRPr="004C487A">
        <w:rPr>
          <w:sz w:val="26"/>
          <w:szCs w:val="26"/>
        </w:rPr>
        <w:t>Chọn size sản phẩm (nếu có) khi đã hết hàng.</w:t>
      </w:r>
    </w:p>
    <w:p w14:paraId="55EAFBB5" w14:textId="77777777" w:rsidR="00AF0DFF" w:rsidRPr="004C487A" w:rsidRDefault="00AF0DFF">
      <w:pPr>
        <w:pStyle w:val="ListParagraph"/>
        <w:numPr>
          <w:ilvl w:val="0"/>
          <w:numId w:val="109"/>
        </w:numPr>
        <w:spacing w:before="0" w:after="160" w:line="360" w:lineRule="auto"/>
        <w:jc w:val="both"/>
        <w:rPr>
          <w:sz w:val="26"/>
          <w:szCs w:val="26"/>
        </w:rPr>
      </w:pPr>
      <w:r w:rsidRPr="004C487A">
        <w:rPr>
          <w:sz w:val="26"/>
          <w:szCs w:val="26"/>
        </w:rPr>
        <w:t>Kiểm tra xem khi size sản phẩm đã hết hàng thì không thể chọn size</w:t>
      </w:r>
    </w:p>
    <w:p w14:paraId="32C74451" w14:textId="4DD80C90" w:rsidR="00AF0DFF" w:rsidRPr="004D41C2" w:rsidRDefault="004D41C2" w:rsidP="00972EB7">
      <w:pPr>
        <w:spacing w:line="360" w:lineRule="auto"/>
        <w:jc w:val="both"/>
        <w:rPr>
          <w:b/>
          <w:bCs/>
          <w:sz w:val="26"/>
          <w:szCs w:val="26"/>
        </w:rPr>
      </w:pPr>
      <w:r>
        <w:rPr>
          <w:b/>
          <w:bCs/>
          <w:sz w:val="26"/>
          <w:szCs w:val="26"/>
        </w:rPr>
        <w:t>30.TC30</w:t>
      </w:r>
      <w:r w:rsidR="00AF0DFF" w:rsidRPr="004D41C2">
        <w:rPr>
          <w:b/>
          <w:bCs/>
          <w:sz w:val="26"/>
          <w:szCs w:val="26"/>
        </w:rPr>
        <w:t>: Kiểm tra chức năng chọn màu sản phẩm khi hết hàng</w:t>
      </w:r>
    </w:p>
    <w:p w14:paraId="2194B10B" w14:textId="77777777" w:rsidR="00AF0DFF" w:rsidRPr="004C487A" w:rsidRDefault="00AF0DFF">
      <w:pPr>
        <w:pStyle w:val="ListParagraph"/>
        <w:numPr>
          <w:ilvl w:val="0"/>
          <w:numId w:val="108"/>
        </w:numPr>
        <w:spacing w:line="360" w:lineRule="auto"/>
        <w:jc w:val="both"/>
        <w:rPr>
          <w:sz w:val="26"/>
          <w:szCs w:val="26"/>
        </w:rPr>
      </w:pPr>
      <w:r w:rsidRPr="004C487A">
        <w:rPr>
          <w:sz w:val="26"/>
          <w:szCs w:val="26"/>
        </w:rPr>
        <w:t>Mô tả: kiểm tra tính năng chọn màu sản phẩm, đặc biệt là khi màu sản phẩm đã hết hàng, và đảm bảo rằng người dùng không thể chọn màu khi đã hết hàng.</w:t>
      </w:r>
    </w:p>
    <w:p w14:paraId="6058AFC3" w14:textId="77777777" w:rsidR="00AF0DFF" w:rsidRPr="004C487A" w:rsidRDefault="00AF0DFF">
      <w:pPr>
        <w:pStyle w:val="ListParagraph"/>
        <w:numPr>
          <w:ilvl w:val="0"/>
          <w:numId w:val="108"/>
        </w:numPr>
        <w:spacing w:line="360" w:lineRule="auto"/>
        <w:jc w:val="both"/>
        <w:rPr>
          <w:sz w:val="26"/>
          <w:szCs w:val="26"/>
        </w:rPr>
      </w:pPr>
      <w:r w:rsidRPr="004C487A">
        <w:rPr>
          <w:sz w:val="26"/>
          <w:szCs w:val="26"/>
        </w:rPr>
        <w:t>Bước thực hiện:</w:t>
      </w:r>
    </w:p>
    <w:p w14:paraId="455BB198" w14:textId="77777777" w:rsidR="00AF0DFF" w:rsidRPr="004C487A" w:rsidRDefault="00AF0DFF">
      <w:pPr>
        <w:pStyle w:val="ListParagraph"/>
        <w:numPr>
          <w:ilvl w:val="0"/>
          <w:numId w:val="107"/>
        </w:numPr>
        <w:spacing w:before="0" w:after="160" w:line="360" w:lineRule="auto"/>
        <w:jc w:val="both"/>
        <w:rPr>
          <w:sz w:val="26"/>
          <w:szCs w:val="26"/>
        </w:rPr>
      </w:pPr>
      <w:r w:rsidRPr="004C487A">
        <w:rPr>
          <w:sz w:val="26"/>
          <w:szCs w:val="26"/>
        </w:rPr>
        <w:t xml:space="preserve">Truy cập vào trang web </w:t>
      </w:r>
      <w:hyperlink r:id="rId132" w:tgtFrame="_new" w:history="1">
        <w:r w:rsidRPr="004C487A">
          <w:rPr>
            <w:sz w:val="26"/>
            <w:szCs w:val="26"/>
          </w:rPr>
          <w:t>https://automationteststore.com/</w:t>
        </w:r>
      </w:hyperlink>
      <w:r w:rsidRPr="004C487A">
        <w:rPr>
          <w:sz w:val="26"/>
          <w:szCs w:val="26"/>
        </w:rPr>
        <w:t>.</w:t>
      </w:r>
    </w:p>
    <w:p w14:paraId="69B8E151" w14:textId="77777777" w:rsidR="00AF0DFF" w:rsidRPr="004C487A" w:rsidRDefault="00AF0DFF">
      <w:pPr>
        <w:pStyle w:val="ListParagraph"/>
        <w:numPr>
          <w:ilvl w:val="0"/>
          <w:numId w:val="107"/>
        </w:numPr>
        <w:spacing w:before="0" w:after="160" w:line="360" w:lineRule="auto"/>
        <w:jc w:val="both"/>
        <w:rPr>
          <w:sz w:val="26"/>
          <w:szCs w:val="26"/>
        </w:rPr>
      </w:pPr>
      <w:r w:rsidRPr="004C487A">
        <w:rPr>
          <w:sz w:val="26"/>
          <w:szCs w:val="26"/>
        </w:rPr>
        <w:t xml:space="preserve">Truy cập vào trang chi tiết sản phẩm </w:t>
      </w:r>
    </w:p>
    <w:p w14:paraId="74A8DD1B" w14:textId="77777777" w:rsidR="00AF0DFF" w:rsidRPr="004C487A" w:rsidRDefault="00AF0DFF">
      <w:pPr>
        <w:pStyle w:val="ListParagraph"/>
        <w:numPr>
          <w:ilvl w:val="0"/>
          <w:numId w:val="107"/>
        </w:numPr>
        <w:spacing w:before="0" w:after="160" w:line="360" w:lineRule="auto"/>
        <w:jc w:val="both"/>
        <w:rPr>
          <w:sz w:val="26"/>
          <w:szCs w:val="26"/>
        </w:rPr>
      </w:pPr>
      <w:r w:rsidRPr="004C487A">
        <w:rPr>
          <w:sz w:val="26"/>
          <w:szCs w:val="26"/>
        </w:rPr>
        <w:t>Chọn màu sản phẩm (nếu có) khi đã hết hàng.</w:t>
      </w:r>
    </w:p>
    <w:p w14:paraId="0D37383E" w14:textId="77777777" w:rsidR="00AF0DFF" w:rsidRPr="004C487A" w:rsidRDefault="00AF0DFF">
      <w:pPr>
        <w:pStyle w:val="ListParagraph"/>
        <w:numPr>
          <w:ilvl w:val="0"/>
          <w:numId w:val="107"/>
        </w:numPr>
        <w:spacing w:before="0" w:after="160" w:line="360" w:lineRule="auto"/>
        <w:jc w:val="both"/>
        <w:rPr>
          <w:sz w:val="26"/>
          <w:szCs w:val="26"/>
        </w:rPr>
      </w:pPr>
      <w:r w:rsidRPr="004C487A">
        <w:rPr>
          <w:sz w:val="26"/>
          <w:szCs w:val="26"/>
        </w:rPr>
        <w:t>Kiểm tra xem khi màu sản phẩm đã hết hàng thì không thể chọn màu</w:t>
      </w:r>
    </w:p>
    <w:p w14:paraId="1A755780" w14:textId="3D736DE8" w:rsidR="00AF0DFF" w:rsidRPr="004D41C2" w:rsidRDefault="004D41C2" w:rsidP="00972EB7">
      <w:pPr>
        <w:spacing w:line="360" w:lineRule="auto"/>
        <w:jc w:val="both"/>
        <w:rPr>
          <w:b/>
          <w:bCs/>
          <w:sz w:val="26"/>
          <w:szCs w:val="26"/>
        </w:rPr>
      </w:pPr>
      <w:r>
        <w:rPr>
          <w:b/>
          <w:bCs/>
          <w:sz w:val="26"/>
          <w:szCs w:val="26"/>
        </w:rPr>
        <w:t>31.TC31</w:t>
      </w:r>
      <w:r w:rsidR="00AF0DFF" w:rsidRPr="004D41C2">
        <w:rPr>
          <w:b/>
          <w:bCs/>
          <w:sz w:val="26"/>
          <w:szCs w:val="26"/>
        </w:rPr>
        <w:t>: Kiểm tra chức năng đề xuất sản phẩm tương tự (related products)</w:t>
      </w:r>
    </w:p>
    <w:p w14:paraId="22AA8D16" w14:textId="77777777" w:rsidR="00AF0DFF" w:rsidRPr="004C487A" w:rsidRDefault="00AF0DFF">
      <w:pPr>
        <w:pStyle w:val="ListParagraph"/>
        <w:numPr>
          <w:ilvl w:val="0"/>
          <w:numId w:val="106"/>
        </w:numPr>
        <w:spacing w:line="360" w:lineRule="auto"/>
        <w:jc w:val="both"/>
        <w:rPr>
          <w:sz w:val="26"/>
          <w:szCs w:val="26"/>
        </w:rPr>
      </w:pPr>
      <w:r w:rsidRPr="004C487A">
        <w:rPr>
          <w:sz w:val="26"/>
          <w:szCs w:val="26"/>
        </w:rPr>
        <w:lastRenderedPageBreak/>
        <w:t>Mô tả:  kiểm tra tính năng đề xuất sản phẩm tương tự (related products), đảm bảo rằng các sản phẩm được đề xuất liên quan đến sản phẩm hiện tại và được hiển thị đúng trên trang chi tiết sản phẩm.</w:t>
      </w:r>
    </w:p>
    <w:p w14:paraId="03F358B1" w14:textId="77777777" w:rsidR="00AF0DFF" w:rsidRPr="004C487A" w:rsidRDefault="00AF0DFF">
      <w:pPr>
        <w:pStyle w:val="ListParagraph"/>
        <w:numPr>
          <w:ilvl w:val="0"/>
          <w:numId w:val="106"/>
        </w:numPr>
        <w:spacing w:line="360" w:lineRule="auto"/>
        <w:jc w:val="both"/>
        <w:rPr>
          <w:sz w:val="26"/>
          <w:szCs w:val="26"/>
        </w:rPr>
      </w:pPr>
      <w:r w:rsidRPr="004C487A">
        <w:rPr>
          <w:sz w:val="26"/>
          <w:szCs w:val="26"/>
        </w:rPr>
        <w:t>Bước thực hiện:</w:t>
      </w:r>
    </w:p>
    <w:p w14:paraId="299E2DA8" w14:textId="77777777" w:rsidR="00AF0DFF" w:rsidRPr="004C487A" w:rsidRDefault="00AF0DFF">
      <w:pPr>
        <w:pStyle w:val="ListParagraph"/>
        <w:numPr>
          <w:ilvl w:val="0"/>
          <w:numId w:val="105"/>
        </w:numPr>
        <w:spacing w:before="0" w:after="160" w:line="360" w:lineRule="auto"/>
        <w:jc w:val="both"/>
        <w:rPr>
          <w:sz w:val="26"/>
          <w:szCs w:val="26"/>
        </w:rPr>
      </w:pPr>
      <w:r w:rsidRPr="004C487A">
        <w:rPr>
          <w:sz w:val="26"/>
          <w:szCs w:val="26"/>
        </w:rPr>
        <w:t xml:space="preserve">Truy cập vào trang web </w:t>
      </w:r>
      <w:hyperlink r:id="rId133" w:tgtFrame="_new" w:history="1">
        <w:r w:rsidRPr="004C487A">
          <w:rPr>
            <w:sz w:val="26"/>
            <w:szCs w:val="26"/>
          </w:rPr>
          <w:t>https://automationteststore.com/</w:t>
        </w:r>
      </w:hyperlink>
      <w:r w:rsidRPr="004C487A">
        <w:rPr>
          <w:sz w:val="26"/>
          <w:szCs w:val="26"/>
        </w:rPr>
        <w:t>.</w:t>
      </w:r>
    </w:p>
    <w:p w14:paraId="344A5814" w14:textId="77777777" w:rsidR="00AF0DFF" w:rsidRPr="004C487A" w:rsidRDefault="00AF0DFF">
      <w:pPr>
        <w:pStyle w:val="ListParagraph"/>
        <w:numPr>
          <w:ilvl w:val="0"/>
          <w:numId w:val="105"/>
        </w:numPr>
        <w:spacing w:before="0" w:after="160" w:line="360" w:lineRule="auto"/>
        <w:jc w:val="both"/>
        <w:rPr>
          <w:sz w:val="26"/>
          <w:szCs w:val="26"/>
        </w:rPr>
      </w:pPr>
      <w:r w:rsidRPr="004C487A">
        <w:rPr>
          <w:sz w:val="26"/>
          <w:szCs w:val="26"/>
        </w:rPr>
        <w:t>Truy cập vào trang chi tiết sản phẩm</w:t>
      </w:r>
    </w:p>
    <w:p w14:paraId="2321CD23" w14:textId="77777777" w:rsidR="00AF0DFF" w:rsidRPr="004C487A" w:rsidRDefault="00AF0DFF">
      <w:pPr>
        <w:pStyle w:val="ListParagraph"/>
        <w:numPr>
          <w:ilvl w:val="0"/>
          <w:numId w:val="105"/>
        </w:numPr>
        <w:spacing w:before="0" w:after="160" w:line="360" w:lineRule="auto"/>
        <w:jc w:val="both"/>
        <w:rPr>
          <w:sz w:val="26"/>
          <w:szCs w:val="26"/>
        </w:rPr>
      </w:pPr>
      <w:r w:rsidRPr="004C487A">
        <w:rPr>
          <w:sz w:val="26"/>
          <w:szCs w:val="26"/>
        </w:rPr>
        <w:t>Kiểm tra xem có đề xuất sản phẩm tương tự (related products) xuất hiện trên trang chi tiết sản phẩm hay không</w:t>
      </w:r>
    </w:p>
    <w:p w14:paraId="62C77155" w14:textId="274A3CA2" w:rsidR="00AF0DFF" w:rsidRPr="004D41C2" w:rsidRDefault="004D41C2" w:rsidP="00972EB7">
      <w:pPr>
        <w:spacing w:line="360" w:lineRule="auto"/>
        <w:jc w:val="both"/>
        <w:rPr>
          <w:b/>
          <w:bCs/>
          <w:sz w:val="26"/>
          <w:szCs w:val="26"/>
        </w:rPr>
      </w:pPr>
      <w:r>
        <w:rPr>
          <w:b/>
          <w:bCs/>
          <w:sz w:val="26"/>
          <w:szCs w:val="26"/>
        </w:rPr>
        <w:t>32.TC32</w:t>
      </w:r>
      <w:r w:rsidR="00AF0DFF" w:rsidRPr="004D41C2">
        <w:rPr>
          <w:b/>
          <w:bCs/>
          <w:sz w:val="26"/>
          <w:szCs w:val="26"/>
        </w:rPr>
        <w:t>: Kiểm tra hiển thị danh sách danh mục</w:t>
      </w:r>
    </w:p>
    <w:p w14:paraId="1853BDDF" w14:textId="44AE8D5B" w:rsidR="00AF0DFF" w:rsidRPr="004C487A" w:rsidRDefault="00AF0DFF">
      <w:pPr>
        <w:pStyle w:val="ListParagraph"/>
        <w:numPr>
          <w:ilvl w:val="0"/>
          <w:numId w:val="104"/>
        </w:numPr>
        <w:spacing w:line="360" w:lineRule="auto"/>
        <w:jc w:val="both"/>
        <w:rPr>
          <w:sz w:val="26"/>
          <w:szCs w:val="26"/>
        </w:rPr>
      </w:pPr>
      <w:r w:rsidRPr="004C487A">
        <w:rPr>
          <w:sz w:val="26"/>
          <w:szCs w:val="26"/>
        </w:rPr>
        <w:t>Mô tả: kiểm tra xem trang chính của trang web hiển thị các danh mục sản phẩm chính xác và đầy đủ.</w:t>
      </w:r>
    </w:p>
    <w:p w14:paraId="5FA7CE61" w14:textId="77777777" w:rsidR="00AF0DFF" w:rsidRPr="004C487A" w:rsidRDefault="00AF0DFF">
      <w:pPr>
        <w:pStyle w:val="ListParagraph"/>
        <w:numPr>
          <w:ilvl w:val="0"/>
          <w:numId w:val="104"/>
        </w:numPr>
        <w:spacing w:line="360" w:lineRule="auto"/>
        <w:jc w:val="both"/>
        <w:rPr>
          <w:sz w:val="26"/>
          <w:szCs w:val="26"/>
        </w:rPr>
      </w:pPr>
      <w:r w:rsidRPr="004C487A">
        <w:rPr>
          <w:sz w:val="26"/>
          <w:szCs w:val="26"/>
        </w:rPr>
        <w:t>Bước thực hiện:</w:t>
      </w:r>
    </w:p>
    <w:p w14:paraId="43A54C2F" w14:textId="77777777" w:rsidR="00AF0DFF" w:rsidRPr="004C487A" w:rsidRDefault="00AF0DFF">
      <w:pPr>
        <w:pStyle w:val="ListParagraph"/>
        <w:numPr>
          <w:ilvl w:val="0"/>
          <w:numId w:val="103"/>
        </w:numPr>
        <w:spacing w:before="0" w:after="160" w:line="360" w:lineRule="auto"/>
        <w:jc w:val="both"/>
        <w:rPr>
          <w:sz w:val="26"/>
          <w:szCs w:val="26"/>
        </w:rPr>
      </w:pPr>
      <w:r w:rsidRPr="004C487A">
        <w:rPr>
          <w:sz w:val="26"/>
          <w:szCs w:val="26"/>
        </w:rPr>
        <w:t xml:space="preserve">Truy cập vào trang web </w:t>
      </w:r>
      <w:hyperlink r:id="rId134" w:tgtFrame="_new" w:history="1">
        <w:r w:rsidRPr="004C487A">
          <w:rPr>
            <w:sz w:val="26"/>
            <w:szCs w:val="26"/>
          </w:rPr>
          <w:t>https://automationteststore.com/</w:t>
        </w:r>
      </w:hyperlink>
      <w:r w:rsidRPr="004C487A">
        <w:rPr>
          <w:sz w:val="26"/>
          <w:szCs w:val="26"/>
        </w:rPr>
        <w:t>.</w:t>
      </w:r>
    </w:p>
    <w:p w14:paraId="376884F6" w14:textId="77777777" w:rsidR="00AF0DFF" w:rsidRPr="004C487A" w:rsidRDefault="00AF0DFF">
      <w:pPr>
        <w:pStyle w:val="ListParagraph"/>
        <w:numPr>
          <w:ilvl w:val="0"/>
          <w:numId w:val="103"/>
        </w:numPr>
        <w:spacing w:before="0" w:after="160" w:line="360" w:lineRule="auto"/>
        <w:jc w:val="both"/>
        <w:rPr>
          <w:sz w:val="26"/>
          <w:szCs w:val="26"/>
        </w:rPr>
      </w:pPr>
      <w:r w:rsidRPr="004C487A">
        <w:rPr>
          <w:sz w:val="26"/>
          <w:szCs w:val="26"/>
        </w:rPr>
        <w:t xml:space="preserve">Mở trang chính của trang web </w:t>
      </w:r>
      <w:hyperlink r:id="rId135" w:tgtFrame="_new" w:history="1">
        <w:r w:rsidRPr="004C487A">
          <w:rPr>
            <w:sz w:val="26"/>
            <w:szCs w:val="26"/>
          </w:rPr>
          <w:t>https://automationteststore.com/</w:t>
        </w:r>
      </w:hyperlink>
      <w:r w:rsidRPr="004C487A">
        <w:rPr>
          <w:sz w:val="26"/>
          <w:szCs w:val="26"/>
        </w:rPr>
        <w:t>.</w:t>
      </w:r>
    </w:p>
    <w:p w14:paraId="3FC19BB2" w14:textId="77777777" w:rsidR="00AF0DFF" w:rsidRPr="004C487A" w:rsidRDefault="00AF0DFF">
      <w:pPr>
        <w:pStyle w:val="ListParagraph"/>
        <w:numPr>
          <w:ilvl w:val="0"/>
          <w:numId w:val="103"/>
        </w:numPr>
        <w:spacing w:before="0" w:after="160" w:line="360" w:lineRule="auto"/>
        <w:jc w:val="both"/>
        <w:rPr>
          <w:sz w:val="26"/>
          <w:szCs w:val="26"/>
        </w:rPr>
      </w:pPr>
      <w:r w:rsidRPr="004C487A">
        <w:rPr>
          <w:sz w:val="26"/>
          <w:szCs w:val="26"/>
        </w:rPr>
        <w:t>Xác nhận rằng các danh mục sản phẩm được hiển thị chính xác và đầy đủ.</w:t>
      </w:r>
    </w:p>
    <w:p w14:paraId="017EDCB3" w14:textId="3B93A3D9" w:rsidR="00AF0DFF" w:rsidRPr="004D41C2" w:rsidRDefault="004D41C2" w:rsidP="00972EB7">
      <w:pPr>
        <w:spacing w:line="360" w:lineRule="auto"/>
        <w:jc w:val="both"/>
        <w:rPr>
          <w:b/>
          <w:bCs/>
          <w:sz w:val="26"/>
          <w:szCs w:val="26"/>
        </w:rPr>
      </w:pPr>
      <w:r>
        <w:rPr>
          <w:b/>
          <w:bCs/>
          <w:sz w:val="26"/>
          <w:szCs w:val="26"/>
        </w:rPr>
        <w:t>33.TC33</w:t>
      </w:r>
      <w:r w:rsidR="00AF0DFF" w:rsidRPr="004D41C2">
        <w:rPr>
          <w:b/>
          <w:bCs/>
          <w:sz w:val="26"/>
          <w:szCs w:val="26"/>
        </w:rPr>
        <w:t>: Kiểm tra tính năng mở rộng/xổ xuống của danh mục</w:t>
      </w:r>
    </w:p>
    <w:p w14:paraId="7AE57B1E" w14:textId="77777777" w:rsidR="00AF0DFF" w:rsidRPr="004C487A" w:rsidRDefault="00AF0DFF">
      <w:pPr>
        <w:pStyle w:val="ListParagraph"/>
        <w:numPr>
          <w:ilvl w:val="0"/>
          <w:numId w:val="102"/>
        </w:numPr>
        <w:spacing w:line="360" w:lineRule="auto"/>
        <w:jc w:val="both"/>
        <w:rPr>
          <w:sz w:val="26"/>
          <w:szCs w:val="26"/>
        </w:rPr>
      </w:pPr>
      <w:r w:rsidRPr="004C487A">
        <w:rPr>
          <w:sz w:val="26"/>
          <w:szCs w:val="26"/>
        </w:rPr>
        <w:t>Mô tả: kiểm tra tính năng mở rộng/xổ xuống của các danh mục sản phẩm khi di chuột vào.</w:t>
      </w:r>
    </w:p>
    <w:p w14:paraId="50B121AA" w14:textId="77777777" w:rsidR="00AF0DFF" w:rsidRPr="004C487A" w:rsidRDefault="00AF0DFF">
      <w:pPr>
        <w:pStyle w:val="ListParagraph"/>
        <w:numPr>
          <w:ilvl w:val="0"/>
          <w:numId w:val="102"/>
        </w:numPr>
        <w:spacing w:line="360" w:lineRule="auto"/>
        <w:jc w:val="both"/>
        <w:rPr>
          <w:sz w:val="26"/>
          <w:szCs w:val="26"/>
        </w:rPr>
      </w:pPr>
      <w:r w:rsidRPr="004C487A">
        <w:rPr>
          <w:sz w:val="26"/>
          <w:szCs w:val="26"/>
        </w:rPr>
        <w:t>Bước thực hiện:</w:t>
      </w:r>
    </w:p>
    <w:p w14:paraId="36654E33" w14:textId="77777777" w:rsidR="00AF0DFF" w:rsidRPr="004C487A" w:rsidRDefault="00AF0DFF">
      <w:pPr>
        <w:pStyle w:val="ListParagraph"/>
        <w:numPr>
          <w:ilvl w:val="0"/>
          <w:numId w:val="101"/>
        </w:numPr>
        <w:spacing w:before="0" w:after="160" w:line="360" w:lineRule="auto"/>
        <w:jc w:val="both"/>
        <w:rPr>
          <w:sz w:val="26"/>
          <w:szCs w:val="26"/>
        </w:rPr>
      </w:pPr>
      <w:r w:rsidRPr="004C487A">
        <w:rPr>
          <w:sz w:val="26"/>
          <w:szCs w:val="26"/>
        </w:rPr>
        <w:t xml:space="preserve">Truy cập vào trang web </w:t>
      </w:r>
      <w:hyperlink r:id="rId136" w:tgtFrame="_new" w:history="1">
        <w:r w:rsidRPr="004C487A">
          <w:rPr>
            <w:sz w:val="26"/>
            <w:szCs w:val="26"/>
          </w:rPr>
          <w:t>https://automationteststore.com/</w:t>
        </w:r>
      </w:hyperlink>
      <w:r w:rsidRPr="004C487A">
        <w:rPr>
          <w:sz w:val="26"/>
          <w:szCs w:val="26"/>
        </w:rPr>
        <w:t>.</w:t>
      </w:r>
    </w:p>
    <w:p w14:paraId="6775D364" w14:textId="77777777" w:rsidR="00AF0DFF" w:rsidRPr="004C487A" w:rsidRDefault="00AF0DFF">
      <w:pPr>
        <w:pStyle w:val="ListParagraph"/>
        <w:numPr>
          <w:ilvl w:val="0"/>
          <w:numId w:val="101"/>
        </w:numPr>
        <w:spacing w:before="0" w:after="160" w:line="360" w:lineRule="auto"/>
        <w:jc w:val="both"/>
        <w:rPr>
          <w:sz w:val="26"/>
          <w:szCs w:val="26"/>
        </w:rPr>
      </w:pPr>
      <w:r w:rsidRPr="004C487A">
        <w:rPr>
          <w:sz w:val="26"/>
          <w:szCs w:val="26"/>
        </w:rPr>
        <w:t>Di chuột vào từng danh mục để mở rộng/xổ xuống.</w:t>
      </w:r>
    </w:p>
    <w:p w14:paraId="2E3B8D81" w14:textId="77777777" w:rsidR="00AF0DFF" w:rsidRPr="004C487A" w:rsidRDefault="00AF0DFF">
      <w:pPr>
        <w:pStyle w:val="ListParagraph"/>
        <w:numPr>
          <w:ilvl w:val="0"/>
          <w:numId w:val="101"/>
        </w:numPr>
        <w:spacing w:before="0" w:after="160" w:line="360" w:lineRule="auto"/>
        <w:jc w:val="both"/>
        <w:rPr>
          <w:sz w:val="26"/>
          <w:szCs w:val="26"/>
        </w:rPr>
      </w:pPr>
      <w:r w:rsidRPr="004C487A">
        <w:rPr>
          <w:sz w:val="26"/>
          <w:szCs w:val="26"/>
        </w:rPr>
        <w:t>Xác nhận rằng các danh mục con được hiển thị chính xác</w:t>
      </w:r>
    </w:p>
    <w:p w14:paraId="3DB0501A" w14:textId="66A4491F" w:rsidR="00AF0DFF" w:rsidRPr="004D41C2" w:rsidRDefault="004D41C2" w:rsidP="00972EB7">
      <w:pPr>
        <w:spacing w:line="360" w:lineRule="auto"/>
        <w:jc w:val="both"/>
        <w:rPr>
          <w:b/>
          <w:bCs/>
          <w:sz w:val="26"/>
          <w:szCs w:val="26"/>
        </w:rPr>
      </w:pPr>
      <w:r>
        <w:rPr>
          <w:b/>
          <w:bCs/>
          <w:sz w:val="26"/>
          <w:szCs w:val="26"/>
        </w:rPr>
        <w:t>34.TC34</w:t>
      </w:r>
      <w:r w:rsidR="00AF0DFF" w:rsidRPr="004D41C2">
        <w:rPr>
          <w:b/>
          <w:bCs/>
          <w:sz w:val="26"/>
          <w:szCs w:val="26"/>
        </w:rPr>
        <w:t>: Kiểm tra chuyển hướng đúng khi nhấp vào danh mục</w:t>
      </w:r>
    </w:p>
    <w:p w14:paraId="2FFDBECD" w14:textId="77777777" w:rsidR="00AF0DFF" w:rsidRPr="004C487A" w:rsidRDefault="00AF0DFF">
      <w:pPr>
        <w:pStyle w:val="ListParagraph"/>
        <w:numPr>
          <w:ilvl w:val="0"/>
          <w:numId w:val="100"/>
        </w:numPr>
        <w:spacing w:line="360" w:lineRule="auto"/>
        <w:jc w:val="both"/>
        <w:rPr>
          <w:sz w:val="26"/>
          <w:szCs w:val="26"/>
        </w:rPr>
      </w:pPr>
      <w:r w:rsidRPr="004C487A">
        <w:rPr>
          <w:sz w:val="26"/>
          <w:szCs w:val="26"/>
        </w:rPr>
        <w:t>Mô tả: đảm bảo rằng khi nhấp vào một danh mục, trang sản phẩm sẽ hiển thị các sản phẩm thuộc danh mục đó.</w:t>
      </w:r>
    </w:p>
    <w:p w14:paraId="348D91A5" w14:textId="77777777" w:rsidR="00AF0DFF" w:rsidRPr="004C487A" w:rsidRDefault="00AF0DFF">
      <w:pPr>
        <w:pStyle w:val="ListParagraph"/>
        <w:numPr>
          <w:ilvl w:val="0"/>
          <w:numId w:val="100"/>
        </w:numPr>
        <w:spacing w:line="360" w:lineRule="auto"/>
        <w:jc w:val="both"/>
        <w:rPr>
          <w:sz w:val="26"/>
          <w:szCs w:val="26"/>
        </w:rPr>
      </w:pPr>
      <w:r w:rsidRPr="004C487A">
        <w:rPr>
          <w:sz w:val="26"/>
          <w:szCs w:val="26"/>
        </w:rPr>
        <w:t>Bước thực hiện:</w:t>
      </w:r>
    </w:p>
    <w:p w14:paraId="3619323F" w14:textId="77777777" w:rsidR="00AF0DFF" w:rsidRPr="004C487A" w:rsidRDefault="00AF0DFF">
      <w:pPr>
        <w:pStyle w:val="ListParagraph"/>
        <w:numPr>
          <w:ilvl w:val="0"/>
          <w:numId w:val="99"/>
        </w:numPr>
        <w:spacing w:before="0" w:after="160" w:line="360" w:lineRule="auto"/>
        <w:jc w:val="both"/>
        <w:rPr>
          <w:sz w:val="26"/>
          <w:szCs w:val="26"/>
        </w:rPr>
      </w:pPr>
      <w:r w:rsidRPr="004C487A">
        <w:rPr>
          <w:sz w:val="26"/>
          <w:szCs w:val="26"/>
        </w:rPr>
        <w:t xml:space="preserve">Truy cập vào trang web </w:t>
      </w:r>
      <w:hyperlink r:id="rId137" w:tgtFrame="_new" w:history="1">
        <w:r w:rsidRPr="004C487A">
          <w:rPr>
            <w:sz w:val="26"/>
            <w:szCs w:val="26"/>
          </w:rPr>
          <w:t>https://automationteststore.com/</w:t>
        </w:r>
      </w:hyperlink>
      <w:r w:rsidRPr="004C487A">
        <w:rPr>
          <w:sz w:val="26"/>
          <w:szCs w:val="26"/>
        </w:rPr>
        <w:t>.</w:t>
      </w:r>
    </w:p>
    <w:p w14:paraId="7FA9636A" w14:textId="77777777" w:rsidR="00AF0DFF" w:rsidRPr="004C487A" w:rsidRDefault="00AF0DFF">
      <w:pPr>
        <w:pStyle w:val="ListParagraph"/>
        <w:numPr>
          <w:ilvl w:val="0"/>
          <w:numId w:val="99"/>
        </w:numPr>
        <w:spacing w:before="0" w:after="160" w:line="360" w:lineRule="auto"/>
        <w:jc w:val="both"/>
        <w:rPr>
          <w:sz w:val="26"/>
          <w:szCs w:val="26"/>
        </w:rPr>
      </w:pPr>
      <w:r w:rsidRPr="004C487A">
        <w:rPr>
          <w:sz w:val="26"/>
          <w:szCs w:val="26"/>
        </w:rPr>
        <w:lastRenderedPageBreak/>
        <w:t>Nhấp vào một danh mục cụ thể.</w:t>
      </w:r>
    </w:p>
    <w:p w14:paraId="2057D31E" w14:textId="77777777" w:rsidR="00AF0DFF" w:rsidRPr="004C487A" w:rsidRDefault="00AF0DFF">
      <w:pPr>
        <w:pStyle w:val="ListParagraph"/>
        <w:numPr>
          <w:ilvl w:val="0"/>
          <w:numId w:val="99"/>
        </w:numPr>
        <w:spacing w:before="0" w:after="160" w:line="360" w:lineRule="auto"/>
        <w:jc w:val="both"/>
        <w:rPr>
          <w:sz w:val="26"/>
          <w:szCs w:val="26"/>
        </w:rPr>
      </w:pPr>
      <w:r w:rsidRPr="004C487A">
        <w:rPr>
          <w:sz w:val="26"/>
          <w:szCs w:val="26"/>
        </w:rPr>
        <w:t>Xác nhận rằng trang sản phẩm hiển thị các sản phẩm thuộc danh mục đó.</w:t>
      </w:r>
    </w:p>
    <w:p w14:paraId="644AF83E" w14:textId="149D62C8" w:rsidR="00AF0DFF" w:rsidRPr="004D41C2" w:rsidRDefault="004D41C2" w:rsidP="00972EB7">
      <w:pPr>
        <w:spacing w:line="360" w:lineRule="auto"/>
        <w:jc w:val="both"/>
        <w:rPr>
          <w:b/>
          <w:bCs/>
          <w:sz w:val="26"/>
          <w:szCs w:val="26"/>
        </w:rPr>
      </w:pPr>
      <w:r>
        <w:rPr>
          <w:b/>
          <w:bCs/>
          <w:sz w:val="26"/>
          <w:szCs w:val="26"/>
        </w:rPr>
        <w:t>35.TC35</w:t>
      </w:r>
      <w:r w:rsidR="00AF0DFF" w:rsidRPr="004D41C2">
        <w:rPr>
          <w:b/>
          <w:bCs/>
          <w:sz w:val="26"/>
          <w:szCs w:val="26"/>
        </w:rPr>
        <w:t>: Kiểm tra tính năng trang trống khi danh mục không có sản phẩm</w:t>
      </w:r>
    </w:p>
    <w:p w14:paraId="2B225444" w14:textId="77777777" w:rsidR="00AF0DFF" w:rsidRPr="004C487A" w:rsidRDefault="00AF0DFF">
      <w:pPr>
        <w:pStyle w:val="ListParagraph"/>
        <w:numPr>
          <w:ilvl w:val="0"/>
          <w:numId w:val="98"/>
        </w:numPr>
        <w:spacing w:line="360" w:lineRule="auto"/>
        <w:jc w:val="both"/>
        <w:rPr>
          <w:sz w:val="26"/>
          <w:szCs w:val="26"/>
        </w:rPr>
      </w:pPr>
      <w:r w:rsidRPr="004C487A">
        <w:rPr>
          <w:sz w:val="26"/>
          <w:szCs w:val="26"/>
        </w:rPr>
        <w:t>Mô tả: kiểm tra tính năng dẫn đến trang trống khi một danh mục không có sản phẩm.</w:t>
      </w:r>
    </w:p>
    <w:p w14:paraId="5F078433" w14:textId="77777777" w:rsidR="00AF0DFF" w:rsidRPr="004C487A" w:rsidRDefault="00AF0DFF">
      <w:pPr>
        <w:pStyle w:val="ListParagraph"/>
        <w:numPr>
          <w:ilvl w:val="0"/>
          <w:numId w:val="98"/>
        </w:numPr>
        <w:spacing w:line="360" w:lineRule="auto"/>
        <w:jc w:val="both"/>
        <w:rPr>
          <w:sz w:val="26"/>
          <w:szCs w:val="26"/>
        </w:rPr>
      </w:pPr>
      <w:r w:rsidRPr="004C487A">
        <w:rPr>
          <w:sz w:val="26"/>
          <w:szCs w:val="26"/>
        </w:rPr>
        <w:t>Bước thực hiện:</w:t>
      </w:r>
    </w:p>
    <w:p w14:paraId="3E678E04" w14:textId="77777777" w:rsidR="00AF0DFF" w:rsidRPr="004C487A" w:rsidRDefault="00AF0DFF">
      <w:pPr>
        <w:pStyle w:val="ListParagraph"/>
        <w:numPr>
          <w:ilvl w:val="0"/>
          <w:numId w:val="97"/>
        </w:numPr>
        <w:spacing w:before="0" w:after="160" w:line="360" w:lineRule="auto"/>
        <w:jc w:val="both"/>
        <w:rPr>
          <w:sz w:val="26"/>
          <w:szCs w:val="26"/>
        </w:rPr>
      </w:pPr>
      <w:r w:rsidRPr="004C487A">
        <w:rPr>
          <w:sz w:val="26"/>
          <w:szCs w:val="26"/>
        </w:rPr>
        <w:t xml:space="preserve">Truy cập vào trang web </w:t>
      </w:r>
      <w:hyperlink r:id="rId138" w:tgtFrame="_new" w:history="1">
        <w:r w:rsidRPr="004C487A">
          <w:rPr>
            <w:sz w:val="26"/>
            <w:szCs w:val="26"/>
          </w:rPr>
          <w:t>https://automationteststore.com/</w:t>
        </w:r>
      </w:hyperlink>
      <w:r w:rsidRPr="004C487A">
        <w:rPr>
          <w:sz w:val="26"/>
          <w:szCs w:val="26"/>
        </w:rPr>
        <w:t>.</w:t>
      </w:r>
    </w:p>
    <w:p w14:paraId="25C0021A" w14:textId="77777777" w:rsidR="00AF0DFF" w:rsidRPr="004C487A" w:rsidRDefault="00AF0DFF">
      <w:pPr>
        <w:pStyle w:val="ListParagraph"/>
        <w:numPr>
          <w:ilvl w:val="0"/>
          <w:numId w:val="97"/>
        </w:numPr>
        <w:spacing w:before="0" w:after="160" w:line="360" w:lineRule="auto"/>
        <w:jc w:val="both"/>
        <w:rPr>
          <w:sz w:val="26"/>
          <w:szCs w:val="26"/>
        </w:rPr>
      </w:pPr>
      <w:r w:rsidRPr="004C487A">
        <w:rPr>
          <w:sz w:val="26"/>
          <w:szCs w:val="26"/>
        </w:rPr>
        <w:t>Nhấp vào một danh mục không có sản phẩm.</w:t>
      </w:r>
    </w:p>
    <w:p w14:paraId="521D6055" w14:textId="77777777" w:rsidR="00AF0DFF" w:rsidRPr="004C487A" w:rsidRDefault="00AF0DFF">
      <w:pPr>
        <w:pStyle w:val="ListParagraph"/>
        <w:numPr>
          <w:ilvl w:val="0"/>
          <w:numId w:val="97"/>
        </w:numPr>
        <w:spacing w:before="0" w:after="160" w:line="360" w:lineRule="auto"/>
        <w:jc w:val="both"/>
        <w:rPr>
          <w:sz w:val="26"/>
          <w:szCs w:val="26"/>
        </w:rPr>
      </w:pPr>
      <w:r w:rsidRPr="004C487A">
        <w:rPr>
          <w:sz w:val="26"/>
          <w:szCs w:val="26"/>
        </w:rPr>
        <w:t>Xác nhận rằng trang kết quả hiển thị không có sản phẩm nào và thông báo rõ ràng.</w:t>
      </w:r>
    </w:p>
    <w:p w14:paraId="4C058242" w14:textId="2915460C" w:rsidR="00AF0DFF" w:rsidRPr="004D41C2" w:rsidRDefault="004D41C2" w:rsidP="00972EB7">
      <w:pPr>
        <w:spacing w:line="360" w:lineRule="auto"/>
        <w:jc w:val="both"/>
        <w:rPr>
          <w:b/>
          <w:bCs/>
          <w:sz w:val="26"/>
          <w:szCs w:val="26"/>
        </w:rPr>
      </w:pPr>
      <w:r>
        <w:rPr>
          <w:b/>
          <w:bCs/>
          <w:sz w:val="26"/>
          <w:szCs w:val="26"/>
        </w:rPr>
        <w:t>36.TC36</w:t>
      </w:r>
      <w:r w:rsidR="00AF0DFF" w:rsidRPr="004D41C2">
        <w:rPr>
          <w:b/>
          <w:bCs/>
          <w:sz w:val="26"/>
          <w:szCs w:val="26"/>
        </w:rPr>
        <w:t>: Kiểm tra tính năng lọc sản phẩm trong danh mục</w:t>
      </w:r>
    </w:p>
    <w:p w14:paraId="0A62EE9A" w14:textId="77777777" w:rsidR="00AF0DFF" w:rsidRPr="004C487A" w:rsidRDefault="00AF0DFF">
      <w:pPr>
        <w:pStyle w:val="ListParagraph"/>
        <w:numPr>
          <w:ilvl w:val="0"/>
          <w:numId w:val="96"/>
        </w:numPr>
        <w:spacing w:line="360" w:lineRule="auto"/>
        <w:jc w:val="both"/>
        <w:rPr>
          <w:sz w:val="26"/>
          <w:szCs w:val="26"/>
        </w:rPr>
      </w:pPr>
      <w:r w:rsidRPr="004C487A">
        <w:rPr>
          <w:sz w:val="26"/>
          <w:szCs w:val="26"/>
        </w:rPr>
        <w:t>Mô tả: kiểm tra tính năng lọc sản phẩm trong một danh mục, đảm bảo kết quả hiển thị phản ánh đúng các bộ lọc đã chọn.</w:t>
      </w:r>
    </w:p>
    <w:p w14:paraId="10684E82" w14:textId="77777777" w:rsidR="00AF0DFF" w:rsidRPr="004C487A" w:rsidRDefault="00AF0DFF">
      <w:pPr>
        <w:pStyle w:val="ListParagraph"/>
        <w:numPr>
          <w:ilvl w:val="0"/>
          <w:numId w:val="96"/>
        </w:numPr>
        <w:spacing w:line="360" w:lineRule="auto"/>
        <w:jc w:val="both"/>
        <w:rPr>
          <w:sz w:val="26"/>
          <w:szCs w:val="26"/>
        </w:rPr>
      </w:pPr>
      <w:r w:rsidRPr="004C487A">
        <w:rPr>
          <w:sz w:val="26"/>
          <w:szCs w:val="26"/>
        </w:rPr>
        <w:t>Bước thực hiện:</w:t>
      </w:r>
    </w:p>
    <w:p w14:paraId="0C988C6C" w14:textId="77777777" w:rsidR="00AF0DFF" w:rsidRPr="004C487A" w:rsidRDefault="00AF0DFF">
      <w:pPr>
        <w:pStyle w:val="ListParagraph"/>
        <w:numPr>
          <w:ilvl w:val="0"/>
          <w:numId w:val="95"/>
        </w:numPr>
        <w:spacing w:before="0" w:after="160" w:line="360" w:lineRule="auto"/>
        <w:jc w:val="both"/>
        <w:rPr>
          <w:sz w:val="26"/>
          <w:szCs w:val="26"/>
        </w:rPr>
      </w:pPr>
      <w:r w:rsidRPr="004C487A">
        <w:rPr>
          <w:sz w:val="26"/>
          <w:szCs w:val="26"/>
        </w:rPr>
        <w:t xml:space="preserve">Truy cập vào trang web </w:t>
      </w:r>
      <w:hyperlink r:id="rId139" w:tgtFrame="_new" w:history="1">
        <w:r w:rsidRPr="004C487A">
          <w:rPr>
            <w:sz w:val="26"/>
            <w:szCs w:val="26"/>
          </w:rPr>
          <w:t>https://automationteststore.com/</w:t>
        </w:r>
      </w:hyperlink>
      <w:r w:rsidRPr="004C487A">
        <w:rPr>
          <w:sz w:val="26"/>
          <w:szCs w:val="26"/>
        </w:rPr>
        <w:t>.</w:t>
      </w:r>
    </w:p>
    <w:p w14:paraId="534FD1BE" w14:textId="77777777" w:rsidR="00AF0DFF" w:rsidRPr="004C487A" w:rsidRDefault="00AF0DFF">
      <w:pPr>
        <w:pStyle w:val="ListParagraph"/>
        <w:numPr>
          <w:ilvl w:val="0"/>
          <w:numId w:val="95"/>
        </w:numPr>
        <w:spacing w:before="0" w:after="160" w:line="360" w:lineRule="auto"/>
        <w:jc w:val="both"/>
        <w:rPr>
          <w:sz w:val="26"/>
          <w:szCs w:val="26"/>
        </w:rPr>
      </w:pPr>
      <w:r w:rsidRPr="004C487A">
        <w:rPr>
          <w:sz w:val="26"/>
          <w:szCs w:val="26"/>
        </w:rPr>
        <w:t>Nhấp vào một danh mục và sử dụng tính năng lọc (ví dụ: theo giá, màu sắc, kích cỡ).</w:t>
      </w:r>
    </w:p>
    <w:p w14:paraId="60E4B800" w14:textId="50235991" w:rsidR="00AF0DFF" w:rsidRPr="004C487A" w:rsidRDefault="00AF0DFF">
      <w:pPr>
        <w:pStyle w:val="ListParagraph"/>
        <w:numPr>
          <w:ilvl w:val="0"/>
          <w:numId w:val="95"/>
        </w:numPr>
        <w:spacing w:before="0" w:after="160" w:line="360" w:lineRule="auto"/>
        <w:jc w:val="both"/>
        <w:rPr>
          <w:sz w:val="26"/>
          <w:szCs w:val="26"/>
        </w:rPr>
      </w:pPr>
      <w:r w:rsidRPr="004C487A">
        <w:rPr>
          <w:sz w:val="26"/>
          <w:szCs w:val="26"/>
        </w:rPr>
        <w:t>Xác nhận rằng kết quả hiển thị phản ánh đúng các bộ lọc đã chọn.</w:t>
      </w:r>
    </w:p>
    <w:p w14:paraId="4173B8A8" w14:textId="570AE783" w:rsidR="00AF0DFF" w:rsidRPr="004D41C2" w:rsidRDefault="004D41C2" w:rsidP="00972EB7">
      <w:pPr>
        <w:spacing w:line="360" w:lineRule="auto"/>
        <w:jc w:val="both"/>
        <w:rPr>
          <w:b/>
          <w:bCs/>
          <w:sz w:val="26"/>
          <w:szCs w:val="26"/>
        </w:rPr>
      </w:pPr>
      <w:r>
        <w:rPr>
          <w:b/>
          <w:bCs/>
          <w:sz w:val="26"/>
          <w:szCs w:val="26"/>
        </w:rPr>
        <w:t>37.TC37</w:t>
      </w:r>
      <w:r w:rsidR="00AF0DFF" w:rsidRPr="004D41C2">
        <w:rPr>
          <w:b/>
          <w:bCs/>
          <w:sz w:val="26"/>
          <w:szCs w:val="26"/>
        </w:rPr>
        <w:t>: Kiểm tra tính năng sắp xếp sản phẩm theo Date Old &gt; New</w:t>
      </w:r>
    </w:p>
    <w:p w14:paraId="0F7FEB03" w14:textId="77777777" w:rsidR="00AF0DFF" w:rsidRPr="004C487A" w:rsidRDefault="00AF0DFF">
      <w:pPr>
        <w:pStyle w:val="ListParagraph"/>
        <w:numPr>
          <w:ilvl w:val="0"/>
          <w:numId w:val="93"/>
        </w:numPr>
        <w:spacing w:line="360" w:lineRule="auto"/>
        <w:jc w:val="both"/>
        <w:rPr>
          <w:sz w:val="26"/>
          <w:szCs w:val="26"/>
        </w:rPr>
      </w:pPr>
      <w:r w:rsidRPr="004C487A">
        <w:rPr>
          <w:sz w:val="26"/>
          <w:szCs w:val="26"/>
        </w:rPr>
        <w:t>Mô tả: kiểm tra tính năng sắp xếp sản phẩm theo Date Old &gt; New trong một danh mục, đảm bảo sản phẩm được hiển thị theo thứ tự đúng sau khi sắp xếp.</w:t>
      </w:r>
    </w:p>
    <w:p w14:paraId="39678DBC" w14:textId="77777777" w:rsidR="00AF0DFF" w:rsidRPr="004C487A" w:rsidRDefault="00AF0DFF">
      <w:pPr>
        <w:pStyle w:val="ListParagraph"/>
        <w:numPr>
          <w:ilvl w:val="0"/>
          <w:numId w:val="93"/>
        </w:numPr>
        <w:spacing w:line="360" w:lineRule="auto"/>
        <w:jc w:val="both"/>
        <w:rPr>
          <w:sz w:val="26"/>
          <w:szCs w:val="26"/>
        </w:rPr>
      </w:pPr>
      <w:r w:rsidRPr="004C487A">
        <w:rPr>
          <w:sz w:val="26"/>
          <w:szCs w:val="26"/>
        </w:rPr>
        <w:t>Bước thực hiện:</w:t>
      </w:r>
    </w:p>
    <w:p w14:paraId="54B52F40" w14:textId="77777777" w:rsidR="00AF0DFF" w:rsidRPr="004C487A" w:rsidRDefault="00AF0DFF">
      <w:pPr>
        <w:pStyle w:val="ListParagraph"/>
        <w:numPr>
          <w:ilvl w:val="0"/>
          <w:numId w:val="94"/>
        </w:numPr>
        <w:spacing w:before="0" w:after="160" w:line="360" w:lineRule="auto"/>
        <w:jc w:val="both"/>
        <w:rPr>
          <w:sz w:val="26"/>
          <w:szCs w:val="26"/>
        </w:rPr>
      </w:pPr>
      <w:r w:rsidRPr="004C487A">
        <w:rPr>
          <w:sz w:val="26"/>
          <w:szCs w:val="26"/>
        </w:rPr>
        <w:t xml:space="preserve">Truy cập vào trang web </w:t>
      </w:r>
      <w:hyperlink r:id="rId140" w:tgtFrame="_new" w:history="1">
        <w:r w:rsidRPr="004C487A">
          <w:rPr>
            <w:sz w:val="26"/>
            <w:szCs w:val="26"/>
          </w:rPr>
          <w:t>https://automationteststore.com/</w:t>
        </w:r>
      </w:hyperlink>
      <w:r w:rsidRPr="004C487A">
        <w:rPr>
          <w:sz w:val="26"/>
          <w:szCs w:val="26"/>
        </w:rPr>
        <w:t>.</w:t>
      </w:r>
    </w:p>
    <w:p w14:paraId="45E28ECE" w14:textId="77777777" w:rsidR="00AF0DFF" w:rsidRPr="004C487A" w:rsidRDefault="00AF0DFF">
      <w:pPr>
        <w:pStyle w:val="ListParagraph"/>
        <w:numPr>
          <w:ilvl w:val="0"/>
          <w:numId w:val="94"/>
        </w:numPr>
        <w:spacing w:before="0" w:after="160" w:line="360" w:lineRule="auto"/>
        <w:jc w:val="both"/>
        <w:rPr>
          <w:sz w:val="26"/>
          <w:szCs w:val="26"/>
        </w:rPr>
      </w:pPr>
      <w:r w:rsidRPr="004C487A">
        <w:rPr>
          <w:sz w:val="26"/>
          <w:szCs w:val="26"/>
        </w:rPr>
        <w:t>Chọn một danh mục và sử dụng tính năng sắp xếp theo Date Old &gt; New</w:t>
      </w:r>
    </w:p>
    <w:p w14:paraId="1F8D4589" w14:textId="77777777" w:rsidR="00AF0DFF" w:rsidRPr="004C487A" w:rsidRDefault="00AF0DFF">
      <w:pPr>
        <w:pStyle w:val="ListParagraph"/>
        <w:numPr>
          <w:ilvl w:val="0"/>
          <w:numId w:val="94"/>
        </w:numPr>
        <w:spacing w:before="0" w:after="160" w:line="360" w:lineRule="auto"/>
        <w:jc w:val="both"/>
        <w:rPr>
          <w:sz w:val="26"/>
          <w:szCs w:val="26"/>
        </w:rPr>
      </w:pPr>
      <w:r w:rsidRPr="004C487A">
        <w:rPr>
          <w:sz w:val="26"/>
          <w:szCs w:val="26"/>
        </w:rPr>
        <w:t>Xác nhận rằng sản phẩm được hiển thị theo thứ tự đúng sau khi sắp xếp.</w:t>
      </w:r>
    </w:p>
    <w:p w14:paraId="09B1644D" w14:textId="2E5FF3F9" w:rsidR="00AF0DFF" w:rsidRPr="004D41C2" w:rsidRDefault="004D41C2" w:rsidP="00972EB7">
      <w:pPr>
        <w:spacing w:line="360" w:lineRule="auto"/>
        <w:jc w:val="both"/>
        <w:rPr>
          <w:b/>
          <w:bCs/>
          <w:sz w:val="26"/>
          <w:szCs w:val="26"/>
        </w:rPr>
      </w:pPr>
      <w:r>
        <w:rPr>
          <w:b/>
          <w:bCs/>
          <w:sz w:val="26"/>
          <w:szCs w:val="26"/>
        </w:rPr>
        <w:t>38.TC38</w:t>
      </w:r>
      <w:r w:rsidR="00AF0DFF" w:rsidRPr="004D41C2">
        <w:rPr>
          <w:b/>
          <w:bCs/>
          <w:sz w:val="26"/>
          <w:szCs w:val="26"/>
        </w:rPr>
        <w:t>: Kiểm tra tính năng sắp xếp sản phẩm theo Date New &gt; Old</w:t>
      </w:r>
    </w:p>
    <w:p w14:paraId="7561950B" w14:textId="77777777" w:rsidR="00AF0DFF" w:rsidRPr="004C487A" w:rsidRDefault="00AF0DFF">
      <w:pPr>
        <w:pStyle w:val="ListParagraph"/>
        <w:numPr>
          <w:ilvl w:val="0"/>
          <w:numId w:val="92"/>
        </w:numPr>
        <w:spacing w:line="360" w:lineRule="auto"/>
        <w:jc w:val="both"/>
        <w:rPr>
          <w:sz w:val="26"/>
          <w:szCs w:val="26"/>
        </w:rPr>
      </w:pPr>
      <w:r w:rsidRPr="004C487A">
        <w:rPr>
          <w:sz w:val="26"/>
          <w:szCs w:val="26"/>
        </w:rPr>
        <w:lastRenderedPageBreak/>
        <w:t>Mô tả: kiểm tra tính năng sắp xếp sản phẩm theo Date New &gt; Old trong một danh mục, đảm bảo sản phẩm được hiển thị theo thứ tự đúng sau khi sắp xếp.</w:t>
      </w:r>
    </w:p>
    <w:p w14:paraId="3B9FB43E" w14:textId="77777777" w:rsidR="00AF0DFF" w:rsidRPr="004C487A" w:rsidRDefault="00AF0DFF">
      <w:pPr>
        <w:pStyle w:val="ListParagraph"/>
        <w:numPr>
          <w:ilvl w:val="0"/>
          <w:numId w:val="92"/>
        </w:numPr>
        <w:spacing w:line="360" w:lineRule="auto"/>
        <w:jc w:val="both"/>
        <w:rPr>
          <w:sz w:val="26"/>
          <w:szCs w:val="26"/>
        </w:rPr>
      </w:pPr>
      <w:r w:rsidRPr="004C487A">
        <w:rPr>
          <w:sz w:val="26"/>
          <w:szCs w:val="26"/>
        </w:rPr>
        <w:t>Bước thực hiện:</w:t>
      </w:r>
    </w:p>
    <w:p w14:paraId="78D28211" w14:textId="77777777" w:rsidR="00AF0DFF" w:rsidRPr="004C487A" w:rsidRDefault="00AF0DFF">
      <w:pPr>
        <w:pStyle w:val="ListParagraph"/>
        <w:numPr>
          <w:ilvl w:val="0"/>
          <w:numId w:val="91"/>
        </w:numPr>
        <w:spacing w:before="0" w:after="160" w:line="360" w:lineRule="auto"/>
        <w:jc w:val="both"/>
        <w:rPr>
          <w:sz w:val="26"/>
          <w:szCs w:val="26"/>
        </w:rPr>
      </w:pPr>
      <w:r w:rsidRPr="004C487A">
        <w:rPr>
          <w:sz w:val="26"/>
          <w:szCs w:val="26"/>
        </w:rPr>
        <w:t xml:space="preserve">Truy cập vào trang web </w:t>
      </w:r>
      <w:hyperlink r:id="rId141" w:tgtFrame="_new" w:history="1">
        <w:r w:rsidRPr="004C487A">
          <w:rPr>
            <w:sz w:val="26"/>
            <w:szCs w:val="26"/>
          </w:rPr>
          <w:t>https://automationteststore.com/</w:t>
        </w:r>
      </w:hyperlink>
      <w:r w:rsidRPr="004C487A">
        <w:rPr>
          <w:sz w:val="26"/>
          <w:szCs w:val="26"/>
        </w:rPr>
        <w:t>.</w:t>
      </w:r>
    </w:p>
    <w:p w14:paraId="3ED4B452" w14:textId="77777777" w:rsidR="00AF0DFF" w:rsidRPr="004C487A" w:rsidRDefault="00AF0DFF">
      <w:pPr>
        <w:pStyle w:val="ListParagraph"/>
        <w:numPr>
          <w:ilvl w:val="0"/>
          <w:numId w:val="91"/>
        </w:numPr>
        <w:spacing w:before="0" w:after="160" w:line="360" w:lineRule="auto"/>
        <w:jc w:val="both"/>
        <w:rPr>
          <w:sz w:val="26"/>
          <w:szCs w:val="26"/>
        </w:rPr>
      </w:pPr>
      <w:r w:rsidRPr="004C487A">
        <w:rPr>
          <w:sz w:val="26"/>
          <w:szCs w:val="26"/>
        </w:rPr>
        <w:t>Chọn một danh mục và sử dụng tính năng sắp xếp theo Date New &gt; Old</w:t>
      </w:r>
    </w:p>
    <w:p w14:paraId="0116883B" w14:textId="77777777" w:rsidR="00AF0DFF" w:rsidRPr="004C487A" w:rsidRDefault="00AF0DFF">
      <w:pPr>
        <w:pStyle w:val="ListParagraph"/>
        <w:numPr>
          <w:ilvl w:val="0"/>
          <w:numId w:val="91"/>
        </w:numPr>
        <w:spacing w:before="0" w:after="160" w:line="360" w:lineRule="auto"/>
        <w:jc w:val="both"/>
        <w:rPr>
          <w:sz w:val="26"/>
          <w:szCs w:val="26"/>
        </w:rPr>
      </w:pPr>
      <w:r w:rsidRPr="004C487A">
        <w:rPr>
          <w:sz w:val="26"/>
          <w:szCs w:val="26"/>
        </w:rPr>
        <w:t>Xác nhận rằng sản phẩm được hiển thị theo thứ tự đúng sau khi sắp xếp.</w:t>
      </w:r>
    </w:p>
    <w:p w14:paraId="5874FC20" w14:textId="053FD60F" w:rsidR="00AF0DFF" w:rsidRPr="004D41C2" w:rsidRDefault="004D41C2" w:rsidP="00972EB7">
      <w:pPr>
        <w:spacing w:line="360" w:lineRule="auto"/>
        <w:jc w:val="both"/>
        <w:rPr>
          <w:b/>
          <w:bCs/>
          <w:sz w:val="26"/>
          <w:szCs w:val="26"/>
        </w:rPr>
      </w:pPr>
      <w:r>
        <w:rPr>
          <w:b/>
          <w:bCs/>
          <w:sz w:val="26"/>
          <w:szCs w:val="26"/>
        </w:rPr>
        <w:t>39.TC39</w:t>
      </w:r>
      <w:r w:rsidR="00AF0DFF" w:rsidRPr="004D41C2">
        <w:rPr>
          <w:b/>
          <w:bCs/>
          <w:sz w:val="26"/>
          <w:szCs w:val="26"/>
        </w:rPr>
        <w:t>: Kiểm tra tính năng sắp xếp sản phẩm theo Name A &gt; Z</w:t>
      </w:r>
    </w:p>
    <w:p w14:paraId="1AF9366A" w14:textId="77777777" w:rsidR="00AF0DFF" w:rsidRPr="004C487A" w:rsidRDefault="00AF0DFF">
      <w:pPr>
        <w:pStyle w:val="ListParagraph"/>
        <w:numPr>
          <w:ilvl w:val="0"/>
          <w:numId w:val="89"/>
        </w:numPr>
        <w:spacing w:line="360" w:lineRule="auto"/>
        <w:jc w:val="both"/>
        <w:rPr>
          <w:sz w:val="26"/>
          <w:szCs w:val="26"/>
        </w:rPr>
      </w:pPr>
      <w:r w:rsidRPr="004C487A">
        <w:rPr>
          <w:sz w:val="26"/>
          <w:szCs w:val="26"/>
        </w:rPr>
        <w:t>Mô tả: kiểm tra tính năng sắp xếp sản phẩm theo Name A &gt; Z trong một danh mục, đảm bảo sản phẩm được hiển thị theo thứ tự đúng sau khi sắp xếp.</w:t>
      </w:r>
    </w:p>
    <w:p w14:paraId="65A936D4" w14:textId="77777777" w:rsidR="00AF0DFF" w:rsidRPr="004C487A" w:rsidRDefault="00AF0DFF">
      <w:pPr>
        <w:pStyle w:val="ListParagraph"/>
        <w:numPr>
          <w:ilvl w:val="0"/>
          <w:numId w:val="89"/>
        </w:numPr>
        <w:spacing w:line="360" w:lineRule="auto"/>
        <w:jc w:val="both"/>
        <w:rPr>
          <w:sz w:val="26"/>
          <w:szCs w:val="26"/>
        </w:rPr>
      </w:pPr>
      <w:r w:rsidRPr="004C487A">
        <w:rPr>
          <w:sz w:val="26"/>
          <w:szCs w:val="26"/>
        </w:rPr>
        <w:t>Bước thực hiện:</w:t>
      </w:r>
    </w:p>
    <w:p w14:paraId="27A9574E" w14:textId="77777777" w:rsidR="00AF0DFF" w:rsidRPr="004C487A" w:rsidRDefault="00AF0DFF">
      <w:pPr>
        <w:pStyle w:val="ListParagraph"/>
        <w:numPr>
          <w:ilvl w:val="0"/>
          <w:numId w:val="90"/>
        </w:numPr>
        <w:spacing w:before="0" w:after="160" w:line="360" w:lineRule="auto"/>
        <w:jc w:val="both"/>
        <w:rPr>
          <w:sz w:val="26"/>
          <w:szCs w:val="26"/>
        </w:rPr>
      </w:pPr>
      <w:r w:rsidRPr="004C487A">
        <w:rPr>
          <w:sz w:val="26"/>
          <w:szCs w:val="26"/>
        </w:rPr>
        <w:t xml:space="preserve">Truy cập vào trang web </w:t>
      </w:r>
      <w:hyperlink r:id="rId142" w:tgtFrame="_new" w:history="1">
        <w:r w:rsidRPr="004C487A">
          <w:rPr>
            <w:sz w:val="26"/>
            <w:szCs w:val="26"/>
          </w:rPr>
          <w:t>https://automationteststore.com/</w:t>
        </w:r>
      </w:hyperlink>
      <w:r w:rsidRPr="004C487A">
        <w:rPr>
          <w:sz w:val="26"/>
          <w:szCs w:val="26"/>
        </w:rPr>
        <w:t>.</w:t>
      </w:r>
    </w:p>
    <w:p w14:paraId="26872195" w14:textId="77777777" w:rsidR="00AF0DFF" w:rsidRPr="004C487A" w:rsidRDefault="00AF0DFF">
      <w:pPr>
        <w:pStyle w:val="ListParagraph"/>
        <w:numPr>
          <w:ilvl w:val="0"/>
          <w:numId w:val="90"/>
        </w:numPr>
        <w:spacing w:before="0" w:after="160" w:line="360" w:lineRule="auto"/>
        <w:jc w:val="both"/>
        <w:rPr>
          <w:sz w:val="26"/>
          <w:szCs w:val="26"/>
        </w:rPr>
      </w:pPr>
      <w:r w:rsidRPr="004C487A">
        <w:rPr>
          <w:sz w:val="26"/>
          <w:szCs w:val="26"/>
        </w:rPr>
        <w:t>Chọn một danh mục và sử dụng tính năng sắp xếp theo Name A &gt; Z</w:t>
      </w:r>
    </w:p>
    <w:p w14:paraId="2920073B" w14:textId="77777777" w:rsidR="00AF0DFF" w:rsidRPr="004C487A" w:rsidRDefault="00AF0DFF">
      <w:pPr>
        <w:pStyle w:val="ListParagraph"/>
        <w:numPr>
          <w:ilvl w:val="0"/>
          <w:numId w:val="90"/>
        </w:numPr>
        <w:spacing w:before="0" w:after="160" w:line="360" w:lineRule="auto"/>
        <w:jc w:val="both"/>
        <w:rPr>
          <w:sz w:val="26"/>
          <w:szCs w:val="26"/>
        </w:rPr>
      </w:pPr>
      <w:r w:rsidRPr="004C487A">
        <w:rPr>
          <w:sz w:val="26"/>
          <w:szCs w:val="26"/>
        </w:rPr>
        <w:t>Xác nhận rằng sản phẩm được hiển thị theo thứ tự đúng sau khi sắp xếp.</w:t>
      </w:r>
    </w:p>
    <w:p w14:paraId="4CC21B74" w14:textId="1922C143" w:rsidR="00AF0DFF" w:rsidRPr="004D41C2" w:rsidRDefault="004D41C2" w:rsidP="00972EB7">
      <w:pPr>
        <w:spacing w:line="360" w:lineRule="auto"/>
        <w:jc w:val="both"/>
        <w:rPr>
          <w:b/>
          <w:bCs/>
          <w:sz w:val="26"/>
          <w:szCs w:val="26"/>
        </w:rPr>
      </w:pPr>
      <w:r>
        <w:rPr>
          <w:b/>
          <w:bCs/>
          <w:sz w:val="26"/>
          <w:szCs w:val="26"/>
        </w:rPr>
        <w:t>40.TC40</w:t>
      </w:r>
      <w:r w:rsidR="00AF0DFF" w:rsidRPr="004D41C2">
        <w:rPr>
          <w:b/>
          <w:bCs/>
          <w:sz w:val="26"/>
          <w:szCs w:val="26"/>
        </w:rPr>
        <w:t>: Kiểm tra tính năng sắp xếp sản phẩm theo Name Z &gt; A</w:t>
      </w:r>
    </w:p>
    <w:p w14:paraId="4DA413BF" w14:textId="77777777" w:rsidR="00AF0DFF" w:rsidRPr="004C487A" w:rsidRDefault="00AF0DFF">
      <w:pPr>
        <w:pStyle w:val="ListParagraph"/>
        <w:numPr>
          <w:ilvl w:val="0"/>
          <w:numId w:val="88"/>
        </w:numPr>
        <w:spacing w:line="360" w:lineRule="auto"/>
        <w:jc w:val="both"/>
        <w:rPr>
          <w:sz w:val="26"/>
          <w:szCs w:val="26"/>
        </w:rPr>
      </w:pPr>
      <w:r w:rsidRPr="004C487A">
        <w:rPr>
          <w:sz w:val="26"/>
          <w:szCs w:val="26"/>
        </w:rPr>
        <w:t>Mô tả: kiểm tra tính năng sắp xếp sản phẩm theo Name Z &gt; A trong một danh mục, đảm bảo sản phẩm được hiển thị theo thứ tự đúng sau khi sắp xếp.</w:t>
      </w:r>
    </w:p>
    <w:p w14:paraId="2A9661BA" w14:textId="77777777" w:rsidR="00AF0DFF" w:rsidRPr="004C487A" w:rsidRDefault="00AF0DFF">
      <w:pPr>
        <w:pStyle w:val="ListParagraph"/>
        <w:numPr>
          <w:ilvl w:val="0"/>
          <w:numId w:val="88"/>
        </w:numPr>
        <w:spacing w:line="360" w:lineRule="auto"/>
        <w:jc w:val="both"/>
        <w:rPr>
          <w:sz w:val="26"/>
          <w:szCs w:val="26"/>
        </w:rPr>
      </w:pPr>
      <w:r w:rsidRPr="004C487A">
        <w:rPr>
          <w:sz w:val="26"/>
          <w:szCs w:val="26"/>
        </w:rPr>
        <w:t>Bước thực hiện:</w:t>
      </w:r>
    </w:p>
    <w:p w14:paraId="662FE027" w14:textId="77777777" w:rsidR="00AF0DFF" w:rsidRPr="004C487A" w:rsidRDefault="00AF0DFF">
      <w:pPr>
        <w:pStyle w:val="ListParagraph"/>
        <w:numPr>
          <w:ilvl w:val="0"/>
          <w:numId w:val="87"/>
        </w:numPr>
        <w:spacing w:before="0" w:after="160" w:line="360" w:lineRule="auto"/>
        <w:jc w:val="both"/>
        <w:rPr>
          <w:sz w:val="26"/>
          <w:szCs w:val="26"/>
        </w:rPr>
      </w:pPr>
      <w:r w:rsidRPr="004C487A">
        <w:rPr>
          <w:sz w:val="26"/>
          <w:szCs w:val="26"/>
        </w:rPr>
        <w:t xml:space="preserve">Truy cập vào trang web </w:t>
      </w:r>
      <w:hyperlink r:id="rId143" w:tgtFrame="_new" w:history="1">
        <w:r w:rsidRPr="004C487A">
          <w:rPr>
            <w:sz w:val="26"/>
            <w:szCs w:val="26"/>
          </w:rPr>
          <w:t>https://automationteststore.com/</w:t>
        </w:r>
      </w:hyperlink>
      <w:r w:rsidRPr="004C487A">
        <w:rPr>
          <w:sz w:val="26"/>
          <w:szCs w:val="26"/>
        </w:rPr>
        <w:t>.</w:t>
      </w:r>
    </w:p>
    <w:p w14:paraId="55B7323A" w14:textId="77777777" w:rsidR="00AF0DFF" w:rsidRPr="004C487A" w:rsidRDefault="00AF0DFF">
      <w:pPr>
        <w:pStyle w:val="ListParagraph"/>
        <w:numPr>
          <w:ilvl w:val="0"/>
          <w:numId w:val="87"/>
        </w:numPr>
        <w:spacing w:before="0" w:after="160" w:line="360" w:lineRule="auto"/>
        <w:jc w:val="both"/>
        <w:rPr>
          <w:sz w:val="26"/>
          <w:szCs w:val="26"/>
        </w:rPr>
      </w:pPr>
      <w:r w:rsidRPr="004C487A">
        <w:rPr>
          <w:sz w:val="26"/>
          <w:szCs w:val="26"/>
        </w:rPr>
        <w:t>Chọn một danh mục và sử dụng tính năng sắp xếp theo Name Z &gt; A</w:t>
      </w:r>
    </w:p>
    <w:p w14:paraId="700EB0C9" w14:textId="77777777" w:rsidR="00AF0DFF" w:rsidRPr="004C487A" w:rsidRDefault="00AF0DFF">
      <w:pPr>
        <w:pStyle w:val="ListParagraph"/>
        <w:numPr>
          <w:ilvl w:val="0"/>
          <w:numId w:val="87"/>
        </w:numPr>
        <w:spacing w:before="0" w:after="160" w:line="360" w:lineRule="auto"/>
        <w:jc w:val="both"/>
        <w:rPr>
          <w:sz w:val="26"/>
          <w:szCs w:val="26"/>
        </w:rPr>
      </w:pPr>
      <w:r w:rsidRPr="004C487A">
        <w:rPr>
          <w:sz w:val="26"/>
          <w:szCs w:val="26"/>
        </w:rPr>
        <w:t>Xác nhận rằng sản phẩm được hiển thị theo thứ tự đúng sau khi sắp xếp.</w:t>
      </w:r>
    </w:p>
    <w:p w14:paraId="7EA1076D" w14:textId="0ACEC217" w:rsidR="00AF0DFF" w:rsidRPr="004D41C2" w:rsidRDefault="004D41C2" w:rsidP="00972EB7">
      <w:pPr>
        <w:spacing w:line="360" w:lineRule="auto"/>
        <w:jc w:val="both"/>
        <w:rPr>
          <w:b/>
          <w:bCs/>
          <w:sz w:val="26"/>
          <w:szCs w:val="26"/>
        </w:rPr>
      </w:pPr>
      <w:r>
        <w:rPr>
          <w:b/>
          <w:bCs/>
          <w:sz w:val="26"/>
          <w:szCs w:val="26"/>
        </w:rPr>
        <w:t>41.TC41</w:t>
      </w:r>
      <w:r w:rsidR="00AF0DFF" w:rsidRPr="004D41C2">
        <w:rPr>
          <w:b/>
          <w:bCs/>
          <w:sz w:val="26"/>
          <w:szCs w:val="26"/>
        </w:rPr>
        <w:t>: Kiểm tra tính năng sắp xếp sản phẩm theo Price Low &gt; High</w:t>
      </w:r>
    </w:p>
    <w:p w14:paraId="567570F1" w14:textId="1A0E7CA3" w:rsidR="00AF0DFF" w:rsidRPr="004C487A" w:rsidRDefault="00AF0DFF">
      <w:pPr>
        <w:pStyle w:val="ListParagraph"/>
        <w:numPr>
          <w:ilvl w:val="0"/>
          <w:numId w:val="86"/>
        </w:numPr>
        <w:spacing w:line="360" w:lineRule="auto"/>
        <w:jc w:val="both"/>
        <w:rPr>
          <w:b/>
          <w:bCs/>
          <w:sz w:val="26"/>
          <w:szCs w:val="26"/>
        </w:rPr>
      </w:pPr>
      <w:r w:rsidRPr="004C487A">
        <w:rPr>
          <w:sz w:val="26"/>
          <w:szCs w:val="26"/>
        </w:rPr>
        <w:t>Mô tả: kiểm tra tính năng sắp xếp sản phẩm theo Price Low &gt; High</w:t>
      </w:r>
      <w:r w:rsidR="004C487A">
        <w:rPr>
          <w:b/>
          <w:bCs/>
          <w:sz w:val="26"/>
          <w:szCs w:val="26"/>
        </w:rPr>
        <w:t xml:space="preserve"> </w:t>
      </w:r>
      <w:r w:rsidRPr="004C487A">
        <w:rPr>
          <w:sz w:val="26"/>
          <w:szCs w:val="26"/>
        </w:rPr>
        <w:t>trong một danh mục, đảm bảo sản phẩm được hiển thị theo thứ tự đúng sau khi sắp xếp.</w:t>
      </w:r>
    </w:p>
    <w:p w14:paraId="727AC463" w14:textId="77777777" w:rsidR="00AF0DFF" w:rsidRPr="004C487A" w:rsidRDefault="00AF0DFF">
      <w:pPr>
        <w:pStyle w:val="ListParagraph"/>
        <w:numPr>
          <w:ilvl w:val="0"/>
          <w:numId w:val="86"/>
        </w:numPr>
        <w:spacing w:line="360" w:lineRule="auto"/>
        <w:jc w:val="both"/>
        <w:rPr>
          <w:sz w:val="26"/>
          <w:szCs w:val="26"/>
        </w:rPr>
      </w:pPr>
      <w:r w:rsidRPr="004C487A">
        <w:rPr>
          <w:sz w:val="26"/>
          <w:szCs w:val="26"/>
        </w:rPr>
        <w:t>Bước thực hiện:</w:t>
      </w:r>
    </w:p>
    <w:p w14:paraId="6ACCFDF4" w14:textId="77777777" w:rsidR="00AF0DFF" w:rsidRPr="004C487A" w:rsidRDefault="00AF0DFF">
      <w:pPr>
        <w:pStyle w:val="ListParagraph"/>
        <w:numPr>
          <w:ilvl w:val="0"/>
          <w:numId w:val="85"/>
        </w:numPr>
        <w:spacing w:before="0" w:after="160" w:line="360" w:lineRule="auto"/>
        <w:jc w:val="both"/>
        <w:rPr>
          <w:sz w:val="26"/>
          <w:szCs w:val="26"/>
        </w:rPr>
      </w:pPr>
      <w:r w:rsidRPr="004C487A">
        <w:rPr>
          <w:sz w:val="26"/>
          <w:szCs w:val="26"/>
        </w:rPr>
        <w:t xml:space="preserve">Truy cập vào trang web </w:t>
      </w:r>
      <w:hyperlink r:id="rId144" w:tgtFrame="_new" w:history="1">
        <w:r w:rsidRPr="004C487A">
          <w:rPr>
            <w:sz w:val="26"/>
            <w:szCs w:val="26"/>
          </w:rPr>
          <w:t>https://automationteststore.com/</w:t>
        </w:r>
      </w:hyperlink>
      <w:r w:rsidRPr="004C487A">
        <w:rPr>
          <w:sz w:val="26"/>
          <w:szCs w:val="26"/>
        </w:rPr>
        <w:t>.</w:t>
      </w:r>
    </w:p>
    <w:p w14:paraId="55375A5F" w14:textId="77777777" w:rsidR="00AF0DFF" w:rsidRPr="004C487A" w:rsidRDefault="00AF0DFF">
      <w:pPr>
        <w:pStyle w:val="ListParagraph"/>
        <w:numPr>
          <w:ilvl w:val="0"/>
          <w:numId w:val="85"/>
        </w:numPr>
        <w:spacing w:before="0" w:after="160" w:line="360" w:lineRule="auto"/>
        <w:jc w:val="both"/>
        <w:rPr>
          <w:sz w:val="26"/>
          <w:szCs w:val="26"/>
        </w:rPr>
      </w:pPr>
      <w:r w:rsidRPr="004C487A">
        <w:rPr>
          <w:sz w:val="26"/>
          <w:szCs w:val="26"/>
        </w:rPr>
        <w:t>Chọn một danh mục và sử dụng tính năng sắp xếp theo Price Low &gt; High</w:t>
      </w:r>
    </w:p>
    <w:p w14:paraId="4792DB88" w14:textId="77777777" w:rsidR="00AF0DFF" w:rsidRPr="004C487A" w:rsidRDefault="00AF0DFF">
      <w:pPr>
        <w:pStyle w:val="ListParagraph"/>
        <w:numPr>
          <w:ilvl w:val="0"/>
          <w:numId w:val="85"/>
        </w:numPr>
        <w:spacing w:before="0" w:after="160" w:line="360" w:lineRule="auto"/>
        <w:jc w:val="both"/>
        <w:rPr>
          <w:sz w:val="26"/>
          <w:szCs w:val="26"/>
        </w:rPr>
      </w:pPr>
      <w:r w:rsidRPr="004C487A">
        <w:rPr>
          <w:sz w:val="26"/>
          <w:szCs w:val="26"/>
        </w:rPr>
        <w:t>Xác nhận rằng sản phẩm được hiển thị theo thứ tự đúng sau khi sắp xếp.</w:t>
      </w:r>
    </w:p>
    <w:p w14:paraId="67FCD542" w14:textId="2CFE946B" w:rsidR="00AF0DFF" w:rsidRPr="004D41C2" w:rsidRDefault="004D41C2" w:rsidP="00972EB7">
      <w:pPr>
        <w:spacing w:line="360" w:lineRule="auto"/>
        <w:jc w:val="both"/>
        <w:rPr>
          <w:b/>
          <w:bCs/>
          <w:sz w:val="26"/>
          <w:szCs w:val="26"/>
        </w:rPr>
      </w:pPr>
      <w:r>
        <w:rPr>
          <w:b/>
          <w:bCs/>
          <w:sz w:val="26"/>
          <w:szCs w:val="26"/>
        </w:rPr>
        <w:lastRenderedPageBreak/>
        <w:t>42.TC42</w:t>
      </w:r>
      <w:r w:rsidR="00AF0DFF" w:rsidRPr="004D41C2">
        <w:rPr>
          <w:b/>
          <w:bCs/>
          <w:sz w:val="26"/>
          <w:szCs w:val="26"/>
        </w:rPr>
        <w:t>: Kiểm tra tính năng sắp xếp sản phẩm theo Price High &gt; Low</w:t>
      </w:r>
    </w:p>
    <w:p w14:paraId="0F0FA945" w14:textId="4F7773F2" w:rsidR="00AF0DFF" w:rsidRPr="004C487A" w:rsidRDefault="00AF0DFF">
      <w:pPr>
        <w:pStyle w:val="ListParagraph"/>
        <w:numPr>
          <w:ilvl w:val="0"/>
          <w:numId w:val="84"/>
        </w:numPr>
        <w:spacing w:line="360" w:lineRule="auto"/>
        <w:jc w:val="both"/>
        <w:rPr>
          <w:b/>
          <w:bCs/>
          <w:sz w:val="26"/>
          <w:szCs w:val="26"/>
        </w:rPr>
      </w:pPr>
      <w:r w:rsidRPr="004C487A">
        <w:rPr>
          <w:sz w:val="26"/>
          <w:szCs w:val="26"/>
        </w:rPr>
        <w:t>Mô tả: kiểm tra tính năng sắp xếp sản phẩm theo Price High &gt; Low</w:t>
      </w:r>
      <w:r w:rsidR="004C487A" w:rsidRPr="004C487A">
        <w:rPr>
          <w:sz w:val="26"/>
          <w:szCs w:val="26"/>
        </w:rPr>
        <w:t xml:space="preserve"> </w:t>
      </w:r>
      <w:r w:rsidRPr="004C487A">
        <w:rPr>
          <w:sz w:val="26"/>
          <w:szCs w:val="26"/>
        </w:rPr>
        <w:t>trong một danh mục, đảm bảo sản phẩm được hiển thị theo thứ tự đúng sau khi sắp xếp.</w:t>
      </w:r>
    </w:p>
    <w:p w14:paraId="66DD74A3" w14:textId="77777777" w:rsidR="00AF0DFF" w:rsidRPr="004C487A" w:rsidRDefault="00AF0DFF">
      <w:pPr>
        <w:pStyle w:val="ListParagraph"/>
        <w:numPr>
          <w:ilvl w:val="0"/>
          <w:numId w:val="84"/>
        </w:numPr>
        <w:spacing w:line="360" w:lineRule="auto"/>
        <w:jc w:val="both"/>
        <w:rPr>
          <w:sz w:val="26"/>
          <w:szCs w:val="26"/>
        </w:rPr>
      </w:pPr>
      <w:r w:rsidRPr="004C487A">
        <w:rPr>
          <w:sz w:val="26"/>
          <w:szCs w:val="26"/>
        </w:rPr>
        <w:t>Bước thực hiện:</w:t>
      </w:r>
    </w:p>
    <w:p w14:paraId="58D0705F" w14:textId="77777777" w:rsidR="00AF0DFF" w:rsidRPr="004C487A" w:rsidRDefault="00AF0DFF">
      <w:pPr>
        <w:pStyle w:val="ListParagraph"/>
        <w:numPr>
          <w:ilvl w:val="0"/>
          <w:numId w:val="83"/>
        </w:numPr>
        <w:spacing w:before="0" w:after="160" w:line="360" w:lineRule="auto"/>
        <w:jc w:val="both"/>
        <w:rPr>
          <w:sz w:val="26"/>
          <w:szCs w:val="26"/>
        </w:rPr>
      </w:pPr>
      <w:r w:rsidRPr="004C487A">
        <w:rPr>
          <w:sz w:val="26"/>
          <w:szCs w:val="26"/>
        </w:rPr>
        <w:t xml:space="preserve">Truy cập vào trang web </w:t>
      </w:r>
      <w:hyperlink r:id="rId145" w:tgtFrame="_new" w:history="1">
        <w:r w:rsidRPr="004C487A">
          <w:rPr>
            <w:sz w:val="26"/>
            <w:szCs w:val="26"/>
          </w:rPr>
          <w:t>https://automationteststore.com/</w:t>
        </w:r>
      </w:hyperlink>
      <w:r w:rsidRPr="004C487A">
        <w:rPr>
          <w:sz w:val="26"/>
          <w:szCs w:val="26"/>
        </w:rPr>
        <w:t>.</w:t>
      </w:r>
    </w:p>
    <w:p w14:paraId="4F73E093" w14:textId="77777777" w:rsidR="00AF0DFF" w:rsidRPr="004C487A" w:rsidRDefault="00AF0DFF">
      <w:pPr>
        <w:pStyle w:val="ListParagraph"/>
        <w:numPr>
          <w:ilvl w:val="0"/>
          <w:numId w:val="83"/>
        </w:numPr>
        <w:spacing w:before="0" w:after="160" w:line="360" w:lineRule="auto"/>
        <w:jc w:val="both"/>
        <w:rPr>
          <w:sz w:val="26"/>
          <w:szCs w:val="26"/>
        </w:rPr>
      </w:pPr>
      <w:r w:rsidRPr="004C487A">
        <w:rPr>
          <w:sz w:val="26"/>
          <w:szCs w:val="26"/>
        </w:rPr>
        <w:t>Chọn một danh mục và sử dụng tính năng sắp xếp theo Price High &gt; Low</w:t>
      </w:r>
    </w:p>
    <w:p w14:paraId="2B7B4F1B" w14:textId="77777777" w:rsidR="00AF0DFF" w:rsidRPr="004C487A" w:rsidRDefault="00AF0DFF">
      <w:pPr>
        <w:pStyle w:val="ListParagraph"/>
        <w:numPr>
          <w:ilvl w:val="0"/>
          <w:numId w:val="83"/>
        </w:numPr>
        <w:spacing w:before="0" w:after="160" w:line="360" w:lineRule="auto"/>
        <w:jc w:val="both"/>
        <w:rPr>
          <w:sz w:val="26"/>
          <w:szCs w:val="26"/>
        </w:rPr>
      </w:pPr>
      <w:r w:rsidRPr="004C487A">
        <w:rPr>
          <w:sz w:val="26"/>
          <w:szCs w:val="26"/>
        </w:rPr>
        <w:t>Xác nhận rằng sản phẩm được hiển thị theo thứ tự đúng sau khi sắp xếp.</w:t>
      </w:r>
    </w:p>
    <w:p w14:paraId="34968145" w14:textId="597E9ECB" w:rsidR="00AF0DFF" w:rsidRPr="004D41C2" w:rsidRDefault="004D41C2" w:rsidP="00972EB7">
      <w:pPr>
        <w:spacing w:line="360" w:lineRule="auto"/>
        <w:jc w:val="both"/>
        <w:rPr>
          <w:b/>
          <w:bCs/>
          <w:sz w:val="26"/>
          <w:szCs w:val="26"/>
        </w:rPr>
      </w:pPr>
      <w:r>
        <w:rPr>
          <w:b/>
          <w:bCs/>
          <w:sz w:val="26"/>
          <w:szCs w:val="26"/>
        </w:rPr>
        <w:t>43.TC43</w:t>
      </w:r>
      <w:r w:rsidR="00AF0DFF" w:rsidRPr="004D41C2">
        <w:rPr>
          <w:b/>
          <w:bCs/>
          <w:sz w:val="26"/>
          <w:szCs w:val="26"/>
        </w:rPr>
        <w:t>: Kiểm tra tính năng sắp xếp sản phẩm theo Rating Highest</w:t>
      </w:r>
    </w:p>
    <w:p w14:paraId="0ACDE754" w14:textId="0B84E8E2" w:rsidR="00AF0DFF" w:rsidRPr="004C487A" w:rsidRDefault="00AF0DFF">
      <w:pPr>
        <w:pStyle w:val="ListParagraph"/>
        <w:numPr>
          <w:ilvl w:val="0"/>
          <w:numId w:val="82"/>
        </w:numPr>
        <w:spacing w:line="360" w:lineRule="auto"/>
        <w:jc w:val="both"/>
        <w:rPr>
          <w:b/>
          <w:bCs/>
          <w:sz w:val="26"/>
          <w:szCs w:val="26"/>
        </w:rPr>
      </w:pPr>
      <w:r w:rsidRPr="004C487A">
        <w:rPr>
          <w:sz w:val="26"/>
          <w:szCs w:val="26"/>
        </w:rPr>
        <w:t>Mô tả: kiểm tra tính năng sắp xếp sản phẩm theo Rating Highest</w:t>
      </w:r>
      <w:r w:rsidR="004C487A">
        <w:rPr>
          <w:sz w:val="26"/>
          <w:szCs w:val="26"/>
        </w:rPr>
        <w:t xml:space="preserve"> </w:t>
      </w:r>
      <w:r w:rsidRPr="004C487A">
        <w:rPr>
          <w:sz w:val="26"/>
          <w:szCs w:val="26"/>
        </w:rPr>
        <w:t>trong một danh mục, đảm bảo sản phẩm được hiển thị theo thứ tự đúng sau khi sắp xếp.</w:t>
      </w:r>
    </w:p>
    <w:p w14:paraId="18302795" w14:textId="77777777" w:rsidR="00AF0DFF" w:rsidRPr="004C487A" w:rsidRDefault="00AF0DFF">
      <w:pPr>
        <w:pStyle w:val="ListParagraph"/>
        <w:numPr>
          <w:ilvl w:val="0"/>
          <w:numId w:val="82"/>
        </w:numPr>
        <w:spacing w:line="360" w:lineRule="auto"/>
        <w:jc w:val="both"/>
        <w:rPr>
          <w:sz w:val="26"/>
          <w:szCs w:val="26"/>
        </w:rPr>
      </w:pPr>
      <w:r w:rsidRPr="004C487A">
        <w:rPr>
          <w:sz w:val="26"/>
          <w:szCs w:val="26"/>
        </w:rPr>
        <w:t>Bước thực hiện:</w:t>
      </w:r>
    </w:p>
    <w:p w14:paraId="0A6B3D19" w14:textId="77777777" w:rsidR="00AF0DFF" w:rsidRPr="004C487A" w:rsidRDefault="00AF0DFF">
      <w:pPr>
        <w:pStyle w:val="ListParagraph"/>
        <w:numPr>
          <w:ilvl w:val="0"/>
          <w:numId w:val="81"/>
        </w:numPr>
        <w:spacing w:before="0" w:after="160" w:line="360" w:lineRule="auto"/>
        <w:jc w:val="both"/>
        <w:rPr>
          <w:sz w:val="26"/>
          <w:szCs w:val="26"/>
        </w:rPr>
      </w:pPr>
      <w:r w:rsidRPr="004C487A">
        <w:rPr>
          <w:sz w:val="26"/>
          <w:szCs w:val="26"/>
        </w:rPr>
        <w:t xml:space="preserve">Truy cập vào trang web </w:t>
      </w:r>
      <w:hyperlink r:id="rId146" w:tgtFrame="_new" w:history="1">
        <w:r w:rsidRPr="004C487A">
          <w:rPr>
            <w:sz w:val="26"/>
            <w:szCs w:val="26"/>
          </w:rPr>
          <w:t>https://automationteststore.com/</w:t>
        </w:r>
      </w:hyperlink>
      <w:r w:rsidRPr="004C487A">
        <w:rPr>
          <w:sz w:val="26"/>
          <w:szCs w:val="26"/>
        </w:rPr>
        <w:t>.</w:t>
      </w:r>
    </w:p>
    <w:p w14:paraId="4F13A3E0" w14:textId="77777777" w:rsidR="00AF0DFF" w:rsidRPr="004C487A" w:rsidRDefault="00AF0DFF">
      <w:pPr>
        <w:pStyle w:val="ListParagraph"/>
        <w:numPr>
          <w:ilvl w:val="0"/>
          <w:numId w:val="81"/>
        </w:numPr>
        <w:spacing w:before="0" w:after="160" w:line="360" w:lineRule="auto"/>
        <w:jc w:val="both"/>
        <w:rPr>
          <w:sz w:val="26"/>
          <w:szCs w:val="26"/>
        </w:rPr>
      </w:pPr>
      <w:r w:rsidRPr="004C487A">
        <w:rPr>
          <w:sz w:val="26"/>
          <w:szCs w:val="26"/>
        </w:rPr>
        <w:t>Chọn một danh mục và sử dụng tính năng sắp xếp theo Rating Highest</w:t>
      </w:r>
    </w:p>
    <w:p w14:paraId="3F82A044" w14:textId="77777777" w:rsidR="00AF0DFF" w:rsidRPr="004C487A" w:rsidRDefault="00AF0DFF">
      <w:pPr>
        <w:pStyle w:val="ListParagraph"/>
        <w:numPr>
          <w:ilvl w:val="0"/>
          <w:numId w:val="81"/>
        </w:numPr>
        <w:spacing w:before="0" w:after="160" w:line="360" w:lineRule="auto"/>
        <w:jc w:val="both"/>
        <w:rPr>
          <w:sz w:val="26"/>
          <w:szCs w:val="26"/>
        </w:rPr>
      </w:pPr>
      <w:r w:rsidRPr="004C487A">
        <w:rPr>
          <w:sz w:val="26"/>
          <w:szCs w:val="26"/>
        </w:rPr>
        <w:t>Xác nhận rằng sản phẩm được hiển thị theo thứ tự đúng sau khi sắp xếp.</w:t>
      </w:r>
    </w:p>
    <w:p w14:paraId="114B2D05" w14:textId="6C1C8C90" w:rsidR="00AF0DFF" w:rsidRPr="004D41C2" w:rsidRDefault="004D41C2" w:rsidP="00972EB7">
      <w:pPr>
        <w:spacing w:line="360" w:lineRule="auto"/>
        <w:jc w:val="both"/>
        <w:rPr>
          <w:b/>
          <w:bCs/>
          <w:sz w:val="26"/>
          <w:szCs w:val="26"/>
        </w:rPr>
      </w:pPr>
      <w:r>
        <w:rPr>
          <w:b/>
          <w:bCs/>
          <w:sz w:val="26"/>
          <w:szCs w:val="26"/>
        </w:rPr>
        <w:t>44.TC44</w:t>
      </w:r>
      <w:r w:rsidR="00AF0DFF" w:rsidRPr="004D41C2">
        <w:rPr>
          <w:b/>
          <w:bCs/>
          <w:sz w:val="26"/>
          <w:szCs w:val="26"/>
        </w:rPr>
        <w:t>: Kiểm tra tính năng sắp xếp sản phẩm theo Rating Lowest</w:t>
      </w:r>
    </w:p>
    <w:p w14:paraId="0C0AC3E7" w14:textId="77777777" w:rsidR="00AF0DFF" w:rsidRPr="004C487A" w:rsidRDefault="00AF0DFF">
      <w:pPr>
        <w:pStyle w:val="ListParagraph"/>
        <w:numPr>
          <w:ilvl w:val="0"/>
          <w:numId w:val="80"/>
        </w:numPr>
        <w:spacing w:line="360" w:lineRule="auto"/>
        <w:jc w:val="both"/>
        <w:rPr>
          <w:b/>
          <w:bCs/>
          <w:sz w:val="26"/>
          <w:szCs w:val="26"/>
        </w:rPr>
      </w:pPr>
      <w:r w:rsidRPr="004C487A">
        <w:rPr>
          <w:sz w:val="26"/>
          <w:szCs w:val="26"/>
        </w:rPr>
        <w:t>Mô tả: kiểm tra tính năng sắp xếp sản phẩm theo Rating Lowest</w:t>
      </w:r>
    </w:p>
    <w:p w14:paraId="140A3968" w14:textId="77777777" w:rsidR="00AF0DFF" w:rsidRPr="004C487A" w:rsidRDefault="00AF0DFF">
      <w:pPr>
        <w:pStyle w:val="ListParagraph"/>
        <w:numPr>
          <w:ilvl w:val="0"/>
          <w:numId w:val="80"/>
        </w:numPr>
        <w:spacing w:line="360" w:lineRule="auto"/>
        <w:jc w:val="both"/>
        <w:rPr>
          <w:sz w:val="26"/>
          <w:szCs w:val="26"/>
        </w:rPr>
      </w:pPr>
      <w:r w:rsidRPr="004C487A">
        <w:rPr>
          <w:sz w:val="26"/>
          <w:szCs w:val="26"/>
        </w:rPr>
        <w:t>trong một danh mục, đảm bảo sản phẩm được hiển thị theo thứ tự đúng sau khi sắp xếp.</w:t>
      </w:r>
    </w:p>
    <w:p w14:paraId="6748FF01" w14:textId="77777777" w:rsidR="00AF0DFF" w:rsidRPr="004C487A" w:rsidRDefault="00AF0DFF">
      <w:pPr>
        <w:pStyle w:val="ListParagraph"/>
        <w:numPr>
          <w:ilvl w:val="0"/>
          <w:numId w:val="80"/>
        </w:numPr>
        <w:spacing w:line="360" w:lineRule="auto"/>
        <w:jc w:val="both"/>
        <w:rPr>
          <w:sz w:val="26"/>
          <w:szCs w:val="26"/>
        </w:rPr>
      </w:pPr>
      <w:r w:rsidRPr="004C487A">
        <w:rPr>
          <w:sz w:val="26"/>
          <w:szCs w:val="26"/>
        </w:rPr>
        <w:t>Bước thực hiện:</w:t>
      </w:r>
    </w:p>
    <w:p w14:paraId="766BBA5A" w14:textId="77777777" w:rsidR="00AF0DFF" w:rsidRPr="004C487A" w:rsidRDefault="00AF0DFF">
      <w:pPr>
        <w:pStyle w:val="ListParagraph"/>
        <w:numPr>
          <w:ilvl w:val="0"/>
          <w:numId w:val="79"/>
        </w:numPr>
        <w:spacing w:before="0" w:after="160" w:line="360" w:lineRule="auto"/>
        <w:jc w:val="both"/>
        <w:rPr>
          <w:sz w:val="26"/>
          <w:szCs w:val="26"/>
        </w:rPr>
      </w:pPr>
      <w:r w:rsidRPr="004C487A">
        <w:rPr>
          <w:sz w:val="26"/>
          <w:szCs w:val="26"/>
        </w:rPr>
        <w:t xml:space="preserve">Truy cập vào trang web </w:t>
      </w:r>
      <w:hyperlink r:id="rId147" w:tgtFrame="_new" w:history="1">
        <w:r w:rsidRPr="004C487A">
          <w:rPr>
            <w:sz w:val="26"/>
            <w:szCs w:val="26"/>
          </w:rPr>
          <w:t>https://automationteststore.com/</w:t>
        </w:r>
      </w:hyperlink>
      <w:r w:rsidRPr="004C487A">
        <w:rPr>
          <w:sz w:val="26"/>
          <w:szCs w:val="26"/>
        </w:rPr>
        <w:t>.</w:t>
      </w:r>
    </w:p>
    <w:p w14:paraId="1DD90B9A" w14:textId="77777777" w:rsidR="00AF0DFF" w:rsidRPr="004C487A" w:rsidRDefault="00AF0DFF">
      <w:pPr>
        <w:pStyle w:val="ListParagraph"/>
        <w:numPr>
          <w:ilvl w:val="0"/>
          <w:numId w:val="79"/>
        </w:numPr>
        <w:spacing w:before="0" w:after="160" w:line="360" w:lineRule="auto"/>
        <w:jc w:val="both"/>
        <w:rPr>
          <w:sz w:val="26"/>
          <w:szCs w:val="26"/>
        </w:rPr>
      </w:pPr>
      <w:r w:rsidRPr="004C487A">
        <w:rPr>
          <w:sz w:val="26"/>
          <w:szCs w:val="26"/>
        </w:rPr>
        <w:t>Chọn một danh mục và sử dụng tính năng sắp xếp theo Rating Lowest</w:t>
      </w:r>
    </w:p>
    <w:p w14:paraId="2A9EE4FE" w14:textId="77777777" w:rsidR="00AF0DFF" w:rsidRPr="004C487A" w:rsidRDefault="00AF0DFF">
      <w:pPr>
        <w:pStyle w:val="ListParagraph"/>
        <w:numPr>
          <w:ilvl w:val="0"/>
          <w:numId w:val="79"/>
        </w:numPr>
        <w:spacing w:before="0" w:after="160" w:line="360" w:lineRule="auto"/>
        <w:jc w:val="both"/>
        <w:rPr>
          <w:sz w:val="26"/>
          <w:szCs w:val="26"/>
        </w:rPr>
      </w:pPr>
      <w:r w:rsidRPr="004C487A">
        <w:rPr>
          <w:sz w:val="26"/>
          <w:szCs w:val="26"/>
        </w:rPr>
        <w:t>Xác nhận rằng sản phẩm được hiển thị theo thứ tự đúng sau khi sắp xếp.</w:t>
      </w:r>
    </w:p>
    <w:p w14:paraId="2CC3BA25" w14:textId="19DDA1A5" w:rsidR="00AF0DFF" w:rsidRPr="004D41C2" w:rsidRDefault="004D41C2" w:rsidP="00972EB7">
      <w:pPr>
        <w:spacing w:line="360" w:lineRule="auto"/>
        <w:jc w:val="both"/>
        <w:rPr>
          <w:b/>
          <w:bCs/>
          <w:sz w:val="26"/>
          <w:szCs w:val="26"/>
        </w:rPr>
      </w:pPr>
      <w:r>
        <w:rPr>
          <w:b/>
          <w:bCs/>
          <w:sz w:val="26"/>
          <w:szCs w:val="26"/>
        </w:rPr>
        <w:t>45.TC45</w:t>
      </w:r>
      <w:r w:rsidR="00AF0DFF" w:rsidRPr="004D41C2">
        <w:rPr>
          <w:b/>
          <w:bCs/>
          <w:sz w:val="26"/>
          <w:szCs w:val="26"/>
        </w:rPr>
        <w:t>: Kiểm tra tính năng phân trang trong danh mục có nhiều sản phẩm</w:t>
      </w:r>
    </w:p>
    <w:p w14:paraId="6BC8D70F" w14:textId="77777777" w:rsidR="00AF0DFF" w:rsidRPr="004C487A" w:rsidRDefault="00AF0DFF">
      <w:pPr>
        <w:pStyle w:val="ListParagraph"/>
        <w:numPr>
          <w:ilvl w:val="0"/>
          <w:numId w:val="77"/>
        </w:numPr>
        <w:spacing w:line="360" w:lineRule="auto"/>
        <w:jc w:val="both"/>
        <w:rPr>
          <w:sz w:val="26"/>
          <w:szCs w:val="26"/>
        </w:rPr>
      </w:pPr>
      <w:r w:rsidRPr="004C487A">
        <w:rPr>
          <w:sz w:val="26"/>
          <w:szCs w:val="26"/>
        </w:rPr>
        <w:t>Mô tả:  kiểm tra tính năng phân trang trong một danh mục có nhiều sản phẩm, đảm bảo có phân trang và các trang hiển thị kết quả chính xác.</w:t>
      </w:r>
    </w:p>
    <w:p w14:paraId="12EF4E71" w14:textId="77777777" w:rsidR="00AF0DFF" w:rsidRPr="004C487A" w:rsidRDefault="00AF0DFF">
      <w:pPr>
        <w:pStyle w:val="ListParagraph"/>
        <w:numPr>
          <w:ilvl w:val="0"/>
          <w:numId w:val="77"/>
        </w:numPr>
        <w:spacing w:line="360" w:lineRule="auto"/>
        <w:jc w:val="both"/>
        <w:rPr>
          <w:sz w:val="26"/>
          <w:szCs w:val="26"/>
        </w:rPr>
      </w:pPr>
      <w:r w:rsidRPr="004C487A">
        <w:rPr>
          <w:sz w:val="26"/>
          <w:szCs w:val="26"/>
        </w:rPr>
        <w:t>Bước thực hiện:</w:t>
      </w:r>
    </w:p>
    <w:p w14:paraId="01A0FF6D" w14:textId="77777777" w:rsidR="00AF0DFF" w:rsidRPr="004C487A" w:rsidRDefault="00AF0DFF">
      <w:pPr>
        <w:pStyle w:val="ListParagraph"/>
        <w:numPr>
          <w:ilvl w:val="0"/>
          <w:numId w:val="78"/>
        </w:numPr>
        <w:spacing w:before="0" w:after="160" w:line="360" w:lineRule="auto"/>
        <w:jc w:val="both"/>
        <w:rPr>
          <w:sz w:val="26"/>
          <w:szCs w:val="26"/>
        </w:rPr>
      </w:pPr>
      <w:r w:rsidRPr="004C487A">
        <w:rPr>
          <w:sz w:val="26"/>
          <w:szCs w:val="26"/>
        </w:rPr>
        <w:t xml:space="preserve">Truy cập vào trang web </w:t>
      </w:r>
      <w:hyperlink r:id="rId148" w:tgtFrame="_new" w:history="1">
        <w:r w:rsidRPr="004C487A">
          <w:rPr>
            <w:sz w:val="26"/>
            <w:szCs w:val="26"/>
          </w:rPr>
          <w:t>https://automationteststore.com/</w:t>
        </w:r>
      </w:hyperlink>
      <w:r w:rsidRPr="004C487A">
        <w:rPr>
          <w:sz w:val="26"/>
          <w:szCs w:val="26"/>
        </w:rPr>
        <w:t>.</w:t>
      </w:r>
    </w:p>
    <w:p w14:paraId="187398D2" w14:textId="77777777" w:rsidR="00AF0DFF" w:rsidRPr="004C487A" w:rsidRDefault="00AF0DFF">
      <w:pPr>
        <w:pStyle w:val="ListParagraph"/>
        <w:numPr>
          <w:ilvl w:val="0"/>
          <w:numId w:val="78"/>
        </w:numPr>
        <w:spacing w:before="0" w:after="160" w:line="360" w:lineRule="auto"/>
        <w:jc w:val="both"/>
        <w:rPr>
          <w:sz w:val="26"/>
          <w:szCs w:val="26"/>
        </w:rPr>
      </w:pPr>
      <w:r w:rsidRPr="004C487A">
        <w:rPr>
          <w:sz w:val="26"/>
          <w:szCs w:val="26"/>
        </w:rPr>
        <w:lastRenderedPageBreak/>
        <w:t>Chọn một danh mục có nhiều sản phẩm và xác nhận rằng có phân trang.</w:t>
      </w:r>
    </w:p>
    <w:p w14:paraId="25BA67D0" w14:textId="77777777" w:rsidR="00AF0DFF" w:rsidRPr="004C487A" w:rsidRDefault="00AF0DFF">
      <w:pPr>
        <w:pStyle w:val="ListParagraph"/>
        <w:numPr>
          <w:ilvl w:val="0"/>
          <w:numId w:val="78"/>
        </w:numPr>
        <w:spacing w:before="0" w:after="160" w:line="360" w:lineRule="auto"/>
        <w:jc w:val="both"/>
        <w:rPr>
          <w:sz w:val="26"/>
          <w:szCs w:val="26"/>
        </w:rPr>
      </w:pPr>
      <w:r w:rsidRPr="004C487A">
        <w:rPr>
          <w:sz w:val="26"/>
          <w:szCs w:val="26"/>
        </w:rPr>
        <w:t>Xác nhận rằng các trang hiển thị kết quả chính xác.</w:t>
      </w:r>
    </w:p>
    <w:p w14:paraId="7B2D6C64" w14:textId="6250A2FB" w:rsidR="00AF0DFF" w:rsidRPr="004D41C2" w:rsidRDefault="004C487A" w:rsidP="00972EB7">
      <w:pPr>
        <w:spacing w:line="360" w:lineRule="auto"/>
        <w:jc w:val="both"/>
        <w:rPr>
          <w:b/>
          <w:bCs/>
          <w:sz w:val="26"/>
          <w:szCs w:val="26"/>
        </w:rPr>
      </w:pPr>
      <w:r>
        <w:rPr>
          <w:b/>
          <w:bCs/>
          <w:sz w:val="26"/>
          <w:szCs w:val="26"/>
        </w:rPr>
        <w:t>46.TC46</w:t>
      </w:r>
      <w:r w:rsidR="00AF0DFF" w:rsidRPr="004D41C2">
        <w:rPr>
          <w:b/>
          <w:bCs/>
          <w:sz w:val="26"/>
          <w:szCs w:val="26"/>
        </w:rPr>
        <w:t>: Kiểm tra giao diện List hoặc Grid</w:t>
      </w:r>
    </w:p>
    <w:p w14:paraId="18A42803" w14:textId="77777777" w:rsidR="00AF0DFF" w:rsidRPr="004C487A" w:rsidRDefault="00AF0DFF">
      <w:pPr>
        <w:pStyle w:val="ListParagraph"/>
        <w:numPr>
          <w:ilvl w:val="0"/>
          <w:numId w:val="76"/>
        </w:numPr>
        <w:spacing w:line="360" w:lineRule="auto"/>
        <w:jc w:val="both"/>
        <w:rPr>
          <w:sz w:val="26"/>
          <w:szCs w:val="26"/>
        </w:rPr>
      </w:pPr>
      <w:r w:rsidRPr="004C487A">
        <w:rPr>
          <w:sz w:val="26"/>
          <w:szCs w:val="26"/>
        </w:rPr>
        <w:t>Mô tả: kiểm tra tính năng chuyển đổi giữa giao diện List và Grid khi hiển thị danh sách sản phẩm trong một danh mục.</w:t>
      </w:r>
    </w:p>
    <w:p w14:paraId="6C9FB7B4" w14:textId="77777777" w:rsidR="00AF0DFF" w:rsidRPr="004C487A" w:rsidRDefault="00AF0DFF">
      <w:pPr>
        <w:pStyle w:val="ListParagraph"/>
        <w:numPr>
          <w:ilvl w:val="0"/>
          <w:numId w:val="76"/>
        </w:numPr>
        <w:spacing w:line="360" w:lineRule="auto"/>
        <w:jc w:val="both"/>
        <w:rPr>
          <w:sz w:val="26"/>
          <w:szCs w:val="26"/>
        </w:rPr>
      </w:pPr>
      <w:r w:rsidRPr="004C487A">
        <w:rPr>
          <w:sz w:val="26"/>
          <w:szCs w:val="26"/>
        </w:rPr>
        <w:t>Bước thực hiện:</w:t>
      </w:r>
    </w:p>
    <w:p w14:paraId="46577292" w14:textId="77777777" w:rsidR="00AF0DFF" w:rsidRPr="004C487A" w:rsidRDefault="00AF0DFF">
      <w:pPr>
        <w:pStyle w:val="ListParagraph"/>
        <w:numPr>
          <w:ilvl w:val="0"/>
          <w:numId w:val="75"/>
        </w:numPr>
        <w:spacing w:before="0" w:after="160" w:line="360" w:lineRule="auto"/>
        <w:jc w:val="both"/>
        <w:rPr>
          <w:sz w:val="26"/>
          <w:szCs w:val="26"/>
        </w:rPr>
      </w:pPr>
      <w:r w:rsidRPr="004C487A">
        <w:rPr>
          <w:sz w:val="26"/>
          <w:szCs w:val="26"/>
        </w:rPr>
        <w:t xml:space="preserve">Truy cập vào trang web </w:t>
      </w:r>
      <w:hyperlink r:id="rId149" w:tgtFrame="_new" w:history="1">
        <w:r w:rsidRPr="004C487A">
          <w:rPr>
            <w:sz w:val="26"/>
            <w:szCs w:val="26"/>
          </w:rPr>
          <w:t>https://automationteststore.com/</w:t>
        </w:r>
      </w:hyperlink>
      <w:r w:rsidRPr="004C487A">
        <w:rPr>
          <w:sz w:val="26"/>
          <w:szCs w:val="26"/>
        </w:rPr>
        <w:t>.</w:t>
      </w:r>
    </w:p>
    <w:p w14:paraId="23D32062" w14:textId="77777777" w:rsidR="00AF0DFF" w:rsidRPr="004C487A" w:rsidRDefault="00AF0DFF">
      <w:pPr>
        <w:pStyle w:val="ListParagraph"/>
        <w:numPr>
          <w:ilvl w:val="0"/>
          <w:numId w:val="75"/>
        </w:numPr>
        <w:spacing w:before="0" w:after="160" w:line="360" w:lineRule="auto"/>
        <w:jc w:val="both"/>
        <w:rPr>
          <w:sz w:val="26"/>
          <w:szCs w:val="26"/>
        </w:rPr>
      </w:pPr>
      <w:r w:rsidRPr="004C487A">
        <w:rPr>
          <w:sz w:val="26"/>
          <w:szCs w:val="26"/>
        </w:rPr>
        <w:t>Chọn một danh mục và kiểm tra giao diện mặc định (ví dụ: List hoặc Grid).</w:t>
      </w:r>
    </w:p>
    <w:p w14:paraId="758E252B" w14:textId="77777777" w:rsidR="00AF0DFF" w:rsidRPr="004C487A" w:rsidRDefault="00AF0DFF">
      <w:pPr>
        <w:pStyle w:val="ListParagraph"/>
        <w:numPr>
          <w:ilvl w:val="0"/>
          <w:numId w:val="75"/>
        </w:numPr>
        <w:spacing w:before="0" w:after="160" w:line="360" w:lineRule="auto"/>
        <w:jc w:val="both"/>
        <w:rPr>
          <w:sz w:val="26"/>
          <w:szCs w:val="26"/>
        </w:rPr>
      </w:pPr>
      <w:r w:rsidRPr="004C487A">
        <w:rPr>
          <w:sz w:val="26"/>
          <w:szCs w:val="26"/>
        </w:rPr>
        <w:t>Xác nhận rằng người dùng có thể chuyển đổi giữa giao diện List và Grid một cách chính xác và các sản phẩm hiển thị đúng theo lựa chọn của họ.</w:t>
      </w:r>
    </w:p>
    <w:p w14:paraId="6934CD18" w14:textId="6FB7AA84" w:rsidR="00AF0DFF" w:rsidRPr="004D41C2" w:rsidRDefault="004C487A" w:rsidP="00972EB7">
      <w:pPr>
        <w:spacing w:line="360" w:lineRule="auto"/>
        <w:jc w:val="both"/>
        <w:rPr>
          <w:b/>
          <w:bCs/>
          <w:sz w:val="26"/>
          <w:szCs w:val="26"/>
        </w:rPr>
      </w:pPr>
      <w:r>
        <w:rPr>
          <w:b/>
          <w:bCs/>
          <w:sz w:val="26"/>
          <w:szCs w:val="26"/>
        </w:rPr>
        <w:t>47.TC47</w:t>
      </w:r>
      <w:r w:rsidR="00AF0DFF" w:rsidRPr="004D41C2">
        <w:rPr>
          <w:b/>
          <w:bCs/>
          <w:sz w:val="26"/>
          <w:szCs w:val="26"/>
        </w:rPr>
        <w:t>: Chọn loại tiền tệ và xác minh giá tiền sản phẩm</w:t>
      </w:r>
    </w:p>
    <w:p w14:paraId="29ACEFE8" w14:textId="77777777" w:rsidR="00AF0DFF" w:rsidRPr="004C487A" w:rsidRDefault="00AF0DFF">
      <w:pPr>
        <w:pStyle w:val="ListParagraph"/>
        <w:numPr>
          <w:ilvl w:val="0"/>
          <w:numId w:val="73"/>
        </w:numPr>
        <w:spacing w:line="360" w:lineRule="auto"/>
        <w:jc w:val="both"/>
        <w:rPr>
          <w:sz w:val="26"/>
          <w:szCs w:val="26"/>
        </w:rPr>
      </w:pPr>
      <w:r w:rsidRPr="004C487A">
        <w:rPr>
          <w:sz w:val="26"/>
          <w:szCs w:val="26"/>
        </w:rPr>
        <w:t>Mô tả: loại tiền tệ và kiểm tra xem giá tiền của sản phẩm hiển thị chính xác theo loại tiền tệ đã chọn.</w:t>
      </w:r>
    </w:p>
    <w:p w14:paraId="6A7C571E" w14:textId="77777777" w:rsidR="00AF0DFF" w:rsidRPr="004C487A" w:rsidRDefault="00AF0DFF">
      <w:pPr>
        <w:pStyle w:val="ListParagraph"/>
        <w:numPr>
          <w:ilvl w:val="0"/>
          <w:numId w:val="73"/>
        </w:numPr>
        <w:spacing w:line="360" w:lineRule="auto"/>
        <w:jc w:val="both"/>
        <w:rPr>
          <w:sz w:val="26"/>
          <w:szCs w:val="26"/>
        </w:rPr>
      </w:pPr>
      <w:r w:rsidRPr="004C487A">
        <w:rPr>
          <w:sz w:val="26"/>
          <w:szCs w:val="26"/>
        </w:rPr>
        <w:t>Bước thực hiện:</w:t>
      </w:r>
    </w:p>
    <w:p w14:paraId="3F2710CF" w14:textId="77777777" w:rsidR="00AF0DFF" w:rsidRPr="004C487A" w:rsidRDefault="00AF0DFF">
      <w:pPr>
        <w:pStyle w:val="ListParagraph"/>
        <w:numPr>
          <w:ilvl w:val="0"/>
          <w:numId w:val="74"/>
        </w:numPr>
        <w:spacing w:before="0" w:after="160" w:line="360" w:lineRule="auto"/>
        <w:jc w:val="both"/>
        <w:rPr>
          <w:sz w:val="26"/>
          <w:szCs w:val="26"/>
        </w:rPr>
      </w:pPr>
      <w:r w:rsidRPr="004C487A">
        <w:rPr>
          <w:sz w:val="26"/>
          <w:szCs w:val="26"/>
        </w:rPr>
        <w:t xml:space="preserve">Truy cập vào trang web </w:t>
      </w:r>
      <w:hyperlink r:id="rId150" w:tgtFrame="_new" w:history="1">
        <w:r w:rsidRPr="004C487A">
          <w:rPr>
            <w:sz w:val="26"/>
            <w:szCs w:val="26"/>
          </w:rPr>
          <w:t>https://automationteststore.com/</w:t>
        </w:r>
      </w:hyperlink>
      <w:r w:rsidRPr="004C487A">
        <w:rPr>
          <w:sz w:val="26"/>
          <w:szCs w:val="26"/>
        </w:rPr>
        <w:t>.</w:t>
      </w:r>
    </w:p>
    <w:p w14:paraId="58BCB927" w14:textId="77777777" w:rsidR="00AF0DFF" w:rsidRPr="004C487A" w:rsidRDefault="00AF0DFF">
      <w:pPr>
        <w:pStyle w:val="ListParagraph"/>
        <w:numPr>
          <w:ilvl w:val="0"/>
          <w:numId w:val="74"/>
        </w:numPr>
        <w:spacing w:before="0" w:after="160" w:line="360" w:lineRule="auto"/>
        <w:jc w:val="both"/>
        <w:rPr>
          <w:sz w:val="26"/>
          <w:szCs w:val="26"/>
        </w:rPr>
      </w:pPr>
      <w:r w:rsidRPr="004C487A">
        <w:rPr>
          <w:sz w:val="26"/>
          <w:szCs w:val="26"/>
        </w:rPr>
        <w:t>Tìm và chọn loại tiền tệ mà bạn muốn kiểm tra, chẳng hạn như EURO, POUND STERLING hoặc US DOLLAR</w:t>
      </w:r>
    </w:p>
    <w:p w14:paraId="5B17F2D8" w14:textId="77777777" w:rsidR="00AF0DFF" w:rsidRPr="004C487A" w:rsidRDefault="00AF0DFF">
      <w:pPr>
        <w:pStyle w:val="ListParagraph"/>
        <w:numPr>
          <w:ilvl w:val="0"/>
          <w:numId w:val="74"/>
        </w:numPr>
        <w:spacing w:before="0" w:after="160" w:line="360" w:lineRule="auto"/>
        <w:jc w:val="both"/>
        <w:rPr>
          <w:sz w:val="26"/>
          <w:szCs w:val="26"/>
        </w:rPr>
      </w:pPr>
      <w:r w:rsidRPr="004C487A">
        <w:rPr>
          <w:sz w:val="26"/>
          <w:szCs w:val="26"/>
        </w:rPr>
        <w:t>Xác minh giá tiền của tất cả sản phẩm hiển thị chính xác theo loại tiền tệ đã chọn.</w:t>
      </w:r>
    </w:p>
    <w:p w14:paraId="579D8D31" w14:textId="3CEBDB19" w:rsidR="00972EB7" w:rsidRPr="00972EB7" w:rsidRDefault="00972EB7" w:rsidP="00972EB7">
      <w:pPr>
        <w:spacing w:line="360" w:lineRule="auto"/>
        <w:jc w:val="both"/>
        <w:rPr>
          <w:b/>
          <w:bCs/>
          <w:i/>
          <w:iCs/>
          <w:sz w:val="26"/>
          <w:szCs w:val="26"/>
        </w:rPr>
      </w:pPr>
      <w:r w:rsidRPr="00972EB7">
        <w:rPr>
          <w:b/>
          <w:bCs/>
          <w:i/>
          <w:iCs/>
          <w:sz w:val="26"/>
          <w:szCs w:val="26"/>
        </w:rPr>
        <w:t xml:space="preserve">Chức năng liên quan đến mua hàng, thanh toán </w:t>
      </w:r>
    </w:p>
    <w:p w14:paraId="523E78A7" w14:textId="77777777" w:rsidR="00972EB7" w:rsidRPr="00972EB7" w:rsidRDefault="00972EB7">
      <w:pPr>
        <w:pStyle w:val="ListParagraph"/>
        <w:numPr>
          <w:ilvl w:val="0"/>
          <w:numId w:val="123"/>
        </w:numPr>
        <w:spacing w:before="0" w:after="160" w:line="360" w:lineRule="auto"/>
        <w:ind w:left="630"/>
        <w:jc w:val="both"/>
        <w:rPr>
          <w:b/>
          <w:sz w:val="26"/>
          <w:szCs w:val="26"/>
        </w:rPr>
      </w:pPr>
      <w:r w:rsidRPr="00972EB7">
        <w:rPr>
          <w:b/>
          <w:sz w:val="26"/>
          <w:szCs w:val="26"/>
        </w:rPr>
        <w:t xml:space="preserve"> Thêm sản phẩm</w:t>
      </w:r>
    </w:p>
    <w:p w14:paraId="41A76F11" w14:textId="77777777" w:rsidR="00972EB7" w:rsidRPr="00972EB7" w:rsidRDefault="00972EB7">
      <w:pPr>
        <w:pStyle w:val="ListParagraph"/>
        <w:numPr>
          <w:ilvl w:val="0"/>
          <w:numId w:val="124"/>
        </w:numPr>
        <w:spacing w:before="0" w:after="160" w:line="360" w:lineRule="auto"/>
        <w:jc w:val="both"/>
        <w:rPr>
          <w:i/>
          <w:sz w:val="26"/>
          <w:szCs w:val="26"/>
        </w:rPr>
      </w:pPr>
      <w:r w:rsidRPr="00972EB7">
        <w:rPr>
          <w:i/>
          <w:sz w:val="26"/>
          <w:szCs w:val="26"/>
        </w:rPr>
        <w:t>Test Case 1.1: Add one product</w:t>
      </w:r>
    </w:p>
    <w:p w14:paraId="4F5CB531" w14:textId="77777777" w:rsidR="00972EB7" w:rsidRPr="00972EB7" w:rsidRDefault="00972EB7">
      <w:pPr>
        <w:pStyle w:val="ListParagraph"/>
        <w:numPr>
          <w:ilvl w:val="0"/>
          <w:numId w:val="125"/>
        </w:numPr>
        <w:spacing w:before="0" w:after="160" w:line="360" w:lineRule="auto"/>
        <w:ind w:left="1620"/>
        <w:jc w:val="both"/>
        <w:rPr>
          <w:sz w:val="26"/>
          <w:szCs w:val="26"/>
        </w:rPr>
      </w:pPr>
      <w:r w:rsidRPr="00972EB7">
        <w:rPr>
          <w:sz w:val="26"/>
          <w:szCs w:val="26"/>
        </w:rPr>
        <w:t>Mô tả: Thêm sản phẩm vào giỏ hàng từ trang sản phẩm.</w:t>
      </w:r>
    </w:p>
    <w:p w14:paraId="32A006B9" w14:textId="77777777" w:rsidR="00972EB7" w:rsidRPr="00972EB7" w:rsidRDefault="00972EB7">
      <w:pPr>
        <w:pStyle w:val="ListParagraph"/>
        <w:numPr>
          <w:ilvl w:val="0"/>
          <w:numId w:val="125"/>
        </w:numPr>
        <w:spacing w:before="0" w:after="160" w:line="360" w:lineRule="auto"/>
        <w:ind w:left="1620"/>
        <w:jc w:val="both"/>
        <w:rPr>
          <w:sz w:val="26"/>
          <w:szCs w:val="26"/>
        </w:rPr>
      </w:pPr>
      <w:r w:rsidRPr="00972EB7">
        <w:rPr>
          <w:sz w:val="26"/>
          <w:szCs w:val="26"/>
        </w:rPr>
        <w:t>Tiền đề: Người dùng chưa có sản phẩm nào trong giỏ hàng.</w:t>
      </w:r>
    </w:p>
    <w:p w14:paraId="402EAC97" w14:textId="77777777" w:rsidR="00972EB7" w:rsidRPr="00972EB7" w:rsidRDefault="00972EB7">
      <w:pPr>
        <w:pStyle w:val="ListParagraph"/>
        <w:numPr>
          <w:ilvl w:val="0"/>
          <w:numId w:val="125"/>
        </w:numPr>
        <w:spacing w:before="0" w:after="160" w:line="360" w:lineRule="auto"/>
        <w:ind w:left="1620"/>
        <w:jc w:val="both"/>
        <w:rPr>
          <w:sz w:val="26"/>
          <w:szCs w:val="26"/>
        </w:rPr>
      </w:pPr>
      <w:r w:rsidRPr="00972EB7">
        <w:rPr>
          <w:sz w:val="26"/>
          <w:szCs w:val="26"/>
        </w:rPr>
        <w:t>Bước thực hiện:</w:t>
      </w:r>
    </w:p>
    <w:p w14:paraId="599FFE56" w14:textId="77777777" w:rsidR="00972EB7" w:rsidRPr="00972EB7" w:rsidRDefault="00972EB7">
      <w:pPr>
        <w:pStyle w:val="ListParagraph"/>
        <w:numPr>
          <w:ilvl w:val="0"/>
          <w:numId w:val="142"/>
        </w:numPr>
        <w:spacing w:before="0" w:after="160" w:line="360" w:lineRule="auto"/>
        <w:jc w:val="both"/>
        <w:rPr>
          <w:sz w:val="26"/>
          <w:szCs w:val="26"/>
        </w:rPr>
      </w:pPr>
      <w:r w:rsidRPr="00972EB7">
        <w:rPr>
          <w:sz w:val="26"/>
          <w:szCs w:val="26"/>
        </w:rPr>
        <w:t xml:space="preserve">Truy cập trang web theo đường dẫn: </w:t>
      </w:r>
      <w:hyperlink r:id="rId151" w:history="1">
        <w:r w:rsidRPr="00972EB7">
          <w:rPr>
            <w:rStyle w:val="Hyperlink"/>
            <w:color w:val="auto"/>
            <w:sz w:val="26"/>
            <w:szCs w:val="26"/>
            <w:u w:val="none"/>
          </w:rPr>
          <w:t>https://automationteststore.com/</w:t>
        </w:r>
      </w:hyperlink>
      <w:r w:rsidRPr="00972EB7">
        <w:rPr>
          <w:sz w:val="26"/>
          <w:szCs w:val="26"/>
        </w:rPr>
        <w:t>.</w:t>
      </w:r>
    </w:p>
    <w:p w14:paraId="69ED0F24" w14:textId="77777777" w:rsidR="00972EB7" w:rsidRPr="00972EB7" w:rsidRDefault="00972EB7">
      <w:pPr>
        <w:pStyle w:val="ListParagraph"/>
        <w:numPr>
          <w:ilvl w:val="0"/>
          <w:numId w:val="142"/>
        </w:numPr>
        <w:spacing w:before="0" w:after="160" w:line="360" w:lineRule="auto"/>
        <w:jc w:val="both"/>
        <w:rPr>
          <w:sz w:val="26"/>
          <w:szCs w:val="26"/>
        </w:rPr>
      </w:pPr>
      <w:r w:rsidRPr="00972EB7">
        <w:rPr>
          <w:sz w:val="26"/>
          <w:szCs w:val="26"/>
        </w:rPr>
        <w:lastRenderedPageBreak/>
        <w:t>Chọn một sản phẩm bất kỳ.</w:t>
      </w:r>
    </w:p>
    <w:p w14:paraId="466AD97B" w14:textId="77777777" w:rsidR="00972EB7" w:rsidRPr="00972EB7" w:rsidRDefault="00972EB7">
      <w:pPr>
        <w:pStyle w:val="ListParagraph"/>
        <w:numPr>
          <w:ilvl w:val="0"/>
          <w:numId w:val="142"/>
        </w:numPr>
        <w:spacing w:before="0" w:after="160" w:line="360" w:lineRule="auto"/>
        <w:jc w:val="both"/>
        <w:rPr>
          <w:sz w:val="26"/>
          <w:szCs w:val="26"/>
        </w:rPr>
      </w:pPr>
      <w:r w:rsidRPr="00972EB7">
        <w:rPr>
          <w:sz w:val="26"/>
          <w:szCs w:val="26"/>
        </w:rPr>
        <w:t>Nhấn vào nút "Add to Cart".</w:t>
      </w:r>
    </w:p>
    <w:p w14:paraId="0C2611C3" w14:textId="77777777" w:rsidR="00972EB7" w:rsidRPr="00972EB7" w:rsidRDefault="00972EB7">
      <w:pPr>
        <w:pStyle w:val="ListParagraph"/>
        <w:numPr>
          <w:ilvl w:val="0"/>
          <w:numId w:val="125"/>
        </w:numPr>
        <w:spacing w:before="0" w:after="160" w:line="360" w:lineRule="auto"/>
        <w:ind w:left="1620"/>
        <w:jc w:val="both"/>
        <w:rPr>
          <w:sz w:val="26"/>
          <w:szCs w:val="26"/>
        </w:rPr>
      </w:pPr>
      <w:r w:rsidRPr="00972EB7">
        <w:rPr>
          <w:sz w:val="26"/>
          <w:szCs w:val="26"/>
        </w:rPr>
        <w:t>Kết quả mong đợi: Sản phẩm được thêm vào giỏ hàng và hiển thị thông báo xác nhận.</w:t>
      </w:r>
    </w:p>
    <w:p w14:paraId="2B8423A8" w14:textId="77777777" w:rsidR="00972EB7" w:rsidRPr="00972EB7" w:rsidRDefault="00972EB7">
      <w:pPr>
        <w:pStyle w:val="ListParagraph"/>
        <w:numPr>
          <w:ilvl w:val="0"/>
          <w:numId w:val="124"/>
        </w:numPr>
        <w:spacing w:before="0" w:after="160" w:line="360" w:lineRule="auto"/>
        <w:jc w:val="both"/>
        <w:rPr>
          <w:i/>
          <w:sz w:val="26"/>
          <w:szCs w:val="26"/>
        </w:rPr>
      </w:pPr>
      <w:r w:rsidRPr="00972EB7">
        <w:rPr>
          <w:i/>
          <w:sz w:val="26"/>
          <w:szCs w:val="26"/>
        </w:rPr>
        <w:t>Test Case 1.2: Add product without connection</w:t>
      </w:r>
    </w:p>
    <w:p w14:paraId="0758B841" w14:textId="77777777" w:rsidR="00972EB7" w:rsidRPr="00972EB7" w:rsidRDefault="00972EB7">
      <w:pPr>
        <w:pStyle w:val="ListParagraph"/>
        <w:numPr>
          <w:ilvl w:val="0"/>
          <w:numId w:val="126"/>
        </w:numPr>
        <w:tabs>
          <w:tab w:val="left" w:pos="1710"/>
        </w:tabs>
        <w:spacing w:before="0" w:after="160" w:line="360" w:lineRule="auto"/>
        <w:ind w:left="1620"/>
        <w:jc w:val="both"/>
        <w:rPr>
          <w:sz w:val="26"/>
          <w:szCs w:val="26"/>
        </w:rPr>
      </w:pPr>
      <w:r w:rsidRPr="00972EB7">
        <w:rPr>
          <w:sz w:val="26"/>
          <w:szCs w:val="26"/>
        </w:rPr>
        <w:t>Mô tả: Thử thêm sản phẩm vào giỏ hàng khi mất kết nối mạng.</w:t>
      </w:r>
    </w:p>
    <w:p w14:paraId="71A14F61" w14:textId="77777777" w:rsidR="00972EB7" w:rsidRPr="00972EB7" w:rsidRDefault="00972EB7">
      <w:pPr>
        <w:pStyle w:val="ListParagraph"/>
        <w:numPr>
          <w:ilvl w:val="0"/>
          <w:numId w:val="126"/>
        </w:numPr>
        <w:tabs>
          <w:tab w:val="left" w:pos="1710"/>
        </w:tabs>
        <w:spacing w:before="0" w:after="160" w:line="360" w:lineRule="auto"/>
        <w:ind w:left="1620"/>
        <w:jc w:val="both"/>
        <w:rPr>
          <w:sz w:val="26"/>
          <w:szCs w:val="26"/>
        </w:rPr>
      </w:pPr>
      <w:r w:rsidRPr="00972EB7">
        <w:rPr>
          <w:sz w:val="26"/>
          <w:szCs w:val="26"/>
        </w:rPr>
        <w:t>Tiền đề: Người dùng chưa có sản phẩm nào trong giỏ hàng.</w:t>
      </w:r>
    </w:p>
    <w:p w14:paraId="546F3E2A" w14:textId="77777777" w:rsidR="00972EB7" w:rsidRPr="00972EB7" w:rsidRDefault="00972EB7">
      <w:pPr>
        <w:pStyle w:val="ListParagraph"/>
        <w:numPr>
          <w:ilvl w:val="0"/>
          <w:numId w:val="126"/>
        </w:numPr>
        <w:tabs>
          <w:tab w:val="left" w:pos="1710"/>
        </w:tabs>
        <w:spacing w:before="0" w:after="160" w:line="360" w:lineRule="auto"/>
        <w:ind w:left="1620"/>
        <w:jc w:val="both"/>
        <w:rPr>
          <w:sz w:val="26"/>
          <w:szCs w:val="26"/>
        </w:rPr>
      </w:pPr>
      <w:r w:rsidRPr="00972EB7">
        <w:rPr>
          <w:sz w:val="26"/>
          <w:szCs w:val="26"/>
        </w:rPr>
        <w:t>Bước thực hiện:</w:t>
      </w:r>
    </w:p>
    <w:p w14:paraId="4AB0A9E6" w14:textId="77777777" w:rsidR="00972EB7" w:rsidRPr="00972EB7" w:rsidRDefault="00972EB7">
      <w:pPr>
        <w:pStyle w:val="ListParagraph"/>
        <w:numPr>
          <w:ilvl w:val="0"/>
          <w:numId w:val="143"/>
        </w:numPr>
        <w:tabs>
          <w:tab w:val="left" w:pos="1710"/>
        </w:tabs>
        <w:spacing w:before="0" w:after="160" w:line="360" w:lineRule="auto"/>
        <w:jc w:val="both"/>
        <w:rPr>
          <w:sz w:val="26"/>
          <w:szCs w:val="26"/>
        </w:rPr>
      </w:pPr>
      <w:r w:rsidRPr="00972EB7">
        <w:rPr>
          <w:sz w:val="26"/>
          <w:szCs w:val="26"/>
        </w:rPr>
        <w:t xml:space="preserve">Truy cập trang web theo đường dẫn: </w:t>
      </w:r>
      <w:hyperlink r:id="rId152" w:history="1">
        <w:r w:rsidRPr="00972EB7">
          <w:rPr>
            <w:rStyle w:val="Hyperlink"/>
            <w:color w:val="auto"/>
            <w:sz w:val="26"/>
            <w:szCs w:val="26"/>
            <w:u w:val="none"/>
          </w:rPr>
          <w:t>https://automationteststore.com/</w:t>
        </w:r>
      </w:hyperlink>
      <w:r w:rsidRPr="00972EB7">
        <w:rPr>
          <w:sz w:val="26"/>
          <w:szCs w:val="26"/>
        </w:rPr>
        <w:t>.</w:t>
      </w:r>
    </w:p>
    <w:p w14:paraId="7672B1D2" w14:textId="77777777" w:rsidR="00972EB7" w:rsidRPr="00972EB7" w:rsidRDefault="00972EB7">
      <w:pPr>
        <w:pStyle w:val="ListParagraph"/>
        <w:numPr>
          <w:ilvl w:val="0"/>
          <w:numId w:val="143"/>
        </w:numPr>
        <w:tabs>
          <w:tab w:val="left" w:pos="1710"/>
        </w:tabs>
        <w:spacing w:before="0" w:after="160" w:line="360" w:lineRule="auto"/>
        <w:jc w:val="both"/>
        <w:rPr>
          <w:sz w:val="26"/>
          <w:szCs w:val="26"/>
        </w:rPr>
      </w:pPr>
      <w:r w:rsidRPr="00972EB7">
        <w:rPr>
          <w:sz w:val="26"/>
          <w:szCs w:val="26"/>
        </w:rPr>
        <w:t>Ngắt kết nối mạng.</w:t>
      </w:r>
    </w:p>
    <w:p w14:paraId="291CBA41" w14:textId="77777777" w:rsidR="00972EB7" w:rsidRPr="00972EB7" w:rsidRDefault="00972EB7">
      <w:pPr>
        <w:pStyle w:val="ListParagraph"/>
        <w:numPr>
          <w:ilvl w:val="0"/>
          <w:numId w:val="143"/>
        </w:numPr>
        <w:tabs>
          <w:tab w:val="left" w:pos="1710"/>
        </w:tabs>
        <w:spacing w:before="0" w:after="160" w:line="360" w:lineRule="auto"/>
        <w:jc w:val="both"/>
        <w:rPr>
          <w:sz w:val="26"/>
          <w:szCs w:val="26"/>
        </w:rPr>
      </w:pPr>
      <w:r w:rsidRPr="00972EB7">
        <w:rPr>
          <w:sz w:val="26"/>
          <w:szCs w:val="26"/>
        </w:rPr>
        <w:t>Nhấn vào nút "Add to Cart".</w:t>
      </w:r>
    </w:p>
    <w:p w14:paraId="4E2217EB" w14:textId="77777777" w:rsidR="00972EB7" w:rsidRPr="00972EB7" w:rsidRDefault="00972EB7">
      <w:pPr>
        <w:pStyle w:val="ListParagraph"/>
        <w:numPr>
          <w:ilvl w:val="0"/>
          <w:numId w:val="126"/>
        </w:numPr>
        <w:tabs>
          <w:tab w:val="left" w:pos="1710"/>
        </w:tabs>
        <w:spacing w:before="0" w:after="160" w:line="360" w:lineRule="auto"/>
        <w:ind w:left="1620"/>
        <w:jc w:val="both"/>
        <w:rPr>
          <w:sz w:val="26"/>
          <w:szCs w:val="26"/>
        </w:rPr>
      </w:pPr>
      <w:r w:rsidRPr="00972EB7">
        <w:rPr>
          <w:sz w:val="26"/>
          <w:szCs w:val="26"/>
        </w:rPr>
        <w:t>Kết quả mong đợi: Hiển thị thông báo lỗi "Không thể kết nối với máy chủ" và sản phẩm không được thêm vào giỏ hàng.</w:t>
      </w:r>
    </w:p>
    <w:p w14:paraId="0CFC7714" w14:textId="77777777" w:rsidR="00972EB7" w:rsidRPr="00972EB7" w:rsidRDefault="00972EB7">
      <w:pPr>
        <w:pStyle w:val="ListParagraph"/>
        <w:numPr>
          <w:ilvl w:val="0"/>
          <w:numId w:val="124"/>
        </w:numPr>
        <w:tabs>
          <w:tab w:val="left" w:pos="1710"/>
        </w:tabs>
        <w:spacing w:before="0" w:after="160" w:line="360" w:lineRule="auto"/>
        <w:jc w:val="both"/>
        <w:rPr>
          <w:sz w:val="26"/>
          <w:szCs w:val="26"/>
        </w:rPr>
      </w:pPr>
      <w:r w:rsidRPr="00972EB7">
        <w:rPr>
          <w:i/>
          <w:sz w:val="26"/>
          <w:szCs w:val="26"/>
        </w:rPr>
        <w:t>Test Case 1.3: Add product sold out</w:t>
      </w:r>
    </w:p>
    <w:p w14:paraId="4C70F289" w14:textId="77777777" w:rsidR="00972EB7" w:rsidRPr="00972EB7" w:rsidRDefault="00972EB7">
      <w:pPr>
        <w:pStyle w:val="ListParagraph"/>
        <w:numPr>
          <w:ilvl w:val="0"/>
          <w:numId w:val="126"/>
        </w:numPr>
        <w:tabs>
          <w:tab w:val="left" w:pos="1620"/>
        </w:tabs>
        <w:spacing w:before="0" w:after="160" w:line="360" w:lineRule="auto"/>
        <w:ind w:left="1710"/>
        <w:jc w:val="both"/>
        <w:rPr>
          <w:sz w:val="26"/>
          <w:szCs w:val="26"/>
        </w:rPr>
      </w:pPr>
      <w:r w:rsidRPr="00972EB7">
        <w:rPr>
          <w:sz w:val="26"/>
          <w:szCs w:val="26"/>
        </w:rPr>
        <w:t>Mô tả: Thêm sản phẩm vào giỏ hàng khi sản phẩm đã hết hàng.</w:t>
      </w:r>
    </w:p>
    <w:p w14:paraId="24155B6C" w14:textId="77777777" w:rsidR="00972EB7" w:rsidRPr="00972EB7" w:rsidRDefault="00972EB7">
      <w:pPr>
        <w:pStyle w:val="ListParagraph"/>
        <w:numPr>
          <w:ilvl w:val="0"/>
          <w:numId w:val="126"/>
        </w:numPr>
        <w:tabs>
          <w:tab w:val="left" w:pos="1620"/>
        </w:tabs>
        <w:spacing w:before="0" w:after="160" w:line="360" w:lineRule="auto"/>
        <w:ind w:left="1710"/>
        <w:jc w:val="both"/>
        <w:rPr>
          <w:sz w:val="26"/>
          <w:szCs w:val="26"/>
        </w:rPr>
      </w:pPr>
      <w:r w:rsidRPr="00972EB7">
        <w:rPr>
          <w:sz w:val="26"/>
          <w:szCs w:val="26"/>
        </w:rPr>
        <w:t>Tiền đề: Sản phẩm đã hết hàng.</w:t>
      </w:r>
    </w:p>
    <w:p w14:paraId="6260F60E" w14:textId="77777777" w:rsidR="00972EB7" w:rsidRPr="00972EB7" w:rsidRDefault="00972EB7">
      <w:pPr>
        <w:pStyle w:val="ListParagraph"/>
        <w:numPr>
          <w:ilvl w:val="0"/>
          <w:numId w:val="126"/>
        </w:numPr>
        <w:tabs>
          <w:tab w:val="left" w:pos="1620"/>
        </w:tabs>
        <w:spacing w:before="0" w:after="160" w:line="360" w:lineRule="auto"/>
        <w:ind w:left="1710"/>
        <w:jc w:val="both"/>
        <w:rPr>
          <w:sz w:val="26"/>
          <w:szCs w:val="26"/>
        </w:rPr>
      </w:pPr>
      <w:r w:rsidRPr="00972EB7">
        <w:rPr>
          <w:sz w:val="26"/>
          <w:szCs w:val="26"/>
        </w:rPr>
        <w:t>Bước thực hiện:</w:t>
      </w:r>
    </w:p>
    <w:p w14:paraId="3CCC5D4A" w14:textId="77777777" w:rsidR="00972EB7" w:rsidRPr="00972EB7" w:rsidRDefault="00972EB7">
      <w:pPr>
        <w:pStyle w:val="ListParagraph"/>
        <w:numPr>
          <w:ilvl w:val="0"/>
          <w:numId w:val="144"/>
        </w:numPr>
        <w:tabs>
          <w:tab w:val="left" w:pos="2250"/>
        </w:tabs>
        <w:spacing w:before="0" w:after="160" w:line="360" w:lineRule="auto"/>
        <w:jc w:val="both"/>
        <w:rPr>
          <w:sz w:val="26"/>
          <w:szCs w:val="26"/>
        </w:rPr>
      </w:pPr>
      <w:r w:rsidRPr="00972EB7">
        <w:rPr>
          <w:sz w:val="26"/>
          <w:szCs w:val="26"/>
        </w:rPr>
        <w:t xml:space="preserve">Truy cập trang web theo đường dẫn: </w:t>
      </w:r>
      <w:hyperlink r:id="rId153" w:history="1">
        <w:r w:rsidRPr="00972EB7">
          <w:rPr>
            <w:rStyle w:val="Hyperlink"/>
            <w:color w:val="auto"/>
            <w:sz w:val="26"/>
            <w:szCs w:val="26"/>
            <w:u w:val="none"/>
          </w:rPr>
          <w:t>https://automationteststore.com/</w:t>
        </w:r>
      </w:hyperlink>
      <w:r w:rsidRPr="00972EB7">
        <w:rPr>
          <w:sz w:val="26"/>
          <w:szCs w:val="26"/>
        </w:rPr>
        <w:t>.</w:t>
      </w:r>
    </w:p>
    <w:p w14:paraId="0723B06F" w14:textId="77777777" w:rsidR="00972EB7" w:rsidRPr="00972EB7" w:rsidRDefault="00972EB7">
      <w:pPr>
        <w:pStyle w:val="ListParagraph"/>
        <w:numPr>
          <w:ilvl w:val="0"/>
          <w:numId w:val="144"/>
        </w:numPr>
        <w:tabs>
          <w:tab w:val="left" w:pos="2250"/>
        </w:tabs>
        <w:spacing w:before="0" w:after="160" w:line="360" w:lineRule="auto"/>
        <w:jc w:val="both"/>
        <w:rPr>
          <w:sz w:val="26"/>
          <w:szCs w:val="26"/>
        </w:rPr>
      </w:pPr>
      <w:r w:rsidRPr="00972EB7">
        <w:rPr>
          <w:sz w:val="26"/>
          <w:szCs w:val="26"/>
        </w:rPr>
        <w:t>Chọn sản phẩm đã hết hàng.</w:t>
      </w:r>
    </w:p>
    <w:p w14:paraId="7F344FE9" w14:textId="77777777" w:rsidR="00972EB7" w:rsidRPr="00972EB7" w:rsidRDefault="00972EB7">
      <w:pPr>
        <w:pStyle w:val="ListParagraph"/>
        <w:numPr>
          <w:ilvl w:val="0"/>
          <w:numId w:val="144"/>
        </w:numPr>
        <w:tabs>
          <w:tab w:val="left" w:pos="2250"/>
        </w:tabs>
        <w:spacing w:before="0" w:after="160" w:line="360" w:lineRule="auto"/>
        <w:jc w:val="both"/>
        <w:rPr>
          <w:sz w:val="26"/>
          <w:szCs w:val="26"/>
        </w:rPr>
      </w:pPr>
      <w:r w:rsidRPr="00972EB7">
        <w:rPr>
          <w:sz w:val="26"/>
          <w:szCs w:val="26"/>
        </w:rPr>
        <w:t>Nhấn "Add to Cart".</w:t>
      </w:r>
    </w:p>
    <w:p w14:paraId="14EAA9B0" w14:textId="77777777" w:rsidR="00972EB7" w:rsidRPr="00972EB7" w:rsidRDefault="00972EB7">
      <w:pPr>
        <w:pStyle w:val="ListParagraph"/>
        <w:numPr>
          <w:ilvl w:val="0"/>
          <w:numId w:val="126"/>
        </w:numPr>
        <w:tabs>
          <w:tab w:val="left" w:pos="1620"/>
        </w:tabs>
        <w:spacing w:before="0" w:after="160" w:line="360" w:lineRule="auto"/>
        <w:ind w:left="1710"/>
        <w:jc w:val="both"/>
        <w:rPr>
          <w:sz w:val="26"/>
          <w:szCs w:val="26"/>
        </w:rPr>
      </w:pPr>
      <w:r w:rsidRPr="00972EB7">
        <w:rPr>
          <w:sz w:val="26"/>
          <w:szCs w:val="26"/>
        </w:rPr>
        <w:t>Kết quả mong đợi: Hiển thị thông báo "Sản phẩm đã hết hàng" và không thêm</w:t>
      </w:r>
    </w:p>
    <w:p w14:paraId="097C8B26" w14:textId="77777777" w:rsidR="00972EB7" w:rsidRPr="00972EB7" w:rsidRDefault="00972EB7" w:rsidP="00972EB7">
      <w:pPr>
        <w:pStyle w:val="ListParagraph"/>
        <w:tabs>
          <w:tab w:val="left" w:pos="1620"/>
        </w:tabs>
        <w:spacing w:line="360" w:lineRule="auto"/>
        <w:ind w:left="1710"/>
        <w:jc w:val="both"/>
        <w:rPr>
          <w:sz w:val="26"/>
          <w:szCs w:val="26"/>
        </w:rPr>
      </w:pPr>
      <w:r w:rsidRPr="00972EB7">
        <w:rPr>
          <w:sz w:val="26"/>
          <w:szCs w:val="26"/>
        </w:rPr>
        <w:t>sản phẩm vào giỏ hàng.</w:t>
      </w:r>
    </w:p>
    <w:p w14:paraId="09F2EBDA" w14:textId="77777777" w:rsidR="00972EB7" w:rsidRPr="00972EB7" w:rsidRDefault="00972EB7">
      <w:pPr>
        <w:pStyle w:val="ListParagraph"/>
        <w:numPr>
          <w:ilvl w:val="0"/>
          <w:numId w:val="124"/>
        </w:numPr>
        <w:tabs>
          <w:tab w:val="left" w:pos="1620"/>
        </w:tabs>
        <w:spacing w:before="0" w:after="160" w:line="360" w:lineRule="auto"/>
        <w:jc w:val="both"/>
        <w:rPr>
          <w:sz w:val="26"/>
          <w:szCs w:val="26"/>
        </w:rPr>
      </w:pPr>
      <w:r w:rsidRPr="00972EB7">
        <w:rPr>
          <w:i/>
          <w:sz w:val="26"/>
          <w:szCs w:val="26"/>
        </w:rPr>
        <w:t>Test Case 1.4: Add product in detail product page</w:t>
      </w:r>
    </w:p>
    <w:p w14:paraId="474EC2C4" w14:textId="77777777" w:rsidR="00972EB7" w:rsidRPr="00972EB7" w:rsidRDefault="00972EB7">
      <w:pPr>
        <w:pStyle w:val="ListParagraph"/>
        <w:numPr>
          <w:ilvl w:val="0"/>
          <w:numId w:val="126"/>
        </w:numPr>
        <w:tabs>
          <w:tab w:val="left" w:pos="1620"/>
        </w:tabs>
        <w:spacing w:before="0" w:after="160" w:line="360" w:lineRule="auto"/>
        <w:ind w:left="1710"/>
        <w:jc w:val="both"/>
        <w:rPr>
          <w:sz w:val="26"/>
          <w:szCs w:val="26"/>
        </w:rPr>
      </w:pPr>
      <w:r w:rsidRPr="00972EB7">
        <w:rPr>
          <w:sz w:val="26"/>
          <w:szCs w:val="26"/>
        </w:rPr>
        <w:t>Mô tả: Thêm sản phẩm vào giỏ hàng tại trang chi tiết sản phẩm.</w:t>
      </w:r>
    </w:p>
    <w:p w14:paraId="3392B85D" w14:textId="77777777" w:rsidR="00972EB7" w:rsidRPr="00972EB7" w:rsidRDefault="00972EB7">
      <w:pPr>
        <w:pStyle w:val="ListParagraph"/>
        <w:numPr>
          <w:ilvl w:val="0"/>
          <w:numId w:val="126"/>
        </w:numPr>
        <w:tabs>
          <w:tab w:val="left" w:pos="1620"/>
        </w:tabs>
        <w:spacing w:before="0" w:after="160" w:line="360" w:lineRule="auto"/>
        <w:ind w:left="1710"/>
        <w:jc w:val="both"/>
        <w:rPr>
          <w:sz w:val="26"/>
          <w:szCs w:val="26"/>
        </w:rPr>
      </w:pPr>
      <w:r w:rsidRPr="00972EB7">
        <w:rPr>
          <w:sz w:val="26"/>
          <w:szCs w:val="26"/>
        </w:rPr>
        <w:t>Tiền đề: Truy cập vào trang chi tiết của sản phẩm.</w:t>
      </w:r>
    </w:p>
    <w:p w14:paraId="1EB7957D" w14:textId="77777777" w:rsidR="00972EB7" w:rsidRPr="00972EB7" w:rsidRDefault="00972EB7">
      <w:pPr>
        <w:pStyle w:val="ListParagraph"/>
        <w:numPr>
          <w:ilvl w:val="0"/>
          <w:numId w:val="126"/>
        </w:numPr>
        <w:tabs>
          <w:tab w:val="left" w:pos="1620"/>
        </w:tabs>
        <w:spacing w:before="0" w:after="160" w:line="360" w:lineRule="auto"/>
        <w:ind w:left="1710"/>
        <w:jc w:val="both"/>
        <w:rPr>
          <w:sz w:val="26"/>
          <w:szCs w:val="26"/>
        </w:rPr>
      </w:pPr>
      <w:r w:rsidRPr="00972EB7">
        <w:rPr>
          <w:sz w:val="26"/>
          <w:szCs w:val="26"/>
        </w:rPr>
        <w:t>Bước thực hiện:</w:t>
      </w:r>
    </w:p>
    <w:p w14:paraId="03EE9DC0" w14:textId="77777777" w:rsidR="00972EB7" w:rsidRPr="00972EB7" w:rsidRDefault="00972EB7">
      <w:pPr>
        <w:pStyle w:val="ListParagraph"/>
        <w:numPr>
          <w:ilvl w:val="0"/>
          <w:numId w:val="145"/>
        </w:numPr>
        <w:tabs>
          <w:tab w:val="left" w:pos="2250"/>
        </w:tabs>
        <w:spacing w:before="0" w:after="160" w:line="360" w:lineRule="auto"/>
        <w:jc w:val="both"/>
        <w:rPr>
          <w:sz w:val="26"/>
          <w:szCs w:val="26"/>
        </w:rPr>
      </w:pPr>
      <w:r w:rsidRPr="00972EB7">
        <w:rPr>
          <w:sz w:val="26"/>
          <w:szCs w:val="26"/>
        </w:rPr>
        <w:lastRenderedPageBreak/>
        <w:t xml:space="preserve">Truy cập trang web theo đường dẫn: </w:t>
      </w:r>
      <w:hyperlink r:id="rId154" w:history="1">
        <w:r w:rsidRPr="00972EB7">
          <w:rPr>
            <w:rStyle w:val="Hyperlink"/>
            <w:color w:val="auto"/>
            <w:sz w:val="26"/>
            <w:szCs w:val="26"/>
            <w:u w:val="none"/>
          </w:rPr>
          <w:t>https://automationteststore.com/</w:t>
        </w:r>
      </w:hyperlink>
      <w:r w:rsidRPr="00972EB7">
        <w:rPr>
          <w:sz w:val="26"/>
          <w:szCs w:val="26"/>
        </w:rPr>
        <w:t>.</w:t>
      </w:r>
    </w:p>
    <w:p w14:paraId="74269135" w14:textId="77777777" w:rsidR="00972EB7" w:rsidRPr="00972EB7" w:rsidRDefault="00972EB7">
      <w:pPr>
        <w:pStyle w:val="ListParagraph"/>
        <w:numPr>
          <w:ilvl w:val="0"/>
          <w:numId w:val="145"/>
        </w:numPr>
        <w:tabs>
          <w:tab w:val="left" w:pos="2250"/>
        </w:tabs>
        <w:spacing w:before="0" w:after="160" w:line="360" w:lineRule="auto"/>
        <w:jc w:val="both"/>
        <w:rPr>
          <w:sz w:val="26"/>
          <w:szCs w:val="26"/>
        </w:rPr>
      </w:pPr>
      <w:r w:rsidRPr="00972EB7">
        <w:rPr>
          <w:sz w:val="26"/>
          <w:szCs w:val="26"/>
        </w:rPr>
        <w:t>Nhấn vào 1 sản phẩm bất kỳ để chuyển tiếp tới trang chi tiết sản phẩm.</w:t>
      </w:r>
    </w:p>
    <w:p w14:paraId="069DA2E1" w14:textId="77777777" w:rsidR="00972EB7" w:rsidRPr="00972EB7" w:rsidRDefault="00972EB7">
      <w:pPr>
        <w:pStyle w:val="ListParagraph"/>
        <w:numPr>
          <w:ilvl w:val="0"/>
          <w:numId w:val="145"/>
        </w:numPr>
        <w:tabs>
          <w:tab w:val="left" w:pos="2250"/>
        </w:tabs>
        <w:spacing w:before="0" w:after="160" w:line="360" w:lineRule="auto"/>
        <w:jc w:val="both"/>
        <w:rPr>
          <w:sz w:val="26"/>
          <w:szCs w:val="26"/>
        </w:rPr>
      </w:pPr>
      <w:r w:rsidRPr="00972EB7">
        <w:rPr>
          <w:sz w:val="26"/>
          <w:szCs w:val="26"/>
        </w:rPr>
        <w:t>Nhấn "Add to Cart".</w:t>
      </w:r>
    </w:p>
    <w:p w14:paraId="687E58B1" w14:textId="77777777" w:rsidR="00972EB7" w:rsidRPr="00972EB7" w:rsidRDefault="00972EB7">
      <w:pPr>
        <w:pStyle w:val="ListParagraph"/>
        <w:numPr>
          <w:ilvl w:val="0"/>
          <w:numId w:val="126"/>
        </w:numPr>
        <w:tabs>
          <w:tab w:val="left" w:pos="1620"/>
        </w:tabs>
        <w:spacing w:before="0" w:after="160" w:line="360" w:lineRule="auto"/>
        <w:ind w:left="1710"/>
        <w:jc w:val="both"/>
        <w:rPr>
          <w:sz w:val="26"/>
          <w:szCs w:val="26"/>
        </w:rPr>
      </w:pPr>
      <w:r w:rsidRPr="00972EB7">
        <w:rPr>
          <w:sz w:val="26"/>
          <w:szCs w:val="26"/>
        </w:rPr>
        <w:t>Kết quả mong đợi: Sản phẩm được thêm vào giỏ hàng và hiển thị thông báo xác nhận.</w:t>
      </w:r>
    </w:p>
    <w:p w14:paraId="521D7F07" w14:textId="77777777" w:rsidR="00972EB7" w:rsidRPr="00972EB7" w:rsidRDefault="00972EB7">
      <w:pPr>
        <w:pStyle w:val="ListParagraph"/>
        <w:numPr>
          <w:ilvl w:val="0"/>
          <w:numId w:val="124"/>
        </w:numPr>
        <w:tabs>
          <w:tab w:val="left" w:pos="1620"/>
        </w:tabs>
        <w:spacing w:before="0" w:after="160" w:line="360" w:lineRule="auto"/>
        <w:jc w:val="both"/>
        <w:rPr>
          <w:sz w:val="26"/>
          <w:szCs w:val="26"/>
        </w:rPr>
      </w:pPr>
      <w:r w:rsidRPr="00972EB7">
        <w:rPr>
          <w:i/>
          <w:sz w:val="26"/>
          <w:szCs w:val="26"/>
        </w:rPr>
        <w:t>Test Case 1.5: Add product need contact to order</w:t>
      </w:r>
    </w:p>
    <w:p w14:paraId="509F0BA1" w14:textId="77777777" w:rsidR="00972EB7" w:rsidRPr="00972EB7" w:rsidRDefault="00972EB7">
      <w:pPr>
        <w:pStyle w:val="ListParagraph"/>
        <w:numPr>
          <w:ilvl w:val="0"/>
          <w:numId w:val="126"/>
        </w:numPr>
        <w:tabs>
          <w:tab w:val="left" w:pos="1620"/>
        </w:tabs>
        <w:spacing w:before="0" w:after="160" w:line="360" w:lineRule="auto"/>
        <w:ind w:left="1710"/>
        <w:jc w:val="both"/>
        <w:rPr>
          <w:sz w:val="26"/>
          <w:szCs w:val="26"/>
        </w:rPr>
      </w:pPr>
      <w:r w:rsidRPr="00972EB7">
        <w:rPr>
          <w:sz w:val="26"/>
          <w:szCs w:val="26"/>
        </w:rPr>
        <w:t>Mô tả: Thêm sản phẩm cần phải liên hệ để đặt hàng.</w:t>
      </w:r>
    </w:p>
    <w:p w14:paraId="008E0266" w14:textId="77777777" w:rsidR="00972EB7" w:rsidRPr="00972EB7" w:rsidRDefault="00972EB7">
      <w:pPr>
        <w:pStyle w:val="ListParagraph"/>
        <w:numPr>
          <w:ilvl w:val="0"/>
          <w:numId w:val="126"/>
        </w:numPr>
        <w:tabs>
          <w:tab w:val="left" w:pos="1620"/>
        </w:tabs>
        <w:spacing w:before="0" w:after="160" w:line="360" w:lineRule="auto"/>
        <w:ind w:left="1710"/>
        <w:jc w:val="both"/>
        <w:rPr>
          <w:sz w:val="26"/>
          <w:szCs w:val="26"/>
        </w:rPr>
      </w:pPr>
      <w:r w:rsidRPr="00972EB7">
        <w:rPr>
          <w:sz w:val="26"/>
          <w:szCs w:val="26"/>
        </w:rPr>
        <w:t>Tiền đề: Có ít nhất 1 sản phẩm cần phải liên hệ để đặt hàng.</w:t>
      </w:r>
    </w:p>
    <w:p w14:paraId="62FEAD8A" w14:textId="77777777" w:rsidR="00972EB7" w:rsidRPr="00972EB7" w:rsidRDefault="00972EB7">
      <w:pPr>
        <w:pStyle w:val="ListParagraph"/>
        <w:numPr>
          <w:ilvl w:val="0"/>
          <w:numId w:val="126"/>
        </w:numPr>
        <w:tabs>
          <w:tab w:val="left" w:pos="1620"/>
        </w:tabs>
        <w:spacing w:before="0" w:after="160" w:line="360" w:lineRule="auto"/>
        <w:ind w:left="1710"/>
        <w:jc w:val="both"/>
        <w:rPr>
          <w:sz w:val="26"/>
          <w:szCs w:val="26"/>
        </w:rPr>
      </w:pPr>
      <w:r w:rsidRPr="00972EB7">
        <w:rPr>
          <w:sz w:val="26"/>
          <w:szCs w:val="26"/>
        </w:rPr>
        <w:t>Bước thực hiện:</w:t>
      </w:r>
    </w:p>
    <w:p w14:paraId="5F546099" w14:textId="77777777" w:rsidR="00972EB7" w:rsidRPr="00972EB7" w:rsidRDefault="00972EB7">
      <w:pPr>
        <w:pStyle w:val="ListParagraph"/>
        <w:numPr>
          <w:ilvl w:val="0"/>
          <w:numId w:val="146"/>
        </w:numPr>
        <w:tabs>
          <w:tab w:val="left" w:pos="2250"/>
        </w:tabs>
        <w:spacing w:before="0" w:after="160" w:line="360" w:lineRule="auto"/>
        <w:jc w:val="both"/>
        <w:rPr>
          <w:sz w:val="26"/>
          <w:szCs w:val="26"/>
        </w:rPr>
      </w:pPr>
      <w:r w:rsidRPr="00972EB7">
        <w:rPr>
          <w:sz w:val="26"/>
          <w:szCs w:val="26"/>
        </w:rPr>
        <w:t xml:space="preserve">Truy cập trang web theo đường dẫn: </w:t>
      </w:r>
      <w:hyperlink r:id="rId155" w:history="1">
        <w:r w:rsidRPr="00972EB7">
          <w:rPr>
            <w:rStyle w:val="Hyperlink"/>
            <w:color w:val="auto"/>
            <w:sz w:val="26"/>
            <w:szCs w:val="26"/>
            <w:u w:val="none"/>
          </w:rPr>
          <w:t>https://automationteststore.com/</w:t>
        </w:r>
      </w:hyperlink>
      <w:r w:rsidRPr="00972EB7">
        <w:rPr>
          <w:sz w:val="26"/>
          <w:szCs w:val="26"/>
        </w:rPr>
        <w:t>.</w:t>
      </w:r>
    </w:p>
    <w:p w14:paraId="430AAE3D" w14:textId="77777777" w:rsidR="00972EB7" w:rsidRPr="00972EB7" w:rsidRDefault="00972EB7">
      <w:pPr>
        <w:pStyle w:val="ListParagraph"/>
        <w:numPr>
          <w:ilvl w:val="0"/>
          <w:numId w:val="146"/>
        </w:numPr>
        <w:tabs>
          <w:tab w:val="left" w:pos="2250"/>
        </w:tabs>
        <w:spacing w:before="0" w:after="160" w:line="360" w:lineRule="auto"/>
        <w:jc w:val="both"/>
        <w:rPr>
          <w:sz w:val="26"/>
          <w:szCs w:val="26"/>
        </w:rPr>
      </w:pPr>
      <w:r w:rsidRPr="00972EB7">
        <w:rPr>
          <w:sz w:val="26"/>
          <w:szCs w:val="26"/>
        </w:rPr>
        <w:t>Truy cập vào danh mục “MAKEUP”</w:t>
      </w:r>
    </w:p>
    <w:p w14:paraId="0BCB4024" w14:textId="77777777" w:rsidR="00972EB7" w:rsidRPr="00972EB7" w:rsidRDefault="00972EB7">
      <w:pPr>
        <w:pStyle w:val="ListParagraph"/>
        <w:numPr>
          <w:ilvl w:val="0"/>
          <w:numId w:val="146"/>
        </w:numPr>
        <w:tabs>
          <w:tab w:val="left" w:pos="2250"/>
        </w:tabs>
        <w:spacing w:before="0" w:after="160" w:line="360" w:lineRule="auto"/>
        <w:jc w:val="both"/>
        <w:rPr>
          <w:sz w:val="26"/>
          <w:szCs w:val="26"/>
        </w:rPr>
      </w:pPr>
      <w:r w:rsidRPr="00972EB7">
        <w:rPr>
          <w:sz w:val="26"/>
          <w:szCs w:val="26"/>
        </w:rPr>
        <w:t>Chọn sản phẩm ‘</w:t>
      </w:r>
      <w:r w:rsidRPr="00972EB7">
        <w:rPr>
          <w:caps/>
          <w:sz w:val="26"/>
          <w:szCs w:val="26"/>
          <w:shd w:val="clear" w:color="auto" w:fill="FFFFFF"/>
        </w:rPr>
        <w:t>L'EXTRÊME INSTANT EXTENSIONS LENGTHENING MASCARA</w:t>
      </w:r>
      <w:r w:rsidRPr="00972EB7">
        <w:rPr>
          <w:sz w:val="26"/>
          <w:szCs w:val="26"/>
        </w:rPr>
        <w:t>’</w:t>
      </w:r>
    </w:p>
    <w:p w14:paraId="0F6860B9" w14:textId="77777777" w:rsidR="00972EB7" w:rsidRPr="00972EB7" w:rsidRDefault="00972EB7">
      <w:pPr>
        <w:pStyle w:val="ListParagraph"/>
        <w:numPr>
          <w:ilvl w:val="0"/>
          <w:numId w:val="146"/>
        </w:numPr>
        <w:tabs>
          <w:tab w:val="left" w:pos="2250"/>
        </w:tabs>
        <w:spacing w:before="0" w:after="160" w:line="360" w:lineRule="auto"/>
        <w:jc w:val="both"/>
        <w:rPr>
          <w:sz w:val="26"/>
          <w:szCs w:val="26"/>
        </w:rPr>
      </w:pPr>
      <w:r w:rsidRPr="00972EB7">
        <w:rPr>
          <w:sz w:val="26"/>
          <w:szCs w:val="26"/>
        </w:rPr>
        <w:t>Nhấn "Call To Order".</w:t>
      </w:r>
    </w:p>
    <w:p w14:paraId="3253632A" w14:textId="77777777" w:rsidR="00972EB7" w:rsidRPr="00972EB7" w:rsidRDefault="00972EB7">
      <w:pPr>
        <w:pStyle w:val="ListParagraph"/>
        <w:numPr>
          <w:ilvl w:val="0"/>
          <w:numId w:val="146"/>
        </w:numPr>
        <w:tabs>
          <w:tab w:val="left" w:pos="2250"/>
        </w:tabs>
        <w:spacing w:before="0" w:after="160" w:line="360" w:lineRule="auto"/>
        <w:jc w:val="both"/>
        <w:rPr>
          <w:sz w:val="26"/>
          <w:szCs w:val="26"/>
        </w:rPr>
      </w:pPr>
      <w:r w:rsidRPr="00972EB7">
        <w:rPr>
          <w:sz w:val="26"/>
          <w:szCs w:val="26"/>
        </w:rPr>
        <w:t>Điền thông tin vào các vào các trường nhập dữ liệu First Name = ‘Tuan’, email = ‘phamtuan111203@gmail.com’, Enquiry = ‘2 items’</w:t>
      </w:r>
    </w:p>
    <w:p w14:paraId="44100073" w14:textId="77777777" w:rsidR="00972EB7" w:rsidRPr="00972EB7" w:rsidRDefault="00972EB7">
      <w:pPr>
        <w:pStyle w:val="ListParagraph"/>
        <w:numPr>
          <w:ilvl w:val="0"/>
          <w:numId w:val="146"/>
        </w:numPr>
        <w:tabs>
          <w:tab w:val="left" w:pos="2250"/>
        </w:tabs>
        <w:spacing w:before="0" w:after="160" w:line="360" w:lineRule="auto"/>
        <w:jc w:val="both"/>
        <w:rPr>
          <w:sz w:val="26"/>
          <w:szCs w:val="26"/>
        </w:rPr>
      </w:pPr>
      <w:r w:rsidRPr="00972EB7">
        <w:rPr>
          <w:sz w:val="26"/>
          <w:szCs w:val="26"/>
        </w:rPr>
        <w:t>Nhấn nút submit</w:t>
      </w:r>
    </w:p>
    <w:p w14:paraId="2B616FDA" w14:textId="7FC71A3E" w:rsidR="00972EB7" w:rsidRPr="00972EB7" w:rsidRDefault="00972EB7">
      <w:pPr>
        <w:pStyle w:val="ListParagraph"/>
        <w:numPr>
          <w:ilvl w:val="0"/>
          <w:numId w:val="126"/>
        </w:numPr>
        <w:tabs>
          <w:tab w:val="left" w:pos="1620"/>
        </w:tabs>
        <w:spacing w:before="0" w:after="160" w:line="360" w:lineRule="auto"/>
        <w:ind w:left="1710"/>
        <w:jc w:val="both"/>
        <w:rPr>
          <w:sz w:val="26"/>
          <w:szCs w:val="26"/>
        </w:rPr>
      </w:pPr>
      <w:r w:rsidRPr="00972EB7">
        <w:rPr>
          <w:sz w:val="26"/>
          <w:szCs w:val="26"/>
        </w:rPr>
        <w:t>Kết quả mong đợi: Hiển thị thông báo xác nhận.</w:t>
      </w:r>
    </w:p>
    <w:p w14:paraId="540CB544" w14:textId="77777777" w:rsidR="00972EB7" w:rsidRPr="00972EB7" w:rsidRDefault="00972EB7">
      <w:pPr>
        <w:pStyle w:val="ListParagraph"/>
        <w:numPr>
          <w:ilvl w:val="0"/>
          <w:numId w:val="123"/>
        </w:numPr>
        <w:spacing w:before="0" w:after="160" w:line="360" w:lineRule="auto"/>
        <w:ind w:left="630"/>
        <w:jc w:val="both"/>
        <w:rPr>
          <w:b/>
          <w:sz w:val="26"/>
          <w:szCs w:val="26"/>
        </w:rPr>
      </w:pPr>
      <w:r w:rsidRPr="00972EB7">
        <w:rPr>
          <w:b/>
          <w:sz w:val="26"/>
          <w:szCs w:val="26"/>
        </w:rPr>
        <w:t>Thêm sản phẩm cùng loại</w:t>
      </w:r>
    </w:p>
    <w:p w14:paraId="0692DEF4" w14:textId="77777777" w:rsidR="00972EB7" w:rsidRPr="00972EB7" w:rsidRDefault="00972EB7">
      <w:pPr>
        <w:pStyle w:val="ListParagraph"/>
        <w:numPr>
          <w:ilvl w:val="0"/>
          <w:numId w:val="124"/>
        </w:numPr>
        <w:spacing w:before="0" w:after="160" w:line="360" w:lineRule="auto"/>
        <w:jc w:val="both"/>
        <w:rPr>
          <w:i/>
          <w:sz w:val="26"/>
          <w:szCs w:val="26"/>
        </w:rPr>
      </w:pPr>
      <w:r w:rsidRPr="00972EB7">
        <w:rPr>
          <w:i/>
          <w:sz w:val="26"/>
          <w:szCs w:val="26"/>
        </w:rPr>
        <w:t>Test Case 2.1: Add product of the same type to the cart</w:t>
      </w:r>
    </w:p>
    <w:p w14:paraId="4B7FE3AC" w14:textId="77777777" w:rsidR="00972EB7" w:rsidRPr="00972EB7" w:rsidRDefault="00972EB7">
      <w:pPr>
        <w:pStyle w:val="ListParagraph"/>
        <w:numPr>
          <w:ilvl w:val="0"/>
          <w:numId w:val="127"/>
        </w:numPr>
        <w:spacing w:before="0" w:after="160" w:line="360" w:lineRule="auto"/>
        <w:ind w:left="1710"/>
        <w:jc w:val="both"/>
        <w:rPr>
          <w:sz w:val="26"/>
          <w:szCs w:val="26"/>
        </w:rPr>
      </w:pPr>
      <w:r w:rsidRPr="00972EB7">
        <w:rPr>
          <w:sz w:val="26"/>
          <w:szCs w:val="26"/>
        </w:rPr>
        <w:t>Mô tả: Thêm sản phẩm cùng loại đã có trong giỏ hàng.</w:t>
      </w:r>
    </w:p>
    <w:p w14:paraId="044E1DB2" w14:textId="77777777" w:rsidR="00972EB7" w:rsidRPr="00972EB7" w:rsidRDefault="00972EB7">
      <w:pPr>
        <w:pStyle w:val="ListParagraph"/>
        <w:numPr>
          <w:ilvl w:val="0"/>
          <w:numId w:val="127"/>
        </w:numPr>
        <w:spacing w:before="0" w:after="160" w:line="360" w:lineRule="auto"/>
        <w:ind w:left="1710"/>
        <w:jc w:val="both"/>
        <w:rPr>
          <w:sz w:val="26"/>
          <w:szCs w:val="26"/>
        </w:rPr>
      </w:pPr>
      <w:r w:rsidRPr="00972EB7">
        <w:rPr>
          <w:sz w:val="26"/>
          <w:szCs w:val="26"/>
        </w:rPr>
        <w:t>Tiền đề: Giỏ hàng đã có sản phẩm loại đó.</w:t>
      </w:r>
    </w:p>
    <w:p w14:paraId="43D5F1D5" w14:textId="77777777" w:rsidR="00972EB7" w:rsidRPr="00972EB7" w:rsidRDefault="00972EB7">
      <w:pPr>
        <w:pStyle w:val="ListParagraph"/>
        <w:numPr>
          <w:ilvl w:val="0"/>
          <w:numId w:val="127"/>
        </w:numPr>
        <w:spacing w:before="0" w:after="160" w:line="360" w:lineRule="auto"/>
        <w:ind w:left="1710"/>
        <w:jc w:val="both"/>
        <w:rPr>
          <w:sz w:val="26"/>
          <w:szCs w:val="26"/>
        </w:rPr>
      </w:pPr>
      <w:r w:rsidRPr="00972EB7">
        <w:rPr>
          <w:sz w:val="26"/>
          <w:szCs w:val="26"/>
        </w:rPr>
        <w:t>Bước thực hiện:</w:t>
      </w:r>
    </w:p>
    <w:p w14:paraId="01AB4CC1" w14:textId="77777777" w:rsidR="00972EB7" w:rsidRPr="00972EB7" w:rsidRDefault="00972EB7">
      <w:pPr>
        <w:pStyle w:val="ListParagraph"/>
        <w:numPr>
          <w:ilvl w:val="0"/>
          <w:numId w:val="147"/>
        </w:numPr>
        <w:spacing w:before="0" w:after="160" w:line="360" w:lineRule="auto"/>
        <w:jc w:val="both"/>
        <w:rPr>
          <w:sz w:val="26"/>
          <w:szCs w:val="26"/>
        </w:rPr>
      </w:pPr>
      <w:r w:rsidRPr="00972EB7">
        <w:rPr>
          <w:sz w:val="26"/>
          <w:szCs w:val="26"/>
        </w:rPr>
        <w:t xml:space="preserve">Truy cập trang web theo đường dẫn: </w:t>
      </w:r>
      <w:hyperlink r:id="rId156" w:history="1">
        <w:r w:rsidRPr="00972EB7">
          <w:rPr>
            <w:rStyle w:val="Hyperlink"/>
            <w:color w:val="auto"/>
            <w:sz w:val="26"/>
            <w:szCs w:val="26"/>
            <w:u w:val="none"/>
          </w:rPr>
          <w:t>https://automationteststore.com/</w:t>
        </w:r>
      </w:hyperlink>
      <w:r w:rsidRPr="00972EB7">
        <w:rPr>
          <w:sz w:val="26"/>
          <w:szCs w:val="26"/>
        </w:rPr>
        <w:t>.</w:t>
      </w:r>
    </w:p>
    <w:p w14:paraId="23AC2975" w14:textId="77777777" w:rsidR="00972EB7" w:rsidRPr="00972EB7" w:rsidRDefault="00972EB7">
      <w:pPr>
        <w:pStyle w:val="ListParagraph"/>
        <w:numPr>
          <w:ilvl w:val="0"/>
          <w:numId w:val="147"/>
        </w:numPr>
        <w:spacing w:before="0" w:after="160" w:line="360" w:lineRule="auto"/>
        <w:jc w:val="both"/>
        <w:rPr>
          <w:sz w:val="26"/>
          <w:szCs w:val="26"/>
        </w:rPr>
      </w:pPr>
      <w:r w:rsidRPr="00972EB7">
        <w:rPr>
          <w:sz w:val="26"/>
          <w:szCs w:val="26"/>
        </w:rPr>
        <w:lastRenderedPageBreak/>
        <w:t>Chọn sản phẩm bất kỳ.</w:t>
      </w:r>
    </w:p>
    <w:p w14:paraId="1EBF40D4" w14:textId="77777777" w:rsidR="00972EB7" w:rsidRPr="00972EB7" w:rsidRDefault="00972EB7">
      <w:pPr>
        <w:pStyle w:val="ListParagraph"/>
        <w:numPr>
          <w:ilvl w:val="0"/>
          <w:numId w:val="147"/>
        </w:numPr>
        <w:spacing w:before="0" w:after="160" w:line="360" w:lineRule="auto"/>
        <w:jc w:val="both"/>
        <w:rPr>
          <w:sz w:val="26"/>
          <w:szCs w:val="26"/>
        </w:rPr>
      </w:pPr>
      <w:r w:rsidRPr="00972EB7">
        <w:rPr>
          <w:sz w:val="26"/>
          <w:szCs w:val="26"/>
        </w:rPr>
        <w:t>Nhấn "Add to Cart" 2 lần</w:t>
      </w:r>
    </w:p>
    <w:p w14:paraId="2A26CEE6" w14:textId="77777777" w:rsidR="00972EB7" w:rsidRPr="00972EB7" w:rsidRDefault="00972EB7">
      <w:pPr>
        <w:pStyle w:val="ListParagraph"/>
        <w:numPr>
          <w:ilvl w:val="0"/>
          <w:numId w:val="127"/>
        </w:numPr>
        <w:spacing w:before="0" w:after="160" w:line="360" w:lineRule="auto"/>
        <w:ind w:left="1710"/>
        <w:jc w:val="both"/>
        <w:rPr>
          <w:sz w:val="26"/>
          <w:szCs w:val="26"/>
        </w:rPr>
      </w:pPr>
      <w:r w:rsidRPr="00972EB7">
        <w:rPr>
          <w:sz w:val="26"/>
          <w:szCs w:val="26"/>
        </w:rPr>
        <w:t>Kết quả mong đợi: Số lượng sản phẩm trong giỏ hàng được cập nhật chính xác.</w:t>
      </w:r>
    </w:p>
    <w:p w14:paraId="2DDC04C7" w14:textId="77777777" w:rsidR="00972EB7" w:rsidRPr="00972EB7" w:rsidRDefault="00972EB7">
      <w:pPr>
        <w:pStyle w:val="ListParagraph"/>
        <w:numPr>
          <w:ilvl w:val="0"/>
          <w:numId w:val="124"/>
        </w:numPr>
        <w:spacing w:before="0" w:after="160" w:line="360" w:lineRule="auto"/>
        <w:jc w:val="both"/>
        <w:rPr>
          <w:i/>
          <w:sz w:val="26"/>
          <w:szCs w:val="26"/>
        </w:rPr>
      </w:pPr>
      <w:r w:rsidRPr="00972EB7">
        <w:rPr>
          <w:i/>
          <w:sz w:val="26"/>
          <w:szCs w:val="26"/>
        </w:rPr>
        <w:t>Test Case 2.2: Add product with quantity = 0</w:t>
      </w:r>
    </w:p>
    <w:p w14:paraId="6CB01B1C" w14:textId="77777777" w:rsidR="00972EB7" w:rsidRPr="00972EB7" w:rsidRDefault="00972EB7">
      <w:pPr>
        <w:pStyle w:val="ListParagraph"/>
        <w:numPr>
          <w:ilvl w:val="0"/>
          <w:numId w:val="128"/>
        </w:numPr>
        <w:spacing w:before="0" w:after="160" w:line="360" w:lineRule="auto"/>
        <w:ind w:left="1710"/>
        <w:jc w:val="both"/>
        <w:rPr>
          <w:sz w:val="26"/>
          <w:szCs w:val="26"/>
        </w:rPr>
      </w:pPr>
      <w:r w:rsidRPr="00972EB7">
        <w:rPr>
          <w:sz w:val="26"/>
          <w:szCs w:val="26"/>
        </w:rPr>
        <w:t>Mô tả: Thêm sản phẩm cùng loại với số lượng bằng 0.</w:t>
      </w:r>
    </w:p>
    <w:p w14:paraId="3B0CF2B0" w14:textId="77777777" w:rsidR="00972EB7" w:rsidRPr="00972EB7" w:rsidRDefault="00972EB7">
      <w:pPr>
        <w:pStyle w:val="ListParagraph"/>
        <w:numPr>
          <w:ilvl w:val="0"/>
          <w:numId w:val="128"/>
        </w:numPr>
        <w:spacing w:before="0" w:after="160" w:line="360" w:lineRule="auto"/>
        <w:ind w:left="1710"/>
        <w:jc w:val="both"/>
        <w:rPr>
          <w:sz w:val="26"/>
          <w:szCs w:val="26"/>
        </w:rPr>
      </w:pPr>
      <w:r w:rsidRPr="00972EB7">
        <w:rPr>
          <w:sz w:val="26"/>
          <w:szCs w:val="26"/>
        </w:rPr>
        <w:t>Tiền đề: Giỏ hàng đã có sản phẩm loại đó.</w:t>
      </w:r>
    </w:p>
    <w:p w14:paraId="7AC72AF7" w14:textId="77777777" w:rsidR="00972EB7" w:rsidRPr="00972EB7" w:rsidRDefault="00972EB7">
      <w:pPr>
        <w:pStyle w:val="ListParagraph"/>
        <w:numPr>
          <w:ilvl w:val="0"/>
          <w:numId w:val="128"/>
        </w:numPr>
        <w:spacing w:before="0" w:after="160" w:line="360" w:lineRule="auto"/>
        <w:ind w:left="1710"/>
        <w:jc w:val="both"/>
        <w:rPr>
          <w:sz w:val="26"/>
          <w:szCs w:val="26"/>
        </w:rPr>
      </w:pPr>
      <w:r w:rsidRPr="00972EB7">
        <w:rPr>
          <w:sz w:val="26"/>
          <w:szCs w:val="26"/>
        </w:rPr>
        <w:t>Bước thực hiện:</w:t>
      </w:r>
    </w:p>
    <w:p w14:paraId="45C84E8D" w14:textId="77777777" w:rsidR="00972EB7" w:rsidRPr="00972EB7" w:rsidRDefault="00972EB7">
      <w:pPr>
        <w:pStyle w:val="ListParagraph"/>
        <w:numPr>
          <w:ilvl w:val="0"/>
          <w:numId w:val="148"/>
        </w:numPr>
        <w:spacing w:before="0" w:after="160" w:line="360" w:lineRule="auto"/>
        <w:jc w:val="both"/>
        <w:rPr>
          <w:sz w:val="26"/>
          <w:szCs w:val="26"/>
        </w:rPr>
      </w:pPr>
      <w:r w:rsidRPr="00972EB7">
        <w:rPr>
          <w:sz w:val="26"/>
          <w:szCs w:val="26"/>
        </w:rPr>
        <w:t xml:space="preserve">Truy cập trang web theo đường dẫn: </w:t>
      </w:r>
      <w:hyperlink r:id="rId157" w:history="1">
        <w:r w:rsidRPr="00972EB7">
          <w:rPr>
            <w:rStyle w:val="Hyperlink"/>
            <w:color w:val="auto"/>
            <w:sz w:val="26"/>
            <w:szCs w:val="26"/>
            <w:u w:val="none"/>
          </w:rPr>
          <w:t>https://automationteststore.com/</w:t>
        </w:r>
      </w:hyperlink>
      <w:r w:rsidRPr="00972EB7">
        <w:rPr>
          <w:sz w:val="26"/>
          <w:szCs w:val="26"/>
        </w:rPr>
        <w:t>.</w:t>
      </w:r>
    </w:p>
    <w:p w14:paraId="307A44C6" w14:textId="77777777" w:rsidR="00972EB7" w:rsidRPr="00972EB7" w:rsidRDefault="00972EB7">
      <w:pPr>
        <w:pStyle w:val="ListParagraph"/>
        <w:numPr>
          <w:ilvl w:val="0"/>
          <w:numId w:val="148"/>
        </w:numPr>
        <w:spacing w:before="0" w:after="160" w:line="360" w:lineRule="auto"/>
        <w:jc w:val="both"/>
        <w:rPr>
          <w:sz w:val="26"/>
          <w:szCs w:val="26"/>
        </w:rPr>
      </w:pPr>
      <w:r w:rsidRPr="00972EB7">
        <w:rPr>
          <w:sz w:val="26"/>
          <w:szCs w:val="26"/>
        </w:rPr>
        <w:t>Truy cập vào trang chi tiết của 1 sản phẩm bất kỳ.</w:t>
      </w:r>
    </w:p>
    <w:p w14:paraId="5DAD39B1" w14:textId="77777777" w:rsidR="00972EB7" w:rsidRPr="00972EB7" w:rsidRDefault="00972EB7">
      <w:pPr>
        <w:pStyle w:val="ListParagraph"/>
        <w:numPr>
          <w:ilvl w:val="0"/>
          <w:numId w:val="148"/>
        </w:numPr>
        <w:spacing w:before="0" w:after="160" w:line="360" w:lineRule="auto"/>
        <w:jc w:val="both"/>
        <w:rPr>
          <w:sz w:val="26"/>
          <w:szCs w:val="26"/>
        </w:rPr>
      </w:pPr>
      <w:r w:rsidRPr="00972EB7">
        <w:rPr>
          <w:sz w:val="26"/>
          <w:szCs w:val="26"/>
        </w:rPr>
        <w:t>Thay đổi số lượng sản phẩm thành 0.</w:t>
      </w:r>
    </w:p>
    <w:p w14:paraId="598B2C5E" w14:textId="77777777" w:rsidR="00972EB7" w:rsidRPr="00972EB7" w:rsidRDefault="00972EB7">
      <w:pPr>
        <w:pStyle w:val="ListParagraph"/>
        <w:numPr>
          <w:ilvl w:val="0"/>
          <w:numId w:val="148"/>
        </w:numPr>
        <w:spacing w:before="0" w:after="160" w:line="360" w:lineRule="auto"/>
        <w:jc w:val="both"/>
        <w:rPr>
          <w:sz w:val="26"/>
          <w:szCs w:val="26"/>
        </w:rPr>
      </w:pPr>
      <w:r w:rsidRPr="00972EB7">
        <w:rPr>
          <w:sz w:val="26"/>
          <w:szCs w:val="26"/>
        </w:rPr>
        <w:t>Nhấn "Add to Cart".</w:t>
      </w:r>
    </w:p>
    <w:p w14:paraId="4B31EFA9" w14:textId="77777777" w:rsidR="00972EB7" w:rsidRPr="00972EB7" w:rsidRDefault="00972EB7">
      <w:pPr>
        <w:pStyle w:val="ListParagraph"/>
        <w:numPr>
          <w:ilvl w:val="0"/>
          <w:numId w:val="128"/>
        </w:numPr>
        <w:spacing w:before="0" w:after="160" w:line="360" w:lineRule="auto"/>
        <w:ind w:left="1710"/>
        <w:jc w:val="both"/>
        <w:rPr>
          <w:sz w:val="26"/>
          <w:szCs w:val="26"/>
        </w:rPr>
      </w:pPr>
      <w:r w:rsidRPr="00972EB7">
        <w:rPr>
          <w:sz w:val="26"/>
          <w:szCs w:val="26"/>
        </w:rPr>
        <w:t>Kết quả mong đợi: Hiển thị thông báo lỗi "Số lượng không hợp lệ".</w:t>
      </w:r>
    </w:p>
    <w:p w14:paraId="55C3F43E" w14:textId="77777777" w:rsidR="00972EB7" w:rsidRPr="00972EB7" w:rsidRDefault="00972EB7">
      <w:pPr>
        <w:pStyle w:val="ListParagraph"/>
        <w:numPr>
          <w:ilvl w:val="0"/>
          <w:numId w:val="123"/>
        </w:numPr>
        <w:spacing w:before="0" w:after="160" w:line="360" w:lineRule="auto"/>
        <w:jc w:val="both"/>
        <w:rPr>
          <w:b/>
          <w:sz w:val="26"/>
          <w:szCs w:val="26"/>
        </w:rPr>
      </w:pPr>
      <w:r w:rsidRPr="00972EB7">
        <w:rPr>
          <w:b/>
          <w:sz w:val="26"/>
          <w:szCs w:val="26"/>
        </w:rPr>
        <w:t>Thêm một sản phẩm khác loại</w:t>
      </w:r>
    </w:p>
    <w:p w14:paraId="597DE429" w14:textId="77777777" w:rsidR="00972EB7" w:rsidRPr="00972EB7" w:rsidRDefault="00972EB7">
      <w:pPr>
        <w:pStyle w:val="ListParagraph"/>
        <w:numPr>
          <w:ilvl w:val="0"/>
          <w:numId w:val="124"/>
        </w:numPr>
        <w:spacing w:before="0" w:after="160" w:line="360" w:lineRule="auto"/>
        <w:jc w:val="both"/>
        <w:rPr>
          <w:i/>
          <w:sz w:val="26"/>
          <w:szCs w:val="26"/>
        </w:rPr>
      </w:pPr>
      <w:r w:rsidRPr="00972EB7">
        <w:rPr>
          <w:i/>
          <w:sz w:val="26"/>
          <w:szCs w:val="26"/>
        </w:rPr>
        <w:t>Test Case 3.1: Add different product to the cart</w:t>
      </w:r>
    </w:p>
    <w:p w14:paraId="4DA6D97A" w14:textId="77777777" w:rsidR="00972EB7" w:rsidRPr="00972EB7" w:rsidRDefault="00972EB7">
      <w:pPr>
        <w:pStyle w:val="ListParagraph"/>
        <w:numPr>
          <w:ilvl w:val="0"/>
          <w:numId w:val="129"/>
        </w:numPr>
        <w:tabs>
          <w:tab w:val="left" w:pos="900"/>
          <w:tab w:val="left" w:pos="990"/>
        </w:tabs>
        <w:spacing w:before="0" w:after="160" w:line="360" w:lineRule="auto"/>
        <w:ind w:left="1710"/>
        <w:jc w:val="both"/>
        <w:rPr>
          <w:sz w:val="26"/>
          <w:szCs w:val="26"/>
        </w:rPr>
      </w:pPr>
      <w:r w:rsidRPr="00972EB7">
        <w:rPr>
          <w:sz w:val="26"/>
          <w:szCs w:val="26"/>
        </w:rPr>
        <w:t>Mô tả: Thêm sản phẩm khác loại vào giỏ hàng.</w:t>
      </w:r>
    </w:p>
    <w:p w14:paraId="14F1FC55" w14:textId="77777777" w:rsidR="00972EB7" w:rsidRPr="00972EB7" w:rsidRDefault="00972EB7">
      <w:pPr>
        <w:pStyle w:val="ListParagraph"/>
        <w:numPr>
          <w:ilvl w:val="0"/>
          <w:numId w:val="129"/>
        </w:numPr>
        <w:tabs>
          <w:tab w:val="left" w:pos="900"/>
          <w:tab w:val="left" w:pos="990"/>
        </w:tabs>
        <w:spacing w:before="0" w:after="160" w:line="360" w:lineRule="auto"/>
        <w:ind w:left="1710"/>
        <w:jc w:val="both"/>
        <w:rPr>
          <w:sz w:val="26"/>
          <w:szCs w:val="26"/>
        </w:rPr>
      </w:pPr>
      <w:r w:rsidRPr="00972EB7">
        <w:rPr>
          <w:sz w:val="26"/>
          <w:szCs w:val="26"/>
        </w:rPr>
        <w:t>Tiền đề: Giỏ hàng có ít nhất một sản phẩm khác loại.</w:t>
      </w:r>
    </w:p>
    <w:p w14:paraId="226A08A5" w14:textId="77777777" w:rsidR="00972EB7" w:rsidRPr="00972EB7" w:rsidRDefault="00972EB7">
      <w:pPr>
        <w:pStyle w:val="ListParagraph"/>
        <w:numPr>
          <w:ilvl w:val="0"/>
          <w:numId w:val="129"/>
        </w:numPr>
        <w:tabs>
          <w:tab w:val="left" w:pos="900"/>
          <w:tab w:val="left" w:pos="990"/>
        </w:tabs>
        <w:spacing w:before="0" w:after="160" w:line="360" w:lineRule="auto"/>
        <w:ind w:left="1710"/>
        <w:jc w:val="both"/>
        <w:rPr>
          <w:sz w:val="26"/>
          <w:szCs w:val="26"/>
        </w:rPr>
      </w:pPr>
      <w:r w:rsidRPr="00972EB7">
        <w:rPr>
          <w:sz w:val="26"/>
          <w:szCs w:val="26"/>
        </w:rPr>
        <w:t>Bước thực hiện:</w:t>
      </w:r>
    </w:p>
    <w:p w14:paraId="58DA6B85" w14:textId="77777777" w:rsidR="00972EB7" w:rsidRPr="00972EB7" w:rsidRDefault="00972EB7">
      <w:pPr>
        <w:pStyle w:val="ListParagraph"/>
        <w:numPr>
          <w:ilvl w:val="0"/>
          <w:numId w:val="149"/>
        </w:numPr>
        <w:tabs>
          <w:tab w:val="left" w:pos="900"/>
          <w:tab w:val="left" w:pos="990"/>
        </w:tabs>
        <w:spacing w:before="0" w:after="160" w:line="360" w:lineRule="auto"/>
        <w:jc w:val="both"/>
        <w:rPr>
          <w:sz w:val="26"/>
          <w:szCs w:val="26"/>
        </w:rPr>
      </w:pPr>
      <w:r w:rsidRPr="00972EB7">
        <w:rPr>
          <w:sz w:val="26"/>
          <w:szCs w:val="26"/>
        </w:rPr>
        <w:t xml:space="preserve">Truy cập trang web theo đường dẫn: </w:t>
      </w:r>
      <w:hyperlink r:id="rId158" w:history="1">
        <w:r w:rsidRPr="00972EB7">
          <w:rPr>
            <w:rStyle w:val="Hyperlink"/>
            <w:color w:val="auto"/>
            <w:sz w:val="26"/>
            <w:szCs w:val="26"/>
            <w:u w:val="none"/>
          </w:rPr>
          <w:t>https://automationteststore.com/</w:t>
        </w:r>
      </w:hyperlink>
      <w:r w:rsidRPr="00972EB7">
        <w:rPr>
          <w:sz w:val="26"/>
          <w:szCs w:val="26"/>
        </w:rPr>
        <w:t>.</w:t>
      </w:r>
    </w:p>
    <w:p w14:paraId="4E5BB564" w14:textId="77777777" w:rsidR="00972EB7" w:rsidRPr="00972EB7" w:rsidRDefault="00972EB7">
      <w:pPr>
        <w:pStyle w:val="ListParagraph"/>
        <w:numPr>
          <w:ilvl w:val="0"/>
          <w:numId w:val="149"/>
        </w:numPr>
        <w:tabs>
          <w:tab w:val="left" w:pos="900"/>
          <w:tab w:val="left" w:pos="990"/>
        </w:tabs>
        <w:spacing w:before="0" w:after="160" w:line="360" w:lineRule="auto"/>
        <w:jc w:val="both"/>
        <w:rPr>
          <w:sz w:val="26"/>
          <w:szCs w:val="26"/>
        </w:rPr>
      </w:pPr>
      <w:r w:rsidRPr="00972EB7">
        <w:rPr>
          <w:sz w:val="26"/>
          <w:szCs w:val="26"/>
        </w:rPr>
        <w:t>Chọn 2 danh mục sản phẩm khác nhau</w:t>
      </w:r>
    </w:p>
    <w:p w14:paraId="2F4AA2A2" w14:textId="77777777" w:rsidR="00972EB7" w:rsidRPr="00972EB7" w:rsidRDefault="00972EB7">
      <w:pPr>
        <w:pStyle w:val="ListParagraph"/>
        <w:numPr>
          <w:ilvl w:val="0"/>
          <w:numId w:val="149"/>
        </w:numPr>
        <w:tabs>
          <w:tab w:val="left" w:pos="900"/>
          <w:tab w:val="left" w:pos="990"/>
        </w:tabs>
        <w:spacing w:before="0" w:after="160" w:line="360" w:lineRule="auto"/>
        <w:jc w:val="both"/>
        <w:rPr>
          <w:sz w:val="26"/>
          <w:szCs w:val="26"/>
        </w:rPr>
      </w:pPr>
      <w:r w:rsidRPr="00972EB7">
        <w:rPr>
          <w:sz w:val="26"/>
          <w:szCs w:val="26"/>
        </w:rPr>
        <w:t>Ở mỗi danh mục chọn bất kỳ 1 sản phẩm và nhấn “Add to Cart”.</w:t>
      </w:r>
    </w:p>
    <w:p w14:paraId="5D4DEA81" w14:textId="77777777" w:rsidR="00972EB7" w:rsidRPr="00972EB7" w:rsidRDefault="00972EB7">
      <w:pPr>
        <w:pStyle w:val="ListParagraph"/>
        <w:numPr>
          <w:ilvl w:val="0"/>
          <w:numId w:val="129"/>
        </w:numPr>
        <w:tabs>
          <w:tab w:val="left" w:pos="900"/>
          <w:tab w:val="left" w:pos="990"/>
        </w:tabs>
        <w:spacing w:before="0" w:after="160" w:line="360" w:lineRule="auto"/>
        <w:ind w:left="1710"/>
        <w:jc w:val="both"/>
        <w:rPr>
          <w:sz w:val="26"/>
          <w:szCs w:val="26"/>
        </w:rPr>
      </w:pPr>
      <w:r w:rsidRPr="00972EB7">
        <w:rPr>
          <w:sz w:val="26"/>
          <w:szCs w:val="26"/>
        </w:rPr>
        <w:t>Kết quả mong đợi: Sản phẩm mới được thêm vào giỏ hàng.</w:t>
      </w:r>
    </w:p>
    <w:p w14:paraId="112A45E9" w14:textId="77777777" w:rsidR="00972EB7" w:rsidRPr="00972EB7" w:rsidRDefault="00972EB7">
      <w:pPr>
        <w:pStyle w:val="ListParagraph"/>
        <w:numPr>
          <w:ilvl w:val="0"/>
          <w:numId w:val="123"/>
        </w:numPr>
        <w:spacing w:before="0" w:after="160" w:line="360" w:lineRule="auto"/>
        <w:jc w:val="both"/>
        <w:rPr>
          <w:b/>
          <w:sz w:val="26"/>
          <w:szCs w:val="26"/>
        </w:rPr>
      </w:pPr>
      <w:r w:rsidRPr="00972EB7">
        <w:rPr>
          <w:b/>
          <w:sz w:val="26"/>
          <w:szCs w:val="26"/>
        </w:rPr>
        <w:t>Cập nhập giỏ hàng</w:t>
      </w:r>
    </w:p>
    <w:p w14:paraId="1DC8B677" w14:textId="77777777" w:rsidR="00972EB7" w:rsidRPr="00972EB7" w:rsidRDefault="00972EB7">
      <w:pPr>
        <w:pStyle w:val="ListParagraph"/>
        <w:numPr>
          <w:ilvl w:val="0"/>
          <w:numId w:val="124"/>
        </w:numPr>
        <w:spacing w:before="0" w:after="160" w:line="360" w:lineRule="auto"/>
        <w:jc w:val="both"/>
        <w:rPr>
          <w:i/>
          <w:sz w:val="26"/>
          <w:szCs w:val="26"/>
        </w:rPr>
      </w:pPr>
      <w:r w:rsidRPr="00972EB7">
        <w:rPr>
          <w:i/>
          <w:sz w:val="26"/>
          <w:szCs w:val="26"/>
        </w:rPr>
        <w:t>Test Case 4.1: Update quantity success</w:t>
      </w:r>
    </w:p>
    <w:p w14:paraId="380CBD43" w14:textId="77777777" w:rsidR="00972EB7" w:rsidRPr="00972EB7" w:rsidRDefault="00972EB7">
      <w:pPr>
        <w:pStyle w:val="ListParagraph"/>
        <w:numPr>
          <w:ilvl w:val="0"/>
          <w:numId w:val="130"/>
        </w:numPr>
        <w:spacing w:before="0" w:after="160" w:line="360" w:lineRule="auto"/>
        <w:ind w:left="1710"/>
        <w:jc w:val="both"/>
        <w:rPr>
          <w:sz w:val="26"/>
          <w:szCs w:val="26"/>
        </w:rPr>
      </w:pPr>
      <w:r w:rsidRPr="00972EB7">
        <w:rPr>
          <w:sz w:val="26"/>
          <w:szCs w:val="26"/>
        </w:rPr>
        <w:t>Mô tả: Thay đổi số lượng sản phẩm hiện có trong giỏ hàng.</w:t>
      </w:r>
    </w:p>
    <w:p w14:paraId="5BC5787F" w14:textId="77777777" w:rsidR="00972EB7" w:rsidRPr="00972EB7" w:rsidRDefault="00972EB7">
      <w:pPr>
        <w:pStyle w:val="ListParagraph"/>
        <w:numPr>
          <w:ilvl w:val="0"/>
          <w:numId w:val="130"/>
        </w:numPr>
        <w:spacing w:before="0" w:after="160" w:line="360" w:lineRule="auto"/>
        <w:ind w:left="1710"/>
        <w:jc w:val="both"/>
        <w:rPr>
          <w:sz w:val="26"/>
          <w:szCs w:val="26"/>
        </w:rPr>
      </w:pPr>
      <w:r w:rsidRPr="00972EB7">
        <w:rPr>
          <w:sz w:val="26"/>
          <w:szCs w:val="26"/>
        </w:rPr>
        <w:t>Tiền đề: Giỏ hàng đã có sản phẩm.</w:t>
      </w:r>
    </w:p>
    <w:p w14:paraId="41AC9314" w14:textId="77777777" w:rsidR="00972EB7" w:rsidRPr="00972EB7" w:rsidRDefault="00972EB7">
      <w:pPr>
        <w:pStyle w:val="ListParagraph"/>
        <w:numPr>
          <w:ilvl w:val="0"/>
          <w:numId w:val="130"/>
        </w:numPr>
        <w:spacing w:before="0" w:after="160" w:line="360" w:lineRule="auto"/>
        <w:ind w:left="1710"/>
        <w:jc w:val="both"/>
        <w:rPr>
          <w:sz w:val="26"/>
          <w:szCs w:val="26"/>
        </w:rPr>
      </w:pPr>
      <w:r w:rsidRPr="00972EB7">
        <w:rPr>
          <w:sz w:val="26"/>
          <w:szCs w:val="26"/>
        </w:rPr>
        <w:lastRenderedPageBreak/>
        <w:t>Bước thực hiện:</w:t>
      </w:r>
    </w:p>
    <w:p w14:paraId="1493322C" w14:textId="77777777" w:rsidR="00972EB7" w:rsidRPr="00972EB7" w:rsidRDefault="00972EB7">
      <w:pPr>
        <w:pStyle w:val="ListParagraph"/>
        <w:numPr>
          <w:ilvl w:val="0"/>
          <w:numId w:val="150"/>
        </w:numPr>
        <w:spacing w:before="0" w:after="160" w:line="360" w:lineRule="auto"/>
        <w:jc w:val="both"/>
        <w:rPr>
          <w:sz w:val="26"/>
          <w:szCs w:val="26"/>
        </w:rPr>
      </w:pPr>
      <w:r w:rsidRPr="00972EB7">
        <w:rPr>
          <w:sz w:val="26"/>
          <w:szCs w:val="26"/>
        </w:rPr>
        <w:t>Truy cập giỏ hàng.</w:t>
      </w:r>
    </w:p>
    <w:p w14:paraId="6DF87588" w14:textId="77777777" w:rsidR="00972EB7" w:rsidRPr="00972EB7" w:rsidRDefault="00972EB7">
      <w:pPr>
        <w:pStyle w:val="ListParagraph"/>
        <w:numPr>
          <w:ilvl w:val="0"/>
          <w:numId w:val="150"/>
        </w:numPr>
        <w:spacing w:before="0" w:after="160" w:line="360" w:lineRule="auto"/>
        <w:jc w:val="both"/>
        <w:rPr>
          <w:sz w:val="26"/>
          <w:szCs w:val="26"/>
        </w:rPr>
      </w:pPr>
      <w:r w:rsidRPr="00972EB7">
        <w:rPr>
          <w:sz w:val="26"/>
          <w:szCs w:val="26"/>
        </w:rPr>
        <w:t>Thay đổi số lượng sản phẩm.</w:t>
      </w:r>
    </w:p>
    <w:p w14:paraId="6FC1E168" w14:textId="77777777" w:rsidR="00972EB7" w:rsidRPr="00972EB7" w:rsidRDefault="00972EB7">
      <w:pPr>
        <w:pStyle w:val="ListParagraph"/>
        <w:numPr>
          <w:ilvl w:val="0"/>
          <w:numId w:val="150"/>
        </w:numPr>
        <w:spacing w:before="0" w:after="160" w:line="360" w:lineRule="auto"/>
        <w:jc w:val="both"/>
        <w:rPr>
          <w:sz w:val="26"/>
          <w:szCs w:val="26"/>
        </w:rPr>
      </w:pPr>
      <w:r w:rsidRPr="00972EB7">
        <w:rPr>
          <w:sz w:val="26"/>
          <w:szCs w:val="26"/>
        </w:rPr>
        <w:t>Nhấn "Update".</w:t>
      </w:r>
    </w:p>
    <w:p w14:paraId="7BF14E7C" w14:textId="77777777" w:rsidR="00972EB7" w:rsidRPr="00972EB7" w:rsidRDefault="00972EB7">
      <w:pPr>
        <w:pStyle w:val="ListParagraph"/>
        <w:numPr>
          <w:ilvl w:val="0"/>
          <w:numId w:val="130"/>
        </w:numPr>
        <w:spacing w:before="0" w:after="160" w:line="360" w:lineRule="auto"/>
        <w:ind w:left="1710"/>
        <w:jc w:val="both"/>
        <w:rPr>
          <w:sz w:val="26"/>
          <w:szCs w:val="26"/>
        </w:rPr>
      </w:pPr>
      <w:r w:rsidRPr="00972EB7">
        <w:rPr>
          <w:sz w:val="26"/>
          <w:szCs w:val="26"/>
        </w:rPr>
        <w:t>Kết quả mong đợi: Số lượng sản phẩm được cập nhật và tổng tiền cũng thay đổi.</w:t>
      </w:r>
    </w:p>
    <w:p w14:paraId="735CE70D" w14:textId="77777777" w:rsidR="00972EB7" w:rsidRPr="00972EB7" w:rsidRDefault="00972EB7">
      <w:pPr>
        <w:pStyle w:val="ListParagraph"/>
        <w:numPr>
          <w:ilvl w:val="0"/>
          <w:numId w:val="124"/>
        </w:numPr>
        <w:spacing w:before="0" w:after="160" w:line="360" w:lineRule="auto"/>
        <w:jc w:val="both"/>
        <w:rPr>
          <w:i/>
          <w:sz w:val="26"/>
          <w:szCs w:val="26"/>
        </w:rPr>
      </w:pPr>
      <w:r w:rsidRPr="00972EB7">
        <w:rPr>
          <w:i/>
          <w:sz w:val="26"/>
          <w:szCs w:val="26"/>
        </w:rPr>
        <w:t>Test Case 4.2: Update with quantity &lt; 0</w:t>
      </w:r>
    </w:p>
    <w:p w14:paraId="4E18CF3D" w14:textId="77777777" w:rsidR="00972EB7" w:rsidRPr="00972EB7" w:rsidRDefault="00972EB7">
      <w:pPr>
        <w:pStyle w:val="ListParagraph"/>
        <w:numPr>
          <w:ilvl w:val="0"/>
          <w:numId w:val="131"/>
        </w:numPr>
        <w:spacing w:before="0" w:after="160" w:line="360" w:lineRule="auto"/>
        <w:ind w:left="1710"/>
        <w:jc w:val="both"/>
        <w:rPr>
          <w:sz w:val="26"/>
          <w:szCs w:val="26"/>
        </w:rPr>
      </w:pPr>
      <w:r w:rsidRPr="00972EB7">
        <w:rPr>
          <w:sz w:val="26"/>
          <w:szCs w:val="26"/>
        </w:rPr>
        <w:t>Mô tả: Thay đổi số lượng sản phẩm trong giỏ hàng thành số âm.</w:t>
      </w:r>
    </w:p>
    <w:p w14:paraId="28D33832" w14:textId="77777777" w:rsidR="00972EB7" w:rsidRPr="00972EB7" w:rsidRDefault="00972EB7">
      <w:pPr>
        <w:pStyle w:val="ListParagraph"/>
        <w:numPr>
          <w:ilvl w:val="0"/>
          <w:numId w:val="131"/>
        </w:numPr>
        <w:spacing w:before="0" w:after="160" w:line="360" w:lineRule="auto"/>
        <w:ind w:left="1710"/>
        <w:jc w:val="both"/>
        <w:rPr>
          <w:sz w:val="26"/>
          <w:szCs w:val="26"/>
        </w:rPr>
      </w:pPr>
      <w:r w:rsidRPr="00972EB7">
        <w:rPr>
          <w:sz w:val="26"/>
          <w:szCs w:val="26"/>
        </w:rPr>
        <w:t>Tiền đề: Giỏ hàng đã có sản phẩm.</w:t>
      </w:r>
    </w:p>
    <w:p w14:paraId="4A1F9242" w14:textId="77777777" w:rsidR="00972EB7" w:rsidRPr="00972EB7" w:rsidRDefault="00972EB7">
      <w:pPr>
        <w:pStyle w:val="ListParagraph"/>
        <w:numPr>
          <w:ilvl w:val="0"/>
          <w:numId w:val="131"/>
        </w:numPr>
        <w:spacing w:before="0" w:after="160" w:line="360" w:lineRule="auto"/>
        <w:ind w:left="1710"/>
        <w:jc w:val="both"/>
        <w:rPr>
          <w:sz w:val="26"/>
          <w:szCs w:val="26"/>
        </w:rPr>
      </w:pPr>
      <w:r w:rsidRPr="00972EB7">
        <w:rPr>
          <w:sz w:val="26"/>
          <w:szCs w:val="26"/>
        </w:rPr>
        <w:t>Bước thực hiện:</w:t>
      </w:r>
    </w:p>
    <w:p w14:paraId="383ABB61" w14:textId="77777777" w:rsidR="00972EB7" w:rsidRPr="00972EB7" w:rsidRDefault="00972EB7">
      <w:pPr>
        <w:pStyle w:val="ListParagraph"/>
        <w:numPr>
          <w:ilvl w:val="0"/>
          <w:numId w:val="151"/>
        </w:numPr>
        <w:spacing w:before="0" w:after="160" w:line="360" w:lineRule="auto"/>
        <w:jc w:val="both"/>
        <w:rPr>
          <w:sz w:val="26"/>
          <w:szCs w:val="26"/>
        </w:rPr>
      </w:pPr>
      <w:r w:rsidRPr="00972EB7">
        <w:rPr>
          <w:sz w:val="26"/>
          <w:szCs w:val="26"/>
        </w:rPr>
        <w:t>Truy cập giỏ hàng.</w:t>
      </w:r>
    </w:p>
    <w:p w14:paraId="40334411" w14:textId="77777777" w:rsidR="00972EB7" w:rsidRPr="00972EB7" w:rsidRDefault="00972EB7">
      <w:pPr>
        <w:pStyle w:val="ListParagraph"/>
        <w:numPr>
          <w:ilvl w:val="0"/>
          <w:numId w:val="151"/>
        </w:numPr>
        <w:spacing w:before="0" w:after="160" w:line="360" w:lineRule="auto"/>
        <w:jc w:val="both"/>
        <w:rPr>
          <w:sz w:val="26"/>
          <w:szCs w:val="26"/>
        </w:rPr>
      </w:pPr>
      <w:r w:rsidRPr="00972EB7">
        <w:rPr>
          <w:sz w:val="26"/>
          <w:szCs w:val="26"/>
        </w:rPr>
        <w:t>Thay đổi số lượng sản phẩm thành số âm.</w:t>
      </w:r>
    </w:p>
    <w:p w14:paraId="09C71320" w14:textId="77777777" w:rsidR="00972EB7" w:rsidRPr="00972EB7" w:rsidRDefault="00972EB7">
      <w:pPr>
        <w:pStyle w:val="ListParagraph"/>
        <w:numPr>
          <w:ilvl w:val="0"/>
          <w:numId w:val="151"/>
        </w:numPr>
        <w:spacing w:before="0" w:after="160" w:line="360" w:lineRule="auto"/>
        <w:jc w:val="both"/>
        <w:rPr>
          <w:sz w:val="26"/>
          <w:szCs w:val="26"/>
        </w:rPr>
      </w:pPr>
      <w:r w:rsidRPr="00972EB7">
        <w:rPr>
          <w:sz w:val="26"/>
          <w:szCs w:val="26"/>
        </w:rPr>
        <w:t>Nhấn "Update Cart".</w:t>
      </w:r>
    </w:p>
    <w:p w14:paraId="35356906" w14:textId="77777777" w:rsidR="00972EB7" w:rsidRPr="00972EB7" w:rsidRDefault="00972EB7">
      <w:pPr>
        <w:pStyle w:val="ListParagraph"/>
        <w:numPr>
          <w:ilvl w:val="0"/>
          <w:numId w:val="131"/>
        </w:numPr>
        <w:spacing w:before="0" w:after="160" w:line="360" w:lineRule="auto"/>
        <w:ind w:left="1710"/>
        <w:jc w:val="both"/>
        <w:rPr>
          <w:sz w:val="26"/>
          <w:szCs w:val="26"/>
        </w:rPr>
      </w:pPr>
      <w:r w:rsidRPr="00972EB7">
        <w:rPr>
          <w:sz w:val="26"/>
          <w:szCs w:val="26"/>
        </w:rPr>
        <w:t>Kết quả mong đợi: Hiển thị thông báo lỗi "Số lượng không hợp lệ".</w:t>
      </w:r>
    </w:p>
    <w:p w14:paraId="5D0AE012" w14:textId="77777777" w:rsidR="00972EB7" w:rsidRPr="00972EB7" w:rsidRDefault="00972EB7">
      <w:pPr>
        <w:pStyle w:val="ListParagraph"/>
        <w:numPr>
          <w:ilvl w:val="0"/>
          <w:numId w:val="124"/>
        </w:numPr>
        <w:tabs>
          <w:tab w:val="left" w:pos="6480"/>
        </w:tabs>
        <w:spacing w:before="0" w:after="160" w:line="360" w:lineRule="auto"/>
        <w:jc w:val="both"/>
        <w:rPr>
          <w:i/>
          <w:sz w:val="26"/>
          <w:szCs w:val="26"/>
        </w:rPr>
      </w:pPr>
      <w:r w:rsidRPr="00972EB7">
        <w:rPr>
          <w:i/>
          <w:sz w:val="26"/>
          <w:szCs w:val="26"/>
        </w:rPr>
        <w:t>Test Case 4.3 Update without product</w:t>
      </w:r>
    </w:p>
    <w:p w14:paraId="05430B07" w14:textId="77777777" w:rsidR="00972EB7" w:rsidRPr="00972EB7" w:rsidRDefault="00972EB7">
      <w:pPr>
        <w:pStyle w:val="ListParagraph"/>
        <w:numPr>
          <w:ilvl w:val="0"/>
          <w:numId w:val="132"/>
        </w:numPr>
        <w:tabs>
          <w:tab w:val="left" w:pos="1440"/>
        </w:tabs>
        <w:spacing w:before="0" w:after="160" w:line="360" w:lineRule="auto"/>
        <w:ind w:left="1710"/>
        <w:jc w:val="both"/>
        <w:rPr>
          <w:sz w:val="26"/>
          <w:szCs w:val="26"/>
        </w:rPr>
      </w:pPr>
      <w:r w:rsidRPr="00972EB7">
        <w:rPr>
          <w:sz w:val="26"/>
          <w:szCs w:val="26"/>
        </w:rPr>
        <w:t>Mô tả: Cập nhật giỏ hàng khi giỏ hàng trống.</w:t>
      </w:r>
    </w:p>
    <w:p w14:paraId="780AC203" w14:textId="77777777" w:rsidR="00972EB7" w:rsidRPr="00972EB7" w:rsidRDefault="00972EB7">
      <w:pPr>
        <w:pStyle w:val="ListParagraph"/>
        <w:numPr>
          <w:ilvl w:val="0"/>
          <w:numId w:val="132"/>
        </w:numPr>
        <w:tabs>
          <w:tab w:val="left" w:pos="1440"/>
        </w:tabs>
        <w:spacing w:before="0" w:after="160" w:line="360" w:lineRule="auto"/>
        <w:ind w:left="1710"/>
        <w:jc w:val="both"/>
        <w:rPr>
          <w:sz w:val="26"/>
          <w:szCs w:val="26"/>
        </w:rPr>
      </w:pPr>
      <w:r w:rsidRPr="00972EB7">
        <w:rPr>
          <w:sz w:val="26"/>
          <w:szCs w:val="26"/>
        </w:rPr>
        <w:t>Tiền đề: Giỏ hàng không có sản phẩm nào.</w:t>
      </w:r>
    </w:p>
    <w:p w14:paraId="4FC1EF51" w14:textId="77777777" w:rsidR="00972EB7" w:rsidRPr="00972EB7" w:rsidRDefault="00972EB7">
      <w:pPr>
        <w:pStyle w:val="ListParagraph"/>
        <w:numPr>
          <w:ilvl w:val="0"/>
          <w:numId w:val="132"/>
        </w:numPr>
        <w:tabs>
          <w:tab w:val="left" w:pos="1440"/>
        </w:tabs>
        <w:spacing w:before="0" w:after="160" w:line="360" w:lineRule="auto"/>
        <w:ind w:left="1710"/>
        <w:jc w:val="both"/>
        <w:rPr>
          <w:sz w:val="26"/>
          <w:szCs w:val="26"/>
        </w:rPr>
      </w:pPr>
      <w:r w:rsidRPr="00972EB7">
        <w:rPr>
          <w:sz w:val="26"/>
          <w:szCs w:val="26"/>
        </w:rPr>
        <w:t>Bước thực hiện:</w:t>
      </w:r>
    </w:p>
    <w:p w14:paraId="5E06C493" w14:textId="77777777" w:rsidR="00972EB7" w:rsidRPr="00972EB7" w:rsidRDefault="00972EB7">
      <w:pPr>
        <w:pStyle w:val="ListParagraph"/>
        <w:numPr>
          <w:ilvl w:val="0"/>
          <w:numId w:val="152"/>
        </w:numPr>
        <w:tabs>
          <w:tab w:val="left" w:pos="1440"/>
        </w:tabs>
        <w:spacing w:before="0" w:after="160" w:line="360" w:lineRule="auto"/>
        <w:jc w:val="both"/>
        <w:rPr>
          <w:sz w:val="26"/>
          <w:szCs w:val="26"/>
        </w:rPr>
      </w:pPr>
      <w:r w:rsidRPr="00972EB7">
        <w:rPr>
          <w:sz w:val="26"/>
          <w:szCs w:val="26"/>
        </w:rPr>
        <w:t>Truy cập giỏ hàng.</w:t>
      </w:r>
    </w:p>
    <w:p w14:paraId="44B0268D" w14:textId="77777777" w:rsidR="00972EB7" w:rsidRPr="00972EB7" w:rsidRDefault="00972EB7">
      <w:pPr>
        <w:pStyle w:val="ListParagraph"/>
        <w:numPr>
          <w:ilvl w:val="0"/>
          <w:numId w:val="152"/>
        </w:numPr>
        <w:tabs>
          <w:tab w:val="left" w:pos="1440"/>
        </w:tabs>
        <w:spacing w:before="0" w:after="160" w:line="360" w:lineRule="auto"/>
        <w:jc w:val="both"/>
        <w:rPr>
          <w:sz w:val="26"/>
          <w:szCs w:val="26"/>
        </w:rPr>
      </w:pPr>
      <w:r w:rsidRPr="00972EB7">
        <w:rPr>
          <w:sz w:val="26"/>
          <w:szCs w:val="26"/>
        </w:rPr>
        <w:t>Nhấn "Update".</w:t>
      </w:r>
    </w:p>
    <w:p w14:paraId="34C3BF52" w14:textId="77777777" w:rsidR="00972EB7" w:rsidRPr="00972EB7" w:rsidRDefault="00972EB7">
      <w:pPr>
        <w:pStyle w:val="ListParagraph"/>
        <w:numPr>
          <w:ilvl w:val="0"/>
          <w:numId w:val="132"/>
        </w:numPr>
        <w:tabs>
          <w:tab w:val="left" w:pos="1440"/>
        </w:tabs>
        <w:spacing w:before="0" w:after="160" w:line="360" w:lineRule="auto"/>
        <w:ind w:left="1710"/>
        <w:jc w:val="both"/>
        <w:rPr>
          <w:sz w:val="26"/>
          <w:szCs w:val="26"/>
        </w:rPr>
      </w:pPr>
      <w:r w:rsidRPr="00972EB7">
        <w:rPr>
          <w:sz w:val="26"/>
          <w:szCs w:val="26"/>
        </w:rPr>
        <w:t>Kết quả mong đợi: Hiển thị thông báo "Giỏ hàng của bạn trống".</w:t>
      </w:r>
    </w:p>
    <w:p w14:paraId="548F8D4C" w14:textId="77777777" w:rsidR="00972EB7" w:rsidRPr="00972EB7" w:rsidRDefault="00972EB7">
      <w:pPr>
        <w:pStyle w:val="ListParagraph"/>
        <w:numPr>
          <w:ilvl w:val="0"/>
          <w:numId w:val="124"/>
        </w:numPr>
        <w:tabs>
          <w:tab w:val="left" w:pos="6480"/>
        </w:tabs>
        <w:spacing w:before="0" w:after="160" w:line="360" w:lineRule="auto"/>
        <w:jc w:val="both"/>
        <w:rPr>
          <w:i/>
          <w:sz w:val="26"/>
          <w:szCs w:val="26"/>
        </w:rPr>
      </w:pPr>
      <w:r w:rsidRPr="00972EB7">
        <w:rPr>
          <w:i/>
          <w:sz w:val="26"/>
          <w:szCs w:val="26"/>
        </w:rPr>
        <w:t>Test Case 4.4: Update product in shopping cart user</w:t>
      </w:r>
    </w:p>
    <w:p w14:paraId="222C74A7" w14:textId="77777777" w:rsidR="00972EB7" w:rsidRPr="00972EB7" w:rsidRDefault="00972EB7">
      <w:pPr>
        <w:pStyle w:val="ListParagraph"/>
        <w:numPr>
          <w:ilvl w:val="0"/>
          <w:numId w:val="132"/>
        </w:numPr>
        <w:tabs>
          <w:tab w:val="left" w:pos="1440"/>
        </w:tabs>
        <w:spacing w:before="0" w:after="160" w:line="360" w:lineRule="auto"/>
        <w:ind w:left="1710"/>
        <w:jc w:val="both"/>
        <w:rPr>
          <w:sz w:val="26"/>
          <w:szCs w:val="26"/>
        </w:rPr>
      </w:pPr>
      <w:r w:rsidRPr="00972EB7">
        <w:rPr>
          <w:sz w:val="26"/>
          <w:szCs w:val="26"/>
        </w:rPr>
        <w:t>Mô tả: Thay đổi số lượng sản phẩm trong giỏ hàng.</w:t>
      </w:r>
    </w:p>
    <w:p w14:paraId="1E83EE8E" w14:textId="77777777" w:rsidR="00972EB7" w:rsidRPr="00972EB7" w:rsidRDefault="00972EB7">
      <w:pPr>
        <w:pStyle w:val="ListParagraph"/>
        <w:numPr>
          <w:ilvl w:val="0"/>
          <w:numId w:val="132"/>
        </w:numPr>
        <w:tabs>
          <w:tab w:val="left" w:pos="1440"/>
        </w:tabs>
        <w:spacing w:before="0" w:after="160" w:line="360" w:lineRule="auto"/>
        <w:ind w:left="1710"/>
        <w:jc w:val="both"/>
        <w:rPr>
          <w:sz w:val="26"/>
          <w:szCs w:val="26"/>
        </w:rPr>
      </w:pPr>
      <w:r w:rsidRPr="00972EB7">
        <w:rPr>
          <w:sz w:val="26"/>
          <w:szCs w:val="26"/>
        </w:rPr>
        <w:t>Tiền đề: Giỏ hàng có ít nhất 1 sản phẩm.</w:t>
      </w:r>
    </w:p>
    <w:p w14:paraId="466386CA" w14:textId="77777777" w:rsidR="00972EB7" w:rsidRPr="00972EB7" w:rsidRDefault="00972EB7">
      <w:pPr>
        <w:pStyle w:val="ListParagraph"/>
        <w:numPr>
          <w:ilvl w:val="0"/>
          <w:numId w:val="132"/>
        </w:numPr>
        <w:tabs>
          <w:tab w:val="left" w:pos="1440"/>
        </w:tabs>
        <w:spacing w:before="0" w:after="160" w:line="360" w:lineRule="auto"/>
        <w:ind w:left="1710"/>
        <w:jc w:val="both"/>
        <w:rPr>
          <w:sz w:val="26"/>
          <w:szCs w:val="26"/>
        </w:rPr>
      </w:pPr>
      <w:r w:rsidRPr="00972EB7">
        <w:rPr>
          <w:sz w:val="26"/>
          <w:szCs w:val="26"/>
        </w:rPr>
        <w:t>Bước thực hiện:</w:t>
      </w:r>
    </w:p>
    <w:p w14:paraId="7336DEFA" w14:textId="77777777" w:rsidR="00972EB7" w:rsidRPr="00972EB7" w:rsidRDefault="00972EB7">
      <w:pPr>
        <w:pStyle w:val="ListParagraph"/>
        <w:numPr>
          <w:ilvl w:val="0"/>
          <w:numId w:val="153"/>
        </w:numPr>
        <w:tabs>
          <w:tab w:val="left" w:pos="1440"/>
        </w:tabs>
        <w:spacing w:before="0" w:after="160" w:line="360" w:lineRule="auto"/>
        <w:jc w:val="both"/>
        <w:rPr>
          <w:sz w:val="26"/>
          <w:szCs w:val="26"/>
        </w:rPr>
      </w:pPr>
      <w:r w:rsidRPr="00972EB7">
        <w:rPr>
          <w:sz w:val="26"/>
          <w:szCs w:val="26"/>
        </w:rPr>
        <w:t xml:space="preserve">Truy cập trang đăng nhập theo đường dẫn: </w:t>
      </w:r>
      <w:hyperlink r:id="rId159" w:history="1">
        <w:r w:rsidRPr="00972EB7">
          <w:rPr>
            <w:rStyle w:val="Hyperlink"/>
            <w:color w:val="auto"/>
            <w:sz w:val="26"/>
            <w:szCs w:val="26"/>
            <w:u w:val="none"/>
          </w:rPr>
          <w:t>https://automationteststore.com/index.php?rt=account/login</w:t>
        </w:r>
      </w:hyperlink>
      <w:r w:rsidRPr="00972EB7">
        <w:rPr>
          <w:sz w:val="26"/>
          <w:szCs w:val="26"/>
        </w:rPr>
        <w:t>.</w:t>
      </w:r>
    </w:p>
    <w:p w14:paraId="1B1516BB" w14:textId="77777777" w:rsidR="00972EB7" w:rsidRPr="00972EB7" w:rsidRDefault="00972EB7">
      <w:pPr>
        <w:pStyle w:val="ListParagraph"/>
        <w:numPr>
          <w:ilvl w:val="0"/>
          <w:numId w:val="153"/>
        </w:numPr>
        <w:tabs>
          <w:tab w:val="left" w:pos="1440"/>
        </w:tabs>
        <w:spacing w:before="0" w:after="160" w:line="360" w:lineRule="auto"/>
        <w:jc w:val="both"/>
        <w:rPr>
          <w:sz w:val="26"/>
          <w:szCs w:val="26"/>
        </w:rPr>
      </w:pPr>
      <w:r w:rsidRPr="00972EB7">
        <w:rPr>
          <w:sz w:val="26"/>
          <w:szCs w:val="26"/>
        </w:rPr>
        <w:t>Đăng nhập với Login Name = ‘phamtuan’ và Password = ‘123456’</w:t>
      </w:r>
    </w:p>
    <w:p w14:paraId="1315CBCB" w14:textId="77777777" w:rsidR="00972EB7" w:rsidRPr="00972EB7" w:rsidRDefault="00972EB7">
      <w:pPr>
        <w:pStyle w:val="ListParagraph"/>
        <w:numPr>
          <w:ilvl w:val="0"/>
          <w:numId w:val="153"/>
        </w:numPr>
        <w:tabs>
          <w:tab w:val="left" w:pos="1440"/>
        </w:tabs>
        <w:spacing w:before="0" w:after="160" w:line="360" w:lineRule="auto"/>
        <w:jc w:val="both"/>
        <w:rPr>
          <w:sz w:val="26"/>
          <w:szCs w:val="26"/>
        </w:rPr>
      </w:pPr>
      <w:r w:rsidRPr="00972EB7">
        <w:rPr>
          <w:sz w:val="26"/>
          <w:szCs w:val="26"/>
        </w:rPr>
        <w:lastRenderedPageBreak/>
        <w:t>Nhấn nút “Login”. Sau đó truy cập vào giỏ hàng</w:t>
      </w:r>
    </w:p>
    <w:p w14:paraId="4637E5A4" w14:textId="77777777" w:rsidR="00972EB7" w:rsidRPr="00972EB7" w:rsidRDefault="00972EB7">
      <w:pPr>
        <w:pStyle w:val="ListParagraph"/>
        <w:numPr>
          <w:ilvl w:val="0"/>
          <w:numId w:val="153"/>
        </w:numPr>
        <w:tabs>
          <w:tab w:val="left" w:pos="1440"/>
        </w:tabs>
        <w:spacing w:before="0" w:after="160" w:line="360" w:lineRule="auto"/>
        <w:jc w:val="both"/>
        <w:rPr>
          <w:sz w:val="26"/>
          <w:szCs w:val="26"/>
        </w:rPr>
      </w:pPr>
      <w:r w:rsidRPr="00972EB7">
        <w:rPr>
          <w:sz w:val="26"/>
          <w:szCs w:val="26"/>
        </w:rPr>
        <w:t>Thay đổi số lượng bất kỳ, sau đó nhấn nút “Update”</w:t>
      </w:r>
    </w:p>
    <w:p w14:paraId="69719593" w14:textId="77777777" w:rsidR="00972EB7" w:rsidRPr="00972EB7" w:rsidRDefault="00972EB7">
      <w:pPr>
        <w:pStyle w:val="ListParagraph"/>
        <w:numPr>
          <w:ilvl w:val="0"/>
          <w:numId w:val="132"/>
        </w:numPr>
        <w:tabs>
          <w:tab w:val="left" w:pos="1440"/>
        </w:tabs>
        <w:spacing w:before="0" w:after="160" w:line="360" w:lineRule="auto"/>
        <w:ind w:left="1710"/>
        <w:jc w:val="both"/>
        <w:rPr>
          <w:sz w:val="26"/>
          <w:szCs w:val="26"/>
        </w:rPr>
      </w:pPr>
      <w:r w:rsidRPr="00972EB7">
        <w:rPr>
          <w:sz w:val="26"/>
          <w:szCs w:val="26"/>
        </w:rPr>
        <w:t>Kết quả mong đợi: Số lượng sản phẩm được cập nhật và tổng tiền cũng thay đổi..</w:t>
      </w:r>
    </w:p>
    <w:p w14:paraId="45840FCE" w14:textId="77777777" w:rsidR="00972EB7" w:rsidRPr="00972EB7" w:rsidRDefault="00972EB7">
      <w:pPr>
        <w:pStyle w:val="ListParagraph"/>
        <w:numPr>
          <w:ilvl w:val="0"/>
          <w:numId w:val="123"/>
        </w:numPr>
        <w:tabs>
          <w:tab w:val="left" w:pos="1440"/>
        </w:tabs>
        <w:spacing w:before="0" w:after="160" w:line="360" w:lineRule="auto"/>
        <w:jc w:val="both"/>
        <w:rPr>
          <w:b/>
          <w:sz w:val="26"/>
          <w:szCs w:val="26"/>
        </w:rPr>
      </w:pPr>
      <w:r w:rsidRPr="00972EB7">
        <w:rPr>
          <w:b/>
          <w:sz w:val="26"/>
          <w:szCs w:val="26"/>
        </w:rPr>
        <w:t>Xóa sản phẩm khỏi giỏ hàng</w:t>
      </w:r>
    </w:p>
    <w:p w14:paraId="765F1EC9" w14:textId="77777777" w:rsidR="00972EB7" w:rsidRPr="00972EB7" w:rsidRDefault="00972EB7">
      <w:pPr>
        <w:pStyle w:val="ListParagraph"/>
        <w:numPr>
          <w:ilvl w:val="0"/>
          <w:numId w:val="124"/>
        </w:numPr>
        <w:tabs>
          <w:tab w:val="left" w:pos="1440"/>
        </w:tabs>
        <w:spacing w:before="0" w:after="160" w:line="360" w:lineRule="auto"/>
        <w:jc w:val="both"/>
        <w:rPr>
          <w:i/>
          <w:sz w:val="26"/>
          <w:szCs w:val="26"/>
        </w:rPr>
      </w:pPr>
      <w:r w:rsidRPr="00972EB7">
        <w:rPr>
          <w:i/>
          <w:sz w:val="26"/>
          <w:szCs w:val="26"/>
        </w:rPr>
        <w:softHyphen/>
        <w:t xml:space="preserve"> Test Case 5.1: Delete product in shopping cart</w:t>
      </w:r>
    </w:p>
    <w:p w14:paraId="3A2CF3C4" w14:textId="77777777" w:rsidR="00972EB7" w:rsidRPr="00972EB7" w:rsidRDefault="00972EB7">
      <w:pPr>
        <w:pStyle w:val="ListParagraph"/>
        <w:numPr>
          <w:ilvl w:val="0"/>
          <w:numId w:val="133"/>
        </w:numPr>
        <w:tabs>
          <w:tab w:val="left" w:pos="1440"/>
        </w:tabs>
        <w:spacing w:before="0" w:after="160" w:line="360" w:lineRule="auto"/>
        <w:ind w:left="1710"/>
        <w:jc w:val="both"/>
        <w:rPr>
          <w:sz w:val="26"/>
          <w:szCs w:val="26"/>
        </w:rPr>
      </w:pPr>
      <w:r w:rsidRPr="00972EB7">
        <w:rPr>
          <w:sz w:val="26"/>
          <w:szCs w:val="26"/>
        </w:rPr>
        <w:t>Mô tả: Xóa một sản phẩm cụ thể khỏi giỏ hàng.</w:t>
      </w:r>
    </w:p>
    <w:p w14:paraId="69906BA9" w14:textId="77777777" w:rsidR="00972EB7" w:rsidRPr="00972EB7" w:rsidRDefault="00972EB7">
      <w:pPr>
        <w:pStyle w:val="ListParagraph"/>
        <w:numPr>
          <w:ilvl w:val="0"/>
          <w:numId w:val="133"/>
        </w:numPr>
        <w:tabs>
          <w:tab w:val="left" w:pos="1440"/>
        </w:tabs>
        <w:spacing w:before="0" w:after="160" w:line="360" w:lineRule="auto"/>
        <w:ind w:left="1710"/>
        <w:jc w:val="both"/>
        <w:rPr>
          <w:sz w:val="26"/>
          <w:szCs w:val="26"/>
        </w:rPr>
      </w:pPr>
      <w:r w:rsidRPr="00972EB7">
        <w:rPr>
          <w:sz w:val="26"/>
          <w:szCs w:val="26"/>
        </w:rPr>
        <w:t>Tiền đề: Giỏ hàng có ít nhất một sản phẩm.</w:t>
      </w:r>
    </w:p>
    <w:p w14:paraId="647F1AD8" w14:textId="77777777" w:rsidR="00972EB7" w:rsidRPr="00972EB7" w:rsidRDefault="00972EB7">
      <w:pPr>
        <w:pStyle w:val="ListParagraph"/>
        <w:numPr>
          <w:ilvl w:val="0"/>
          <w:numId w:val="133"/>
        </w:numPr>
        <w:tabs>
          <w:tab w:val="left" w:pos="1440"/>
        </w:tabs>
        <w:spacing w:before="0" w:after="160" w:line="360" w:lineRule="auto"/>
        <w:ind w:left="1710"/>
        <w:jc w:val="both"/>
        <w:rPr>
          <w:sz w:val="26"/>
          <w:szCs w:val="26"/>
        </w:rPr>
      </w:pPr>
      <w:r w:rsidRPr="00972EB7">
        <w:rPr>
          <w:sz w:val="26"/>
          <w:szCs w:val="26"/>
        </w:rPr>
        <w:t>Bước thực hiện:</w:t>
      </w:r>
    </w:p>
    <w:p w14:paraId="7B35B23F" w14:textId="77777777" w:rsidR="00972EB7" w:rsidRPr="00972EB7" w:rsidRDefault="00972EB7">
      <w:pPr>
        <w:pStyle w:val="ListParagraph"/>
        <w:numPr>
          <w:ilvl w:val="0"/>
          <w:numId w:val="154"/>
        </w:numPr>
        <w:tabs>
          <w:tab w:val="left" w:pos="1440"/>
        </w:tabs>
        <w:spacing w:before="0" w:after="160" w:line="360" w:lineRule="auto"/>
        <w:jc w:val="both"/>
        <w:rPr>
          <w:sz w:val="26"/>
          <w:szCs w:val="26"/>
        </w:rPr>
      </w:pPr>
      <w:r w:rsidRPr="00972EB7">
        <w:rPr>
          <w:sz w:val="26"/>
          <w:szCs w:val="26"/>
        </w:rPr>
        <w:t>Truy cập giỏ hàng.</w:t>
      </w:r>
    </w:p>
    <w:p w14:paraId="56041CA9" w14:textId="77777777" w:rsidR="00972EB7" w:rsidRPr="00972EB7" w:rsidRDefault="00972EB7">
      <w:pPr>
        <w:pStyle w:val="ListParagraph"/>
        <w:numPr>
          <w:ilvl w:val="0"/>
          <w:numId w:val="154"/>
        </w:numPr>
        <w:tabs>
          <w:tab w:val="left" w:pos="1440"/>
        </w:tabs>
        <w:spacing w:before="0" w:after="160" w:line="360" w:lineRule="auto"/>
        <w:jc w:val="both"/>
        <w:rPr>
          <w:sz w:val="26"/>
          <w:szCs w:val="26"/>
        </w:rPr>
      </w:pPr>
      <w:r w:rsidRPr="00972EB7">
        <w:rPr>
          <w:sz w:val="26"/>
          <w:szCs w:val="26"/>
        </w:rPr>
        <w:t>Nhấn nút "Remove" ở ô của sản phẩm muốn xóa.</w:t>
      </w:r>
    </w:p>
    <w:p w14:paraId="76CC704F" w14:textId="77777777" w:rsidR="00972EB7" w:rsidRPr="00972EB7" w:rsidRDefault="00972EB7">
      <w:pPr>
        <w:pStyle w:val="ListParagraph"/>
        <w:numPr>
          <w:ilvl w:val="0"/>
          <w:numId w:val="133"/>
        </w:numPr>
        <w:tabs>
          <w:tab w:val="left" w:pos="1440"/>
        </w:tabs>
        <w:spacing w:before="0" w:after="160" w:line="360" w:lineRule="auto"/>
        <w:ind w:left="1710"/>
        <w:jc w:val="both"/>
        <w:rPr>
          <w:sz w:val="26"/>
          <w:szCs w:val="26"/>
        </w:rPr>
      </w:pPr>
      <w:r w:rsidRPr="00972EB7">
        <w:rPr>
          <w:sz w:val="26"/>
          <w:szCs w:val="26"/>
        </w:rPr>
        <w:t>Kết quả mong đợi: Sản phẩm được xóa khỏi giỏ hàng và tổng tiền cập nhật.</w:t>
      </w:r>
    </w:p>
    <w:p w14:paraId="1BFD7CA4" w14:textId="77777777" w:rsidR="00972EB7" w:rsidRPr="00972EB7" w:rsidRDefault="00972EB7">
      <w:pPr>
        <w:pStyle w:val="ListParagraph"/>
        <w:numPr>
          <w:ilvl w:val="0"/>
          <w:numId w:val="124"/>
        </w:numPr>
        <w:tabs>
          <w:tab w:val="left" w:pos="1440"/>
        </w:tabs>
        <w:spacing w:before="0" w:after="160" w:line="360" w:lineRule="auto"/>
        <w:jc w:val="both"/>
        <w:rPr>
          <w:i/>
          <w:sz w:val="26"/>
          <w:szCs w:val="26"/>
        </w:rPr>
      </w:pPr>
      <w:r w:rsidRPr="00972EB7">
        <w:rPr>
          <w:i/>
          <w:sz w:val="26"/>
          <w:szCs w:val="26"/>
        </w:rPr>
        <w:t>Test Case 5.2: Delete product without connection</w:t>
      </w:r>
    </w:p>
    <w:p w14:paraId="66A34F75" w14:textId="77777777" w:rsidR="00972EB7" w:rsidRPr="00972EB7" w:rsidRDefault="00972EB7">
      <w:pPr>
        <w:pStyle w:val="ListParagraph"/>
        <w:numPr>
          <w:ilvl w:val="0"/>
          <w:numId w:val="134"/>
        </w:numPr>
        <w:tabs>
          <w:tab w:val="left" w:pos="1440"/>
        </w:tabs>
        <w:spacing w:before="0" w:after="160" w:line="360" w:lineRule="auto"/>
        <w:ind w:left="1710"/>
        <w:jc w:val="both"/>
        <w:rPr>
          <w:sz w:val="26"/>
          <w:szCs w:val="26"/>
        </w:rPr>
      </w:pPr>
      <w:r w:rsidRPr="00972EB7">
        <w:rPr>
          <w:sz w:val="26"/>
          <w:szCs w:val="26"/>
        </w:rPr>
        <w:t>Mô tả: Xóa sản phẩm khỏi giỏ hàng khi mất kết nối mạng.</w:t>
      </w:r>
    </w:p>
    <w:p w14:paraId="222C17F8" w14:textId="77777777" w:rsidR="00972EB7" w:rsidRPr="00972EB7" w:rsidRDefault="00972EB7">
      <w:pPr>
        <w:pStyle w:val="ListParagraph"/>
        <w:numPr>
          <w:ilvl w:val="0"/>
          <w:numId w:val="134"/>
        </w:numPr>
        <w:tabs>
          <w:tab w:val="left" w:pos="1440"/>
        </w:tabs>
        <w:spacing w:before="0" w:after="160" w:line="360" w:lineRule="auto"/>
        <w:ind w:left="1710"/>
        <w:jc w:val="both"/>
        <w:rPr>
          <w:sz w:val="26"/>
          <w:szCs w:val="26"/>
        </w:rPr>
      </w:pPr>
      <w:r w:rsidRPr="00972EB7">
        <w:rPr>
          <w:sz w:val="26"/>
          <w:szCs w:val="26"/>
        </w:rPr>
        <w:t>Tiền đề: Giỏ hàng có ít nhất một sản phẩm.</w:t>
      </w:r>
    </w:p>
    <w:p w14:paraId="10A03E1E" w14:textId="77777777" w:rsidR="00972EB7" w:rsidRPr="00972EB7" w:rsidRDefault="00972EB7">
      <w:pPr>
        <w:pStyle w:val="ListParagraph"/>
        <w:numPr>
          <w:ilvl w:val="0"/>
          <w:numId w:val="134"/>
        </w:numPr>
        <w:tabs>
          <w:tab w:val="left" w:pos="1440"/>
        </w:tabs>
        <w:spacing w:before="0" w:after="160" w:line="360" w:lineRule="auto"/>
        <w:ind w:left="1710"/>
        <w:jc w:val="both"/>
        <w:rPr>
          <w:sz w:val="26"/>
          <w:szCs w:val="26"/>
        </w:rPr>
      </w:pPr>
      <w:r w:rsidRPr="00972EB7">
        <w:rPr>
          <w:sz w:val="26"/>
          <w:szCs w:val="26"/>
        </w:rPr>
        <w:t>Bước thực hiện:</w:t>
      </w:r>
    </w:p>
    <w:p w14:paraId="6E7BC123" w14:textId="77777777" w:rsidR="00972EB7" w:rsidRPr="00972EB7" w:rsidRDefault="00972EB7">
      <w:pPr>
        <w:pStyle w:val="ListParagraph"/>
        <w:numPr>
          <w:ilvl w:val="0"/>
          <w:numId w:val="155"/>
        </w:numPr>
        <w:tabs>
          <w:tab w:val="left" w:pos="1440"/>
        </w:tabs>
        <w:spacing w:before="0" w:after="160" w:line="360" w:lineRule="auto"/>
        <w:jc w:val="both"/>
        <w:rPr>
          <w:sz w:val="26"/>
          <w:szCs w:val="26"/>
        </w:rPr>
      </w:pPr>
      <w:r w:rsidRPr="00972EB7">
        <w:rPr>
          <w:sz w:val="26"/>
          <w:szCs w:val="26"/>
        </w:rPr>
        <w:t>Ngắt kết nối mạng.</w:t>
      </w:r>
    </w:p>
    <w:p w14:paraId="1CAD5D6B" w14:textId="77777777" w:rsidR="00972EB7" w:rsidRPr="00972EB7" w:rsidRDefault="00972EB7">
      <w:pPr>
        <w:pStyle w:val="ListParagraph"/>
        <w:numPr>
          <w:ilvl w:val="0"/>
          <w:numId w:val="155"/>
        </w:numPr>
        <w:tabs>
          <w:tab w:val="left" w:pos="1440"/>
        </w:tabs>
        <w:spacing w:before="0" w:after="160" w:line="360" w:lineRule="auto"/>
        <w:jc w:val="both"/>
        <w:rPr>
          <w:sz w:val="26"/>
          <w:szCs w:val="26"/>
        </w:rPr>
      </w:pPr>
      <w:r w:rsidRPr="00972EB7">
        <w:rPr>
          <w:sz w:val="26"/>
          <w:szCs w:val="26"/>
        </w:rPr>
        <w:t>Truy cập giỏ hàng.</w:t>
      </w:r>
    </w:p>
    <w:p w14:paraId="41E59588" w14:textId="77777777" w:rsidR="00972EB7" w:rsidRPr="00972EB7" w:rsidRDefault="00972EB7">
      <w:pPr>
        <w:pStyle w:val="ListParagraph"/>
        <w:numPr>
          <w:ilvl w:val="0"/>
          <w:numId w:val="155"/>
        </w:numPr>
        <w:tabs>
          <w:tab w:val="left" w:pos="1440"/>
        </w:tabs>
        <w:spacing w:before="0" w:after="160" w:line="360" w:lineRule="auto"/>
        <w:jc w:val="both"/>
        <w:rPr>
          <w:sz w:val="26"/>
          <w:szCs w:val="26"/>
        </w:rPr>
      </w:pPr>
      <w:r w:rsidRPr="00972EB7">
        <w:rPr>
          <w:sz w:val="26"/>
          <w:szCs w:val="26"/>
        </w:rPr>
        <w:t>Nhấn nút "Remove" kế bên sản phẩm.</w:t>
      </w:r>
    </w:p>
    <w:p w14:paraId="1FA65D12" w14:textId="77777777" w:rsidR="00972EB7" w:rsidRPr="00972EB7" w:rsidRDefault="00972EB7">
      <w:pPr>
        <w:pStyle w:val="ListParagraph"/>
        <w:numPr>
          <w:ilvl w:val="0"/>
          <w:numId w:val="134"/>
        </w:numPr>
        <w:tabs>
          <w:tab w:val="left" w:pos="1440"/>
        </w:tabs>
        <w:spacing w:before="0" w:after="160" w:line="360" w:lineRule="auto"/>
        <w:ind w:left="1710"/>
        <w:jc w:val="both"/>
        <w:rPr>
          <w:sz w:val="26"/>
          <w:szCs w:val="26"/>
        </w:rPr>
      </w:pPr>
      <w:r w:rsidRPr="00972EB7">
        <w:rPr>
          <w:sz w:val="26"/>
          <w:szCs w:val="26"/>
        </w:rPr>
        <w:t>Kết quả mong đợi: Hiển thị thông báo lỗi "Không thể kết nối với máy chủ" và sản phẩm không được xóa khỏi giỏ hàng.</w:t>
      </w:r>
    </w:p>
    <w:p w14:paraId="4C4D4D23" w14:textId="77777777" w:rsidR="00972EB7" w:rsidRPr="00972EB7" w:rsidRDefault="00972EB7">
      <w:pPr>
        <w:pStyle w:val="ListParagraph"/>
        <w:numPr>
          <w:ilvl w:val="0"/>
          <w:numId w:val="123"/>
        </w:numPr>
        <w:tabs>
          <w:tab w:val="left" w:pos="1440"/>
        </w:tabs>
        <w:spacing w:before="0" w:after="160" w:line="360" w:lineRule="auto"/>
        <w:jc w:val="both"/>
        <w:rPr>
          <w:b/>
          <w:sz w:val="26"/>
          <w:szCs w:val="26"/>
        </w:rPr>
      </w:pPr>
      <w:r w:rsidRPr="00972EB7">
        <w:rPr>
          <w:b/>
          <w:sz w:val="26"/>
          <w:szCs w:val="26"/>
        </w:rPr>
        <w:t>In</w:t>
      </w:r>
    </w:p>
    <w:p w14:paraId="4C950A23" w14:textId="77777777" w:rsidR="00972EB7" w:rsidRPr="00972EB7" w:rsidRDefault="00972EB7">
      <w:pPr>
        <w:pStyle w:val="ListParagraph"/>
        <w:numPr>
          <w:ilvl w:val="0"/>
          <w:numId w:val="124"/>
        </w:numPr>
        <w:tabs>
          <w:tab w:val="left" w:pos="1440"/>
        </w:tabs>
        <w:spacing w:before="0" w:after="160" w:line="360" w:lineRule="auto"/>
        <w:jc w:val="both"/>
        <w:rPr>
          <w:i/>
          <w:sz w:val="26"/>
          <w:szCs w:val="26"/>
        </w:rPr>
      </w:pPr>
      <w:r w:rsidRPr="00972EB7">
        <w:rPr>
          <w:i/>
          <w:sz w:val="26"/>
          <w:szCs w:val="26"/>
        </w:rPr>
        <w:t>Test Case 6.1: Print Product Detail</w:t>
      </w:r>
    </w:p>
    <w:p w14:paraId="0CB2B311" w14:textId="77777777" w:rsidR="00972EB7" w:rsidRPr="00972EB7" w:rsidRDefault="00972EB7">
      <w:pPr>
        <w:pStyle w:val="ListParagraph"/>
        <w:numPr>
          <w:ilvl w:val="0"/>
          <w:numId w:val="135"/>
        </w:numPr>
        <w:tabs>
          <w:tab w:val="left" w:pos="1440"/>
        </w:tabs>
        <w:spacing w:before="0" w:after="160" w:line="360" w:lineRule="auto"/>
        <w:ind w:left="1710"/>
        <w:jc w:val="both"/>
        <w:rPr>
          <w:sz w:val="26"/>
          <w:szCs w:val="26"/>
        </w:rPr>
      </w:pPr>
      <w:r w:rsidRPr="00972EB7">
        <w:rPr>
          <w:sz w:val="26"/>
          <w:szCs w:val="26"/>
        </w:rPr>
        <w:t>Mô tả: In thông tin chi tiết sản phẩm.</w:t>
      </w:r>
    </w:p>
    <w:p w14:paraId="3E8C3831" w14:textId="77777777" w:rsidR="00972EB7" w:rsidRPr="00972EB7" w:rsidRDefault="00972EB7">
      <w:pPr>
        <w:pStyle w:val="ListParagraph"/>
        <w:numPr>
          <w:ilvl w:val="0"/>
          <w:numId w:val="135"/>
        </w:numPr>
        <w:tabs>
          <w:tab w:val="left" w:pos="1440"/>
        </w:tabs>
        <w:spacing w:before="0" w:after="160" w:line="360" w:lineRule="auto"/>
        <w:ind w:left="1710"/>
        <w:jc w:val="both"/>
        <w:rPr>
          <w:sz w:val="26"/>
          <w:szCs w:val="26"/>
        </w:rPr>
      </w:pPr>
      <w:r w:rsidRPr="00972EB7">
        <w:rPr>
          <w:sz w:val="26"/>
          <w:szCs w:val="26"/>
        </w:rPr>
        <w:t>Tiền đề: Có ít nhất 1 sản phẩm trên trang chủ.</w:t>
      </w:r>
    </w:p>
    <w:p w14:paraId="24547F4D" w14:textId="77777777" w:rsidR="00972EB7" w:rsidRPr="00972EB7" w:rsidRDefault="00972EB7">
      <w:pPr>
        <w:pStyle w:val="ListParagraph"/>
        <w:numPr>
          <w:ilvl w:val="0"/>
          <w:numId w:val="135"/>
        </w:numPr>
        <w:tabs>
          <w:tab w:val="left" w:pos="1440"/>
        </w:tabs>
        <w:spacing w:before="0" w:after="160" w:line="360" w:lineRule="auto"/>
        <w:ind w:left="1710"/>
        <w:jc w:val="both"/>
        <w:rPr>
          <w:sz w:val="26"/>
          <w:szCs w:val="26"/>
        </w:rPr>
      </w:pPr>
      <w:r w:rsidRPr="00972EB7">
        <w:rPr>
          <w:sz w:val="26"/>
          <w:szCs w:val="26"/>
        </w:rPr>
        <w:t>Bước thực hiện:</w:t>
      </w:r>
    </w:p>
    <w:p w14:paraId="58A47C19" w14:textId="77777777" w:rsidR="00972EB7" w:rsidRPr="00972EB7" w:rsidRDefault="00972EB7">
      <w:pPr>
        <w:pStyle w:val="ListParagraph"/>
        <w:numPr>
          <w:ilvl w:val="0"/>
          <w:numId w:val="156"/>
        </w:numPr>
        <w:tabs>
          <w:tab w:val="left" w:pos="1440"/>
        </w:tabs>
        <w:spacing w:before="0" w:after="160" w:line="360" w:lineRule="auto"/>
        <w:jc w:val="both"/>
        <w:rPr>
          <w:sz w:val="26"/>
          <w:szCs w:val="26"/>
        </w:rPr>
      </w:pPr>
      <w:r w:rsidRPr="00972EB7">
        <w:rPr>
          <w:sz w:val="26"/>
          <w:szCs w:val="26"/>
        </w:rPr>
        <w:t xml:space="preserve">Truy cập trang web theo đường dẫn: </w:t>
      </w:r>
      <w:hyperlink r:id="rId160" w:history="1">
        <w:r w:rsidRPr="00972EB7">
          <w:rPr>
            <w:rStyle w:val="Hyperlink"/>
            <w:color w:val="auto"/>
            <w:sz w:val="26"/>
            <w:szCs w:val="26"/>
            <w:u w:val="none"/>
          </w:rPr>
          <w:t>https://automationteststore.com/</w:t>
        </w:r>
      </w:hyperlink>
      <w:r w:rsidRPr="00972EB7">
        <w:rPr>
          <w:sz w:val="26"/>
          <w:szCs w:val="26"/>
        </w:rPr>
        <w:t>.</w:t>
      </w:r>
    </w:p>
    <w:p w14:paraId="39399DBB" w14:textId="77777777" w:rsidR="00972EB7" w:rsidRPr="00972EB7" w:rsidRDefault="00972EB7">
      <w:pPr>
        <w:pStyle w:val="ListParagraph"/>
        <w:numPr>
          <w:ilvl w:val="0"/>
          <w:numId w:val="156"/>
        </w:numPr>
        <w:tabs>
          <w:tab w:val="left" w:pos="1440"/>
        </w:tabs>
        <w:spacing w:before="0" w:after="160" w:line="360" w:lineRule="auto"/>
        <w:jc w:val="both"/>
        <w:rPr>
          <w:sz w:val="26"/>
          <w:szCs w:val="26"/>
        </w:rPr>
      </w:pPr>
      <w:r w:rsidRPr="00972EB7">
        <w:rPr>
          <w:sz w:val="26"/>
          <w:szCs w:val="26"/>
        </w:rPr>
        <w:lastRenderedPageBreak/>
        <w:t>Ấn vào 1 sản phẩm bất kì</w:t>
      </w:r>
    </w:p>
    <w:p w14:paraId="7264CFD2" w14:textId="77777777" w:rsidR="00972EB7" w:rsidRPr="00972EB7" w:rsidRDefault="00972EB7">
      <w:pPr>
        <w:pStyle w:val="ListParagraph"/>
        <w:numPr>
          <w:ilvl w:val="0"/>
          <w:numId w:val="156"/>
        </w:numPr>
        <w:tabs>
          <w:tab w:val="left" w:pos="1440"/>
        </w:tabs>
        <w:spacing w:before="0" w:after="160" w:line="360" w:lineRule="auto"/>
        <w:jc w:val="both"/>
        <w:rPr>
          <w:sz w:val="26"/>
          <w:szCs w:val="26"/>
        </w:rPr>
      </w:pPr>
      <w:r w:rsidRPr="00972EB7">
        <w:rPr>
          <w:sz w:val="26"/>
          <w:szCs w:val="26"/>
        </w:rPr>
        <w:t>Nhấn nút "Print".</w:t>
      </w:r>
    </w:p>
    <w:p w14:paraId="208590AB" w14:textId="77777777" w:rsidR="00972EB7" w:rsidRPr="00972EB7" w:rsidRDefault="00972EB7">
      <w:pPr>
        <w:pStyle w:val="ListParagraph"/>
        <w:numPr>
          <w:ilvl w:val="0"/>
          <w:numId w:val="135"/>
        </w:numPr>
        <w:tabs>
          <w:tab w:val="left" w:pos="1440"/>
        </w:tabs>
        <w:spacing w:before="0" w:after="160" w:line="360" w:lineRule="auto"/>
        <w:ind w:left="1710"/>
        <w:jc w:val="both"/>
        <w:rPr>
          <w:sz w:val="26"/>
          <w:szCs w:val="26"/>
        </w:rPr>
      </w:pPr>
      <w:r w:rsidRPr="00972EB7">
        <w:rPr>
          <w:sz w:val="26"/>
          <w:szCs w:val="26"/>
        </w:rPr>
        <w:t>Kết quả mong đợi: Thông tin sản phẩm được hiển thị dưới dạng có thể in được.</w:t>
      </w:r>
    </w:p>
    <w:p w14:paraId="3F0BC0D2" w14:textId="77777777" w:rsidR="00972EB7" w:rsidRPr="00972EB7" w:rsidRDefault="00972EB7">
      <w:pPr>
        <w:pStyle w:val="ListParagraph"/>
        <w:numPr>
          <w:ilvl w:val="0"/>
          <w:numId w:val="124"/>
        </w:numPr>
        <w:tabs>
          <w:tab w:val="left" w:pos="1440"/>
        </w:tabs>
        <w:spacing w:before="0" w:after="160" w:line="360" w:lineRule="auto"/>
        <w:jc w:val="both"/>
        <w:rPr>
          <w:i/>
          <w:sz w:val="26"/>
          <w:szCs w:val="26"/>
        </w:rPr>
      </w:pPr>
      <w:r w:rsidRPr="00972EB7">
        <w:rPr>
          <w:i/>
          <w:sz w:val="26"/>
          <w:szCs w:val="26"/>
        </w:rPr>
        <w:t>Test Case 6.2: Print order invoice</w:t>
      </w:r>
    </w:p>
    <w:p w14:paraId="40F103D1" w14:textId="77777777" w:rsidR="00972EB7" w:rsidRPr="00972EB7" w:rsidRDefault="00972EB7">
      <w:pPr>
        <w:pStyle w:val="ListParagraph"/>
        <w:numPr>
          <w:ilvl w:val="0"/>
          <w:numId w:val="136"/>
        </w:numPr>
        <w:tabs>
          <w:tab w:val="left" w:pos="1440"/>
        </w:tabs>
        <w:spacing w:before="0" w:after="160" w:line="360" w:lineRule="auto"/>
        <w:ind w:left="1710"/>
        <w:jc w:val="both"/>
        <w:rPr>
          <w:sz w:val="26"/>
          <w:szCs w:val="26"/>
        </w:rPr>
      </w:pPr>
      <w:r w:rsidRPr="00972EB7">
        <w:rPr>
          <w:sz w:val="26"/>
          <w:szCs w:val="26"/>
        </w:rPr>
        <w:t>Mô tả: In thông tin chi tiết đơn hàng.</w:t>
      </w:r>
    </w:p>
    <w:p w14:paraId="792C465C" w14:textId="77777777" w:rsidR="00972EB7" w:rsidRPr="00972EB7" w:rsidRDefault="00972EB7">
      <w:pPr>
        <w:pStyle w:val="ListParagraph"/>
        <w:numPr>
          <w:ilvl w:val="0"/>
          <w:numId w:val="136"/>
        </w:numPr>
        <w:tabs>
          <w:tab w:val="left" w:pos="1440"/>
        </w:tabs>
        <w:spacing w:before="0" w:after="160" w:line="360" w:lineRule="auto"/>
        <w:ind w:left="1710"/>
        <w:jc w:val="both"/>
        <w:rPr>
          <w:sz w:val="26"/>
          <w:szCs w:val="26"/>
        </w:rPr>
      </w:pPr>
      <w:r w:rsidRPr="00972EB7">
        <w:rPr>
          <w:sz w:val="26"/>
          <w:szCs w:val="26"/>
        </w:rPr>
        <w:t>Tiền đề: Có ít nhất 1 đơn hàng.</w:t>
      </w:r>
    </w:p>
    <w:p w14:paraId="329424AB" w14:textId="77777777" w:rsidR="00972EB7" w:rsidRPr="00972EB7" w:rsidRDefault="00972EB7">
      <w:pPr>
        <w:pStyle w:val="ListParagraph"/>
        <w:numPr>
          <w:ilvl w:val="0"/>
          <w:numId w:val="136"/>
        </w:numPr>
        <w:tabs>
          <w:tab w:val="left" w:pos="1440"/>
        </w:tabs>
        <w:spacing w:before="0" w:after="160" w:line="360" w:lineRule="auto"/>
        <w:ind w:left="1710"/>
        <w:jc w:val="both"/>
        <w:rPr>
          <w:sz w:val="26"/>
          <w:szCs w:val="26"/>
        </w:rPr>
      </w:pPr>
      <w:r w:rsidRPr="00972EB7">
        <w:rPr>
          <w:sz w:val="26"/>
          <w:szCs w:val="26"/>
        </w:rPr>
        <w:t>Bước thực hiện:</w:t>
      </w:r>
    </w:p>
    <w:p w14:paraId="784F87AA" w14:textId="77777777" w:rsidR="00972EB7" w:rsidRPr="00972EB7" w:rsidRDefault="00972EB7">
      <w:pPr>
        <w:pStyle w:val="ListParagraph"/>
        <w:numPr>
          <w:ilvl w:val="0"/>
          <w:numId w:val="157"/>
        </w:numPr>
        <w:tabs>
          <w:tab w:val="left" w:pos="1440"/>
        </w:tabs>
        <w:spacing w:before="0" w:after="160" w:line="360" w:lineRule="auto"/>
        <w:jc w:val="both"/>
        <w:rPr>
          <w:sz w:val="26"/>
          <w:szCs w:val="26"/>
        </w:rPr>
      </w:pPr>
      <w:r w:rsidRPr="00972EB7">
        <w:rPr>
          <w:sz w:val="26"/>
          <w:szCs w:val="26"/>
        </w:rPr>
        <w:t xml:space="preserve">Truy cập trang web theo đường dẫn: </w:t>
      </w:r>
      <w:hyperlink r:id="rId161" w:history="1">
        <w:r w:rsidRPr="00972EB7">
          <w:rPr>
            <w:rStyle w:val="Hyperlink"/>
            <w:color w:val="auto"/>
            <w:sz w:val="26"/>
            <w:szCs w:val="26"/>
            <w:u w:val="none"/>
          </w:rPr>
          <w:t>https://automationteststore.com/index.php?rt=account/login</w:t>
        </w:r>
      </w:hyperlink>
      <w:r w:rsidRPr="00972EB7">
        <w:rPr>
          <w:sz w:val="26"/>
          <w:szCs w:val="26"/>
        </w:rPr>
        <w:t>.</w:t>
      </w:r>
    </w:p>
    <w:p w14:paraId="1E1472E8" w14:textId="77777777" w:rsidR="00972EB7" w:rsidRPr="00972EB7" w:rsidRDefault="00972EB7">
      <w:pPr>
        <w:pStyle w:val="ListParagraph"/>
        <w:numPr>
          <w:ilvl w:val="0"/>
          <w:numId w:val="157"/>
        </w:numPr>
        <w:tabs>
          <w:tab w:val="left" w:pos="1440"/>
        </w:tabs>
        <w:spacing w:before="0" w:after="160" w:line="360" w:lineRule="auto"/>
        <w:jc w:val="both"/>
        <w:rPr>
          <w:sz w:val="26"/>
          <w:szCs w:val="26"/>
        </w:rPr>
      </w:pPr>
      <w:r w:rsidRPr="00972EB7">
        <w:rPr>
          <w:sz w:val="26"/>
          <w:szCs w:val="26"/>
        </w:rPr>
        <w:t>Đăng nhập với Login Name: ‘phamtuan’, Password: ‘123456’.</w:t>
      </w:r>
    </w:p>
    <w:p w14:paraId="1188E25C" w14:textId="77777777" w:rsidR="00972EB7" w:rsidRPr="00972EB7" w:rsidRDefault="00972EB7">
      <w:pPr>
        <w:pStyle w:val="ListParagraph"/>
        <w:numPr>
          <w:ilvl w:val="0"/>
          <w:numId w:val="157"/>
        </w:numPr>
        <w:tabs>
          <w:tab w:val="left" w:pos="1440"/>
        </w:tabs>
        <w:spacing w:before="0" w:after="160" w:line="360" w:lineRule="auto"/>
        <w:jc w:val="both"/>
        <w:rPr>
          <w:sz w:val="26"/>
          <w:szCs w:val="26"/>
        </w:rPr>
      </w:pPr>
      <w:r w:rsidRPr="00972EB7">
        <w:rPr>
          <w:sz w:val="26"/>
          <w:szCs w:val="26"/>
        </w:rPr>
        <w:t>Chọn Order history. Tiếp đến nhấn vào nút “View” của 1 đơn hàng bất kỳ</w:t>
      </w:r>
    </w:p>
    <w:p w14:paraId="4B60A01D" w14:textId="77777777" w:rsidR="00972EB7" w:rsidRPr="00972EB7" w:rsidRDefault="00972EB7">
      <w:pPr>
        <w:pStyle w:val="ListParagraph"/>
        <w:numPr>
          <w:ilvl w:val="0"/>
          <w:numId w:val="157"/>
        </w:numPr>
        <w:tabs>
          <w:tab w:val="left" w:pos="1440"/>
        </w:tabs>
        <w:spacing w:before="0" w:after="160" w:line="360" w:lineRule="auto"/>
        <w:jc w:val="both"/>
        <w:rPr>
          <w:sz w:val="26"/>
          <w:szCs w:val="26"/>
        </w:rPr>
      </w:pPr>
      <w:r w:rsidRPr="00972EB7">
        <w:rPr>
          <w:sz w:val="26"/>
          <w:szCs w:val="26"/>
        </w:rPr>
        <w:t>Nhấn vào nút “Print”</w:t>
      </w:r>
    </w:p>
    <w:p w14:paraId="54EB5752" w14:textId="77777777" w:rsidR="00972EB7" w:rsidRPr="00972EB7" w:rsidRDefault="00972EB7">
      <w:pPr>
        <w:pStyle w:val="ListParagraph"/>
        <w:numPr>
          <w:ilvl w:val="0"/>
          <w:numId w:val="136"/>
        </w:numPr>
        <w:tabs>
          <w:tab w:val="left" w:pos="1440"/>
        </w:tabs>
        <w:spacing w:before="0" w:after="160" w:line="360" w:lineRule="auto"/>
        <w:ind w:left="1710"/>
        <w:jc w:val="both"/>
        <w:rPr>
          <w:sz w:val="26"/>
          <w:szCs w:val="26"/>
        </w:rPr>
      </w:pPr>
      <w:r w:rsidRPr="00972EB7">
        <w:rPr>
          <w:sz w:val="26"/>
          <w:szCs w:val="26"/>
        </w:rPr>
        <w:t>Kết quả mong đợi:Thông tin đơn hàng được hiển thị dưới dạng có thể in được.</w:t>
      </w:r>
    </w:p>
    <w:p w14:paraId="6381B602" w14:textId="77777777" w:rsidR="00972EB7" w:rsidRPr="00972EB7" w:rsidRDefault="00972EB7">
      <w:pPr>
        <w:pStyle w:val="ListParagraph"/>
        <w:numPr>
          <w:ilvl w:val="0"/>
          <w:numId w:val="123"/>
        </w:numPr>
        <w:tabs>
          <w:tab w:val="left" w:pos="1440"/>
        </w:tabs>
        <w:spacing w:before="0" w:after="160" w:line="360" w:lineRule="auto"/>
        <w:jc w:val="both"/>
        <w:rPr>
          <w:b/>
          <w:sz w:val="26"/>
          <w:szCs w:val="26"/>
        </w:rPr>
      </w:pPr>
      <w:r w:rsidRPr="00972EB7">
        <w:rPr>
          <w:b/>
          <w:sz w:val="26"/>
          <w:szCs w:val="26"/>
        </w:rPr>
        <w:t>Thanh toán</w:t>
      </w:r>
    </w:p>
    <w:p w14:paraId="02306709" w14:textId="77777777" w:rsidR="00972EB7" w:rsidRPr="00972EB7" w:rsidRDefault="00972EB7">
      <w:pPr>
        <w:pStyle w:val="ListParagraph"/>
        <w:numPr>
          <w:ilvl w:val="0"/>
          <w:numId w:val="124"/>
        </w:numPr>
        <w:tabs>
          <w:tab w:val="left" w:pos="1440"/>
        </w:tabs>
        <w:spacing w:before="0" w:after="160" w:line="360" w:lineRule="auto"/>
        <w:jc w:val="both"/>
        <w:rPr>
          <w:b/>
          <w:sz w:val="26"/>
          <w:szCs w:val="26"/>
        </w:rPr>
      </w:pPr>
      <w:r w:rsidRPr="00972EB7">
        <w:rPr>
          <w:i/>
          <w:sz w:val="26"/>
          <w:szCs w:val="26"/>
        </w:rPr>
        <w:t>Test Case 7.1: Payment With “Register Account”</w:t>
      </w:r>
    </w:p>
    <w:p w14:paraId="15ED84DC" w14:textId="77777777" w:rsidR="00972EB7" w:rsidRPr="00972EB7" w:rsidRDefault="00972EB7">
      <w:pPr>
        <w:pStyle w:val="ListParagraph"/>
        <w:numPr>
          <w:ilvl w:val="0"/>
          <w:numId w:val="137"/>
        </w:numPr>
        <w:tabs>
          <w:tab w:val="left" w:pos="1440"/>
        </w:tabs>
        <w:spacing w:before="0" w:after="160" w:line="360" w:lineRule="auto"/>
        <w:ind w:left="1710"/>
        <w:jc w:val="both"/>
        <w:rPr>
          <w:sz w:val="26"/>
          <w:szCs w:val="26"/>
        </w:rPr>
      </w:pPr>
      <w:r w:rsidRPr="00972EB7">
        <w:rPr>
          <w:sz w:val="26"/>
          <w:szCs w:val="26"/>
        </w:rPr>
        <w:t>Mô tả: Thực hiện quá trình thanh toán với lựa chọn đăng ký tài khoản.</w:t>
      </w:r>
    </w:p>
    <w:p w14:paraId="540EB56E" w14:textId="77777777" w:rsidR="00972EB7" w:rsidRPr="00972EB7" w:rsidRDefault="00972EB7">
      <w:pPr>
        <w:pStyle w:val="ListParagraph"/>
        <w:numPr>
          <w:ilvl w:val="0"/>
          <w:numId w:val="137"/>
        </w:numPr>
        <w:tabs>
          <w:tab w:val="left" w:pos="1440"/>
        </w:tabs>
        <w:spacing w:before="0" w:after="160" w:line="360" w:lineRule="auto"/>
        <w:ind w:left="1710"/>
        <w:jc w:val="both"/>
        <w:rPr>
          <w:sz w:val="26"/>
          <w:szCs w:val="26"/>
        </w:rPr>
      </w:pPr>
      <w:r w:rsidRPr="00972EB7">
        <w:rPr>
          <w:sz w:val="26"/>
          <w:szCs w:val="26"/>
        </w:rPr>
        <w:t>Tiền đề: Giỏ hàng có ít nhất một sản phẩm.</w:t>
      </w:r>
    </w:p>
    <w:p w14:paraId="53530EB5" w14:textId="77777777" w:rsidR="00972EB7" w:rsidRPr="00972EB7" w:rsidRDefault="00972EB7">
      <w:pPr>
        <w:pStyle w:val="ListParagraph"/>
        <w:numPr>
          <w:ilvl w:val="0"/>
          <w:numId w:val="137"/>
        </w:numPr>
        <w:tabs>
          <w:tab w:val="left" w:pos="1440"/>
        </w:tabs>
        <w:spacing w:before="0" w:after="160" w:line="360" w:lineRule="auto"/>
        <w:ind w:left="1710"/>
        <w:jc w:val="both"/>
        <w:rPr>
          <w:sz w:val="26"/>
          <w:szCs w:val="26"/>
        </w:rPr>
      </w:pPr>
      <w:r w:rsidRPr="00972EB7">
        <w:rPr>
          <w:sz w:val="26"/>
          <w:szCs w:val="26"/>
        </w:rPr>
        <w:t>Bước thực hiện:</w:t>
      </w:r>
    </w:p>
    <w:p w14:paraId="3468161D" w14:textId="77777777" w:rsidR="00972EB7" w:rsidRPr="00972EB7" w:rsidRDefault="00972EB7">
      <w:pPr>
        <w:pStyle w:val="ListParagraph"/>
        <w:numPr>
          <w:ilvl w:val="0"/>
          <w:numId w:val="158"/>
        </w:numPr>
        <w:tabs>
          <w:tab w:val="left" w:pos="1440"/>
        </w:tabs>
        <w:spacing w:before="0" w:after="160" w:line="360" w:lineRule="auto"/>
        <w:jc w:val="both"/>
        <w:rPr>
          <w:sz w:val="26"/>
          <w:szCs w:val="26"/>
        </w:rPr>
      </w:pPr>
      <w:r w:rsidRPr="00972EB7">
        <w:rPr>
          <w:sz w:val="26"/>
          <w:szCs w:val="26"/>
        </w:rPr>
        <w:t>Truy cập giỏ hàng.</w:t>
      </w:r>
    </w:p>
    <w:p w14:paraId="182520A4" w14:textId="77777777" w:rsidR="00972EB7" w:rsidRPr="00972EB7" w:rsidRDefault="00972EB7">
      <w:pPr>
        <w:pStyle w:val="ListParagraph"/>
        <w:numPr>
          <w:ilvl w:val="0"/>
          <w:numId w:val="158"/>
        </w:numPr>
        <w:tabs>
          <w:tab w:val="left" w:pos="1440"/>
        </w:tabs>
        <w:spacing w:before="0" w:after="160" w:line="360" w:lineRule="auto"/>
        <w:jc w:val="both"/>
        <w:rPr>
          <w:sz w:val="26"/>
          <w:szCs w:val="26"/>
        </w:rPr>
      </w:pPr>
      <w:r w:rsidRPr="00972EB7">
        <w:rPr>
          <w:sz w:val="26"/>
          <w:szCs w:val="26"/>
        </w:rPr>
        <w:t>Nhấn "Checkout".</w:t>
      </w:r>
    </w:p>
    <w:p w14:paraId="6361FFB4" w14:textId="77777777" w:rsidR="00972EB7" w:rsidRPr="00972EB7" w:rsidRDefault="00972EB7">
      <w:pPr>
        <w:pStyle w:val="ListParagraph"/>
        <w:numPr>
          <w:ilvl w:val="0"/>
          <w:numId w:val="158"/>
        </w:numPr>
        <w:tabs>
          <w:tab w:val="left" w:pos="1440"/>
        </w:tabs>
        <w:spacing w:before="0" w:after="160" w:line="360" w:lineRule="auto"/>
        <w:jc w:val="both"/>
        <w:rPr>
          <w:sz w:val="26"/>
          <w:szCs w:val="26"/>
        </w:rPr>
      </w:pPr>
      <w:r w:rsidRPr="00972EB7">
        <w:rPr>
          <w:sz w:val="26"/>
          <w:szCs w:val="26"/>
        </w:rPr>
        <w:t xml:space="preserve">Xác minh được chuyển đến trang: </w:t>
      </w:r>
      <w:hyperlink r:id="rId162" w:history="1">
        <w:r w:rsidRPr="00972EB7">
          <w:rPr>
            <w:rStyle w:val="Hyperlink"/>
            <w:color w:val="auto"/>
            <w:sz w:val="26"/>
            <w:szCs w:val="26"/>
            <w:u w:val="none"/>
          </w:rPr>
          <w:t>https://automationteststore.com/index.php?rt=account/login</w:t>
        </w:r>
      </w:hyperlink>
      <w:r w:rsidRPr="00972EB7">
        <w:rPr>
          <w:sz w:val="26"/>
          <w:szCs w:val="26"/>
        </w:rPr>
        <w:t>. Chọn “Register Account” và ấn “Continue”</w:t>
      </w:r>
    </w:p>
    <w:p w14:paraId="419B8B36" w14:textId="77777777" w:rsidR="00972EB7" w:rsidRPr="00972EB7" w:rsidRDefault="00972EB7">
      <w:pPr>
        <w:pStyle w:val="ListParagraph"/>
        <w:numPr>
          <w:ilvl w:val="0"/>
          <w:numId w:val="158"/>
        </w:numPr>
        <w:tabs>
          <w:tab w:val="left" w:pos="1440"/>
        </w:tabs>
        <w:spacing w:before="0" w:after="160" w:line="360" w:lineRule="auto"/>
        <w:jc w:val="both"/>
        <w:rPr>
          <w:sz w:val="26"/>
          <w:szCs w:val="26"/>
        </w:rPr>
      </w:pPr>
      <w:r w:rsidRPr="00972EB7">
        <w:rPr>
          <w:sz w:val="26"/>
          <w:szCs w:val="26"/>
        </w:rPr>
        <w:t>Điền dữ liệu vào các thẻ input như sau:</w:t>
      </w:r>
    </w:p>
    <w:p w14:paraId="073862E6" w14:textId="77777777" w:rsidR="00972EB7" w:rsidRPr="00972EB7" w:rsidRDefault="00972EB7">
      <w:pPr>
        <w:pStyle w:val="ListParagraph"/>
        <w:numPr>
          <w:ilvl w:val="2"/>
          <w:numId w:val="137"/>
        </w:numPr>
        <w:tabs>
          <w:tab w:val="left" w:pos="1440"/>
        </w:tabs>
        <w:spacing w:before="0" w:after="160" w:line="360" w:lineRule="auto"/>
        <w:jc w:val="both"/>
        <w:rPr>
          <w:sz w:val="26"/>
          <w:szCs w:val="26"/>
        </w:rPr>
      </w:pPr>
      <w:r w:rsidRPr="00972EB7">
        <w:rPr>
          <w:sz w:val="26"/>
          <w:szCs w:val="26"/>
        </w:rPr>
        <w:t>First Name : Robot</w:t>
      </w:r>
    </w:p>
    <w:p w14:paraId="1936C196" w14:textId="77777777" w:rsidR="00972EB7" w:rsidRPr="00972EB7" w:rsidRDefault="00972EB7">
      <w:pPr>
        <w:pStyle w:val="ListParagraph"/>
        <w:numPr>
          <w:ilvl w:val="2"/>
          <w:numId w:val="137"/>
        </w:numPr>
        <w:tabs>
          <w:tab w:val="left" w:pos="1440"/>
        </w:tabs>
        <w:spacing w:before="0" w:after="160" w:line="360" w:lineRule="auto"/>
        <w:jc w:val="both"/>
        <w:rPr>
          <w:sz w:val="26"/>
          <w:szCs w:val="26"/>
        </w:rPr>
      </w:pPr>
      <w:r w:rsidRPr="00972EB7">
        <w:rPr>
          <w:sz w:val="26"/>
          <w:szCs w:val="26"/>
        </w:rPr>
        <w:lastRenderedPageBreak/>
        <w:t>Laste Name: Framework</w:t>
      </w:r>
    </w:p>
    <w:p w14:paraId="64AD5B86" w14:textId="77777777" w:rsidR="00972EB7" w:rsidRPr="00972EB7" w:rsidRDefault="00972EB7">
      <w:pPr>
        <w:pStyle w:val="ListParagraph"/>
        <w:numPr>
          <w:ilvl w:val="2"/>
          <w:numId w:val="137"/>
        </w:numPr>
        <w:tabs>
          <w:tab w:val="left" w:pos="1440"/>
        </w:tabs>
        <w:spacing w:before="0" w:after="160" w:line="360" w:lineRule="auto"/>
        <w:jc w:val="both"/>
        <w:rPr>
          <w:sz w:val="26"/>
          <w:szCs w:val="26"/>
        </w:rPr>
      </w:pPr>
      <w:r w:rsidRPr="00972EB7">
        <w:rPr>
          <w:sz w:val="26"/>
          <w:szCs w:val="26"/>
        </w:rPr>
        <w:t xml:space="preserve">E-mail: </w:t>
      </w:r>
      <w:hyperlink r:id="rId163" w:history="1">
        <w:r w:rsidRPr="00972EB7">
          <w:rPr>
            <w:rStyle w:val="Hyperlink"/>
            <w:color w:val="auto"/>
            <w:sz w:val="26"/>
            <w:szCs w:val="26"/>
            <w:u w:val="none"/>
          </w:rPr>
          <w:t>robotframework@gmail.com</w:t>
        </w:r>
      </w:hyperlink>
    </w:p>
    <w:p w14:paraId="699D212F" w14:textId="77777777" w:rsidR="00972EB7" w:rsidRPr="00972EB7" w:rsidRDefault="00972EB7">
      <w:pPr>
        <w:pStyle w:val="ListParagraph"/>
        <w:numPr>
          <w:ilvl w:val="2"/>
          <w:numId w:val="137"/>
        </w:numPr>
        <w:tabs>
          <w:tab w:val="left" w:pos="1440"/>
        </w:tabs>
        <w:spacing w:before="0" w:after="160" w:line="360" w:lineRule="auto"/>
        <w:jc w:val="both"/>
        <w:rPr>
          <w:sz w:val="26"/>
          <w:szCs w:val="26"/>
        </w:rPr>
      </w:pPr>
      <w:r w:rsidRPr="00972EB7">
        <w:rPr>
          <w:sz w:val="26"/>
          <w:szCs w:val="26"/>
        </w:rPr>
        <w:t>Country: Viet Nam</w:t>
      </w:r>
    </w:p>
    <w:p w14:paraId="4C0EEB6E" w14:textId="77777777" w:rsidR="00972EB7" w:rsidRPr="00972EB7" w:rsidRDefault="00972EB7">
      <w:pPr>
        <w:pStyle w:val="ListParagraph"/>
        <w:numPr>
          <w:ilvl w:val="2"/>
          <w:numId w:val="137"/>
        </w:numPr>
        <w:tabs>
          <w:tab w:val="left" w:pos="1440"/>
        </w:tabs>
        <w:spacing w:before="0" w:after="160" w:line="360" w:lineRule="auto"/>
        <w:jc w:val="both"/>
        <w:rPr>
          <w:sz w:val="26"/>
          <w:szCs w:val="26"/>
        </w:rPr>
      </w:pPr>
      <w:r w:rsidRPr="00972EB7">
        <w:rPr>
          <w:sz w:val="26"/>
          <w:szCs w:val="26"/>
        </w:rPr>
        <w:t>Region / State: Ho Chi Minh City</w:t>
      </w:r>
    </w:p>
    <w:p w14:paraId="736AAF41" w14:textId="77777777" w:rsidR="00972EB7" w:rsidRPr="00972EB7" w:rsidRDefault="00972EB7">
      <w:pPr>
        <w:pStyle w:val="ListParagraph"/>
        <w:numPr>
          <w:ilvl w:val="2"/>
          <w:numId w:val="137"/>
        </w:numPr>
        <w:tabs>
          <w:tab w:val="left" w:pos="1440"/>
        </w:tabs>
        <w:spacing w:before="0" w:after="160" w:line="360" w:lineRule="auto"/>
        <w:jc w:val="both"/>
        <w:rPr>
          <w:sz w:val="26"/>
          <w:szCs w:val="26"/>
        </w:rPr>
      </w:pPr>
      <w:r w:rsidRPr="00972EB7">
        <w:rPr>
          <w:sz w:val="26"/>
          <w:szCs w:val="26"/>
        </w:rPr>
        <w:t>City: Quan 7</w:t>
      </w:r>
    </w:p>
    <w:p w14:paraId="5ED237B7" w14:textId="77777777" w:rsidR="00972EB7" w:rsidRPr="00972EB7" w:rsidRDefault="00972EB7">
      <w:pPr>
        <w:pStyle w:val="ListParagraph"/>
        <w:numPr>
          <w:ilvl w:val="2"/>
          <w:numId w:val="137"/>
        </w:numPr>
        <w:tabs>
          <w:tab w:val="left" w:pos="1440"/>
        </w:tabs>
        <w:spacing w:before="0" w:after="160" w:line="360" w:lineRule="auto"/>
        <w:jc w:val="both"/>
        <w:rPr>
          <w:sz w:val="26"/>
          <w:szCs w:val="26"/>
        </w:rPr>
      </w:pPr>
      <w:r w:rsidRPr="00972EB7">
        <w:rPr>
          <w:sz w:val="26"/>
          <w:szCs w:val="26"/>
        </w:rPr>
        <w:t>Address 1: Phuong Tan Quy</w:t>
      </w:r>
    </w:p>
    <w:p w14:paraId="41B03EEC" w14:textId="77777777" w:rsidR="00972EB7" w:rsidRPr="00972EB7" w:rsidRDefault="00972EB7">
      <w:pPr>
        <w:pStyle w:val="ListParagraph"/>
        <w:numPr>
          <w:ilvl w:val="2"/>
          <w:numId w:val="137"/>
        </w:numPr>
        <w:tabs>
          <w:tab w:val="left" w:pos="1440"/>
        </w:tabs>
        <w:spacing w:before="0" w:after="160" w:line="360" w:lineRule="auto"/>
        <w:jc w:val="both"/>
        <w:rPr>
          <w:sz w:val="26"/>
          <w:szCs w:val="26"/>
        </w:rPr>
      </w:pPr>
      <w:r w:rsidRPr="00972EB7">
        <w:rPr>
          <w:sz w:val="26"/>
          <w:szCs w:val="26"/>
        </w:rPr>
        <w:t>ZIP Code: HCM-5159</w:t>
      </w:r>
    </w:p>
    <w:p w14:paraId="216ABC9A" w14:textId="77777777" w:rsidR="00972EB7" w:rsidRPr="00972EB7" w:rsidRDefault="00972EB7">
      <w:pPr>
        <w:pStyle w:val="ListParagraph"/>
        <w:numPr>
          <w:ilvl w:val="2"/>
          <w:numId w:val="137"/>
        </w:numPr>
        <w:tabs>
          <w:tab w:val="left" w:pos="1440"/>
        </w:tabs>
        <w:spacing w:before="0" w:after="160" w:line="360" w:lineRule="auto"/>
        <w:jc w:val="both"/>
        <w:rPr>
          <w:sz w:val="26"/>
          <w:szCs w:val="26"/>
        </w:rPr>
      </w:pPr>
      <w:r w:rsidRPr="00972EB7">
        <w:rPr>
          <w:sz w:val="26"/>
          <w:szCs w:val="26"/>
        </w:rPr>
        <w:t>Login Name: robotframework</w:t>
      </w:r>
    </w:p>
    <w:p w14:paraId="16D223C2" w14:textId="77777777" w:rsidR="00972EB7" w:rsidRPr="00972EB7" w:rsidRDefault="00972EB7">
      <w:pPr>
        <w:pStyle w:val="ListParagraph"/>
        <w:numPr>
          <w:ilvl w:val="2"/>
          <w:numId w:val="137"/>
        </w:numPr>
        <w:tabs>
          <w:tab w:val="left" w:pos="1440"/>
        </w:tabs>
        <w:spacing w:before="0" w:after="160" w:line="360" w:lineRule="auto"/>
        <w:jc w:val="both"/>
        <w:rPr>
          <w:sz w:val="26"/>
          <w:szCs w:val="26"/>
        </w:rPr>
      </w:pPr>
      <w:r w:rsidRPr="00972EB7">
        <w:rPr>
          <w:sz w:val="26"/>
          <w:szCs w:val="26"/>
        </w:rPr>
        <w:t>Password: 123456</w:t>
      </w:r>
    </w:p>
    <w:p w14:paraId="16B28BB7" w14:textId="77777777" w:rsidR="00972EB7" w:rsidRPr="00972EB7" w:rsidRDefault="00972EB7">
      <w:pPr>
        <w:pStyle w:val="ListParagraph"/>
        <w:numPr>
          <w:ilvl w:val="2"/>
          <w:numId w:val="137"/>
        </w:numPr>
        <w:tabs>
          <w:tab w:val="left" w:pos="1440"/>
        </w:tabs>
        <w:spacing w:before="0" w:after="160" w:line="360" w:lineRule="auto"/>
        <w:jc w:val="both"/>
        <w:rPr>
          <w:sz w:val="26"/>
          <w:szCs w:val="26"/>
        </w:rPr>
      </w:pPr>
      <w:r w:rsidRPr="00972EB7">
        <w:rPr>
          <w:sz w:val="26"/>
          <w:szCs w:val="26"/>
        </w:rPr>
        <w:t>Password Confirm: 123456</w:t>
      </w:r>
    </w:p>
    <w:p w14:paraId="5AA6B4D5" w14:textId="77777777" w:rsidR="00972EB7" w:rsidRPr="00972EB7" w:rsidRDefault="00972EB7">
      <w:pPr>
        <w:pStyle w:val="ListParagraph"/>
        <w:numPr>
          <w:ilvl w:val="0"/>
          <w:numId w:val="158"/>
        </w:numPr>
        <w:tabs>
          <w:tab w:val="left" w:pos="1440"/>
        </w:tabs>
        <w:spacing w:before="0" w:after="160" w:line="360" w:lineRule="auto"/>
        <w:jc w:val="both"/>
        <w:rPr>
          <w:sz w:val="26"/>
          <w:szCs w:val="26"/>
        </w:rPr>
      </w:pPr>
      <w:r w:rsidRPr="00972EB7">
        <w:rPr>
          <w:sz w:val="26"/>
          <w:szCs w:val="26"/>
        </w:rPr>
        <w:t>Sau đó tích vào nút “No” của mục Subcribe và tích vào ô “</w:t>
      </w:r>
      <w:r w:rsidRPr="00972EB7">
        <w:rPr>
          <w:b/>
          <w:bCs/>
          <w:sz w:val="26"/>
          <w:szCs w:val="26"/>
          <w:shd w:val="clear" w:color="auto" w:fill="FFFFFF"/>
        </w:rPr>
        <w:t>I have read and agree to the </w:t>
      </w:r>
      <w:hyperlink r:id="rId164" w:history="1">
        <w:r w:rsidRPr="00972EB7">
          <w:rPr>
            <w:rStyle w:val="Hyperlink"/>
            <w:b/>
            <w:bCs/>
            <w:color w:val="auto"/>
            <w:sz w:val="26"/>
            <w:szCs w:val="26"/>
            <w:u w:val="none"/>
            <w:shd w:val="clear" w:color="auto" w:fill="FFFFFF"/>
          </w:rPr>
          <w:t>Privacy Policy</w:t>
        </w:r>
      </w:hyperlink>
      <w:r w:rsidRPr="00972EB7">
        <w:rPr>
          <w:sz w:val="26"/>
          <w:szCs w:val="26"/>
        </w:rPr>
        <w:t>”</w:t>
      </w:r>
    </w:p>
    <w:p w14:paraId="487448EA" w14:textId="77777777" w:rsidR="00972EB7" w:rsidRPr="00972EB7" w:rsidRDefault="00972EB7">
      <w:pPr>
        <w:pStyle w:val="ListParagraph"/>
        <w:numPr>
          <w:ilvl w:val="0"/>
          <w:numId w:val="158"/>
        </w:numPr>
        <w:tabs>
          <w:tab w:val="left" w:pos="1440"/>
        </w:tabs>
        <w:spacing w:before="0" w:after="160" w:line="360" w:lineRule="auto"/>
        <w:jc w:val="both"/>
        <w:rPr>
          <w:sz w:val="26"/>
          <w:szCs w:val="26"/>
        </w:rPr>
      </w:pPr>
      <w:r w:rsidRPr="00972EB7">
        <w:rPr>
          <w:sz w:val="26"/>
          <w:szCs w:val="26"/>
        </w:rPr>
        <w:t>Nhấn nút “Continue”</w:t>
      </w:r>
    </w:p>
    <w:p w14:paraId="301E0450" w14:textId="77777777" w:rsidR="00972EB7" w:rsidRPr="00972EB7" w:rsidRDefault="00972EB7">
      <w:pPr>
        <w:pStyle w:val="ListParagraph"/>
        <w:numPr>
          <w:ilvl w:val="0"/>
          <w:numId w:val="158"/>
        </w:numPr>
        <w:tabs>
          <w:tab w:val="left" w:pos="1440"/>
        </w:tabs>
        <w:spacing w:before="0" w:after="160" w:line="360" w:lineRule="auto"/>
        <w:jc w:val="both"/>
        <w:rPr>
          <w:sz w:val="26"/>
          <w:szCs w:val="26"/>
        </w:rPr>
      </w:pPr>
      <w:r w:rsidRPr="00972EB7">
        <w:rPr>
          <w:sz w:val="26"/>
          <w:szCs w:val="26"/>
        </w:rPr>
        <w:t>Truy cập vào giỏ hàng và ấn nút “Checkout”</w:t>
      </w:r>
    </w:p>
    <w:p w14:paraId="0A983999" w14:textId="77777777" w:rsidR="00972EB7" w:rsidRPr="00972EB7" w:rsidRDefault="00972EB7">
      <w:pPr>
        <w:pStyle w:val="ListParagraph"/>
        <w:numPr>
          <w:ilvl w:val="0"/>
          <w:numId w:val="158"/>
        </w:numPr>
        <w:tabs>
          <w:tab w:val="left" w:pos="1440"/>
        </w:tabs>
        <w:spacing w:before="0" w:after="160" w:line="360" w:lineRule="auto"/>
        <w:jc w:val="both"/>
        <w:rPr>
          <w:sz w:val="26"/>
          <w:szCs w:val="26"/>
        </w:rPr>
      </w:pPr>
      <w:r w:rsidRPr="00972EB7">
        <w:rPr>
          <w:sz w:val="26"/>
          <w:szCs w:val="26"/>
        </w:rPr>
        <w:t>Kiểm tra thông tin và ấn “Confirm Order”</w:t>
      </w:r>
    </w:p>
    <w:p w14:paraId="0CE64F78" w14:textId="77777777" w:rsidR="00972EB7" w:rsidRPr="00972EB7" w:rsidRDefault="00972EB7">
      <w:pPr>
        <w:pStyle w:val="ListParagraph"/>
        <w:numPr>
          <w:ilvl w:val="0"/>
          <w:numId w:val="137"/>
        </w:numPr>
        <w:tabs>
          <w:tab w:val="left" w:pos="1440"/>
        </w:tabs>
        <w:spacing w:before="0" w:after="160" w:line="360" w:lineRule="auto"/>
        <w:ind w:left="1710"/>
        <w:jc w:val="both"/>
        <w:rPr>
          <w:sz w:val="26"/>
          <w:szCs w:val="26"/>
        </w:rPr>
      </w:pPr>
      <w:r w:rsidRPr="00972EB7">
        <w:rPr>
          <w:sz w:val="26"/>
          <w:szCs w:val="26"/>
        </w:rPr>
        <w:t>Kết quả mong đợi: Quá trình thanh toán hoàn tất và hiển thị thông báo xác nhận đơn hàng.</w:t>
      </w:r>
    </w:p>
    <w:p w14:paraId="7A835A80" w14:textId="77777777" w:rsidR="00972EB7" w:rsidRPr="00972EB7" w:rsidRDefault="00972EB7">
      <w:pPr>
        <w:pStyle w:val="ListParagraph"/>
        <w:numPr>
          <w:ilvl w:val="0"/>
          <w:numId w:val="124"/>
        </w:numPr>
        <w:tabs>
          <w:tab w:val="left" w:pos="1440"/>
        </w:tabs>
        <w:spacing w:before="0" w:after="160" w:line="360" w:lineRule="auto"/>
        <w:jc w:val="both"/>
        <w:rPr>
          <w:sz w:val="26"/>
          <w:szCs w:val="26"/>
        </w:rPr>
      </w:pPr>
      <w:r w:rsidRPr="00972EB7">
        <w:rPr>
          <w:i/>
          <w:sz w:val="26"/>
          <w:szCs w:val="26"/>
        </w:rPr>
        <w:t>Test Case 7.2: Payment With “Guest Checkout”</w:t>
      </w:r>
    </w:p>
    <w:p w14:paraId="1C33CB46" w14:textId="77777777" w:rsidR="00972EB7" w:rsidRPr="00972EB7" w:rsidRDefault="00972EB7">
      <w:pPr>
        <w:pStyle w:val="ListParagraph"/>
        <w:numPr>
          <w:ilvl w:val="0"/>
          <w:numId w:val="137"/>
        </w:numPr>
        <w:tabs>
          <w:tab w:val="left" w:pos="1440"/>
        </w:tabs>
        <w:spacing w:before="0" w:after="160" w:line="360" w:lineRule="auto"/>
        <w:ind w:left="1710"/>
        <w:jc w:val="both"/>
        <w:rPr>
          <w:sz w:val="26"/>
          <w:szCs w:val="26"/>
        </w:rPr>
      </w:pPr>
      <w:r w:rsidRPr="00972EB7">
        <w:rPr>
          <w:sz w:val="26"/>
          <w:szCs w:val="26"/>
        </w:rPr>
        <w:t>Mô tả: Thực hiện quá trình thanh toán với lựa chọn khánh thanh toán.</w:t>
      </w:r>
    </w:p>
    <w:p w14:paraId="0A0A1021" w14:textId="77777777" w:rsidR="00972EB7" w:rsidRPr="00972EB7" w:rsidRDefault="00972EB7">
      <w:pPr>
        <w:pStyle w:val="ListParagraph"/>
        <w:numPr>
          <w:ilvl w:val="0"/>
          <w:numId w:val="137"/>
        </w:numPr>
        <w:tabs>
          <w:tab w:val="left" w:pos="1440"/>
        </w:tabs>
        <w:spacing w:before="0" w:after="160" w:line="360" w:lineRule="auto"/>
        <w:ind w:left="1710"/>
        <w:jc w:val="both"/>
        <w:rPr>
          <w:sz w:val="26"/>
          <w:szCs w:val="26"/>
        </w:rPr>
      </w:pPr>
      <w:r w:rsidRPr="00972EB7">
        <w:rPr>
          <w:sz w:val="26"/>
          <w:szCs w:val="26"/>
        </w:rPr>
        <w:t>Tiền đề: Giỏ hàng có ít nhất một sản phẩm.</w:t>
      </w:r>
    </w:p>
    <w:p w14:paraId="3F197158" w14:textId="77777777" w:rsidR="00972EB7" w:rsidRPr="00972EB7" w:rsidRDefault="00972EB7">
      <w:pPr>
        <w:pStyle w:val="ListParagraph"/>
        <w:numPr>
          <w:ilvl w:val="0"/>
          <w:numId w:val="137"/>
        </w:numPr>
        <w:tabs>
          <w:tab w:val="left" w:pos="1440"/>
        </w:tabs>
        <w:spacing w:before="0" w:after="160" w:line="360" w:lineRule="auto"/>
        <w:ind w:left="1710"/>
        <w:jc w:val="both"/>
        <w:rPr>
          <w:sz w:val="26"/>
          <w:szCs w:val="26"/>
        </w:rPr>
      </w:pPr>
      <w:r w:rsidRPr="00972EB7">
        <w:rPr>
          <w:sz w:val="26"/>
          <w:szCs w:val="26"/>
        </w:rPr>
        <w:t>Bước thực hiện:</w:t>
      </w:r>
    </w:p>
    <w:p w14:paraId="4E1E0F04" w14:textId="77777777" w:rsidR="00972EB7" w:rsidRPr="00972EB7" w:rsidRDefault="00972EB7">
      <w:pPr>
        <w:pStyle w:val="ListParagraph"/>
        <w:numPr>
          <w:ilvl w:val="0"/>
          <w:numId w:val="159"/>
        </w:numPr>
        <w:tabs>
          <w:tab w:val="left" w:pos="1440"/>
        </w:tabs>
        <w:spacing w:before="0" w:after="160" w:line="360" w:lineRule="auto"/>
        <w:jc w:val="both"/>
        <w:rPr>
          <w:sz w:val="26"/>
          <w:szCs w:val="26"/>
        </w:rPr>
      </w:pPr>
      <w:r w:rsidRPr="00972EB7">
        <w:rPr>
          <w:sz w:val="26"/>
          <w:szCs w:val="26"/>
        </w:rPr>
        <w:t>Truy cập giỏ hàng.</w:t>
      </w:r>
    </w:p>
    <w:p w14:paraId="7232E251" w14:textId="77777777" w:rsidR="00972EB7" w:rsidRPr="00972EB7" w:rsidRDefault="00972EB7">
      <w:pPr>
        <w:pStyle w:val="ListParagraph"/>
        <w:numPr>
          <w:ilvl w:val="0"/>
          <w:numId w:val="159"/>
        </w:numPr>
        <w:tabs>
          <w:tab w:val="left" w:pos="1440"/>
        </w:tabs>
        <w:spacing w:before="0" w:after="160" w:line="360" w:lineRule="auto"/>
        <w:jc w:val="both"/>
        <w:rPr>
          <w:sz w:val="26"/>
          <w:szCs w:val="26"/>
        </w:rPr>
      </w:pPr>
      <w:r w:rsidRPr="00972EB7">
        <w:rPr>
          <w:sz w:val="26"/>
          <w:szCs w:val="26"/>
        </w:rPr>
        <w:t>Nhấn "Checkout".</w:t>
      </w:r>
    </w:p>
    <w:p w14:paraId="252143C6" w14:textId="77777777" w:rsidR="00972EB7" w:rsidRPr="00972EB7" w:rsidRDefault="00972EB7">
      <w:pPr>
        <w:pStyle w:val="ListParagraph"/>
        <w:numPr>
          <w:ilvl w:val="0"/>
          <w:numId w:val="159"/>
        </w:numPr>
        <w:tabs>
          <w:tab w:val="left" w:pos="1440"/>
        </w:tabs>
        <w:spacing w:before="0" w:after="160" w:line="360" w:lineRule="auto"/>
        <w:jc w:val="both"/>
        <w:rPr>
          <w:sz w:val="26"/>
          <w:szCs w:val="26"/>
        </w:rPr>
      </w:pPr>
      <w:r w:rsidRPr="00972EB7">
        <w:rPr>
          <w:sz w:val="26"/>
          <w:szCs w:val="26"/>
        </w:rPr>
        <w:t xml:space="preserve">Xác minh được chuyển đến trang: </w:t>
      </w:r>
      <w:hyperlink r:id="rId165" w:history="1">
        <w:r w:rsidRPr="00972EB7">
          <w:rPr>
            <w:rStyle w:val="Hyperlink"/>
            <w:color w:val="auto"/>
            <w:sz w:val="26"/>
            <w:szCs w:val="26"/>
            <w:u w:val="none"/>
          </w:rPr>
          <w:t>https://automationteststore.com/index.php?rt=account/login</w:t>
        </w:r>
      </w:hyperlink>
      <w:r w:rsidRPr="00972EB7">
        <w:rPr>
          <w:sz w:val="26"/>
          <w:szCs w:val="26"/>
        </w:rPr>
        <w:t>. Chọn “Guest Checkout” và ấn “Continue”</w:t>
      </w:r>
    </w:p>
    <w:p w14:paraId="0831D0A2" w14:textId="77777777" w:rsidR="00972EB7" w:rsidRPr="00972EB7" w:rsidRDefault="00972EB7">
      <w:pPr>
        <w:pStyle w:val="ListParagraph"/>
        <w:numPr>
          <w:ilvl w:val="0"/>
          <w:numId w:val="159"/>
        </w:numPr>
        <w:tabs>
          <w:tab w:val="left" w:pos="1440"/>
        </w:tabs>
        <w:spacing w:before="0" w:after="160" w:line="360" w:lineRule="auto"/>
        <w:jc w:val="both"/>
        <w:rPr>
          <w:sz w:val="26"/>
          <w:szCs w:val="26"/>
        </w:rPr>
      </w:pPr>
      <w:r w:rsidRPr="00972EB7">
        <w:rPr>
          <w:sz w:val="26"/>
          <w:szCs w:val="26"/>
        </w:rPr>
        <w:t>Điền dữ liệu vào các thẻ input như sau:</w:t>
      </w:r>
    </w:p>
    <w:p w14:paraId="7A1D9830" w14:textId="77777777" w:rsidR="00972EB7" w:rsidRPr="00972EB7" w:rsidRDefault="00972EB7">
      <w:pPr>
        <w:pStyle w:val="ListParagraph"/>
        <w:numPr>
          <w:ilvl w:val="2"/>
          <w:numId w:val="138"/>
        </w:numPr>
        <w:tabs>
          <w:tab w:val="left" w:pos="1440"/>
        </w:tabs>
        <w:spacing w:before="0" w:after="160" w:line="360" w:lineRule="auto"/>
        <w:jc w:val="both"/>
        <w:rPr>
          <w:sz w:val="26"/>
          <w:szCs w:val="26"/>
        </w:rPr>
      </w:pPr>
      <w:r w:rsidRPr="00972EB7">
        <w:rPr>
          <w:sz w:val="26"/>
          <w:szCs w:val="26"/>
        </w:rPr>
        <w:t>First Name : Robot</w:t>
      </w:r>
    </w:p>
    <w:p w14:paraId="5C645243" w14:textId="77777777" w:rsidR="00972EB7" w:rsidRPr="00972EB7" w:rsidRDefault="00972EB7">
      <w:pPr>
        <w:pStyle w:val="ListParagraph"/>
        <w:numPr>
          <w:ilvl w:val="2"/>
          <w:numId w:val="138"/>
        </w:numPr>
        <w:tabs>
          <w:tab w:val="left" w:pos="1440"/>
        </w:tabs>
        <w:spacing w:before="0" w:after="160" w:line="360" w:lineRule="auto"/>
        <w:jc w:val="both"/>
        <w:rPr>
          <w:sz w:val="26"/>
          <w:szCs w:val="26"/>
        </w:rPr>
      </w:pPr>
      <w:r w:rsidRPr="00972EB7">
        <w:rPr>
          <w:sz w:val="26"/>
          <w:szCs w:val="26"/>
        </w:rPr>
        <w:t>Laste Name: Framework</w:t>
      </w:r>
    </w:p>
    <w:p w14:paraId="0FB4B2AE" w14:textId="77777777" w:rsidR="00972EB7" w:rsidRPr="00972EB7" w:rsidRDefault="00972EB7">
      <w:pPr>
        <w:pStyle w:val="ListParagraph"/>
        <w:numPr>
          <w:ilvl w:val="2"/>
          <w:numId w:val="138"/>
        </w:numPr>
        <w:tabs>
          <w:tab w:val="left" w:pos="1440"/>
        </w:tabs>
        <w:spacing w:before="0" w:after="160" w:line="360" w:lineRule="auto"/>
        <w:jc w:val="both"/>
        <w:rPr>
          <w:sz w:val="26"/>
          <w:szCs w:val="26"/>
        </w:rPr>
      </w:pPr>
      <w:r w:rsidRPr="00972EB7">
        <w:rPr>
          <w:sz w:val="26"/>
          <w:szCs w:val="26"/>
        </w:rPr>
        <w:lastRenderedPageBreak/>
        <w:t xml:space="preserve">E-mail: </w:t>
      </w:r>
      <w:hyperlink r:id="rId166" w:history="1">
        <w:r w:rsidRPr="00972EB7">
          <w:rPr>
            <w:rStyle w:val="Hyperlink"/>
            <w:color w:val="auto"/>
            <w:sz w:val="26"/>
            <w:szCs w:val="26"/>
            <w:u w:val="none"/>
          </w:rPr>
          <w:t>robotframework@gmail.com</w:t>
        </w:r>
      </w:hyperlink>
    </w:p>
    <w:p w14:paraId="223764A0" w14:textId="77777777" w:rsidR="00972EB7" w:rsidRPr="00972EB7" w:rsidRDefault="00972EB7">
      <w:pPr>
        <w:pStyle w:val="ListParagraph"/>
        <w:numPr>
          <w:ilvl w:val="2"/>
          <w:numId w:val="138"/>
        </w:numPr>
        <w:tabs>
          <w:tab w:val="left" w:pos="1440"/>
        </w:tabs>
        <w:spacing w:before="0" w:after="160" w:line="360" w:lineRule="auto"/>
        <w:jc w:val="both"/>
        <w:rPr>
          <w:sz w:val="26"/>
          <w:szCs w:val="26"/>
        </w:rPr>
      </w:pPr>
      <w:r w:rsidRPr="00972EB7">
        <w:rPr>
          <w:sz w:val="26"/>
          <w:szCs w:val="26"/>
        </w:rPr>
        <w:t>Country: Viet Nam</w:t>
      </w:r>
    </w:p>
    <w:p w14:paraId="421C166E" w14:textId="77777777" w:rsidR="00972EB7" w:rsidRPr="00972EB7" w:rsidRDefault="00972EB7">
      <w:pPr>
        <w:pStyle w:val="ListParagraph"/>
        <w:numPr>
          <w:ilvl w:val="2"/>
          <w:numId w:val="138"/>
        </w:numPr>
        <w:tabs>
          <w:tab w:val="left" w:pos="1440"/>
        </w:tabs>
        <w:spacing w:before="0" w:after="160" w:line="360" w:lineRule="auto"/>
        <w:jc w:val="both"/>
        <w:rPr>
          <w:sz w:val="26"/>
          <w:szCs w:val="26"/>
        </w:rPr>
      </w:pPr>
      <w:r w:rsidRPr="00972EB7">
        <w:rPr>
          <w:sz w:val="26"/>
          <w:szCs w:val="26"/>
        </w:rPr>
        <w:t>Region / State: Ho Chi Minh City</w:t>
      </w:r>
    </w:p>
    <w:p w14:paraId="4A955EAA" w14:textId="77777777" w:rsidR="00972EB7" w:rsidRPr="00972EB7" w:rsidRDefault="00972EB7">
      <w:pPr>
        <w:pStyle w:val="ListParagraph"/>
        <w:numPr>
          <w:ilvl w:val="2"/>
          <w:numId w:val="138"/>
        </w:numPr>
        <w:tabs>
          <w:tab w:val="left" w:pos="1440"/>
        </w:tabs>
        <w:spacing w:before="0" w:after="160" w:line="360" w:lineRule="auto"/>
        <w:jc w:val="both"/>
        <w:rPr>
          <w:sz w:val="26"/>
          <w:szCs w:val="26"/>
        </w:rPr>
      </w:pPr>
      <w:r w:rsidRPr="00972EB7">
        <w:rPr>
          <w:sz w:val="26"/>
          <w:szCs w:val="26"/>
        </w:rPr>
        <w:t>City: Quan 7</w:t>
      </w:r>
    </w:p>
    <w:p w14:paraId="5F5D7E64" w14:textId="77777777" w:rsidR="00972EB7" w:rsidRPr="00972EB7" w:rsidRDefault="00972EB7">
      <w:pPr>
        <w:pStyle w:val="ListParagraph"/>
        <w:numPr>
          <w:ilvl w:val="2"/>
          <w:numId w:val="138"/>
        </w:numPr>
        <w:tabs>
          <w:tab w:val="left" w:pos="1440"/>
        </w:tabs>
        <w:spacing w:before="0" w:after="160" w:line="360" w:lineRule="auto"/>
        <w:jc w:val="both"/>
        <w:rPr>
          <w:sz w:val="26"/>
          <w:szCs w:val="26"/>
        </w:rPr>
      </w:pPr>
      <w:r w:rsidRPr="00972EB7">
        <w:rPr>
          <w:sz w:val="26"/>
          <w:szCs w:val="26"/>
        </w:rPr>
        <w:t>Address 1: Phuong Tan Quy</w:t>
      </w:r>
    </w:p>
    <w:p w14:paraId="20C6ABFB" w14:textId="77777777" w:rsidR="00972EB7" w:rsidRPr="00972EB7" w:rsidRDefault="00972EB7">
      <w:pPr>
        <w:pStyle w:val="ListParagraph"/>
        <w:numPr>
          <w:ilvl w:val="2"/>
          <w:numId w:val="138"/>
        </w:numPr>
        <w:tabs>
          <w:tab w:val="left" w:pos="1440"/>
        </w:tabs>
        <w:spacing w:before="0" w:after="160" w:line="360" w:lineRule="auto"/>
        <w:jc w:val="both"/>
        <w:rPr>
          <w:sz w:val="26"/>
          <w:szCs w:val="26"/>
        </w:rPr>
      </w:pPr>
      <w:r w:rsidRPr="00972EB7">
        <w:rPr>
          <w:sz w:val="26"/>
          <w:szCs w:val="26"/>
        </w:rPr>
        <w:t>ZIP / Post Code: HCM-5159</w:t>
      </w:r>
    </w:p>
    <w:p w14:paraId="00C07402" w14:textId="77777777" w:rsidR="00972EB7" w:rsidRPr="00972EB7" w:rsidRDefault="00972EB7">
      <w:pPr>
        <w:pStyle w:val="ListParagraph"/>
        <w:numPr>
          <w:ilvl w:val="0"/>
          <w:numId w:val="159"/>
        </w:numPr>
        <w:tabs>
          <w:tab w:val="left" w:pos="1440"/>
        </w:tabs>
        <w:spacing w:before="0" w:after="160" w:line="360" w:lineRule="auto"/>
        <w:jc w:val="both"/>
        <w:rPr>
          <w:sz w:val="26"/>
          <w:szCs w:val="26"/>
        </w:rPr>
      </w:pPr>
      <w:r w:rsidRPr="00972EB7">
        <w:rPr>
          <w:sz w:val="26"/>
          <w:szCs w:val="26"/>
        </w:rPr>
        <w:t>Nhấn nút “Continue”</w:t>
      </w:r>
    </w:p>
    <w:p w14:paraId="722F3090" w14:textId="77777777" w:rsidR="00972EB7" w:rsidRPr="00972EB7" w:rsidRDefault="00972EB7">
      <w:pPr>
        <w:pStyle w:val="ListParagraph"/>
        <w:numPr>
          <w:ilvl w:val="0"/>
          <w:numId w:val="159"/>
        </w:numPr>
        <w:tabs>
          <w:tab w:val="left" w:pos="1440"/>
        </w:tabs>
        <w:spacing w:before="0" w:after="160" w:line="360" w:lineRule="auto"/>
        <w:jc w:val="both"/>
        <w:rPr>
          <w:sz w:val="26"/>
          <w:szCs w:val="26"/>
        </w:rPr>
      </w:pPr>
      <w:r w:rsidRPr="00972EB7">
        <w:rPr>
          <w:sz w:val="26"/>
          <w:szCs w:val="26"/>
        </w:rPr>
        <w:t>Kiểm tra thông tin và ấn “Confirm Order”</w:t>
      </w:r>
    </w:p>
    <w:p w14:paraId="1766FB3A" w14:textId="77777777" w:rsidR="00972EB7" w:rsidRPr="00972EB7" w:rsidRDefault="00972EB7">
      <w:pPr>
        <w:pStyle w:val="ListParagraph"/>
        <w:numPr>
          <w:ilvl w:val="0"/>
          <w:numId w:val="137"/>
        </w:numPr>
        <w:tabs>
          <w:tab w:val="left" w:pos="1440"/>
        </w:tabs>
        <w:spacing w:before="0" w:after="160" w:line="360" w:lineRule="auto"/>
        <w:ind w:left="1710"/>
        <w:jc w:val="both"/>
        <w:rPr>
          <w:sz w:val="26"/>
          <w:szCs w:val="26"/>
        </w:rPr>
      </w:pPr>
      <w:r w:rsidRPr="00972EB7">
        <w:rPr>
          <w:sz w:val="26"/>
          <w:szCs w:val="26"/>
        </w:rPr>
        <w:t>Kết quả mong đợi: Quá trình thanh toán hoàn tất và hiển thị thông báo xác nhận đơn hàng.</w:t>
      </w:r>
    </w:p>
    <w:p w14:paraId="64C0A946" w14:textId="77777777" w:rsidR="00972EB7" w:rsidRPr="00972EB7" w:rsidRDefault="00972EB7">
      <w:pPr>
        <w:pStyle w:val="ListParagraph"/>
        <w:numPr>
          <w:ilvl w:val="0"/>
          <w:numId w:val="124"/>
        </w:numPr>
        <w:tabs>
          <w:tab w:val="left" w:pos="1440"/>
        </w:tabs>
        <w:spacing w:before="0" w:after="160" w:line="360" w:lineRule="auto"/>
        <w:jc w:val="both"/>
        <w:rPr>
          <w:sz w:val="26"/>
          <w:szCs w:val="26"/>
        </w:rPr>
      </w:pPr>
      <w:r w:rsidRPr="00972EB7">
        <w:rPr>
          <w:i/>
          <w:sz w:val="26"/>
          <w:szCs w:val="26"/>
        </w:rPr>
        <w:t>Test Case 7.3: Payment With Login</w:t>
      </w:r>
    </w:p>
    <w:p w14:paraId="4E2ACE07" w14:textId="77777777" w:rsidR="00972EB7" w:rsidRPr="00972EB7" w:rsidRDefault="00972EB7">
      <w:pPr>
        <w:pStyle w:val="ListParagraph"/>
        <w:numPr>
          <w:ilvl w:val="0"/>
          <w:numId w:val="137"/>
        </w:numPr>
        <w:tabs>
          <w:tab w:val="left" w:pos="1440"/>
        </w:tabs>
        <w:spacing w:before="0" w:after="160" w:line="360" w:lineRule="auto"/>
        <w:ind w:left="1710"/>
        <w:jc w:val="both"/>
        <w:rPr>
          <w:sz w:val="26"/>
          <w:szCs w:val="26"/>
        </w:rPr>
      </w:pPr>
      <w:r w:rsidRPr="00972EB7">
        <w:rPr>
          <w:sz w:val="26"/>
          <w:szCs w:val="26"/>
        </w:rPr>
        <w:t>Mô tả: Thực hiện quá trình thanh toán với lựa chọn đăng nhập.</w:t>
      </w:r>
    </w:p>
    <w:p w14:paraId="5B2EB616" w14:textId="77777777" w:rsidR="00972EB7" w:rsidRPr="00972EB7" w:rsidRDefault="00972EB7">
      <w:pPr>
        <w:pStyle w:val="ListParagraph"/>
        <w:numPr>
          <w:ilvl w:val="0"/>
          <w:numId w:val="137"/>
        </w:numPr>
        <w:tabs>
          <w:tab w:val="left" w:pos="1440"/>
        </w:tabs>
        <w:spacing w:before="0" w:after="160" w:line="360" w:lineRule="auto"/>
        <w:ind w:left="1710"/>
        <w:jc w:val="both"/>
        <w:rPr>
          <w:sz w:val="26"/>
          <w:szCs w:val="26"/>
        </w:rPr>
      </w:pPr>
      <w:r w:rsidRPr="00972EB7">
        <w:rPr>
          <w:sz w:val="26"/>
          <w:szCs w:val="26"/>
        </w:rPr>
        <w:t>Tiền đề: Giỏ hàng có ít nhất một sản phẩm.</w:t>
      </w:r>
    </w:p>
    <w:p w14:paraId="2A0C5823" w14:textId="77777777" w:rsidR="00972EB7" w:rsidRPr="00972EB7" w:rsidRDefault="00972EB7">
      <w:pPr>
        <w:pStyle w:val="ListParagraph"/>
        <w:numPr>
          <w:ilvl w:val="0"/>
          <w:numId w:val="137"/>
        </w:numPr>
        <w:tabs>
          <w:tab w:val="left" w:pos="1440"/>
        </w:tabs>
        <w:spacing w:before="0" w:after="160" w:line="360" w:lineRule="auto"/>
        <w:ind w:left="1710"/>
        <w:jc w:val="both"/>
        <w:rPr>
          <w:sz w:val="26"/>
          <w:szCs w:val="26"/>
        </w:rPr>
      </w:pPr>
      <w:r w:rsidRPr="00972EB7">
        <w:rPr>
          <w:sz w:val="26"/>
          <w:szCs w:val="26"/>
        </w:rPr>
        <w:t>Bước thực hiện:</w:t>
      </w:r>
    </w:p>
    <w:p w14:paraId="369E1101" w14:textId="77777777" w:rsidR="00972EB7" w:rsidRPr="00972EB7" w:rsidRDefault="00972EB7">
      <w:pPr>
        <w:pStyle w:val="ListParagraph"/>
        <w:numPr>
          <w:ilvl w:val="0"/>
          <w:numId w:val="160"/>
        </w:numPr>
        <w:tabs>
          <w:tab w:val="left" w:pos="1440"/>
        </w:tabs>
        <w:spacing w:before="0" w:after="160" w:line="360" w:lineRule="auto"/>
        <w:jc w:val="both"/>
        <w:rPr>
          <w:sz w:val="26"/>
          <w:szCs w:val="26"/>
        </w:rPr>
      </w:pPr>
      <w:r w:rsidRPr="00972EB7">
        <w:rPr>
          <w:sz w:val="26"/>
          <w:szCs w:val="26"/>
        </w:rPr>
        <w:t>Truy cập giỏ hàng.</w:t>
      </w:r>
    </w:p>
    <w:p w14:paraId="68FF287B" w14:textId="77777777" w:rsidR="00972EB7" w:rsidRPr="00972EB7" w:rsidRDefault="00972EB7">
      <w:pPr>
        <w:pStyle w:val="ListParagraph"/>
        <w:numPr>
          <w:ilvl w:val="0"/>
          <w:numId w:val="160"/>
        </w:numPr>
        <w:tabs>
          <w:tab w:val="left" w:pos="1440"/>
        </w:tabs>
        <w:spacing w:before="0" w:after="160" w:line="360" w:lineRule="auto"/>
        <w:jc w:val="both"/>
        <w:rPr>
          <w:sz w:val="26"/>
          <w:szCs w:val="26"/>
        </w:rPr>
      </w:pPr>
      <w:r w:rsidRPr="00972EB7">
        <w:rPr>
          <w:sz w:val="26"/>
          <w:szCs w:val="26"/>
        </w:rPr>
        <w:t>Nhấn "Checkout".</w:t>
      </w:r>
    </w:p>
    <w:p w14:paraId="1FC0DDB6" w14:textId="77777777" w:rsidR="00972EB7" w:rsidRPr="00972EB7" w:rsidRDefault="00972EB7">
      <w:pPr>
        <w:pStyle w:val="ListParagraph"/>
        <w:numPr>
          <w:ilvl w:val="0"/>
          <w:numId w:val="160"/>
        </w:numPr>
        <w:tabs>
          <w:tab w:val="left" w:pos="1440"/>
        </w:tabs>
        <w:spacing w:before="0" w:after="160" w:line="360" w:lineRule="auto"/>
        <w:jc w:val="both"/>
        <w:rPr>
          <w:sz w:val="26"/>
          <w:szCs w:val="26"/>
        </w:rPr>
      </w:pPr>
      <w:r w:rsidRPr="00972EB7">
        <w:rPr>
          <w:sz w:val="26"/>
          <w:szCs w:val="26"/>
        </w:rPr>
        <w:t xml:space="preserve">Xác minh được chuyển đến trang: </w:t>
      </w:r>
      <w:hyperlink r:id="rId167" w:history="1">
        <w:r w:rsidRPr="00972EB7">
          <w:rPr>
            <w:rStyle w:val="Hyperlink"/>
            <w:color w:val="auto"/>
            <w:sz w:val="26"/>
            <w:szCs w:val="26"/>
            <w:u w:val="none"/>
          </w:rPr>
          <w:t>https://automationteststore.com/index.php?rt=account/login</w:t>
        </w:r>
      </w:hyperlink>
      <w:r w:rsidRPr="00972EB7">
        <w:rPr>
          <w:sz w:val="26"/>
          <w:szCs w:val="26"/>
        </w:rPr>
        <w:t>. Chọn “Register Account” và ấn “Continue”</w:t>
      </w:r>
    </w:p>
    <w:p w14:paraId="45065F97" w14:textId="77777777" w:rsidR="00972EB7" w:rsidRPr="00972EB7" w:rsidRDefault="00972EB7">
      <w:pPr>
        <w:pStyle w:val="ListParagraph"/>
        <w:numPr>
          <w:ilvl w:val="0"/>
          <w:numId w:val="160"/>
        </w:numPr>
        <w:tabs>
          <w:tab w:val="left" w:pos="1440"/>
        </w:tabs>
        <w:spacing w:before="0" w:after="160" w:line="360" w:lineRule="auto"/>
        <w:jc w:val="both"/>
        <w:rPr>
          <w:sz w:val="26"/>
          <w:szCs w:val="26"/>
        </w:rPr>
      </w:pPr>
      <w:r w:rsidRPr="00972EB7">
        <w:rPr>
          <w:sz w:val="26"/>
          <w:szCs w:val="26"/>
        </w:rPr>
        <w:t>Điền dữ liệu vào các thẻ input như sau:</w:t>
      </w:r>
    </w:p>
    <w:p w14:paraId="208E00D8" w14:textId="77777777" w:rsidR="00972EB7" w:rsidRPr="00972EB7" w:rsidRDefault="00972EB7">
      <w:pPr>
        <w:pStyle w:val="ListParagraph"/>
        <w:numPr>
          <w:ilvl w:val="2"/>
          <w:numId w:val="139"/>
        </w:numPr>
        <w:tabs>
          <w:tab w:val="left" w:pos="1440"/>
        </w:tabs>
        <w:spacing w:before="0" w:after="160" w:line="360" w:lineRule="auto"/>
        <w:ind w:left="1980"/>
        <w:jc w:val="both"/>
        <w:rPr>
          <w:sz w:val="26"/>
          <w:szCs w:val="26"/>
        </w:rPr>
      </w:pPr>
      <w:r w:rsidRPr="00972EB7">
        <w:rPr>
          <w:sz w:val="26"/>
          <w:szCs w:val="26"/>
        </w:rPr>
        <w:t>Login Name : phamtuan</w:t>
      </w:r>
    </w:p>
    <w:p w14:paraId="02C321E9" w14:textId="77777777" w:rsidR="00972EB7" w:rsidRPr="00972EB7" w:rsidRDefault="00972EB7">
      <w:pPr>
        <w:pStyle w:val="ListParagraph"/>
        <w:numPr>
          <w:ilvl w:val="2"/>
          <w:numId w:val="139"/>
        </w:numPr>
        <w:tabs>
          <w:tab w:val="left" w:pos="1440"/>
        </w:tabs>
        <w:spacing w:before="0" w:after="160" w:line="360" w:lineRule="auto"/>
        <w:ind w:left="1980"/>
        <w:jc w:val="both"/>
        <w:rPr>
          <w:sz w:val="26"/>
          <w:szCs w:val="26"/>
        </w:rPr>
      </w:pPr>
      <w:r w:rsidRPr="00972EB7">
        <w:rPr>
          <w:sz w:val="26"/>
          <w:szCs w:val="26"/>
        </w:rPr>
        <w:t>Password: 123456</w:t>
      </w:r>
    </w:p>
    <w:p w14:paraId="12F8870B" w14:textId="77777777" w:rsidR="00972EB7" w:rsidRPr="00972EB7" w:rsidRDefault="00972EB7">
      <w:pPr>
        <w:pStyle w:val="ListParagraph"/>
        <w:numPr>
          <w:ilvl w:val="0"/>
          <w:numId w:val="160"/>
        </w:numPr>
        <w:tabs>
          <w:tab w:val="left" w:pos="1440"/>
        </w:tabs>
        <w:spacing w:before="0" w:after="160" w:line="360" w:lineRule="auto"/>
        <w:jc w:val="both"/>
        <w:rPr>
          <w:sz w:val="26"/>
          <w:szCs w:val="26"/>
        </w:rPr>
      </w:pPr>
      <w:r w:rsidRPr="00972EB7">
        <w:rPr>
          <w:sz w:val="26"/>
          <w:szCs w:val="26"/>
        </w:rPr>
        <w:t>Nhấn nút “Login”</w:t>
      </w:r>
    </w:p>
    <w:p w14:paraId="63616898" w14:textId="77777777" w:rsidR="00972EB7" w:rsidRPr="00972EB7" w:rsidRDefault="00972EB7">
      <w:pPr>
        <w:pStyle w:val="ListParagraph"/>
        <w:numPr>
          <w:ilvl w:val="0"/>
          <w:numId w:val="160"/>
        </w:numPr>
        <w:tabs>
          <w:tab w:val="left" w:pos="1440"/>
        </w:tabs>
        <w:spacing w:before="0" w:after="160" w:line="360" w:lineRule="auto"/>
        <w:jc w:val="both"/>
        <w:rPr>
          <w:sz w:val="26"/>
          <w:szCs w:val="26"/>
        </w:rPr>
      </w:pPr>
      <w:r w:rsidRPr="00972EB7">
        <w:rPr>
          <w:sz w:val="26"/>
          <w:szCs w:val="26"/>
        </w:rPr>
        <w:t>Truy cập vào giỏ hàng và ấn nút “Checkout”</w:t>
      </w:r>
    </w:p>
    <w:p w14:paraId="2AF67785" w14:textId="77777777" w:rsidR="00972EB7" w:rsidRPr="00972EB7" w:rsidRDefault="00972EB7">
      <w:pPr>
        <w:pStyle w:val="ListParagraph"/>
        <w:numPr>
          <w:ilvl w:val="0"/>
          <w:numId w:val="160"/>
        </w:numPr>
        <w:tabs>
          <w:tab w:val="left" w:pos="1440"/>
        </w:tabs>
        <w:spacing w:before="0" w:after="160" w:line="360" w:lineRule="auto"/>
        <w:jc w:val="both"/>
        <w:rPr>
          <w:sz w:val="26"/>
          <w:szCs w:val="26"/>
        </w:rPr>
      </w:pPr>
      <w:r w:rsidRPr="00972EB7">
        <w:rPr>
          <w:sz w:val="26"/>
          <w:szCs w:val="26"/>
        </w:rPr>
        <w:t>Kiểm tra thông tin và ấn “Confirm Order”</w:t>
      </w:r>
    </w:p>
    <w:p w14:paraId="4C53FD29" w14:textId="77777777" w:rsidR="00972EB7" w:rsidRPr="00972EB7" w:rsidRDefault="00972EB7">
      <w:pPr>
        <w:pStyle w:val="ListParagraph"/>
        <w:numPr>
          <w:ilvl w:val="0"/>
          <w:numId w:val="137"/>
        </w:numPr>
        <w:tabs>
          <w:tab w:val="left" w:pos="1440"/>
        </w:tabs>
        <w:spacing w:before="0" w:after="160" w:line="360" w:lineRule="auto"/>
        <w:ind w:left="1710"/>
        <w:jc w:val="both"/>
        <w:rPr>
          <w:sz w:val="26"/>
          <w:szCs w:val="26"/>
        </w:rPr>
      </w:pPr>
      <w:r w:rsidRPr="00972EB7">
        <w:rPr>
          <w:sz w:val="26"/>
          <w:szCs w:val="26"/>
        </w:rPr>
        <w:t>Kết quả mong đợi: Quá trình thanh toán hoàn tất và hiển thị thông báo xác nhận đơn hàng.</w:t>
      </w:r>
    </w:p>
    <w:p w14:paraId="4D23F18C" w14:textId="77777777" w:rsidR="00972EB7" w:rsidRPr="00972EB7" w:rsidRDefault="00972EB7">
      <w:pPr>
        <w:pStyle w:val="ListParagraph"/>
        <w:numPr>
          <w:ilvl w:val="0"/>
          <w:numId w:val="124"/>
        </w:numPr>
        <w:tabs>
          <w:tab w:val="left" w:pos="1440"/>
        </w:tabs>
        <w:spacing w:before="0" w:after="160" w:line="360" w:lineRule="auto"/>
        <w:jc w:val="both"/>
        <w:rPr>
          <w:sz w:val="26"/>
          <w:szCs w:val="26"/>
        </w:rPr>
      </w:pPr>
      <w:r w:rsidRPr="00972EB7">
        <w:rPr>
          <w:i/>
          <w:sz w:val="26"/>
          <w:szCs w:val="26"/>
        </w:rPr>
        <w:t>Test Case 7.4: backToCart_paymentFail</w:t>
      </w:r>
    </w:p>
    <w:p w14:paraId="76F67806" w14:textId="77777777" w:rsidR="00972EB7" w:rsidRPr="00972EB7" w:rsidRDefault="00972EB7">
      <w:pPr>
        <w:pStyle w:val="ListParagraph"/>
        <w:numPr>
          <w:ilvl w:val="0"/>
          <w:numId w:val="137"/>
        </w:numPr>
        <w:tabs>
          <w:tab w:val="left" w:pos="1440"/>
        </w:tabs>
        <w:spacing w:before="0" w:after="160" w:line="360" w:lineRule="auto"/>
        <w:ind w:left="1710"/>
        <w:jc w:val="both"/>
        <w:rPr>
          <w:sz w:val="26"/>
          <w:szCs w:val="26"/>
        </w:rPr>
      </w:pPr>
      <w:r w:rsidRPr="00972EB7">
        <w:rPr>
          <w:sz w:val="26"/>
          <w:szCs w:val="26"/>
        </w:rPr>
        <w:t>Mô tả: Trở về trang giỏ hàng bằng nút ‘Back’ ở trang thanh toán</w:t>
      </w:r>
    </w:p>
    <w:p w14:paraId="68677B28" w14:textId="77777777" w:rsidR="00972EB7" w:rsidRPr="00972EB7" w:rsidRDefault="00972EB7">
      <w:pPr>
        <w:pStyle w:val="ListParagraph"/>
        <w:numPr>
          <w:ilvl w:val="0"/>
          <w:numId w:val="137"/>
        </w:numPr>
        <w:tabs>
          <w:tab w:val="left" w:pos="1440"/>
        </w:tabs>
        <w:spacing w:before="0" w:after="160" w:line="360" w:lineRule="auto"/>
        <w:ind w:left="1710"/>
        <w:jc w:val="both"/>
        <w:rPr>
          <w:sz w:val="26"/>
          <w:szCs w:val="26"/>
        </w:rPr>
      </w:pPr>
      <w:r w:rsidRPr="00972EB7">
        <w:rPr>
          <w:sz w:val="26"/>
          <w:szCs w:val="26"/>
        </w:rPr>
        <w:lastRenderedPageBreak/>
        <w:t>Tiền đề: Đang ở trang ‘Confirm’.</w:t>
      </w:r>
    </w:p>
    <w:p w14:paraId="64ECACD5" w14:textId="77777777" w:rsidR="00972EB7" w:rsidRPr="00972EB7" w:rsidRDefault="00972EB7">
      <w:pPr>
        <w:pStyle w:val="ListParagraph"/>
        <w:numPr>
          <w:ilvl w:val="0"/>
          <w:numId w:val="137"/>
        </w:numPr>
        <w:tabs>
          <w:tab w:val="left" w:pos="1440"/>
        </w:tabs>
        <w:spacing w:before="0" w:after="160" w:line="360" w:lineRule="auto"/>
        <w:ind w:left="1710"/>
        <w:jc w:val="both"/>
        <w:rPr>
          <w:sz w:val="26"/>
          <w:szCs w:val="26"/>
        </w:rPr>
      </w:pPr>
      <w:r w:rsidRPr="00972EB7">
        <w:rPr>
          <w:sz w:val="26"/>
          <w:szCs w:val="26"/>
        </w:rPr>
        <w:t>Bước thực hiện:</w:t>
      </w:r>
    </w:p>
    <w:p w14:paraId="66AF5885" w14:textId="77777777" w:rsidR="00972EB7" w:rsidRPr="00972EB7" w:rsidRDefault="00972EB7">
      <w:pPr>
        <w:pStyle w:val="ListParagraph"/>
        <w:numPr>
          <w:ilvl w:val="0"/>
          <w:numId w:val="161"/>
        </w:numPr>
        <w:tabs>
          <w:tab w:val="left" w:pos="1440"/>
        </w:tabs>
        <w:spacing w:before="0" w:after="160" w:line="360" w:lineRule="auto"/>
        <w:jc w:val="both"/>
        <w:rPr>
          <w:sz w:val="26"/>
          <w:szCs w:val="26"/>
        </w:rPr>
      </w:pPr>
      <w:r w:rsidRPr="00972EB7">
        <w:rPr>
          <w:sz w:val="26"/>
          <w:szCs w:val="26"/>
        </w:rPr>
        <w:t>Truy cập giỏ hàng.</w:t>
      </w:r>
    </w:p>
    <w:p w14:paraId="6FE3CACB" w14:textId="77777777" w:rsidR="00972EB7" w:rsidRPr="00972EB7" w:rsidRDefault="00972EB7">
      <w:pPr>
        <w:pStyle w:val="ListParagraph"/>
        <w:numPr>
          <w:ilvl w:val="0"/>
          <w:numId w:val="161"/>
        </w:numPr>
        <w:tabs>
          <w:tab w:val="left" w:pos="1440"/>
        </w:tabs>
        <w:spacing w:before="0" w:after="160" w:line="360" w:lineRule="auto"/>
        <w:jc w:val="both"/>
        <w:rPr>
          <w:sz w:val="26"/>
          <w:szCs w:val="26"/>
        </w:rPr>
      </w:pPr>
      <w:r w:rsidRPr="00972EB7">
        <w:rPr>
          <w:sz w:val="26"/>
          <w:szCs w:val="26"/>
        </w:rPr>
        <w:t>Nhấn "Checkout".</w:t>
      </w:r>
    </w:p>
    <w:p w14:paraId="10E7BDD8" w14:textId="77777777" w:rsidR="00972EB7" w:rsidRPr="00972EB7" w:rsidRDefault="00972EB7">
      <w:pPr>
        <w:pStyle w:val="ListParagraph"/>
        <w:numPr>
          <w:ilvl w:val="0"/>
          <w:numId w:val="161"/>
        </w:numPr>
        <w:tabs>
          <w:tab w:val="left" w:pos="1440"/>
        </w:tabs>
        <w:spacing w:before="0" w:after="160" w:line="360" w:lineRule="auto"/>
        <w:jc w:val="both"/>
        <w:rPr>
          <w:sz w:val="26"/>
          <w:szCs w:val="26"/>
        </w:rPr>
      </w:pPr>
      <w:r w:rsidRPr="00972EB7">
        <w:rPr>
          <w:sz w:val="26"/>
          <w:szCs w:val="26"/>
        </w:rPr>
        <w:t xml:space="preserve">Xác minh được chuyển đến trang: </w:t>
      </w:r>
      <w:hyperlink r:id="rId168" w:history="1">
        <w:r w:rsidRPr="00972EB7">
          <w:rPr>
            <w:rStyle w:val="Hyperlink"/>
            <w:color w:val="auto"/>
            <w:sz w:val="26"/>
            <w:szCs w:val="26"/>
            <w:u w:val="none"/>
          </w:rPr>
          <w:t>https://automationteststore.com/index.php?rt=account/login</w:t>
        </w:r>
      </w:hyperlink>
      <w:r w:rsidRPr="00972EB7">
        <w:rPr>
          <w:sz w:val="26"/>
          <w:szCs w:val="26"/>
        </w:rPr>
        <w:t>. Chọn “Register Account” và ấn “Continue”</w:t>
      </w:r>
    </w:p>
    <w:p w14:paraId="256AB0C2" w14:textId="77777777" w:rsidR="00972EB7" w:rsidRPr="00972EB7" w:rsidRDefault="00972EB7">
      <w:pPr>
        <w:pStyle w:val="ListParagraph"/>
        <w:numPr>
          <w:ilvl w:val="0"/>
          <w:numId w:val="161"/>
        </w:numPr>
        <w:tabs>
          <w:tab w:val="left" w:pos="1440"/>
        </w:tabs>
        <w:spacing w:before="0" w:after="160" w:line="360" w:lineRule="auto"/>
        <w:jc w:val="both"/>
        <w:rPr>
          <w:sz w:val="26"/>
          <w:szCs w:val="26"/>
        </w:rPr>
      </w:pPr>
      <w:r w:rsidRPr="00972EB7">
        <w:rPr>
          <w:sz w:val="26"/>
          <w:szCs w:val="26"/>
        </w:rPr>
        <w:t>Điền dữ liệu vào các thẻ input như sau:</w:t>
      </w:r>
    </w:p>
    <w:p w14:paraId="090BB92E" w14:textId="5EA8DE94" w:rsidR="00972EB7" w:rsidRPr="00972EB7" w:rsidRDefault="00972EB7" w:rsidP="00972EB7">
      <w:pPr>
        <w:tabs>
          <w:tab w:val="left" w:pos="1440"/>
        </w:tabs>
        <w:spacing w:before="0" w:after="160" w:line="360" w:lineRule="auto"/>
        <w:ind w:left="3240"/>
        <w:jc w:val="both"/>
        <w:rPr>
          <w:sz w:val="26"/>
          <w:szCs w:val="26"/>
        </w:rPr>
      </w:pPr>
      <w:r>
        <w:rPr>
          <w:sz w:val="26"/>
          <w:szCs w:val="26"/>
        </w:rPr>
        <w:t xml:space="preserve">+ </w:t>
      </w:r>
      <w:r w:rsidRPr="00972EB7">
        <w:rPr>
          <w:sz w:val="26"/>
          <w:szCs w:val="26"/>
        </w:rPr>
        <w:t>Login Name : phamtuan</w:t>
      </w:r>
    </w:p>
    <w:p w14:paraId="21CBBDC1" w14:textId="4AF0BEA5" w:rsidR="00972EB7" w:rsidRPr="00972EB7" w:rsidRDefault="00972EB7" w:rsidP="00972EB7">
      <w:pPr>
        <w:tabs>
          <w:tab w:val="left" w:pos="1440"/>
        </w:tabs>
        <w:spacing w:before="0" w:after="160" w:line="360" w:lineRule="auto"/>
        <w:ind w:left="3240"/>
        <w:jc w:val="both"/>
        <w:rPr>
          <w:sz w:val="26"/>
          <w:szCs w:val="26"/>
        </w:rPr>
      </w:pPr>
      <w:r>
        <w:rPr>
          <w:sz w:val="26"/>
          <w:szCs w:val="26"/>
        </w:rPr>
        <w:t xml:space="preserve">+ </w:t>
      </w:r>
      <w:r w:rsidRPr="00972EB7">
        <w:rPr>
          <w:sz w:val="26"/>
          <w:szCs w:val="26"/>
        </w:rPr>
        <w:t>Password: 123456</w:t>
      </w:r>
    </w:p>
    <w:p w14:paraId="203B56C1" w14:textId="77777777" w:rsidR="00972EB7" w:rsidRPr="00972EB7" w:rsidRDefault="00972EB7">
      <w:pPr>
        <w:pStyle w:val="ListParagraph"/>
        <w:numPr>
          <w:ilvl w:val="0"/>
          <w:numId w:val="161"/>
        </w:numPr>
        <w:tabs>
          <w:tab w:val="left" w:pos="1440"/>
        </w:tabs>
        <w:spacing w:before="0" w:after="160" w:line="360" w:lineRule="auto"/>
        <w:jc w:val="both"/>
        <w:rPr>
          <w:sz w:val="26"/>
          <w:szCs w:val="26"/>
        </w:rPr>
      </w:pPr>
      <w:r w:rsidRPr="00972EB7">
        <w:rPr>
          <w:sz w:val="26"/>
          <w:szCs w:val="26"/>
        </w:rPr>
        <w:t>Nhấn nút “Login”</w:t>
      </w:r>
    </w:p>
    <w:p w14:paraId="1F7BE216" w14:textId="77777777" w:rsidR="00972EB7" w:rsidRPr="00972EB7" w:rsidRDefault="00972EB7">
      <w:pPr>
        <w:pStyle w:val="ListParagraph"/>
        <w:numPr>
          <w:ilvl w:val="0"/>
          <w:numId w:val="161"/>
        </w:numPr>
        <w:tabs>
          <w:tab w:val="left" w:pos="1440"/>
        </w:tabs>
        <w:spacing w:before="0" w:after="160" w:line="360" w:lineRule="auto"/>
        <w:jc w:val="both"/>
        <w:rPr>
          <w:sz w:val="26"/>
          <w:szCs w:val="26"/>
        </w:rPr>
      </w:pPr>
      <w:r w:rsidRPr="00972EB7">
        <w:rPr>
          <w:sz w:val="26"/>
          <w:szCs w:val="26"/>
        </w:rPr>
        <w:t>Truy cập vào giỏ hàng và ấn nút “Checkout”</w:t>
      </w:r>
    </w:p>
    <w:p w14:paraId="6E9D33C4" w14:textId="77777777" w:rsidR="00972EB7" w:rsidRPr="00972EB7" w:rsidRDefault="00972EB7">
      <w:pPr>
        <w:pStyle w:val="ListParagraph"/>
        <w:numPr>
          <w:ilvl w:val="0"/>
          <w:numId w:val="161"/>
        </w:numPr>
        <w:tabs>
          <w:tab w:val="left" w:pos="1440"/>
        </w:tabs>
        <w:spacing w:before="0" w:after="160" w:line="360" w:lineRule="auto"/>
        <w:jc w:val="both"/>
        <w:rPr>
          <w:sz w:val="26"/>
          <w:szCs w:val="26"/>
        </w:rPr>
      </w:pPr>
      <w:r w:rsidRPr="00972EB7">
        <w:rPr>
          <w:sz w:val="26"/>
          <w:szCs w:val="26"/>
        </w:rPr>
        <w:t>Ấn nút ‘Back’ để trở về giỏ hàng</w:t>
      </w:r>
    </w:p>
    <w:p w14:paraId="1FD7D4E0" w14:textId="77777777" w:rsidR="00972EB7" w:rsidRPr="00972EB7" w:rsidRDefault="00972EB7">
      <w:pPr>
        <w:pStyle w:val="ListParagraph"/>
        <w:numPr>
          <w:ilvl w:val="0"/>
          <w:numId w:val="137"/>
        </w:numPr>
        <w:tabs>
          <w:tab w:val="left" w:pos="1440"/>
        </w:tabs>
        <w:spacing w:before="0" w:after="160" w:line="360" w:lineRule="auto"/>
        <w:ind w:left="1710"/>
        <w:jc w:val="both"/>
        <w:rPr>
          <w:sz w:val="26"/>
          <w:szCs w:val="26"/>
        </w:rPr>
      </w:pPr>
      <w:r w:rsidRPr="00972EB7">
        <w:rPr>
          <w:sz w:val="26"/>
          <w:szCs w:val="26"/>
        </w:rPr>
        <w:t>Kết quả mong đợi: Trở về trang giỏ hàng và các sản phẩm chưa được thanh toán vẫn còn tồn tại như lúc như thanh toán.</w:t>
      </w:r>
    </w:p>
    <w:p w14:paraId="360E53CB" w14:textId="77777777" w:rsidR="00972EB7" w:rsidRPr="00972EB7" w:rsidRDefault="00972EB7">
      <w:pPr>
        <w:pStyle w:val="ListParagraph"/>
        <w:numPr>
          <w:ilvl w:val="0"/>
          <w:numId w:val="123"/>
        </w:numPr>
        <w:tabs>
          <w:tab w:val="left" w:pos="1440"/>
        </w:tabs>
        <w:spacing w:before="0" w:after="160" w:line="360" w:lineRule="auto"/>
        <w:jc w:val="both"/>
        <w:rPr>
          <w:b/>
          <w:sz w:val="26"/>
          <w:szCs w:val="26"/>
        </w:rPr>
      </w:pPr>
      <w:r w:rsidRPr="00972EB7">
        <w:rPr>
          <w:b/>
          <w:sz w:val="26"/>
          <w:szCs w:val="26"/>
        </w:rPr>
        <w:t>Mã giảm giá</w:t>
      </w:r>
    </w:p>
    <w:p w14:paraId="5EB151FC" w14:textId="77777777" w:rsidR="00972EB7" w:rsidRPr="00972EB7" w:rsidRDefault="00972EB7">
      <w:pPr>
        <w:pStyle w:val="ListParagraph"/>
        <w:numPr>
          <w:ilvl w:val="0"/>
          <w:numId w:val="124"/>
        </w:numPr>
        <w:tabs>
          <w:tab w:val="left" w:pos="1440"/>
        </w:tabs>
        <w:spacing w:before="0" w:after="160" w:line="360" w:lineRule="auto"/>
        <w:jc w:val="both"/>
        <w:rPr>
          <w:sz w:val="26"/>
          <w:szCs w:val="26"/>
        </w:rPr>
      </w:pPr>
      <w:r w:rsidRPr="00972EB7">
        <w:rPr>
          <w:i/>
          <w:sz w:val="26"/>
          <w:szCs w:val="26"/>
        </w:rPr>
        <w:t>Test Case 8.1: invalid_coupon</w:t>
      </w:r>
    </w:p>
    <w:p w14:paraId="53A31613" w14:textId="77777777" w:rsidR="00972EB7" w:rsidRPr="00972EB7" w:rsidRDefault="00972EB7">
      <w:pPr>
        <w:pStyle w:val="ListParagraph"/>
        <w:numPr>
          <w:ilvl w:val="0"/>
          <w:numId w:val="137"/>
        </w:numPr>
        <w:tabs>
          <w:tab w:val="left" w:pos="1440"/>
        </w:tabs>
        <w:spacing w:before="0" w:after="160" w:line="360" w:lineRule="auto"/>
        <w:ind w:left="1710"/>
        <w:jc w:val="both"/>
        <w:rPr>
          <w:sz w:val="26"/>
          <w:szCs w:val="26"/>
        </w:rPr>
      </w:pPr>
      <w:r w:rsidRPr="00972EB7">
        <w:rPr>
          <w:sz w:val="26"/>
          <w:szCs w:val="26"/>
        </w:rPr>
        <w:t>Mô tả: Nhập mã giảm giá không chính xác</w:t>
      </w:r>
    </w:p>
    <w:p w14:paraId="3292B577" w14:textId="77777777" w:rsidR="00972EB7" w:rsidRPr="00972EB7" w:rsidRDefault="00972EB7">
      <w:pPr>
        <w:pStyle w:val="ListParagraph"/>
        <w:numPr>
          <w:ilvl w:val="0"/>
          <w:numId w:val="137"/>
        </w:numPr>
        <w:tabs>
          <w:tab w:val="left" w:pos="1440"/>
        </w:tabs>
        <w:spacing w:before="0" w:after="160" w:line="360" w:lineRule="auto"/>
        <w:ind w:left="1710"/>
        <w:jc w:val="both"/>
        <w:rPr>
          <w:sz w:val="26"/>
          <w:szCs w:val="26"/>
        </w:rPr>
      </w:pPr>
      <w:r w:rsidRPr="00972EB7">
        <w:rPr>
          <w:sz w:val="26"/>
          <w:szCs w:val="26"/>
        </w:rPr>
        <w:t>Tiền đề: Đang ở trang giỏ hàng.</w:t>
      </w:r>
    </w:p>
    <w:p w14:paraId="4148528C" w14:textId="77777777" w:rsidR="00972EB7" w:rsidRPr="00972EB7" w:rsidRDefault="00972EB7">
      <w:pPr>
        <w:pStyle w:val="ListParagraph"/>
        <w:numPr>
          <w:ilvl w:val="0"/>
          <w:numId w:val="137"/>
        </w:numPr>
        <w:tabs>
          <w:tab w:val="left" w:pos="1440"/>
        </w:tabs>
        <w:spacing w:before="0" w:after="160" w:line="360" w:lineRule="auto"/>
        <w:ind w:left="1710"/>
        <w:jc w:val="both"/>
        <w:rPr>
          <w:sz w:val="26"/>
          <w:szCs w:val="26"/>
        </w:rPr>
      </w:pPr>
      <w:r w:rsidRPr="00972EB7">
        <w:rPr>
          <w:sz w:val="26"/>
          <w:szCs w:val="26"/>
        </w:rPr>
        <w:t>Bước thực hiện:</w:t>
      </w:r>
    </w:p>
    <w:p w14:paraId="0E93A72B" w14:textId="77777777" w:rsidR="00972EB7" w:rsidRPr="00972EB7" w:rsidRDefault="00972EB7">
      <w:pPr>
        <w:pStyle w:val="ListParagraph"/>
        <w:numPr>
          <w:ilvl w:val="0"/>
          <w:numId w:val="162"/>
        </w:numPr>
        <w:tabs>
          <w:tab w:val="left" w:pos="1440"/>
        </w:tabs>
        <w:spacing w:before="0" w:after="160" w:line="360" w:lineRule="auto"/>
        <w:jc w:val="both"/>
        <w:rPr>
          <w:sz w:val="26"/>
          <w:szCs w:val="26"/>
        </w:rPr>
      </w:pPr>
      <w:r w:rsidRPr="00972EB7">
        <w:rPr>
          <w:sz w:val="26"/>
          <w:szCs w:val="26"/>
        </w:rPr>
        <w:t>Truy cập giỏ hàng.</w:t>
      </w:r>
    </w:p>
    <w:p w14:paraId="5180DC16" w14:textId="77777777" w:rsidR="00972EB7" w:rsidRPr="00972EB7" w:rsidRDefault="00972EB7">
      <w:pPr>
        <w:pStyle w:val="ListParagraph"/>
        <w:numPr>
          <w:ilvl w:val="0"/>
          <w:numId w:val="162"/>
        </w:numPr>
        <w:tabs>
          <w:tab w:val="left" w:pos="1440"/>
        </w:tabs>
        <w:spacing w:before="0" w:after="160" w:line="360" w:lineRule="auto"/>
        <w:jc w:val="both"/>
        <w:rPr>
          <w:sz w:val="26"/>
          <w:szCs w:val="26"/>
        </w:rPr>
      </w:pPr>
      <w:r w:rsidRPr="00972EB7">
        <w:rPr>
          <w:sz w:val="26"/>
          <w:szCs w:val="26"/>
        </w:rPr>
        <w:t>Nhập vào trường dữ liệu mã giảm giá chuỗi: ‘D83hd’</w:t>
      </w:r>
    </w:p>
    <w:p w14:paraId="57880C10" w14:textId="77777777" w:rsidR="00972EB7" w:rsidRPr="00972EB7" w:rsidRDefault="00972EB7">
      <w:pPr>
        <w:pStyle w:val="ListParagraph"/>
        <w:numPr>
          <w:ilvl w:val="0"/>
          <w:numId w:val="162"/>
        </w:numPr>
        <w:tabs>
          <w:tab w:val="left" w:pos="1440"/>
        </w:tabs>
        <w:spacing w:before="0" w:after="160" w:line="360" w:lineRule="auto"/>
        <w:jc w:val="both"/>
        <w:rPr>
          <w:sz w:val="26"/>
          <w:szCs w:val="26"/>
        </w:rPr>
      </w:pPr>
      <w:r w:rsidRPr="00972EB7">
        <w:rPr>
          <w:sz w:val="26"/>
          <w:szCs w:val="26"/>
        </w:rPr>
        <w:t>Thông báo mã giảm giá không tồn tại hoặc hết hạn sử dụng</w:t>
      </w:r>
    </w:p>
    <w:p w14:paraId="19439403" w14:textId="77777777" w:rsidR="00972EB7" w:rsidRPr="00972EB7" w:rsidRDefault="00972EB7">
      <w:pPr>
        <w:pStyle w:val="ListParagraph"/>
        <w:numPr>
          <w:ilvl w:val="0"/>
          <w:numId w:val="137"/>
        </w:numPr>
        <w:tabs>
          <w:tab w:val="left" w:pos="1440"/>
        </w:tabs>
        <w:spacing w:before="0" w:after="160" w:line="360" w:lineRule="auto"/>
        <w:ind w:left="1710"/>
        <w:jc w:val="both"/>
        <w:rPr>
          <w:sz w:val="26"/>
          <w:szCs w:val="26"/>
        </w:rPr>
      </w:pPr>
      <w:r w:rsidRPr="00972EB7">
        <w:rPr>
          <w:sz w:val="26"/>
          <w:szCs w:val="26"/>
        </w:rPr>
        <w:t>Kết quả mong đợi: Nhận được thông báo mã giảm giá không thể sử dụng được.</w:t>
      </w:r>
    </w:p>
    <w:p w14:paraId="5091F488" w14:textId="77777777" w:rsidR="00972EB7" w:rsidRPr="00972EB7" w:rsidRDefault="00972EB7">
      <w:pPr>
        <w:pStyle w:val="ListParagraph"/>
        <w:numPr>
          <w:ilvl w:val="0"/>
          <w:numId w:val="124"/>
        </w:numPr>
        <w:tabs>
          <w:tab w:val="left" w:pos="1440"/>
        </w:tabs>
        <w:spacing w:before="0" w:after="160" w:line="360" w:lineRule="auto"/>
        <w:jc w:val="both"/>
        <w:rPr>
          <w:sz w:val="26"/>
          <w:szCs w:val="26"/>
        </w:rPr>
      </w:pPr>
      <w:r w:rsidRPr="00972EB7">
        <w:rPr>
          <w:i/>
          <w:sz w:val="26"/>
          <w:szCs w:val="26"/>
        </w:rPr>
        <w:t>Test Case 8.2: Coupon_shoppingcart_user</w:t>
      </w:r>
    </w:p>
    <w:p w14:paraId="0A5EDD27" w14:textId="77777777" w:rsidR="00972EB7" w:rsidRPr="00972EB7" w:rsidRDefault="00972EB7">
      <w:pPr>
        <w:pStyle w:val="ListParagraph"/>
        <w:numPr>
          <w:ilvl w:val="0"/>
          <w:numId w:val="137"/>
        </w:numPr>
        <w:tabs>
          <w:tab w:val="left" w:pos="1440"/>
        </w:tabs>
        <w:spacing w:before="0" w:after="160" w:line="360" w:lineRule="auto"/>
        <w:ind w:left="1710"/>
        <w:jc w:val="both"/>
        <w:rPr>
          <w:sz w:val="26"/>
          <w:szCs w:val="26"/>
        </w:rPr>
      </w:pPr>
      <w:r w:rsidRPr="00972EB7">
        <w:rPr>
          <w:sz w:val="26"/>
          <w:szCs w:val="26"/>
        </w:rPr>
        <w:t>Mô tả: Nhập mã giảm giá không chính xác ở trang giỏ hàng khi đăng nhập với tài khoản mật khẩu</w:t>
      </w:r>
    </w:p>
    <w:p w14:paraId="7456C92D" w14:textId="77777777" w:rsidR="00972EB7" w:rsidRPr="00972EB7" w:rsidRDefault="00972EB7">
      <w:pPr>
        <w:pStyle w:val="ListParagraph"/>
        <w:numPr>
          <w:ilvl w:val="0"/>
          <w:numId w:val="137"/>
        </w:numPr>
        <w:tabs>
          <w:tab w:val="left" w:pos="1440"/>
        </w:tabs>
        <w:spacing w:before="0" w:after="160" w:line="360" w:lineRule="auto"/>
        <w:ind w:left="1710"/>
        <w:jc w:val="both"/>
        <w:rPr>
          <w:sz w:val="26"/>
          <w:szCs w:val="26"/>
        </w:rPr>
      </w:pPr>
      <w:r w:rsidRPr="00972EB7">
        <w:rPr>
          <w:sz w:val="26"/>
          <w:szCs w:val="26"/>
        </w:rPr>
        <w:lastRenderedPageBreak/>
        <w:t>Tiền đề: Đang ở trang giỏ hàng của người dùng đăng nhập bằng tài khoản.</w:t>
      </w:r>
    </w:p>
    <w:p w14:paraId="4070C367" w14:textId="77777777" w:rsidR="00972EB7" w:rsidRPr="00972EB7" w:rsidRDefault="00972EB7">
      <w:pPr>
        <w:pStyle w:val="ListParagraph"/>
        <w:numPr>
          <w:ilvl w:val="0"/>
          <w:numId w:val="137"/>
        </w:numPr>
        <w:tabs>
          <w:tab w:val="left" w:pos="1440"/>
        </w:tabs>
        <w:spacing w:before="0" w:after="160" w:line="360" w:lineRule="auto"/>
        <w:ind w:left="1710"/>
        <w:jc w:val="both"/>
        <w:rPr>
          <w:sz w:val="26"/>
          <w:szCs w:val="26"/>
        </w:rPr>
      </w:pPr>
      <w:r w:rsidRPr="00972EB7">
        <w:rPr>
          <w:sz w:val="26"/>
          <w:szCs w:val="26"/>
        </w:rPr>
        <w:t>Bước thực hiện:</w:t>
      </w:r>
    </w:p>
    <w:p w14:paraId="41050A3A" w14:textId="77777777" w:rsidR="00972EB7" w:rsidRPr="00972EB7" w:rsidRDefault="00972EB7">
      <w:pPr>
        <w:pStyle w:val="ListParagraph"/>
        <w:numPr>
          <w:ilvl w:val="2"/>
          <w:numId w:val="163"/>
        </w:numPr>
        <w:tabs>
          <w:tab w:val="left" w:pos="1440"/>
        </w:tabs>
        <w:spacing w:before="0" w:after="160" w:line="360" w:lineRule="auto"/>
        <w:jc w:val="both"/>
        <w:rPr>
          <w:sz w:val="26"/>
          <w:szCs w:val="26"/>
        </w:rPr>
      </w:pPr>
      <w:r w:rsidRPr="00972EB7">
        <w:rPr>
          <w:sz w:val="26"/>
          <w:szCs w:val="26"/>
        </w:rPr>
        <w:t>Truy cập giỏ hàng.</w:t>
      </w:r>
    </w:p>
    <w:p w14:paraId="79663BAB" w14:textId="77777777" w:rsidR="00972EB7" w:rsidRPr="00972EB7" w:rsidRDefault="00972EB7">
      <w:pPr>
        <w:pStyle w:val="ListParagraph"/>
        <w:numPr>
          <w:ilvl w:val="2"/>
          <w:numId w:val="163"/>
        </w:numPr>
        <w:tabs>
          <w:tab w:val="left" w:pos="1440"/>
        </w:tabs>
        <w:spacing w:before="0" w:after="160" w:line="360" w:lineRule="auto"/>
        <w:jc w:val="both"/>
        <w:rPr>
          <w:sz w:val="26"/>
          <w:szCs w:val="26"/>
        </w:rPr>
      </w:pPr>
      <w:r w:rsidRPr="00972EB7">
        <w:rPr>
          <w:sz w:val="26"/>
          <w:szCs w:val="26"/>
        </w:rPr>
        <w:t>Nhấn "Checkout".</w:t>
      </w:r>
    </w:p>
    <w:p w14:paraId="620BFED6" w14:textId="77777777" w:rsidR="00972EB7" w:rsidRPr="00972EB7" w:rsidRDefault="00972EB7">
      <w:pPr>
        <w:pStyle w:val="ListParagraph"/>
        <w:numPr>
          <w:ilvl w:val="2"/>
          <w:numId w:val="163"/>
        </w:numPr>
        <w:tabs>
          <w:tab w:val="left" w:pos="1440"/>
        </w:tabs>
        <w:spacing w:before="0" w:after="160" w:line="360" w:lineRule="auto"/>
        <w:jc w:val="both"/>
        <w:rPr>
          <w:sz w:val="26"/>
          <w:szCs w:val="26"/>
        </w:rPr>
      </w:pPr>
      <w:r w:rsidRPr="00972EB7">
        <w:rPr>
          <w:sz w:val="26"/>
          <w:szCs w:val="26"/>
        </w:rPr>
        <w:t xml:space="preserve">Xác minh được chuyển đến trang: </w:t>
      </w:r>
      <w:hyperlink r:id="rId169" w:history="1">
        <w:r w:rsidRPr="00972EB7">
          <w:rPr>
            <w:rStyle w:val="Hyperlink"/>
            <w:color w:val="auto"/>
            <w:sz w:val="26"/>
            <w:szCs w:val="26"/>
            <w:u w:val="none"/>
          </w:rPr>
          <w:t>https://automationteststore.com/index.php?rt=account/login</w:t>
        </w:r>
      </w:hyperlink>
      <w:r w:rsidRPr="00972EB7">
        <w:rPr>
          <w:sz w:val="26"/>
          <w:szCs w:val="26"/>
        </w:rPr>
        <w:t>. Chọn “Register Account” và ấn “Continue”</w:t>
      </w:r>
    </w:p>
    <w:p w14:paraId="013C515B" w14:textId="77777777" w:rsidR="00972EB7" w:rsidRPr="00972EB7" w:rsidRDefault="00972EB7">
      <w:pPr>
        <w:pStyle w:val="ListParagraph"/>
        <w:numPr>
          <w:ilvl w:val="2"/>
          <w:numId w:val="163"/>
        </w:numPr>
        <w:tabs>
          <w:tab w:val="left" w:pos="1440"/>
        </w:tabs>
        <w:spacing w:before="0" w:after="160" w:line="360" w:lineRule="auto"/>
        <w:jc w:val="both"/>
        <w:rPr>
          <w:sz w:val="26"/>
          <w:szCs w:val="26"/>
        </w:rPr>
      </w:pPr>
      <w:r w:rsidRPr="00972EB7">
        <w:rPr>
          <w:sz w:val="26"/>
          <w:szCs w:val="26"/>
        </w:rPr>
        <w:t>Điền dữ liệu vào các thẻ input như sau:</w:t>
      </w:r>
    </w:p>
    <w:p w14:paraId="0209BBF8" w14:textId="77777777" w:rsidR="00972EB7" w:rsidRPr="00972EB7" w:rsidRDefault="00972EB7">
      <w:pPr>
        <w:pStyle w:val="ListParagraph"/>
        <w:numPr>
          <w:ilvl w:val="2"/>
          <w:numId w:val="163"/>
        </w:numPr>
        <w:tabs>
          <w:tab w:val="left" w:pos="1440"/>
        </w:tabs>
        <w:spacing w:before="0" w:after="160" w:line="360" w:lineRule="auto"/>
        <w:jc w:val="both"/>
        <w:rPr>
          <w:sz w:val="26"/>
          <w:szCs w:val="26"/>
        </w:rPr>
      </w:pPr>
      <w:r w:rsidRPr="00972EB7">
        <w:rPr>
          <w:sz w:val="26"/>
          <w:szCs w:val="26"/>
        </w:rPr>
        <w:t>Login Name : phamtuan</w:t>
      </w:r>
    </w:p>
    <w:p w14:paraId="4A7CDD81" w14:textId="77777777" w:rsidR="00972EB7" w:rsidRPr="00972EB7" w:rsidRDefault="00972EB7">
      <w:pPr>
        <w:pStyle w:val="ListParagraph"/>
        <w:numPr>
          <w:ilvl w:val="2"/>
          <w:numId w:val="163"/>
        </w:numPr>
        <w:tabs>
          <w:tab w:val="left" w:pos="1440"/>
        </w:tabs>
        <w:spacing w:before="0" w:after="160" w:line="360" w:lineRule="auto"/>
        <w:jc w:val="both"/>
        <w:rPr>
          <w:sz w:val="26"/>
          <w:szCs w:val="26"/>
        </w:rPr>
      </w:pPr>
      <w:r w:rsidRPr="00972EB7">
        <w:rPr>
          <w:sz w:val="26"/>
          <w:szCs w:val="26"/>
        </w:rPr>
        <w:t>Password: 123456</w:t>
      </w:r>
    </w:p>
    <w:p w14:paraId="334A7CFC" w14:textId="77777777" w:rsidR="00972EB7" w:rsidRPr="00972EB7" w:rsidRDefault="00972EB7">
      <w:pPr>
        <w:pStyle w:val="ListParagraph"/>
        <w:numPr>
          <w:ilvl w:val="2"/>
          <w:numId w:val="163"/>
        </w:numPr>
        <w:tabs>
          <w:tab w:val="left" w:pos="1440"/>
        </w:tabs>
        <w:spacing w:before="0" w:after="160" w:line="360" w:lineRule="auto"/>
        <w:jc w:val="both"/>
        <w:rPr>
          <w:sz w:val="26"/>
          <w:szCs w:val="26"/>
        </w:rPr>
      </w:pPr>
      <w:r w:rsidRPr="00972EB7">
        <w:rPr>
          <w:sz w:val="26"/>
          <w:szCs w:val="26"/>
        </w:rPr>
        <w:t>Nhấn nút “Login”</w:t>
      </w:r>
    </w:p>
    <w:p w14:paraId="4BA995FB" w14:textId="77777777" w:rsidR="00972EB7" w:rsidRPr="00972EB7" w:rsidRDefault="00972EB7">
      <w:pPr>
        <w:pStyle w:val="ListParagraph"/>
        <w:numPr>
          <w:ilvl w:val="2"/>
          <w:numId w:val="163"/>
        </w:numPr>
        <w:tabs>
          <w:tab w:val="left" w:pos="1440"/>
        </w:tabs>
        <w:spacing w:before="0" w:after="160" w:line="360" w:lineRule="auto"/>
        <w:jc w:val="both"/>
        <w:rPr>
          <w:sz w:val="26"/>
          <w:szCs w:val="26"/>
        </w:rPr>
      </w:pPr>
      <w:r w:rsidRPr="00972EB7">
        <w:rPr>
          <w:sz w:val="26"/>
          <w:szCs w:val="26"/>
        </w:rPr>
        <w:t>Truy cập vào giỏ hàng và nhập vào trường dữ liệu mã giảm giá chuỗi: ‘D4uWNM’</w:t>
      </w:r>
    </w:p>
    <w:p w14:paraId="43EB8E22" w14:textId="77777777" w:rsidR="00972EB7" w:rsidRPr="00972EB7" w:rsidRDefault="00972EB7">
      <w:pPr>
        <w:pStyle w:val="ListParagraph"/>
        <w:numPr>
          <w:ilvl w:val="2"/>
          <w:numId w:val="163"/>
        </w:numPr>
        <w:tabs>
          <w:tab w:val="left" w:pos="1440"/>
        </w:tabs>
        <w:spacing w:before="0" w:after="160" w:line="360" w:lineRule="auto"/>
        <w:jc w:val="both"/>
        <w:rPr>
          <w:sz w:val="26"/>
          <w:szCs w:val="26"/>
        </w:rPr>
      </w:pPr>
      <w:r w:rsidRPr="00972EB7">
        <w:rPr>
          <w:sz w:val="26"/>
          <w:szCs w:val="26"/>
        </w:rPr>
        <w:t>Nhận thông báo</w:t>
      </w:r>
    </w:p>
    <w:p w14:paraId="3EB880EC" w14:textId="77777777" w:rsidR="00972EB7" w:rsidRPr="00972EB7" w:rsidRDefault="00972EB7">
      <w:pPr>
        <w:pStyle w:val="ListParagraph"/>
        <w:numPr>
          <w:ilvl w:val="0"/>
          <w:numId w:val="137"/>
        </w:numPr>
        <w:tabs>
          <w:tab w:val="left" w:pos="1440"/>
        </w:tabs>
        <w:spacing w:before="0" w:after="160" w:line="360" w:lineRule="auto"/>
        <w:ind w:left="1710"/>
        <w:jc w:val="both"/>
        <w:rPr>
          <w:sz w:val="26"/>
          <w:szCs w:val="26"/>
        </w:rPr>
      </w:pPr>
      <w:r w:rsidRPr="00972EB7">
        <w:rPr>
          <w:sz w:val="26"/>
          <w:szCs w:val="26"/>
        </w:rPr>
        <w:t>Kết quả mong đợi: Nhận thông báo mã giảm giá không thể sử dụng được.</w:t>
      </w:r>
    </w:p>
    <w:p w14:paraId="4736BE04" w14:textId="77777777" w:rsidR="00972EB7" w:rsidRPr="00972EB7" w:rsidRDefault="00972EB7">
      <w:pPr>
        <w:pStyle w:val="ListParagraph"/>
        <w:numPr>
          <w:ilvl w:val="0"/>
          <w:numId w:val="123"/>
        </w:numPr>
        <w:tabs>
          <w:tab w:val="left" w:pos="1440"/>
        </w:tabs>
        <w:spacing w:before="0" w:after="160" w:line="360" w:lineRule="auto"/>
        <w:jc w:val="both"/>
        <w:rPr>
          <w:b/>
          <w:sz w:val="26"/>
          <w:szCs w:val="26"/>
        </w:rPr>
      </w:pPr>
      <w:r w:rsidRPr="00972EB7">
        <w:rPr>
          <w:b/>
          <w:sz w:val="26"/>
          <w:szCs w:val="26"/>
        </w:rPr>
        <w:t>Kiểm tra đơn hàng</w:t>
      </w:r>
    </w:p>
    <w:p w14:paraId="1A2488F4" w14:textId="77777777" w:rsidR="00972EB7" w:rsidRPr="00972EB7" w:rsidRDefault="00972EB7">
      <w:pPr>
        <w:pStyle w:val="ListParagraph"/>
        <w:numPr>
          <w:ilvl w:val="0"/>
          <w:numId w:val="124"/>
        </w:numPr>
        <w:tabs>
          <w:tab w:val="left" w:pos="1440"/>
        </w:tabs>
        <w:spacing w:before="0" w:after="160" w:line="360" w:lineRule="auto"/>
        <w:jc w:val="both"/>
        <w:rPr>
          <w:sz w:val="26"/>
          <w:szCs w:val="26"/>
        </w:rPr>
      </w:pPr>
      <w:r w:rsidRPr="00972EB7">
        <w:rPr>
          <w:i/>
          <w:sz w:val="26"/>
          <w:szCs w:val="26"/>
        </w:rPr>
        <w:t>Test Case 9.2: Check order</w:t>
      </w:r>
    </w:p>
    <w:p w14:paraId="06A6C8E5" w14:textId="77777777" w:rsidR="00972EB7" w:rsidRPr="00972EB7" w:rsidRDefault="00972EB7">
      <w:pPr>
        <w:pStyle w:val="ListParagraph"/>
        <w:numPr>
          <w:ilvl w:val="0"/>
          <w:numId w:val="137"/>
        </w:numPr>
        <w:tabs>
          <w:tab w:val="left" w:pos="1440"/>
        </w:tabs>
        <w:spacing w:before="0" w:after="160" w:line="360" w:lineRule="auto"/>
        <w:ind w:left="1710"/>
        <w:jc w:val="both"/>
        <w:rPr>
          <w:sz w:val="26"/>
          <w:szCs w:val="26"/>
        </w:rPr>
      </w:pPr>
      <w:r w:rsidRPr="00972EB7">
        <w:rPr>
          <w:sz w:val="26"/>
          <w:szCs w:val="26"/>
        </w:rPr>
        <w:t>Mô tả: Kiểm tra thông tin đơn đặt hàng thành công</w:t>
      </w:r>
    </w:p>
    <w:p w14:paraId="47759AE9" w14:textId="77777777" w:rsidR="00972EB7" w:rsidRPr="00972EB7" w:rsidRDefault="00972EB7">
      <w:pPr>
        <w:pStyle w:val="ListParagraph"/>
        <w:numPr>
          <w:ilvl w:val="0"/>
          <w:numId w:val="137"/>
        </w:numPr>
        <w:tabs>
          <w:tab w:val="left" w:pos="1440"/>
        </w:tabs>
        <w:spacing w:before="0" w:after="160" w:line="360" w:lineRule="auto"/>
        <w:ind w:left="1710"/>
        <w:jc w:val="both"/>
        <w:rPr>
          <w:sz w:val="26"/>
          <w:szCs w:val="26"/>
        </w:rPr>
      </w:pPr>
      <w:r w:rsidRPr="00972EB7">
        <w:rPr>
          <w:sz w:val="26"/>
          <w:szCs w:val="26"/>
        </w:rPr>
        <w:t>Tiền đề: Có ít nhất 1 đơn đặt hàng thành công.</w:t>
      </w:r>
    </w:p>
    <w:p w14:paraId="05C4AC72" w14:textId="77777777" w:rsidR="00972EB7" w:rsidRPr="00972EB7" w:rsidRDefault="00972EB7">
      <w:pPr>
        <w:pStyle w:val="ListParagraph"/>
        <w:numPr>
          <w:ilvl w:val="0"/>
          <w:numId w:val="137"/>
        </w:numPr>
        <w:tabs>
          <w:tab w:val="left" w:pos="1440"/>
        </w:tabs>
        <w:spacing w:before="0" w:after="160" w:line="360" w:lineRule="auto"/>
        <w:ind w:left="1710"/>
        <w:jc w:val="both"/>
        <w:rPr>
          <w:sz w:val="26"/>
          <w:szCs w:val="26"/>
        </w:rPr>
      </w:pPr>
      <w:r w:rsidRPr="00972EB7">
        <w:rPr>
          <w:sz w:val="26"/>
          <w:szCs w:val="26"/>
        </w:rPr>
        <w:t>Bước thực hiện:</w:t>
      </w:r>
    </w:p>
    <w:p w14:paraId="6518560C" w14:textId="77777777" w:rsidR="00972EB7" w:rsidRPr="00972EB7" w:rsidRDefault="00972EB7">
      <w:pPr>
        <w:pStyle w:val="ListParagraph"/>
        <w:numPr>
          <w:ilvl w:val="0"/>
          <w:numId w:val="164"/>
        </w:numPr>
        <w:tabs>
          <w:tab w:val="left" w:pos="1530"/>
        </w:tabs>
        <w:spacing w:before="0" w:after="160" w:line="360" w:lineRule="auto"/>
        <w:rPr>
          <w:sz w:val="26"/>
          <w:szCs w:val="26"/>
        </w:rPr>
      </w:pPr>
      <w:r w:rsidRPr="00972EB7">
        <w:rPr>
          <w:sz w:val="26"/>
          <w:szCs w:val="26"/>
        </w:rPr>
        <w:t xml:space="preserve">Truy cập trang: </w:t>
      </w:r>
      <w:hyperlink r:id="rId170" w:history="1">
        <w:r w:rsidRPr="00972EB7">
          <w:rPr>
            <w:rStyle w:val="Hyperlink"/>
            <w:color w:val="auto"/>
            <w:sz w:val="26"/>
            <w:szCs w:val="26"/>
            <w:u w:val="none"/>
          </w:rPr>
          <w:t>https://automationteststore.com/index.php?rt=account/login.</w:t>
        </w:r>
      </w:hyperlink>
      <w:r w:rsidRPr="00972EB7">
        <w:rPr>
          <w:sz w:val="26"/>
          <w:szCs w:val="26"/>
        </w:rPr>
        <w:t xml:space="preserve"> Đăng nhập với tài khoản ‘phamtuan’ và mật khẩu ‘123456’</w:t>
      </w:r>
    </w:p>
    <w:p w14:paraId="71A9F2E2" w14:textId="77777777" w:rsidR="00972EB7" w:rsidRPr="00972EB7" w:rsidRDefault="00972EB7">
      <w:pPr>
        <w:pStyle w:val="ListParagraph"/>
        <w:numPr>
          <w:ilvl w:val="0"/>
          <w:numId w:val="164"/>
        </w:numPr>
        <w:tabs>
          <w:tab w:val="left" w:pos="1530"/>
        </w:tabs>
        <w:spacing w:before="0" w:after="160" w:line="360" w:lineRule="auto"/>
        <w:jc w:val="both"/>
        <w:rPr>
          <w:sz w:val="26"/>
          <w:szCs w:val="26"/>
        </w:rPr>
      </w:pPr>
      <w:r w:rsidRPr="00972EB7">
        <w:rPr>
          <w:sz w:val="26"/>
          <w:szCs w:val="26"/>
        </w:rPr>
        <w:t>Nhấn "Order History".</w:t>
      </w:r>
    </w:p>
    <w:p w14:paraId="1FD7B0DB" w14:textId="77777777" w:rsidR="00972EB7" w:rsidRPr="00972EB7" w:rsidRDefault="00972EB7">
      <w:pPr>
        <w:pStyle w:val="ListParagraph"/>
        <w:numPr>
          <w:ilvl w:val="0"/>
          <w:numId w:val="164"/>
        </w:numPr>
        <w:tabs>
          <w:tab w:val="left" w:pos="1530"/>
        </w:tabs>
        <w:spacing w:before="0" w:after="160" w:line="360" w:lineRule="auto"/>
        <w:jc w:val="both"/>
        <w:rPr>
          <w:sz w:val="26"/>
          <w:szCs w:val="26"/>
        </w:rPr>
      </w:pPr>
      <w:r w:rsidRPr="00972EB7">
        <w:rPr>
          <w:sz w:val="26"/>
          <w:szCs w:val="26"/>
        </w:rPr>
        <w:t xml:space="preserve">Xác minh được chuyển đến trang: </w:t>
      </w:r>
      <w:hyperlink r:id="rId171" w:history="1">
        <w:r w:rsidRPr="00972EB7">
          <w:rPr>
            <w:rStyle w:val="Hyperlink"/>
            <w:color w:val="auto"/>
            <w:sz w:val="26"/>
            <w:szCs w:val="26"/>
            <w:u w:val="none"/>
          </w:rPr>
          <w:t>https://automationteststore.com/ index.php?rt=account/history</w:t>
        </w:r>
      </w:hyperlink>
      <w:r w:rsidRPr="00972EB7">
        <w:rPr>
          <w:sz w:val="26"/>
          <w:szCs w:val="26"/>
        </w:rPr>
        <w:t xml:space="preserve">. </w:t>
      </w:r>
    </w:p>
    <w:p w14:paraId="30A872A3" w14:textId="77777777" w:rsidR="00972EB7" w:rsidRPr="00972EB7" w:rsidRDefault="00972EB7">
      <w:pPr>
        <w:pStyle w:val="ListParagraph"/>
        <w:numPr>
          <w:ilvl w:val="0"/>
          <w:numId w:val="164"/>
        </w:numPr>
        <w:tabs>
          <w:tab w:val="left" w:pos="1530"/>
        </w:tabs>
        <w:spacing w:before="0" w:after="160" w:line="360" w:lineRule="auto"/>
        <w:jc w:val="both"/>
        <w:rPr>
          <w:sz w:val="26"/>
          <w:szCs w:val="26"/>
        </w:rPr>
      </w:pPr>
      <w:r w:rsidRPr="00972EB7">
        <w:rPr>
          <w:sz w:val="26"/>
          <w:szCs w:val="26"/>
        </w:rPr>
        <w:lastRenderedPageBreak/>
        <w:t>Chọn 1 đơn hàng bất kỳ và nhấn vào nút ‘View’</w:t>
      </w:r>
    </w:p>
    <w:p w14:paraId="4942B014" w14:textId="77777777" w:rsidR="00972EB7" w:rsidRPr="00972EB7" w:rsidRDefault="00972EB7">
      <w:pPr>
        <w:pStyle w:val="ListParagraph"/>
        <w:numPr>
          <w:ilvl w:val="0"/>
          <w:numId w:val="164"/>
        </w:numPr>
        <w:tabs>
          <w:tab w:val="left" w:pos="1530"/>
        </w:tabs>
        <w:spacing w:before="0" w:after="160" w:line="360" w:lineRule="auto"/>
        <w:jc w:val="both"/>
        <w:rPr>
          <w:sz w:val="26"/>
          <w:szCs w:val="26"/>
        </w:rPr>
      </w:pPr>
      <w:r w:rsidRPr="00972EB7">
        <w:rPr>
          <w:sz w:val="26"/>
          <w:szCs w:val="26"/>
        </w:rPr>
        <w:t>Kiểm tra thông tin sản phẩm, thời gian đặt hàng và tổng tiền thanh toán.</w:t>
      </w:r>
    </w:p>
    <w:p w14:paraId="1E69D971" w14:textId="77777777" w:rsidR="00972EB7" w:rsidRPr="00972EB7" w:rsidRDefault="00972EB7">
      <w:pPr>
        <w:pStyle w:val="ListParagraph"/>
        <w:numPr>
          <w:ilvl w:val="0"/>
          <w:numId w:val="137"/>
        </w:numPr>
        <w:tabs>
          <w:tab w:val="left" w:pos="1440"/>
        </w:tabs>
        <w:spacing w:before="0" w:after="160" w:line="360" w:lineRule="auto"/>
        <w:ind w:left="1710"/>
        <w:jc w:val="both"/>
        <w:rPr>
          <w:sz w:val="26"/>
          <w:szCs w:val="26"/>
        </w:rPr>
      </w:pPr>
      <w:r w:rsidRPr="00972EB7">
        <w:rPr>
          <w:sz w:val="26"/>
          <w:szCs w:val="26"/>
        </w:rPr>
        <w:t>Kết quả mong đợi: Xem được các thông tin cần thiết liên quan tới đơn đặt hàng.</w:t>
      </w:r>
    </w:p>
    <w:p w14:paraId="691BEDBA" w14:textId="77777777" w:rsidR="00230D34" w:rsidRDefault="00230D34" w:rsidP="00230D34">
      <w:pPr>
        <w:spacing w:before="240" w:after="240" w:line="360" w:lineRule="auto"/>
        <w:jc w:val="both"/>
        <w:rPr>
          <w:b/>
          <w:i/>
          <w:sz w:val="26"/>
          <w:szCs w:val="26"/>
        </w:rPr>
      </w:pPr>
      <w:r w:rsidRPr="005E0165">
        <w:rPr>
          <w:b/>
          <w:i/>
          <w:sz w:val="26"/>
          <w:szCs w:val="26"/>
        </w:rPr>
        <w:t>Kết quả và lỗi được tìm thấy :</w:t>
      </w:r>
      <w:r>
        <w:rPr>
          <w:b/>
          <w:i/>
          <w:sz w:val="26"/>
          <w:szCs w:val="26"/>
        </w:rPr>
        <w:t xml:space="preserve"> 20</w:t>
      </w:r>
    </w:p>
    <w:p w14:paraId="6F7BF76C" w14:textId="77777777" w:rsidR="00230D34" w:rsidRPr="00721218" w:rsidRDefault="00230D34">
      <w:pPr>
        <w:pStyle w:val="ListParagraph"/>
        <w:numPr>
          <w:ilvl w:val="0"/>
          <w:numId w:val="166"/>
        </w:numPr>
        <w:spacing w:before="240" w:after="240" w:line="360" w:lineRule="auto"/>
        <w:jc w:val="both"/>
        <w:rPr>
          <w:sz w:val="26"/>
          <w:szCs w:val="26"/>
        </w:rPr>
      </w:pPr>
      <w:r w:rsidRPr="00721218">
        <w:rPr>
          <w:sz w:val="26"/>
          <w:szCs w:val="26"/>
        </w:rPr>
        <w:t xml:space="preserve">Product detail: </w:t>
      </w:r>
    </w:p>
    <w:p w14:paraId="01CFD7EF" w14:textId="77777777" w:rsidR="00230D34" w:rsidRPr="00721218" w:rsidRDefault="00230D34">
      <w:pPr>
        <w:pStyle w:val="ListParagraph"/>
        <w:numPr>
          <w:ilvl w:val="0"/>
          <w:numId w:val="165"/>
        </w:numPr>
        <w:spacing w:before="240" w:after="240" w:line="360" w:lineRule="auto"/>
        <w:jc w:val="both"/>
        <w:rPr>
          <w:sz w:val="26"/>
          <w:szCs w:val="26"/>
        </w:rPr>
      </w:pPr>
      <w:r>
        <w:rPr>
          <w:sz w:val="26"/>
          <w:szCs w:val="26"/>
        </w:rPr>
        <w:t>L</w:t>
      </w:r>
      <w:r w:rsidRPr="00F503A3">
        <w:rPr>
          <w:sz w:val="26"/>
          <w:szCs w:val="26"/>
        </w:rPr>
        <w:t>ỗ</w:t>
      </w:r>
      <w:r>
        <w:rPr>
          <w:sz w:val="26"/>
          <w:szCs w:val="26"/>
        </w:rPr>
        <w:t xml:space="preserve">i 1: </w:t>
      </w:r>
      <w:r w:rsidRPr="00721218">
        <w:rPr>
          <w:sz w:val="26"/>
          <w:szCs w:val="26"/>
        </w:rPr>
        <w:t>Verify Image Product Color Selection</w:t>
      </w:r>
    </w:p>
    <w:p w14:paraId="1D9B9C4E" w14:textId="77777777" w:rsidR="00230D34" w:rsidRPr="00721218" w:rsidRDefault="00230D34">
      <w:pPr>
        <w:pStyle w:val="ListParagraph"/>
        <w:numPr>
          <w:ilvl w:val="0"/>
          <w:numId w:val="165"/>
        </w:numPr>
        <w:spacing w:before="240" w:after="240" w:line="360" w:lineRule="auto"/>
        <w:jc w:val="both"/>
        <w:rPr>
          <w:sz w:val="26"/>
          <w:szCs w:val="26"/>
        </w:rPr>
      </w:pPr>
      <w:r>
        <w:rPr>
          <w:sz w:val="26"/>
          <w:szCs w:val="26"/>
        </w:rPr>
        <w:t>L</w:t>
      </w:r>
      <w:r w:rsidRPr="00F503A3">
        <w:rPr>
          <w:sz w:val="26"/>
          <w:szCs w:val="26"/>
        </w:rPr>
        <w:t>ỗ</w:t>
      </w:r>
      <w:r>
        <w:rPr>
          <w:sz w:val="26"/>
          <w:szCs w:val="26"/>
        </w:rPr>
        <w:t xml:space="preserve">i 2: </w:t>
      </w:r>
      <w:r w:rsidRPr="00721218">
        <w:rPr>
          <w:sz w:val="26"/>
          <w:szCs w:val="26"/>
        </w:rPr>
        <w:t>Verify Product Sorting by Date New to Old</w:t>
      </w:r>
    </w:p>
    <w:p w14:paraId="75C823D1" w14:textId="77777777" w:rsidR="00230D34" w:rsidRDefault="00230D34">
      <w:pPr>
        <w:pStyle w:val="ListParagraph"/>
        <w:numPr>
          <w:ilvl w:val="0"/>
          <w:numId w:val="165"/>
        </w:numPr>
        <w:spacing w:before="240" w:after="240" w:line="360" w:lineRule="auto"/>
        <w:jc w:val="both"/>
        <w:rPr>
          <w:sz w:val="26"/>
          <w:szCs w:val="26"/>
        </w:rPr>
      </w:pPr>
      <w:r>
        <w:rPr>
          <w:sz w:val="26"/>
          <w:szCs w:val="26"/>
        </w:rPr>
        <w:t>L</w:t>
      </w:r>
      <w:r w:rsidRPr="00F503A3">
        <w:rPr>
          <w:sz w:val="26"/>
          <w:szCs w:val="26"/>
        </w:rPr>
        <w:t>ỗ</w:t>
      </w:r>
      <w:r>
        <w:rPr>
          <w:sz w:val="26"/>
          <w:szCs w:val="26"/>
        </w:rPr>
        <w:t xml:space="preserve">i 3: </w:t>
      </w:r>
      <w:r w:rsidRPr="00721218">
        <w:rPr>
          <w:sz w:val="26"/>
          <w:szCs w:val="26"/>
        </w:rPr>
        <w:t>Verify Product Sorting by Date Old to New</w:t>
      </w:r>
    </w:p>
    <w:p w14:paraId="1A1304B6" w14:textId="77777777" w:rsidR="00230D34" w:rsidRDefault="00230D34">
      <w:pPr>
        <w:pStyle w:val="ListParagraph"/>
        <w:numPr>
          <w:ilvl w:val="0"/>
          <w:numId w:val="166"/>
        </w:numPr>
        <w:autoSpaceDE w:val="0"/>
        <w:autoSpaceDN w:val="0"/>
        <w:adjustRightInd w:val="0"/>
        <w:spacing w:after="0" w:line="360" w:lineRule="auto"/>
        <w:rPr>
          <w:sz w:val="26"/>
          <w:szCs w:val="26"/>
        </w:rPr>
      </w:pPr>
      <w:r w:rsidRPr="002C6076">
        <w:rPr>
          <w:sz w:val="26"/>
          <w:szCs w:val="26"/>
        </w:rPr>
        <w:t xml:space="preserve">Review: </w:t>
      </w:r>
    </w:p>
    <w:p w14:paraId="66A8704A" w14:textId="77777777" w:rsidR="00230D34" w:rsidRPr="002C6076" w:rsidRDefault="00230D34">
      <w:pPr>
        <w:pStyle w:val="ListParagraph"/>
        <w:numPr>
          <w:ilvl w:val="0"/>
          <w:numId w:val="167"/>
        </w:numPr>
        <w:autoSpaceDE w:val="0"/>
        <w:autoSpaceDN w:val="0"/>
        <w:adjustRightInd w:val="0"/>
        <w:spacing w:after="0" w:line="360" w:lineRule="auto"/>
        <w:rPr>
          <w:sz w:val="26"/>
          <w:szCs w:val="26"/>
        </w:rPr>
      </w:pPr>
      <w:r>
        <w:rPr>
          <w:sz w:val="26"/>
          <w:szCs w:val="26"/>
        </w:rPr>
        <w:t>L</w:t>
      </w:r>
      <w:r w:rsidRPr="00F503A3">
        <w:rPr>
          <w:sz w:val="26"/>
          <w:szCs w:val="26"/>
        </w:rPr>
        <w:t>ỗ</w:t>
      </w:r>
      <w:r>
        <w:rPr>
          <w:sz w:val="26"/>
          <w:szCs w:val="26"/>
        </w:rPr>
        <w:t>i 4:</w:t>
      </w:r>
      <w:r w:rsidRPr="002C6076">
        <w:rPr>
          <w:sz w:val="26"/>
          <w:szCs w:val="26"/>
        </w:rPr>
        <w:t xml:space="preserve"> Ki</w:t>
      </w:r>
      <w:r w:rsidRPr="002C6076">
        <w:rPr>
          <w:sz w:val="26"/>
          <w:szCs w:val="26"/>
          <w:lang w:val="vi-VN"/>
        </w:rPr>
        <w:t>ểm tra đ</w:t>
      </w:r>
      <w:r w:rsidRPr="002C6076">
        <w:rPr>
          <w:sz w:val="26"/>
          <w:szCs w:val="26"/>
        </w:rPr>
        <w:t>ánh giá không h</w:t>
      </w:r>
      <w:r w:rsidRPr="002C6076">
        <w:rPr>
          <w:sz w:val="26"/>
          <w:szCs w:val="26"/>
          <w:lang w:val="vi-VN"/>
        </w:rPr>
        <w:t>ợp lệ - t</w:t>
      </w:r>
      <w:r w:rsidRPr="002C6076">
        <w:rPr>
          <w:sz w:val="26"/>
          <w:szCs w:val="26"/>
        </w:rPr>
        <w:t>ên ch</w:t>
      </w:r>
      <w:r w:rsidRPr="002C6076">
        <w:rPr>
          <w:sz w:val="26"/>
          <w:szCs w:val="26"/>
          <w:lang w:val="vi-VN"/>
        </w:rPr>
        <w:t>ứa k</w:t>
      </w:r>
      <w:r w:rsidRPr="002C6076">
        <w:rPr>
          <w:sz w:val="26"/>
          <w:szCs w:val="26"/>
        </w:rPr>
        <w:t>í t</w:t>
      </w:r>
      <w:r w:rsidRPr="002C6076">
        <w:rPr>
          <w:sz w:val="26"/>
          <w:szCs w:val="26"/>
          <w:lang w:val="vi-VN"/>
        </w:rPr>
        <w:t>ự đặc biệt</w:t>
      </w:r>
    </w:p>
    <w:p w14:paraId="66E8AD3C" w14:textId="77777777" w:rsidR="00230D34" w:rsidRPr="002C6076" w:rsidRDefault="00230D34">
      <w:pPr>
        <w:pStyle w:val="ListParagraph"/>
        <w:numPr>
          <w:ilvl w:val="0"/>
          <w:numId w:val="167"/>
        </w:numPr>
        <w:autoSpaceDE w:val="0"/>
        <w:autoSpaceDN w:val="0"/>
        <w:adjustRightInd w:val="0"/>
        <w:spacing w:after="0" w:line="360" w:lineRule="auto"/>
        <w:rPr>
          <w:sz w:val="26"/>
          <w:szCs w:val="26"/>
        </w:rPr>
      </w:pPr>
      <w:r>
        <w:rPr>
          <w:sz w:val="26"/>
          <w:szCs w:val="26"/>
        </w:rPr>
        <w:t>L</w:t>
      </w:r>
      <w:r w:rsidRPr="00F503A3">
        <w:rPr>
          <w:sz w:val="26"/>
          <w:szCs w:val="26"/>
        </w:rPr>
        <w:t>ỗ</w:t>
      </w:r>
      <w:r>
        <w:rPr>
          <w:sz w:val="26"/>
          <w:szCs w:val="26"/>
        </w:rPr>
        <w:t xml:space="preserve">i 5: </w:t>
      </w:r>
      <w:r w:rsidRPr="002C6076">
        <w:rPr>
          <w:sz w:val="26"/>
          <w:szCs w:val="26"/>
        </w:rPr>
        <w:t>Ki</w:t>
      </w:r>
      <w:r w:rsidRPr="002C6076">
        <w:rPr>
          <w:sz w:val="26"/>
          <w:szCs w:val="26"/>
          <w:lang w:val="vi-VN"/>
        </w:rPr>
        <w:t>ểm tra đ</w:t>
      </w:r>
      <w:r w:rsidRPr="002C6076">
        <w:rPr>
          <w:sz w:val="26"/>
          <w:szCs w:val="26"/>
        </w:rPr>
        <w:t>ánh giá không h</w:t>
      </w:r>
      <w:r w:rsidRPr="002C6076">
        <w:rPr>
          <w:sz w:val="26"/>
          <w:szCs w:val="26"/>
          <w:lang w:val="vi-VN"/>
        </w:rPr>
        <w:t>ợp lệ - capcha kh</w:t>
      </w:r>
      <w:r w:rsidRPr="002C6076">
        <w:rPr>
          <w:sz w:val="26"/>
          <w:szCs w:val="26"/>
        </w:rPr>
        <w:t>ông h</w:t>
      </w:r>
      <w:r w:rsidRPr="002C6076">
        <w:rPr>
          <w:sz w:val="26"/>
          <w:szCs w:val="26"/>
          <w:lang w:val="vi-VN"/>
        </w:rPr>
        <w:t>ợp lệ</w:t>
      </w:r>
    </w:p>
    <w:p w14:paraId="074AB549" w14:textId="77777777" w:rsidR="00230D34" w:rsidRPr="002C6076" w:rsidRDefault="00230D34">
      <w:pPr>
        <w:pStyle w:val="ListParagraph"/>
        <w:numPr>
          <w:ilvl w:val="0"/>
          <w:numId w:val="167"/>
        </w:numPr>
        <w:autoSpaceDE w:val="0"/>
        <w:autoSpaceDN w:val="0"/>
        <w:adjustRightInd w:val="0"/>
        <w:spacing w:after="0" w:line="360" w:lineRule="auto"/>
        <w:rPr>
          <w:sz w:val="26"/>
          <w:szCs w:val="26"/>
        </w:rPr>
      </w:pPr>
      <w:r>
        <w:rPr>
          <w:sz w:val="26"/>
          <w:szCs w:val="26"/>
        </w:rPr>
        <w:t>L</w:t>
      </w:r>
      <w:r w:rsidRPr="00F503A3">
        <w:rPr>
          <w:sz w:val="26"/>
          <w:szCs w:val="26"/>
        </w:rPr>
        <w:t>ỗ</w:t>
      </w:r>
      <w:r>
        <w:rPr>
          <w:sz w:val="26"/>
          <w:szCs w:val="26"/>
        </w:rPr>
        <w:t xml:space="preserve">i 6: </w:t>
      </w:r>
      <w:r w:rsidRPr="002C6076">
        <w:rPr>
          <w:sz w:val="26"/>
          <w:szCs w:val="26"/>
        </w:rPr>
        <w:t>Ki</w:t>
      </w:r>
      <w:r w:rsidRPr="002C6076">
        <w:rPr>
          <w:sz w:val="26"/>
          <w:szCs w:val="26"/>
          <w:lang w:val="vi-VN"/>
        </w:rPr>
        <w:t>ểm tra x</w:t>
      </w:r>
      <w:r w:rsidRPr="002C6076">
        <w:rPr>
          <w:sz w:val="26"/>
          <w:szCs w:val="26"/>
        </w:rPr>
        <w:t>ác th</w:t>
      </w:r>
      <w:r w:rsidRPr="002C6076">
        <w:rPr>
          <w:sz w:val="26"/>
          <w:szCs w:val="26"/>
          <w:lang w:val="vi-VN"/>
        </w:rPr>
        <w:t>ực người d</w:t>
      </w:r>
      <w:r w:rsidRPr="002C6076">
        <w:rPr>
          <w:sz w:val="26"/>
          <w:szCs w:val="26"/>
        </w:rPr>
        <w:t>ùng đánh giá s</w:t>
      </w:r>
      <w:r w:rsidRPr="002C6076">
        <w:rPr>
          <w:sz w:val="26"/>
          <w:szCs w:val="26"/>
          <w:lang w:val="vi-VN"/>
        </w:rPr>
        <w:t>ản phẩm</w:t>
      </w:r>
    </w:p>
    <w:p w14:paraId="581966DE" w14:textId="77777777" w:rsidR="00230D34" w:rsidRPr="002C6076" w:rsidRDefault="00230D34">
      <w:pPr>
        <w:pStyle w:val="ListParagraph"/>
        <w:numPr>
          <w:ilvl w:val="0"/>
          <w:numId w:val="167"/>
        </w:numPr>
        <w:autoSpaceDE w:val="0"/>
        <w:autoSpaceDN w:val="0"/>
        <w:adjustRightInd w:val="0"/>
        <w:spacing w:after="0" w:line="360" w:lineRule="auto"/>
        <w:rPr>
          <w:sz w:val="26"/>
          <w:szCs w:val="26"/>
        </w:rPr>
      </w:pPr>
      <w:r>
        <w:rPr>
          <w:sz w:val="26"/>
          <w:szCs w:val="26"/>
        </w:rPr>
        <w:t>L</w:t>
      </w:r>
      <w:r w:rsidRPr="00F503A3">
        <w:rPr>
          <w:sz w:val="26"/>
          <w:szCs w:val="26"/>
        </w:rPr>
        <w:t>ỗ</w:t>
      </w:r>
      <w:r>
        <w:rPr>
          <w:sz w:val="26"/>
          <w:szCs w:val="26"/>
        </w:rPr>
        <w:t xml:space="preserve">i 7: </w:t>
      </w:r>
      <w:r w:rsidRPr="002C6076">
        <w:rPr>
          <w:sz w:val="26"/>
          <w:szCs w:val="26"/>
        </w:rPr>
        <w:t>Ki</w:t>
      </w:r>
      <w:r w:rsidRPr="002C6076">
        <w:rPr>
          <w:sz w:val="26"/>
          <w:szCs w:val="26"/>
          <w:lang w:val="vi-VN"/>
        </w:rPr>
        <w:t>ểm tra số lượng đ</w:t>
      </w:r>
      <w:r w:rsidRPr="002C6076">
        <w:rPr>
          <w:sz w:val="26"/>
          <w:szCs w:val="26"/>
        </w:rPr>
        <w:t>ánh giá tăng lên sau khi đăng</w:t>
      </w:r>
    </w:p>
    <w:p w14:paraId="618C3913" w14:textId="77777777" w:rsidR="00230D34" w:rsidRPr="002C6076" w:rsidRDefault="00230D34">
      <w:pPr>
        <w:pStyle w:val="ListParagraph"/>
        <w:numPr>
          <w:ilvl w:val="0"/>
          <w:numId w:val="167"/>
        </w:numPr>
        <w:autoSpaceDE w:val="0"/>
        <w:autoSpaceDN w:val="0"/>
        <w:adjustRightInd w:val="0"/>
        <w:spacing w:after="0" w:line="360" w:lineRule="auto"/>
        <w:rPr>
          <w:sz w:val="26"/>
          <w:szCs w:val="26"/>
        </w:rPr>
      </w:pPr>
      <w:r>
        <w:rPr>
          <w:sz w:val="26"/>
          <w:szCs w:val="26"/>
        </w:rPr>
        <w:t>L</w:t>
      </w:r>
      <w:r w:rsidRPr="00F503A3">
        <w:rPr>
          <w:sz w:val="26"/>
          <w:szCs w:val="26"/>
        </w:rPr>
        <w:t>ỗ</w:t>
      </w:r>
      <w:r>
        <w:rPr>
          <w:sz w:val="26"/>
          <w:szCs w:val="26"/>
        </w:rPr>
        <w:t xml:space="preserve">i 8: </w:t>
      </w:r>
      <w:r w:rsidRPr="002C6076">
        <w:rPr>
          <w:sz w:val="26"/>
          <w:szCs w:val="26"/>
        </w:rPr>
        <w:t>Ki</w:t>
      </w:r>
      <w:r w:rsidRPr="002C6076">
        <w:rPr>
          <w:sz w:val="26"/>
          <w:szCs w:val="26"/>
          <w:lang w:val="vi-VN"/>
        </w:rPr>
        <w:t>ểm tra hiển thị đ</w:t>
      </w:r>
      <w:r w:rsidRPr="002C6076">
        <w:rPr>
          <w:sz w:val="26"/>
          <w:szCs w:val="26"/>
        </w:rPr>
        <w:t>ánh giá v</w:t>
      </w:r>
      <w:r w:rsidRPr="002C6076">
        <w:rPr>
          <w:sz w:val="26"/>
          <w:szCs w:val="26"/>
          <w:lang w:val="vi-VN"/>
        </w:rPr>
        <w:t>ừa đăng</w:t>
      </w:r>
    </w:p>
    <w:p w14:paraId="5B76735B" w14:textId="77777777" w:rsidR="00230D34" w:rsidRPr="002C6076" w:rsidRDefault="00230D34">
      <w:pPr>
        <w:pStyle w:val="ListParagraph"/>
        <w:numPr>
          <w:ilvl w:val="0"/>
          <w:numId w:val="167"/>
        </w:numPr>
        <w:autoSpaceDE w:val="0"/>
        <w:autoSpaceDN w:val="0"/>
        <w:adjustRightInd w:val="0"/>
        <w:spacing w:after="0" w:line="360" w:lineRule="auto"/>
        <w:rPr>
          <w:sz w:val="26"/>
          <w:szCs w:val="26"/>
        </w:rPr>
      </w:pPr>
      <w:r>
        <w:rPr>
          <w:sz w:val="26"/>
          <w:szCs w:val="26"/>
        </w:rPr>
        <w:t>L</w:t>
      </w:r>
      <w:r w:rsidRPr="00F503A3">
        <w:rPr>
          <w:sz w:val="26"/>
          <w:szCs w:val="26"/>
        </w:rPr>
        <w:t>ỗ</w:t>
      </w:r>
      <w:r>
        <w:rPr>
          <w:sz w:val="26"/>
          <w:szCs w:val="26"/>
        </w:rPr>
        <w:t xml:space="preserve">i 9: </w:t>
      </w:r>
      <w:r w:rsidRPr="002C6076">
        <w:rPr>
          <w:sz w:val="26"/>
          <w:szCs w:val="26"/>
        </w:rPr>
        <w:t>Ki</w:t>
      </w:r>
      <w:r w:rsidRPr="002C6076">
        <w:rPr>
          <w:sz w:val="26"/>
          <w:szCs w:val="26"/>
          <w:lang w:val="vi-VN"/>
        </w:rPr>
        <w:t>ểm tra một người d</w:t>
      </w:r>
      <w:r w:rsidRPr="002C6076">
        <w:rPr>
          <w:sz w:val="26"/>
          <w:szCs w:val="26"/>
        </w:rPr>
        <w:t>ùng có th</w:t>
      </w:r>
      <w:r w:rsidRPr="002C6076">
        <w:rPr>
          <w:sz w:val="26"/>
          <w:szCs w:val="26"/>
          <w:lang w:val="vi-VN"/>
        </w:rPr>
        <w:t>ể đăng nhiều đ</w:t>
      </w:r>
      <w:r w:rsidRPr="002C6076">
        <w:rPr>
          <w:sz w:val="26"/>
          <w:szCs w:val="26"/>
        </w:rPr>
        <w:t>ánh giá cho cùng m</w:t>
      </w:r>
      <w:r w:rsidRPr="002C6076">
        <w:rPr>
          <w:sz w:val="26"/>
          <w:szCs w:val="26"/>
          <w:lang w:val="vi-VN"/>
        </w:rPr>
        <w:t>ột sản phẩm</w:t>
      </w:r>
    </w:p>
    <w:p w14:paraId="6A3441A6" w14:textId="77777777" w:rsidR="00230D34" w:rsidRPr="002C6076" w:rsidRDefault="00230D34">
      <w:pPr>
        <w:pStyle w:val="ListParagraph"/>
        <w:numPr>
          <w:ilvl w:val="0"/>
          <w:numId w:val="167"/>
        </w:numPr>
        <w:autoSpaceDE w:val="0"/>
        <w:autoSpaceDN w:val="0"/>
        <w:adjustRightInd w:val="0"/>
        <w:spacing w:after="0" w:line="360" w:lineRule="auto"/>
        <w:rPr>
          <w:sz w:val="26"/>
          <w:szCs w:val="26"/>
        </w:rPr>
      </w:pPr>
      <w:r>
        <w:rPr>
          <w:sz w:val="26"/>
          <w:szCs w:val="26"/>
        </w:rPr>
        <w:t>L</w:t>
      </w:r>
      <w:r w:rsidRPr="00F503A3">
        <w:rPr>
          <w:sz w:val="26"/>
          <w:szCs w:val="26"/>
        </w:rPr>
        <w:t>ỗ</w:t>
      </w:r>
      <w:r>
        <w:rPr>
          <w:sz w:val="26"/>
          <w:szCs w:val="26"/>
        </w:rPr>
        <w:t xml:space="preserve">i 10: </w:t>
      </w:r>
      <w:r w:rsidRPr="002C6076">
        <w:rPr>
          <w:sz w:val="26"/>
          <w:szCs w:val="26"/>
        </w:rPr>
        <w:t>Ki</w:t>
      </w:r>
      <w:r w:rsidRPr="002C6076">
        <w:rPr>
          <w:sz w:val="26"/>
          <w:szCs w:val="26"/>
          <w:lang w:val="vi-VN"/>
        </w:rPr>
        <w:t>ểm tra t</w:t>
      </w:r>
      <w:r w:rsidRPr="002C6076">
        <w:rPr>
          <w:sz w:val="26"/>
          <w:szCs w:val="26"/>
        </w:rPr>
        <w:t>ính năng báo cáo đánh giá</w:t>
      </w:r>
    </w:p>
    <w:p w14:paraId="71C7641B" w14:textId="77777777" w:rsidR="00230D34" w:rsidRDefault="00230D34">
      <w:pPr>
        <w:pStyle w:val="ListParagraph"/>
        <w:numPr>
          <w:ilvl w:val="0"/>
          <w:numId w:val="166"/>
        </w:numPr>
        <w:spacing w:before="240" w:after="240" w:line="360" w:lineRule="auto"/>
        <w:jc w:val="both"/>
        <w:rPr>
          <w:sz w:val="26"/>
          <w:szCs w:val="26"/>
        </w:rPr>
      </w:pPr>
      <w:r w:rsidRPr="00606B00">
        <w:rPr>
          <w:sz w:val="26"/>
          <w:szCs w:val="26"/>
        </w:rPr>
        <w:t xml:space="preserve">Find: </w:t>
      </w:r>
    </w:p>
    <w:p w14:paraId="095841BE" w14:textId="77777777" w:rsidR="00230D34" w:rsidRDefault="00230D34">
      <w:pPr>
        <w:pStyle w:val="ListParagraph"/>
        <w:numPr>
          <w:ilvl w:val="0"/>
          <w:numId w:val="168"/>
        </w:numPr>
        <w:spacing w:before="240" w:after="240" w:line="360" w:lineRule="auto"/>
        <w:jc w:val="both"/>
        <w:rPr>
          <w:sz w:val="26"/>
          <w:szCs w:val="26"/>
        </w:rPr>
      </w:pPr>
      <w:r>
        <w:rPr>
          <w:sz w:val="26"/>
          <w:szCs w:val="26"/>
        </w:rPr>
        <w:t>L</w:t>
      </w:r>
      <w:r w:rsidRPr="00F503A3">
        <w:rPr>
          <w:sz w:val="26"/>
          <w:szCs w:val="26"/>
        </w:rPr>
        <w:t>ỗ</w:t>
      </w:r>
      <w:r>
        <w:rPr>
          <w:sz w:val="26"/>
          <w:szCs w:val="26"/>
        </w:rPr>
        <w:t xml:space="preserve">i 11: </w:t>
      </w:r>
      <w:r w:rsidRPr="00606B00">
        <w:rPr>
          <w:sz w:val="26"/>
          <w:szCs w:val="26"/>
        </w:rPr>
        <w:t>Search Product Using Suggestions</w:t>
      </w:r>
    </w:p>
    <w:p w14:paraId="19DED916" w14:textId="77777777" w:rsidR="00230D34" w:rsidRDefault="00230D34">
      <w:pPr>
        <w:pStyle w:val="ListParagraph"/>
        <w:numPr>
          <w:ilvl w:val="0"/>
          <w:numId w:val="166"/>
        </w:numPr>
        <w:spacing w:before="240" w:after="240" w:line="360" w:lineRule="auto"/>
        <w:jc w:val="both"/>
        <w:rPr>
          <w:sz w:val="26"/>
          <w:szCs w:val="26"/>
        </w:rPr>
      </w:pPr>
      <w:r>
        <w:rPr>
          <w:sz w:val="26"/>
          <w:szCs w:val="26"/>
        </w:rPr>
        <w:t>Regist</w:t>
      </w:r>
      <w:r w:rsidRPr="000D5CD8">
        <w:rPr>
          <w:sz w:val="26"/>
          <w:szCs w:val="26"/>
        </w:rPr>
        <w:t>er</w:t>
      </w:r>
      <w:r>
        <w:rPr>
          <w:sz w:val="26"/>
          <w:szCs w:val="26"/>
        </w:rPr>
        <w:t xml:space="preserve"> : </w:t>
      </w:r>
    </w:p>
    <w:p w14:paraId="153AEA46" w14:textId="77777777" w:rsidR="00230D34" w:rsidRPr="00606B00" w:rsidRDefault="00230D34">
      <w:pPr>
        <w:pStyle w:val="ListParagraph"/>
        <w:numPr>
          <w:ilvl w:val="0"/>
          <w:numId w:val="169"/>
        </w:numPr>
        <w:spacing w:before="240" w:after="240" w:line="360" w:lineRule="auto"/>
        <w:jc w:val="both"/>
        <w:rPr>
          <w:sz w:val="26"/>
          <w:szCs w:val="26"/>
        </w:rPr>
      </w:pPr>
      <w:r>
        <w:rPr>
          <w:sz w:val="26"/>
          <w:szCs w:val="26"/>
        </w:rPr>
        <w:t>L</w:t>
      </w:r>
      <w:r w:rsidRPr="00F503A3">
        <w:rPr>
          <w:sz w:val="26"/>
          <w:szCs w:val="26"/>
        </w:rPr>
        <w:t>ỗ</w:t>
      </w:r>
      <w:r>
        <w:rPr>
          <w:sz w:val="26"/>
          <w:szCs w:val="26"/>
        </w:rPr>
        <w:t xml:space="preserve">i 12: </w:t>
      </w:r>
      <w:r w:rsidRPr="00606B00">
        <w:rPr>
          <w:sz w:val="26"/>
          <w:szCs w:val="26"/>
        </w:rPr>
        <w:t>Verify hover continue</w:t>
      </w:r>
    </w:p>
    <w:p w14:paraId="103A4BA3" w14:textId="77777777" w:rsidR="00230D34" w:rsidRPr="00606B00" w:rsidRDefault="00230D34">
      <w:pPr>
        <w:pStyle w:val="ListParagraph"/>
        <w:numPr>
          <w:ilvl w:val="0"/>
          <w:numId w:val="169"/>
        </w:numPr>
        <w:spacing w:before="240" w:after="240" w:line="360" w:lineRule="auto"/>
        <w:jc w:val="both"/>
        <w:rPr>
          <w:sz w:val="26"/>
          <w:szCs w:val="26"/>
        </w:rPr>
      </w:pPr>
      <w:r>
        <w:rPr>
          <w:sz w:val="26"/>
          <w:szCs w:val="26"/>
        </w:rPr>
        <w:t>L</w:t>
      </w:r>
      <w:r w:rsidRPr="00F503A3">
        <w:rPr>
          <w:sz w:val="26"/>
          <w:szCs w:val="26"/>
        </w:rPr>
        <w:t>ỗ</w:t>
      </w:r>
      <w:r>
        <w:rPr>
          <w:sz w:val="26"/>
          <w:szCs w:val="26"/>
        </w:rPr>
        <w:t xml:space="preserve">i 13: </w:t>
      </w:r>
      <w:r w:rsidRPr="00606B00">
        <w:rPr>
          <w:sz w:val="26"/>
          <w:szCs w:val="26"/>
        </w:rPr>
        <w:t>Verify hover login page in register</w:t>
      </w:r>
    </w:p>
    <w:p w14:paraId="27745547" w14:textId="77777777" w:rsidR="00230D34" w:rsidRPr="00606B00" w:rsidRDefault="00230D34">
      <w:pPr>
        <w:pStyle w:val="ListParagraph"/>
        <w:numPr>
          <w:ilvl w:val="0"/>
          <w:numId w:val="169"/>
        </w:numPr>
        <w:spacing w:before="240" w:after="240" w:line="360" w:lineRule="auto"/>
        <w:jc w:val="both"/>
        <w:rPr>
          <w:sz w:val="26"/>
          <w:szCs w:val="26"/>
        </w:rPr>
      </w:pPr>
      <w:r>
        <w:rPr>
          <w:sz w:val="26"/>
          <w:szCs w:val="26"/>
        </w:rPr>
        <w:t>L</w:t>
      </w:r>
      <w:r w:rsidRPr="00F503A3">
        <w:rPr>
          <w:sz w:val="26"/>
          <w:szCs w:val="26"/>
        </w:rPr>
        <w:t>ỗ</w:t>
      </w:r>
      <w:r>
        <w:rPr>
          <w:sz w:val="26"/>
          <w:szCs w:val="26"/>
        </w:rPr>
        <w:t xml:space="preserve">i 14: </w:t>
      </w:r>
      <w:r w:rsidRPr="00606B00">
        <w:rPr>
          <w:sz w:val="26"/>
          <w:szCs w:val="26"/>
        </w:rPr>
        <w:t>Verify hover privacy policy in register</w:t>
      </w:r>
    </w:p>
    <w:p w14:paraId="34F84CF3" w14:textId="77777777" w:rsidR="00230D34" w:rsidRPr="00606B00" w:rsidRDefault="00230D34">
      <w:pPr>
        <w:pStyle w:val="ListParagraph"/>
        <w:numPr>
          <w:ilvl w:val="0"/>
          <w:numId w:val="169"/>
        </w:numPr>
        <w:spacing w:before="240" w:after="240" w:line="360" w:lineRule="auto"/>
        <w:jc w:val="both"/>
        <w:rPr>
          <w:sz w:val="26"/>
          <w:szCs w:val="26"/>
        </w:rPr>
      </w:pPr>
      <w:r>
        <w:rPr>
          <w:sz w:val="26"/>
          <w:szCs w:val="26"/>
        </w:rPr>
        <w:t>L</w:t>
      </w:r>
      <w:r w:rsidRPr="00F503A3">
        <w:rPr>
          <w:sz w:val="26"/>
          <w:szCs w:val="26"/>
        </w:rPr>
        <w:t>ỗ</w:t>
      </w:r>
      <w:r>
        <w:rPr>
          <w:sz w:val="26"/>
          <w:szCs w:val="26"/>
        </w:rPr>
        <w:t xml:space="preserve">i 15: </w:t>
      </w:r>
      <w:r w:rsidRPr="00606B00">
        <w:rPr>
          <w:sz w:val="26"/>
          <w:szCs w:val="26"/>
        </w:rPr>
        <w:t>Verify hover continue in register</w:t>
      </w:r>
    </w:p>
    <w:p w14:paraId="34ACDD0C" w14:textId="77777777" w:rsidR="00230D34" w:rsidRDefault="00230D34">
      <w:pPr>
        <w:pStyle w:val="ListParagraph"/>
        <w:numPr>
          <w:ilvl w:val="0"/>
          <w:numId w:val="169"/>
        </w:numPr>
        <w:spacing w:before="240" w:after="240" w:line="360" w:lineRule="auto"/>
        <w:jc w:val="both"/>
        <w:rPr>
          <w:sz w:val="26"/>
          <w:szCs w:val="26"/>
        </w:rPr>
      </w:pPr>
      <w:r>
        <w:rPr>
          <w:sz w:val="26"/>
          <w:szCs w:val="26"/>
        </w:rPr>
        <w:t>L</w:t>
      </w:r>
      <w:r w:rsidRPr="00F503A3">
        <w:rPr>
          <w:sz w:val="26"/>
          <w:szCs w:val="26"/>
        </w:rPr>
        <w:t>ỗ</w:t>
      </w:r>
      <w:r>
        <w:rPr>
          <w:sz w:val="26"/>
          <w:szCs w:val="26"/>
        </w:rPr>
        <w:t xml:space="preserve">i 16: </w:t>
      </w:r>
      <w:r w:rsidRPr="00606B00">
        <w:rPr>
          <w:sz w:val="26"/>
          <w:szCs w:val="26"/>
        </w:rPr>
        <w:t>Register Input Zip Code &gt; 10 cha</w:t>
      </w:r>
    </w:p>
    <w:p w14:paraId="66A8D5DF" w14:textId="77777777" w:rsidR="00230D34" w:rsidRDefault="00230D34">
      <w:pPr>
        <w:pStyle w:val="ListParagraph"/>
        <w:numPr>
          <w:ilvl w:val="0"/>
          <w:numId w:val="166"/>
        </w:numPr>
        <w:spacing w:before="240" w:after="240" w:line="360" w:lineRule="auto"/>
        <w:jc w:val="both"/>
        <w:rPr>
          <w:sz w:val="26"/>
          <w:szCs w:val="26"/>
        </w:rPr>
      </w:pPr>
      <w:r w:rsidRPr="00C61AE2">
        <w:rPr>
          <w:sz w:val="26"/>
          <w:szCs w:val="26"/>
        </w:rPr>
        <w:lastRenderedPageBreak/>
        <w:t xml:space="preserve">log out: </w:t>
      </w:r>
    </w:p>
    <w:p w14:paraId="7621B4E9" w14:textId="77777777" w:rsidR="00230D34" w:rsidRPr="00C61AE2" w:rsidRDefault="00230D34">
      <w:pPr>
        <w:pStyle w:val="ListParagraph"/>
        <w:numPr>
          <w:ilvl w:val="0"/>
          <w:numId w:val="170"/>
        </w:numPr>
        <w:spacing w:before="240" w:after="240" w:line="360" w:lineRule="auto"/>
        <w:jc w:val="both"/>
        <w:rPr>
          <w:sz w:val="26"/>
          <w:szCs w:val="26"/>
        </w:rPr>
      </w:pPr>
      <w:r>
        <w:rPr>
          <w:sz w:val="26"/>
          <w:szCs w:val="26"/>
        </w:rPr>
        <w:t>L</w:t>
      </w:r>
      <w:r w:rsidRPr="00F503A3">
        <w:rPr>
          <w:sz w:val="26"/>
          <w:szCs w:val="26"/>
        </w:rPr>
        <w:t>ỗ</w:t>
      </w:r>
      <w:r>
        <w:rPr>
          <w:sz w:val="26"/>
          <w:szCs w:val="26"/>
        </w:rPr>
        <w:t xml:space="preserve">i 17: </w:t>
      </w:r>
      <w:r w:rsidRPr="00C61AE2">
        <w:rPr>
          <w:sz w:val="26"/>
          <w:szCs w:val="26"/>
        </w:rPr>
        <w:t xml:space="preserve">hover Logout 2 in account(col) </w:t>
      </w:r>
    </w:p>
    <w:p w14:paraId="062633E0" w14:textId="77777777" w:rsidR="00230D34" w:rsidRDefault="00230D34">
      <w:pPr>
        <w:pStyle w:val="ListParagraph"/>
        <w:numPr>
          <w:ilvl w:val="0"/>
          <w:numId w:val="170"/>
        </w:numPr>
        <w:spacing w:before="240" w:after="240" w:line="360" w:lineRule="auto"/>
        <w:jc w:val="both"/>
        <w:rPr>
          <w:sz w:val="26"/>
          <w:szCs w:val="26"/>
        </w:rPr>
      </w:pPr>
      <w:r>
        <w:rPr>
          <w:sz w:val="26"/>
          <w:szCs w:val="26"/>
        </w:rPr>
        <w:t>L</w:t>
      </w:r>
      <w:r w:rsidRPr="00F503A3">
        <w:rPr>
          <w:sz w:val="26"/>
          <w:szCs w:val="26"/>
        </w:rPr>
        <w:t>ỗ</w:t>
      </w:r>
      <w:r>
        <w:rPr>
          <w:sz w:val="26"/>
          <w:szCs w:val="26"/>
        </w:rPr>
        <w:t xml:space="preserve">i 18: </w:t>
      </w:r>
      <w:r w:rsidRPr="00C61AE2">
        <w:rPr>
          <w:sz w:val="26"/>
          <w:szCs w:val="26"/>
        </w:rPr>
        <w:t>hover Logout 3 in menu</w:t>
      </w:r>
    </w:p>
    <w:p w14:paraId="02A0DB24" w14:textId="77777777" w:rsidR="00230D34" w:rsidRDefault="00230D34">
      <w:pPr>
        <w:pStyle w:val="ListParagraph"/>
        <w:numPr>
          <w:ilvl w:val="0"/>
          <w:numId w:val="166"/>
        </w:numPr>
        <w:spacing w:before="240" w:after="240" w:line="360" w:lineRule="auto"/>
        <w:jc w:val="both"/>
        <w:rPr>
          <w:sz w:val="26"/>
          <w:szCs w:val="26"/>
        </w:rPr>
      </w:pPr>
      <w:r>
        <w:rPr>
          <w:sz w:val="26"/>
          <w:szCs w:val="26"/>
        </w:rPr>
        <w:t>E</w:t>
      </w:r>
      <w:r w:rsidRPr="009C11A7">
        <w:rPr>
          <w:sz w:val="26"/>
          <w:szCs w:val="26"/>
        </w:rPr>
        <w:t>d</w:t>
      </w:r>
      <w:r>
        <w:rPr>
          <w:sz w:val="26"/>
          <w:szCs w:val="26"/>
        </w:rPr>
        <w:t xml:space="preserve">it account: </w:t>
      </w:r>
    </w:p>
    <w:p w14:paraId="7003A17B" w14:textId="77777777" w:rsidR="00230D34" w:rsidRPr="00C61AE2" w:rsidRDefault="00230D34">
      <w:pPr>
        <w:pStyle w:val="ListParagraph"/>
        <w:numPr>
          <w:ilvl w:val="0"/>
          <w:numId w:val="171"/>
        </w:numPr>
        <w:spacing w:before="240" w:after="240" w:line="360" w:lineRule="auto"/>
        <w:jc w:val="both"/>
        <w:rPr>
          <w:sz w:val="26"/>
          <w:szCs w:val="26"/>
        </w:rPr>
      </w:pPr>
      <w:r>
        <w:rPr>
          <w:sz w:val="26"/>
          <w:szCs w:val="26"/>
        </w:rPr>
        <w:t>L</w:t>
      </w:r>
      <w:r w:rsidRPr="00F503A3">
        <w:rPr>
          <w:sz w:val="26"/>
          <w:szCs w:val="26"/>
        </w:rPr>
        <w:t>ỗ</w:t>
      </w:r>
      <w:r>
        <w:rPr>
          <w:sz w:val="26"/>
          <w:szCs w:val="26"/>
        </w:rPr>
        <w:t xml:space="preserve">i 19: </w:t>
      </w:r>
      <w:r w:rsidRPr="00C61AE2">
        <w:rPr>
          <w:sz w:val="26"/>
          <w:szCs w:val="26"/>
        </w:rPr>
        <w:t>Verify click back</w:t>
      </w:r>
    </w:p>
    <w:p w14:paraId="46E68EA8" w14:textId="7FD1D505" w:rsidR="00230D34" w:rsidRDefault="00230D34">
      <w:pPr>
        <w:pStyle w:val="ListParagraph"/>
        <w:numPr>
          <w:ilvl w:val="0"/>
          <w:numId w:val="171"/>
        </w:numPr>
        <w:spacing w:before="240" w:after="240" w:line="360" w:lineRule="auto"/>
        <w:jc w:val="both"/>
        <w:rPr>
          <w:sz w:val="26"/>
          <w:szCs w:val="26"/>
        </w:rPr>
      </w:pPr>
      <w:r>
        <w:rPr>
          <w:sz w:val="26"/>
          <w:szCs w:val="26"/>
        </w:rPr>
        <w:t>L</w:t>
      </w:r>
      <w:r w:rsidRPr="00F503A3">
        <w:rPr>
          <w:sz w:val="26"/>
          <w:szCs w:val="26"/>
        </w:rPr>
        <w:t>ỗ</w:t>
      </w:r>
      <w:r>
        <w:rPr>
          <w:sz w:val="26"/>
          <w:szCs w:val="26"/>
        </w:rPr>
        <w:t xml:space="preserve">i 20: </w:t>
      </w:r>
      <w:r w:rsidRPr="00C61AE2">
        <w:rPr>
          <w:sz w:val="26"/>
          <w:szCs w:val="26"/>
        </w:rPr>
        <w:t>Edit Email no valid</w:t>
      </w:r>
    </w:p>
    <w:p w14:paraId="2A934E4E" w14:textId="2EE07A63" w:rsidR="00230D34" w:rsidRDefault="00230D34">
      <w:pPr>
        <w:pStyle w:val="ListParagraph"/>
        <w:numPr>
          <w:ilvl w:val="0"/>
          <w:numId w:val="166"/>
        </w:numPr>
        <w:spacing w:before="240" w:after="240" w:line="360" w:lineRule="auto"/>
        <w:jc w:val="both"/>
        <w:rPr>
          <w:sz w:val="26"/>
          <w:szCs w:val="26"/>
        </w:rPr>
      </w:pPr>
      <w:r>
        <w:rPr>
          <w:sz w:val="26"/>
          <w:szCs w:val="26"/>
        </w:rPr>
        <w:t>Checkout:</w:t>
      </w:r>
    </w:p>
    <w:p w14:paraId="5D3CF691" w14:textId="6325F480" w:rsidR="00230D34" w:rsidRPr="00230D34" w:rsidRDefault="00230D34">
      <w:pPr>
        <w:pStyle w:val="ListParagraph"/>
        <w:numPr>
          <w:ilvl w:val="0"/>
          <w:numId w:val="171"/>
        </w:numPr>
        <w:spacing w:before="240" w:after="240" w:line="360" w:lineRule="auto"/>
        <w:jc w:val="both"/>
        <w:rPr>
          <w:sz w:val="26"/>
          <w:szCs w:val="26"/>
        </w:rPr>
      </w:pPr>
      <w:r>
        <w:rPr>
          <w:sz w:val="26"/>
          <w:szCs w:val="26"/>
        </w:rPr>
        <w:t xml:space="preserve">Lỗi 21: </w:t>
      </w:r>
      <w:r w:rsidRPr="00972EB7">
        <w:rPr>
          <w:sz w:val="26"/>
          <w:szCs w:val="26"/>
        </w:rPr>
        <w:t>Lỗi giao diện tại trang giỏ hàng</w:t>
      </w:r>
    </w:p>
    <w:p w14:paraId="1B27B44F" w14:textId="311E4177" w:rsidR="00230D34" w:rsidRPr="00230D34" w:rsidRDefault="00230D34">
      <w:pPr>
        <w:pStyle w:val="ListParagraph"/>
        <w:numPr>
          <w:ilvl w:val="0"/>
          <w:numId w:val="171"/>
        </w:numPr>
        <w:spacing w:before="240" w:after="240" w:line="360" w:lineRule="auto"/>
        <w:jc w:val="both"/>
        <w:rPr>
          <w:b/>
          <w:sz w:val="26"/>
          <w:szCs w:val="26"/>
        </w:rPr>
      </w:pPr>
      <w:r>
        <w:rPr>
          <w:sz w:val="26"/>
          <w:szCs w:val="26"/>
        </w:rPr>
        <w:t xml:space="preserve">Lỗi 22: </w:t>
      </w:r>
      <w:r w:rsidRPr="00972EB7">
        <w:rPr>
          <w:sz w:val="26"/>
          <w:szCs w:val="26"/>
        </w:rPr>
        <w:t>Lỗi kích thước trên từng giao diện thiết bị tại trang chi tiết sản phẩm, giỏ hàng, trang thanh toán</w:t>
      </w:r>
    </w:p>
    <w:p w14:paraId="60118739" w14:textId="77777777" w:rsidR="00230D34" w:rsidRPr="005E0165" w:rsidRDefault="00230D34" w:rsidP="00230D34">
      <w:pPr>
        <w:spacing w:before="240" w:after="240" w:line="360" w:lineRule="auto"/>
        <w:jc w:val="both"/>
        <w:rPr>
          <w:b/>
          <w:sz w:val="26"/>
          <w:szCs w:val="26"/>
        </w:rPr>
      </w:pPr>
      <w:r w:rsidRPr="005E0165">
        <w:rPr>
          <w:b/>
          <w:sz w:val="26"/>
          <w:szCs w:val="26"/>
        </w:rPr>
        <w:t>Kết quả kiểm thử:</w:t>
      </w:r>
    </w:p>
    <w:p w14:paraId="1B7D8940" w14:textId="77777777" w:rsidR="00230D34" w:rsidRPr="005E0165" w:rsidRDefault="00230D34" w:rsidP="00230D34">
      <w:pPr>
        <w:spacing w:before="240" w:after="240" w:line="360" w:lineRule="auto"/>
        <w:jc w:val="both"/>
        <w:rPr>
          <w:b/>
          <w:sz w:val="26"/>
          <w:szCs w:val="26"/>
        </w:rPr>
      </w:pPr>
      <w:r w:rsidRPr="005E0165">
        <w:rPr>
          <w:b/>
          <w:sz w:val="26"/>
          <w:szCs w:val="26"/>
        </w:rPr>
        <w:t>Kết quả:</w:t>
      </w:r>
    </w:p>
    <w:p w14:paraId="3A07132C" w14:textId="77777777" w:rsidR="00230D34" w:rsidRPr="005E0165" w:rsidRDefault="00230D34" w:rsidP="00230D34">
      <w:pPr>
        <w:spacing w:before="240" w:after="240" w:line="360" w:lineRule="auto"/>
        <w:jc w:val="both"/>
        <w:rPr>
          <w:sz w:val="26"/>
          <w:szCs w:val="26"/>
        </w:rPr>
      </w:pPr>
      <w:r w:rsidRPr="005E0165">
        <w:rPr>
          <w:sz w:val="26"/>
          <w:szCs w:val="26"/>
        </w:rPr>
        <w:t>-</w:t>
      </w:r>
      <w:r w:rsidRPr="005E0165">
        <w:rPr>
          <w:sz w:val="14"/>
          <w:szCs w:val="14"/>
        </w:rPr>
        <w:t xml:space="preserve">        </w:t>
      </w:r>
      <w:r w:rsidRPr="005E0165">
        <w:rPr>
          <w:sz w:val="26"/>
          <w:szCs w:val="26"/>
        </w:rPr>
        <w:t xml:space="preserve">Tổng số lượng Test Cases: </w:t>
      </w:r>
      <w:r>
        <w:rPr>
          <w:sz w:val="26"/>
          <w:szCs w:val="26"/>
        </w:rPr>
        <w:t>230</w:t>
      </w:r>
    </w:p>
    <w:p w14:paraId="3C775E4B" w14:textId="2B061EFA" w:rsidR="00230D34" w:rsidRPr="005E0165" w:rsidRDefault="00230D34" w:rsidP="00230D34">
      <w:pPr>
        <w:spacing w:before="240" w:after="240" w:line="360" w:lineRule="auto"/>
        <w:jc w:val="both"/>
        <w:rPr>
          <w:sz w:val="26"/>
          <w:szCs w:val="26"/>
        </w:rPr>
      </w:pPr>
      <w:r w:rsidRPr="005E0165">
        <w:rPr>
          <w:sz w:val="26"/>
          <w:szCs w:val="26"/>
        </w:rPr>
        <w:t>-</w:t>
      </w:r>
      <w:r w:rsidRPr="005E0165">
        <w:rPr>
          <w:sz w:val="14"/>
          <w:szCs w:val="14"/>
        </w:rPr>
        <w:t xml:space="preserve">        </w:t>
      </w:r>
      <w:r w:rsidRPr="005E0165">
        <w:rPr>
          <w:sz w:val="26"/>
          <w:szCs w:val="26"/>
        </w:rPr>
        <w:t>Tổng số lượng lỗi được tìm thấy:</w:t>
      </w:r>
      <w:r>
        <w:rPr>
          <w:sz w:val="26"/>
          <w:szCs w:val="26"/>
        </w:rPr>
        <w:t xml:space="preserve"> 22</w:t>
      </w:r>
    </w:p>
    <w:p w14:paraId="4A693EE2" w14:textId="043CCAFB" w:rsidR="00230D34" w:rsidRDefault="00230D34" w:rsidP="00230D34">
      <w:pPr>
        <w:spacing w:before="240" w:after="240" w:line="360" w:lineRule="auto"/>
        <w:jc w:val="both"/>
        <w:rPr>
          <w:sz w:val="26"/>
          <w:szCs w:val="26"/>
        </w:rPr>
      </w:pPr>
      <w:r w:rsidRPr="005E0165">
        <w:rPr>
          <w:sz w:val="26"/>
          <w:szCs w:val="26"/>
        </w:rPr>
        <w:t>-</w:t>
      </w:r>
      <w:r w:rsidRPr="005E0165">
        <w:rPr>
          <w:sz w:val="14"/>
          <w:szCs w:val="14"/>
        </w:rPr>
        <w:t xml:space="preserve">        </w:t>
      </w:r>
      <w:r w:rsidRPr="005E0165">
        <w:rPr>
          <w:sz w:val="26"/>
          <w:szCs w:val="26"/>
        </w:rPr>
        <w:t xml:space="preserve">Phạm vi kiểm thử: </w:t>
      </w:r>
      <w:r>
        <w:rPr>
          <w:sz w:val="26"/>
          <w:szCs w:val="26"/>
        </w:rPr>
        <w:t>32</w:t>
      </w:r>
    </w:p>
    <w:p w14:paraId="429E438F" w14:textId="77777777" w:rsidR="00230D34" w:rsidRPr="005E0165" w:rsidRDefault="00230D34" w:rsidP="00230D34">
      <w:pPr>
        <w:spacing w:before="240" w:after="240" w:line="360" w:lineRule="auto"/>
        <w:jc w:val="both"/>
        <w:rPr>
          <w:b/>
          <w:sz w:val="26"/>
          <w:szCs w:val="26"/>
        </w:rPr>
      </w:pPr>
      <w:r w:rsidRPr="005E0165">
        <w:rPr>
          <w:b/>
          <w:sz w:val="26"/>
          <w:szCs w:val="26"/>
        </w:rPr>
        <w:t>Danh sách các lỗi được tìm thấy:</w:t>
      </w:r>
    </w:p>
    <w:tbl>
      <w:tblPr>
        <w:tblStyle w:val="TableGrid"/>
        <w:tblW w:w="0" w:type="auto"/>
        <w:tblLook w:val="04A0" w:firstRow="1" w:lastRow="0" w:firstColumn="1" w:lastColumn="0" w:noHBand="0" w:noVBand="1"/>
      </w:tblPr>
      <w:tblGrid>
        <w:gridCol w:w="763"/>
        <w:gridCol w:w="2062"/>
        <w:gridCol w:w="2846"/>
        <w:gridCol w:w="1328"/>
        <w:gridCol w:w="1778"/>
      </w:tblGrid>
      <w:tr w:rsidR="00230D34" w:rsidRPr="005E0165" w14:paraId="08E43072" w14:textId="77777777" w:rsidTr="00CC1131">
        <w:tc>
          <w:tcPr>
            <w:tcW w:w="763" w:type="dxa"/>
          </w:tcPr>
          <w:p w14:paraId="4C92AE86" w14:textId="77777777" w:rsidR="00230D34" w:rsidRPr="005E0165" w:rsidRDefault="00230D34" w:rsidP="00CC1131">
            <w:pPr>
              <w:spacing w:line="360" w:lineRule="auto"/>
              <w:jc w:val="both"/>
              <w:rPr>
                <w:b/>
                <w:bCs/>
                <w:sz w:val="26"/>
                <w:szCs w:val="26"/>
              </w:rPr>
            </w:pPr>
            <w:r w:rsidRPr="005E0165">
              <w:rPr>
                <w:b/>
                <w:bCs/>
                <w:sz w:val="26"/>
                <w:szCs w:val="26"/>
              </w:rPr>
              <w:t>ID</w:t>
            </w:r>
          </w:p>
        </w:tc>
        <w:tc>
          <w:tcPr>
            <w:tcW w:w="2062" w:type="dxa"/>
          </w:tcPr>
          <w:p w14:paraId="323E21E6" w14:textId="77777777" w:rsidR="00230D34" w:rsidRPr="005E0165" w:rsidRDefault="00230D34" w:rsidP="00CC1131">
            <w:pPr>
              <w:spacing w:line="360" w:lineRule="auto"/>
              <w:jc w:val="both"/>
              <w:rPr>
                <w:b/>
                <w:bCs/>
                <w:sz w:val="26"/>
                <w:szCs w:val="26"/>
              </w:rPr>
            </w:pPr>
            <w:r w:rsidRPr="005E0165">
              <w:rPr>
                <w:b/>
                <w:bCs/>
                <w:sz w:val="26"/>
                <w:szCs w:val="26"/>
              </w:rPr>
              <w:t>Name of defect</w:t>
            </w:r>
          </w:p>
        </w:tc>
        <w:tc>
          <w:tcPr>
            <w:tcW w:w="2846" w:type="dxa"/>
          </w:tcPr>
          <w:p w14:paraId="14A73885" w14:textId="77777777" w:rsidR="00230D34" w:rsidRPr="005E0165" w:rsidRDefault="00230D34" w:rsidP="00CC1131">
            <w:pPr>
              <w:spacing w:line="360" w:lineRule="auto"/>
              <w:jc w:val="both"/>
              <w:rPr>
                <w:b/>
                <w:bCs/>
                <w:sz w:val="26"/>
                <w:szCs w:val="26"/>
              </w:rPr>
            </w:pPr>
            <w:r w:rsidRPr="005E0165">
              <w:rPr>
                <w:b/>
                <w:bCs/>
                <w:sz w:val="26"/>
                <w:szCs w:val="26"/>
              </w:rPr>
              <w:t>Description</w:t>
            </w:r>
          </w:p>
        </w:tc>
        <w:tc>
          <w:tcPr>
            <w:tcW w:w="1328" w:type="dxa"/>
          </w:tcPr>
          <w:p w14:paraId="6E2FF020" w14:textId="77777777" w:rsidR="00230D34" w:rsidRPr="005E0165" w:rsidRDefault="00230D34" w:rsidP="00CC1131">
            <w:pPr>
              <w:spacing w:line="360" w:lineRule="auto"/>
              <w:jc w:val="both"/>
              <w:rPr>
                <w:b/>
                <w:bCs/>
                <w:sz w:val="26"/>
                <w:szCs w:val="26"/>
              </w:rPr>
            </w:pPr>
            <w:r w:rsidRPr="005E0165">
              <w:rPr>
                <w:b/>
                <w:bCs/>
                <w:sz w:val="26"/>
                <w:szCs w:val="26"/>
              </w:rPr>
              <w:t>Priority</w:t>
            </w:r>
          </w:p>
        </w:tc>
        <w:tc>
          <w:tcPr>
            <w:tcW w:w="1778" w:type="dxa"/>
          </w:tcPr>
          <w:p w14:paraId="401BE31A" w14:textId="77777777" w:rsidR="00230D34" w:rsidRPr="005E0165" w:rsidRDefault="00230D34" w:rsidP="00CC1131">
            <w:pPr>
              <w:spacing w:line="360" w:lineRule="auto"/>
              <w:jc w:val="both"/>
              <w:rPr>
                <w:b/>
                <w:bCs/>
                <w:sz w:val="26"/>
                <w:szCs w:val="26"/>
              </w:rPr>
            </w:pPr>
            <w:r w:rsidRPr="005E0165">
              <w:rPr>
                <w:b/>
                <w:bCs/>
                <w:sz w:val="26"/>
                <w:szCs w:val="26"/>
              </w:rPr>
              <w:t>Status</w:t>
            </w:r>
          </w:p>
        </w:tc>
      </w:tr>
      <w:tr w:rsidR="00230D34" w:rsidRPr="005E0165" w14:paraId="55D4F945" w14:textId="77777777" w:rsidTr="00CC1131">
        <w:tc>
          <w:tcPr>
            <w:tcW w:w="763" w:type="dxa"/>
          </w:tcPr>
          <w:p w14:paraId="35232A48" w14:textId="77777777" w:rsidR="00230D34" w:rsidRPr="005E0165" w:rsidRDefault="00230D34" w:rsidP="00CC1131">
            <w:pPr>
              <w:spacing w:line="360" w:lineRule="auto"/>
              <w:jc w:val="both"/>
              <w:rPr>
                <w:sz w:val="26"/>
                <w:szCs w:val="26"/>
              </w:rPr>
            </w:pPr>
            <w:r w:rsidRPr="005E0165">
              <w:rPr>
                <w:sz w:val="26"/>
                <w:szCs w:val="26"/>
              </w:rPr>
              <w:t>1</w:t>
            </w:r>
          </w:p>
        </w:tc>
        <w:tc>
          <w:tcPr>
            <w:tcW w:w="2062" w:type="dxa"/>
          </w:tcPr>
          <w:p w14:paraId="2119CDB9" w14:textId="77777777" w:rsidR="00230D34" w:rsidRPr="00107FB9" w:rsidRDefault="00230D34" w:rsidP="00CC1131">
            <w:pPr>
              <w:spacing w:before="240" w:after="240" w:line="360" w:lineRule="auto"/>
              <w:rPr>
                <w:sz w:val="26"/>
                <w:szCs w:val="26"/>
              </w:rPr>
            </w:pPr>
            <w:r w:rsidRPr="00107FB9">
              <w:rPr>
                <w:sz w:val="26"/>
                <w:szCs w:val="26"/>
              </w:rPr>
              <w:t>Verify Image Product Color Selection</w:t>
            </w:r>
          </w:p>
        </w:tc>
        <w:tc>
          <w:tcPr>
            <w:tcW w:w="2846" w:type="dxa"/>
          </w:tcPr>
          <w:p w14:paraId="75F5E335" w14:textId="77777777" w:rsidR="00230D34" w:rsidRPr="005E0165" w:rsidRDefault="00230D34" w:rsidP="00CC1131">
            <w:pPr>
              <w:spacing w:line="360" w:lineRule="auto"/>
              <w:jc w:val="both"/>
              <w:rPr>
                <w:sz w:val="26"/>
                <w:szCs w:val="26"/>
              </w:rPr>
            </w:pPr>
            <w:r>
              <w:rPr>
                <w:sz w:val="26"/>
                <w:szCs w:val="26"/>
              </w:rPr>
              <w:t>X</w:t>
            </w:r>
            <w:r w:rsidRPr="00107FB9">
              <w:rPr>
                <w:sz w:val="26"/>
                <w:szCs w:val="26"/>
              </w:rPr>
              <w:t>á</w:t>
            </w:r>
            <w:r>
              <w:rPr>
                <w:sz w:val="26"/>
                <w:szCs w:val="26"/>
              </w:rPr>
              <w:t>c minh m</w:t>
            </w:r>
            <w:r w:rsidRPr="00107FB9">
              <w:rPr>
                <w:sz w:val="26"/>
                <w:szCs w:val="26"/>
              </w:rPr>
              <w:t>à</w:t>
            </w:r>
            <w:r>
              <w:rPr>
                <w:sz w:val="26"/>
                <w:szCs w:val="26"/>
              </w:rPr>
              <w:t>u kh</w:t>
            </w:r>
            <w:r w:rsidRPr="00107FB9">
              <w:rPr>
                <w:sz w:val="26"/>
                <w:szCs w:val="26"/>
              </w:rPr>
              <w:t>á</w:t>
            </w:r>
            <w:r>
              <w:rPr>
                <w:sz w:val="26"/>
                <w:szCs w:val="26"/>
              </w:rPr>
              <w:t>c khi hov</w:t>
            </w:r>
            <w:r w:rsidRPr="00107FB9">
              <w:rPr>
                <w:sz w:val="26"/>
                <w:szCs w:val="26"/>
              </w:rPr>
              <w:t>er</w:t>
            </w:r>
            <w:r>
              <w:rPr>
                <w:sz w:val="26"/>
                <w:szCs w:val="26"/>
              </w:rPr>
              <w:t xml:space="preserve"> nh</w:t>
            </w:r>
            <w:r w:rsidRPr="00107FB9">
              <w:rPr>
                <w:sz w:val="26"/>
                <w:szCs w:val="26"/>
              </w:rPr>
              <w:t>ư</w:t>
            </w:r>
            <w:r>
              <w:rPr>
                <w:sz w:val="26"/>
                <w:szCs w:val="26"/>
              </w:rPr>
              <w:t>ng th</w:t>
            </w:r>
            <w:r w:rsidRPr="00107FB9">
              <w:rPr>
                <w:sz w:val="26"/>
                <w:szCs w:val="26"/>
              </w:rPr>
              <w:t>ấ</w:t>
            </w:r>
            <w:r>
              <w:rPr>
                <w:sz w:val="26"/>
                <w:szCs w:val="26"/>
              </w:rPr>
              <w:t>t b</w:t>
            </w:r>
            <w:r w:rsidRPr="00107FB9">
              <w:rPr>
                <w:sz w:val="26"/>
                <w:szCs w:val="26"/>
              </w:rPr>
              <w:t>ại</w:t>
            </w:r>
          </w:p>
        </w:tc>
        <w:tc>
          <w:tcPr>
            <w:tcW w:w="1328" w:type="dxa"/>
          </w:tcPr>
          <w:p w14:paraId="751A6083" w14:textId="77777777" w:rsidR="00230D34" w:rsidRPr="005E0165" w:rsidRDefault="00230D34" w:rsidP="00CC1131">
            <w:pPr>
              <w:spacing w:line="360" w:lineRule="auto"/>
              <w:jc w:val="both"/>
              <w:rPr>
                <w:sz w:val="26"/>
                <w:szCs w:val="26"/>
              </w:rPr>
            </w:pPr>
            <w:r>
              <w:rPr>
                <w:sz w:val="26"/>
                <w:szCs w:val="26"/>
              </w:rPr>
              <w:t>high</w:t>
            </w:r>
          </w:p>
        </w:tc>
        <w:tc>
          <w:tcPr>
            <w:tcW w:w="1778" w:type="dxa"/>
          </w:tcPr>
          <w:p w14:paraId="0FF56FF6" w14:textId="77777777" w:rsidR="00230D34" w:rsidRPr="005E0165" w:rsidRDefault="00230D34" w:rsidP="00CC1131">
            <w:pPr>
              <w:spacing w:line="360" w:lineRule="auto"/>
              <w:jc w:val="both"/>
              <w:rPr>
                <w:sz w:val="26"/>
                <w:szCs w:val="26"/>
              </w:rPr>
            </w:pPr>
            <w:r w:rsidRPr="005E0165">
              <w:rPr>
                <w:sz w:val="26"/>
                <w:szCs w:val="26"/>
              </w:rPr>
              <w:t>Accepted</w:t>
            </w:r>
          </w:p>
        </w:tc>
      </w:tr>
      <w:tr w:rsidR="00230D34" w:rsidRPr="005E0165" w14:paraId="07265463" w14:textId="77777777" w:rsidTr="00CC1131">
        <w:tc>
          <w:tcPr>
            <w:tcW w:w="763" w:type="dxa"/>
          </w:tcPr>
          <w:p w14:paraId="666BC227" w14:textId="77777777" w:rsidR="00230D34" w:rsidRPr="005E0165" w:rsidRDefault="00230D34" w:rsidP="00CC1131">
            <w:pPr>
              <w:spacing w:line="360" w:lineRule="auto"/>
              <w:jc w:val="both"/>
              <w:rPr>
                <w:sz w:val="26"/>
                <w:szCs w:val="26"/>
              </w:rPr>
            </w:pPr>
            <w:r w:rsidRPr="005E0165">
              <w:rPr>
                <w:sz w:val="26"/>
                <w:szCs w:val="26"/>
              </w:rPr>
              <w:lastRenderedPageBreak/>
              <w:t>2</w:t>
            </w:r>
          </w:p>
        </w:tc>
        <w:tc>
          <w:tcPr>
            <w:tcW w:w="2062" w:type="dxa"/>
          </w:tcPr>
          <w:p w14:paraId="4F043632" w14:textId="77777777" w:rsidR="00230D34" w:rsidRPr="00107FB9" w:rsidRDefault="00230D34" w:rsidP="00CC1131">
            <w:pPr>
              <w:spacing w:before="240" w:after="240" w:line="360" w:lineRule="auto"/>
              <w:rPr>
                <w:sz w:val="26"/>
                <w:szCs w:val="26"/>
              </w:rPr>
            </w:pPr>
            <w:r w:rsidRPr="00107FB9">
              <w:rPr>
                <w:sz w:val="26"/>
                <w:szCs w:val="26"/>
              </w:rPr>
              <w:t>Verify Product Sorting by Date New to Old</w:t>
            </w:r>
          </w:p>
        </w:tc>
        <w:tc>
          <w:tcPr>
            <w:tcW w:w="2846" w:type="dxa"/>
          </w:tcPr>
          <w:p w14:paraId="6FA008CF" w14:textId="77777777" w:rsidR="00230D34" w:rsidRPr="005E0165" w:rsidRDefault="00230D34" w:rsidP="00CC1131">
            <w:pPr>
              <w:spacing w:line="360" w:lineRule="auto"/>
              <w:jc w:val="both"/>
              <w:rPr>
                <w:sz w:val="26"/>
                <w:szCs w:val="26"/>
              </w:rPr>
            </w:pPr>
            <w:r>
              <w:rPr>
                <w:sz w:val="26"/>
                <w:szCs w:val="26"/>
              </w:rPr>
              <w:t>X</w:t>
            </w:r>
            <w:r w:rsidRPr="00107FB9">
              <w:rPr>
                <w:sz w:val="26"/>
                <w:szCs w:val="26"/>
              </w:rPr>
              <w:t>á</w:t>
            </w:r>
            <w:r>
              <w:rPr>
                <w:sz w:val="26"/>
                <w:szCs w:val="26"/>
              </w:rPr>
              <w:t>c minh s</w:t>
            </w:r>
            <w:r w:rsidRPr="00107FB9">
              <w:rPr>
                <w:sz w:val="26"/>
                <w:szCs w:val="26"/>
              </w:rPr>
              <w:t>ả</w:t>
            </w:r>
            <w:r>
              <w:rPr>
                <w:sz w:val="26"/>
                <w:szCs w:val="26"/>
              </w:rPr>
              <w:t>n ph</w:t>
            </w:r>
            <w:r w:rsidRPr="00107FB9">
              <w:rPr>
                <w:sz w:val="26"/>
                <w:szCs w:val="26"/>
              </w:rPr>
              <w:t>ẩ</w:t>
            </w:r>
            <w:r>
              <w:rPr>
                <w:sz w:val="26"/>
                <w:szCs w:val="26"/>
              </w:rPr>
              <w:t>m s</w:t>
            </w:r>
            <w:r w:rsidRPr="00107FB9">
              <w:rPr>
                <w:sz w:val="26"/>
                <w:szCs w:val="26"/>
              </w:rPr>
              <w:t>ắp</w:t>
            </w:r>
            <w:r>
              <w:rPr>
                <w:sz w:val="26"/>
                <w:szCs w:val="26"/>
              </w:rPr>
              <w:t xml:space="preserve"> x</w:t>
            </w:r>
            <w:r w:rsidRPr="00107FB9">
              <w:rPr>
                <w:sz w:val="26"/>
                <w:szCs w:val="26"/>
              </w:rPr>
              <w:t>ếp</w:t>
            </w:r>
            <w:r>
              <w:rPr>
                <w:sz w:val="26"/>
                <w:szCs w:val="26"/>
              </w:rPr>
              <w:t xml:space="preserve"> theo ng</w:t>
            </w:r>
            <w:r w:rsidRPr="00107FB9">
              <w:rPr>
                <w:sz w:val="26"/>
                <w:szCs w:val="26"/>
              </w:rPr>
              <w:t>à</w:t>
            </w:r>
            <w:r>
              <w:rPr>
                <w:sz w:val="26"/>
                <w:szCs w:val="26"/>
              </w:rPr>
              <w:t>y c</w:t>
            </w:r>
            <w:r w:rsidRPr="00107FB9">
              <w:rPr>
                <w:sz w:val="26"/>
                <w:szCs w:val="26"/>
              </w:rPr>
              <w:t>ũ</w:t>
            </w:r>
            <w:r>
              <w:rPr>
                <w:sz w:val="26"/>
                <w:szCs w:val="26"/>
              </w:rPr>
              <w:t xml:space="preserve"> nh</w:t>
            </w:r>
            <w:r w:rsidRPr="00107FB9">
              <w:rPr>
                <w:sz w:val="26"/>
                <w:szCs w:val="26"/>
              </w:rPr>
              <w:t>ấ</w:t>
            </w:r>
            <w:r>
              <w:rPr>
                <w:sz w:val="26"/>
                <w:szCs w:val="26"/>
              </w:rPr>
              <w:t>t</w:t>
            </w:r>
          </w:p>
        </w:tc>
        <w:tc>
          <w:tcPr>
            <w:tcW w:w="1328" w:type="dxa"/>
          </w:tcPr>
          <w:p w14:paraId="697ED592" w14:textId="77777777" w:rsidR="00230D34" w:rsidRPr="005E0165" w:rsidRDefault="00230D34" w:rsidP="00CC1131">
            <w:pPr>
              <w:spacing w:line="360" w:lineRule="auto"/>
              <w:jc w:val="both"/>
              <w:rPr>
                <w:sz w:val="26"/>
                <w:szCs w:val="26"/>
              </w:rPr>
            </w:pPr>
            <w:r>
              <w:rPr>
                <w:sz w:val="26"/>
                <w:szCs w:val="26"/>
              </w:rPr>
              <w:t>high</w:t>
            </w:r>
          </w:p>
        </w:tc>
        <w:tc>
          <w:tcPr>
            <w:tcW w:w="1778" w:type="dxa"/>
          </w:tcPr>
          <w:p w14:paraId="41D4434A" w14:textId="77777777" w:rsidR="00230D34" w:rsidRPr="005E0165" w:rsidRDefault="00230D34" w:rsidP="00CC1131">
            <w:pPr>
              <w:spacing w:line="360" w:lineRule="auto"/>
              <w:jc w:val="both"/>
              <w:rPr>
                <w:sz w:val="26"/>
                <w:szCs w:val="26"/>
              </w:rPr>
            </w:pPr>
            <w:r w:rsidRPr="005E0165">
              <w:rPr>
                <w:sz w:val="26"/>
                <w:szCs w:val="26"/>
              </w:rPr>
              <w:t>Accepted</w:t>
            </w:r>
          </w:p>
        </w:tc>
      </w:tr>
      <w:tr w:rsidR="00230D34" w:rsidRPr="005E0165" w14:paraId="68A6336A" w14:textId="77777777" w:rsidTr="00CC1131">
        <w:tc>
          <w:tcPr>
            <w:tcW w:w="763" w:type="dxa"/>
          </w:tcPr>
          <w:p w14:paraId="64802005" w14:textId="77777777" w:rsidR="00230D34" w:rsidRPr="005E0165" w:rsidRDefault="00230D34" w:rsidP="00CC1131">
            <w:pPr>
              <w:spacing w:line="360" w:lineRule="auto"/>
              <w:jc w:val="both"/>
              <w:rPr>
                <w:sz w:val="26"/>
                <w:szCs w:val="26"/>
              </w:rPr>
            </w:pPr>
            <w:r w:rsidRPr="005E0165">
              <w:rPr>
                <w:sz w:val="26"/>
                <w:szCs w:val="26"/>
              </w:rPr>
              <w:t>3</w:t>
            </w:r>
          </w:p>
        </w:tc>
        <w:tc>
          <w:tcPr>
            <w:tcW w:w="2062" w:type="dxa"/>
          </w:tcPr>
          <w:p w14:paraId="225959A7" w14:textId="77777777" w:rsidR="00230D34" w:rsidRPr="00107FB9" w:rsidRDefault="00230D34" w:rsidP="00CC1131">
            <w:pPr>
              <w:spacing w:before="240" w:after="240" w:line="360" w:lineRule="auto"/>
              <w:rPr>
                <w:sz w:val="26"/>
                <w:szCs w:val="26"/>
              </w:rPr>
            </w:pPr>
            <w:r w:rsidRPr="00107FB9">
              <w:rPr>
                <w:sz w:val="26"/>
                <w:szCs w:val="26"/>
              </w:rPr>
              <w:t>Verify Product Sorting by Date Old to New</w:t>
            </w:r>
          </w:p>
        </w:tc>
        <w:tc>
          <w:tcPr>
            <w:tcW w:w="2846" w:type="dxa"/>
          </w:tcPr>
          <w:p w14:paraId="58D11C7B" w14:textId="77777777" w:rsidR="00230D34" w:rsidRPr="005E0165" w:rsidRDefault="00230D34" w:rsidP="00CC1131">
            <w:pPr>
              <w:spacing w:line="360" w:lineRule="auto"/>
              <w:jc w:val="both"/>
              <w:rPr>
                <w:sz w:val="26"/>
                <w:szCs w:val="26"/>
              </w:rPr>
            </w:pPr>
            <w:r>
              <w:rPr>
                <w:sz w:val="26"/>
                <w:szCs w:val="26"/>
              </w:rPr>
              <w:t>X</w:t>
            </w:r>
            <w:r w:rsidRPr="00107FB9">
              <w:rPr>
                <w:sz w:val="26"/>
                <w:szCs w:val="26"/>
              </w:rPr>
              <w:t>á</w:t>
            </w:r>
            <w:r>
              <w:rPr>
                <w:sz w:val="26"/>
                <w:szCs w:val="26"/>
              </w:rPr>
              <w:t>c minh s</w:t>
            </w:r>
            <w:r w:rsidRPr="00107FB9">
              <w:rPr>
                <w:sz w:val="26"/>
                <w:szCs w:val="26"/>
              </w:rPr>
              <w:t>ả</w:t>
            </w:r>
            <w:r>
              <w:rPr>
                <w:sz w:val="26"/>
                <w:szCs w:val="26"/>
              </w:rPr>
              <w:t>n ph</w:t>
            </w:r>
            <w:r w:rsidRPr="00107FB9">
              <w:rPr>
                <w:sz w:val="26"/>
                <w:szCs w:val="26"/>
              </w:rPr>
              <w:t>ẩ</w:t>
            </w:r>
            <w:r>
              <w:rPr>
                <w:sz w:val="26"/>
                <w:szCs w:val="26"/>
              </w:rPr>
              <w:t>m s</w:t>
            </w:r>
            <w:r w:rsidRPr="00107FB9">
              <w:rPr>
                <w:sz w:val="26"/>
                <w:szCs w:val="26"/>
              </w:rPr>
              <w:t>ắp</w:t>
            </w:r>
            <w:r>
              <w:rPr>
                <w:sz w:val="26"/>
                <w:szCs w:val="26"/>
              </w:rPr>
              <w:t xml:space="preserve"> x</w:t>
            </w:r>
            <w:r w:rsidRPr="00107FB9">
              <w:rPr>
                <w:sz w:val="26"/>
                <w:szCs w:val="26"/>
              </w:rPr>
              <w:t>ếp</w:t>
            </w:r>
            <w:r>
              <w:rPr>
                <w:sz w:val="26"/>
                <w:szCs w:val="26"/>
              </w:rPr>
              <w:t xml:space="preserve"> theo ng</w:t>
            </w:r>
            <w:r w:rsidRPr="00107FB9">
              <w:rPr>
                <w:sz w:val="26"/>
                <w:szCs w:val="26"/>
              </w:rPr>
              <w:t>à</w:t>
            </w:r>
            <w:r>
              <w:rPr>
                <w:sz w:val="26"/>
                <w:szCs w:val="26"/>
              </w:rPr>
              <w:t>y m</w:t>
            </w:r>
            <w:r w:rsidRPr="00107FB9">
              <w:rPr>
                <w:sz w:val="26"/>
                <w:szCs w:val="26"/>
              </w:rPr>
              <w:t>ới</w:t>
            </w:r>
            <w:r>
              <w:rPr>
                <w:sz w:val="26"/>
                <w:szCs w:val="26"/>
              </w:rPr>
              <w:t xml:space="preserve"> nh</w:t>
            </w:r>
            <w:r w:rsidRPr="00107FB9">
              <w:rPr>
                <w:sz w:val="26"/>
                <w:szCs w:val="26"/>
              </w:rPr>
              <w:t>ấ</w:t>
            </w:r>
            <w:r>
              <w:rPr>
                <w:sz w:val="26"/>
                <w:szCs w:val="26"/>
              </w:rPr>
              <w:t>t</w:t>
            </w:r>
          </w:p>
        </w:tc>
        <w:tc>
          <w:tcPr>
            <w:tcW w:w="1328" w:type="dxa"/>
          </w:tcPr>
          <w:p w14:paraId="693E7917" w14:textId="77777777" w:rsidR="00230D34" w:rsidRPr="005E0165" w:rsidRDefault="00230D34" w:rsidP="00CC1131">
            <w:pPr>
              <w:spacing w:line="360" w:lineRule="auto"/>
              <w:jc w:val="both"/>
              <w:rPr>
                <w:sz w:val="26"/>
                <w:szCs w:val="26"/>
              </w:rPr>
            </w:pPr>
            <w:r>
              <w:rPr>
                <w:sz w:val="26"/>
                <w:szCs w:val="26"/>
              </w:rPr>
              <w:t>high</w:t>
            </w:r>
          </w:p>
        </w:tc>
        <w:tc>
          <w:tcPr>
            <w:tcW w:w="1778" w:type="dxa"/>
          </w:tcPr>
          <w:p w14:paraId="1CB86277" w14:textId="77777777" w:rsidR="00230D34" w:rsidRPr="005E0165" w:rsidRDefault="00230D34" w:rsidP="00CC1131">
            <w:pPr>
              <w:spacing w:line="360" w:lineRule="auto"/>
              <w:jc w:val="both"/>
              <w:rPr>
                <w:sz w:val="26"/>
                <w:szCs w:val="26"/>
              </w:rPr>
            </w:pPr>
            <w:r w:rsidRPr="005E0165">
              <w:rPr>
                <w:sz w:val="26"/>
                <w:szCs w:val="26"/>
              </w:rPr>
              <w:t>Accepted</w:t>
            </w:r>
          </w:p>
        </w:tc>
      </w:tr>
      <w:tr w:rsidR="00230D34" w:rsidRPr="005E0165" w14:paraId="5B5BDE5D" w14:textId="77777777" w:rsidTr="00CC1131">
        <w:tc>
          <w:tcPr>
            <w:tcW w:w="763" w:type="dxa"/>
          </w:tcPr>
          <w:p w14:paraId="4B0F4E96" w14:textId="77777777" w:rsidR="00230D34" w:rsidRPr="005E0165" w:rsidRDefault="00230D34" w:rsidP="00CC1131">
            <w:pPr>
              <w:spacing w:line="360" w:lineRule="auto"/>
              <w:jc w:val="both"/>
              <w:rPr>
                <w:sz w:val="26"/>
                <w:szCs w:val="26"/>
              </w:rPr>
            </w:pPr>
            <w:r w:rsidRPr="005E0165">
              <w:rPr>
                <w:sz w:val="26"/>
                <w:szCs w:val="26"/>
              </w:rPr>
              <w:t>4</w:t>
            </w:r>
          </w:p>
        </w:tc>
        <w:tc>
          <w:tcPr>
            <w:tcW w:w="2062" w:type="dxa"/>
          </w:tcPr>
          <w:p w14:paraId="2546AB9B" w14:textId="77777777" w:rsidR="00230D34" w:rsidRPr="00107FB9" w:rsidRDefault="00230D34" w:rsidP="00CC1131">
            <w:pPr>
              <w:autoSpaceDE w:val="0"/>
              <w:autoSpaceDN w:val="0"/>
              <w:adjustRightInd w:val="0"/>
              <w:spacing w:after="0"/>
              <w:rPr>
                <w:sz w:val="26"/>
                <w:szCs w:val="26"/>
              </w:rPr>
            </w:pPr>
            <w:r w:rsidRPr="00107FB9">
              <w:rPr>
                <w:sz w:val="26"/>
                <w:szCs w:val="26"/>
              </w:rPr>
              <w:t>Ki</w:t>
            </w:r>
            <w:r w:rsidRPr="00107FB9">
              <w:rPr>
                <w:sz w:val="26"/>
                <w:szCs w:val="26"/>
                <w:lang w:val="vi-VN"/>
              </w:rPr>
              <w:t>ểm tra đ</w:t>
            </w:r>
            <w:r w:rsidRPr="00107FB9">
              <w:rPr>
                <w:sz w:val="26"/>
                <w:szCs w:val="26"/>
              </w:rPr>
              <w:t>ánh giá không h</w:t>
            </w:r>
            <w:r w:rsidRPr="00107FB9">
              <w:rPr>
                <w:sz w:val="26"/>
                <w:szCs w:val="26"/>
                <w:lang w:val="vi-VN"/>
              </w:rPr>
              <w:t>ợp lệ - t</w:t>
            </w:r>
            <w:r w:rsidRPr="00107FB9">
              <w:rPr>
                <w:sz w:val="26"/>
                <w:szCs w:val="26"/>
              </w:rPr>
              <w:t>ên ch</w:t>
            </w:r>
            <w:r w:rsidRPr="00107FB9">
              <w:rPr>
                <w:sz w:val="26"/>
                <w:szCs w:val="26"/>
                <w:lang w:val="vi-VN"/>
              </w:rPr>
              <w:t>ứa k</w:t>
            </w:r>
            <w:r w:rsidRPr="00107FB9">
              <w:rPr>
                <w:sz w:val="26"/>
                <w:szCs w:val="26"/>
              </w:rPr>
              <w:t>í t</w:t>
            </w:r>
            <w:r w:rsidRPr="00107FB9">
              <w:rPr>
                <w:sz w:val="26"/>
                <w:szCs w:val="26"/>
                <w:lang w:val="vi-VN"/>
              </w:rPr>
              <w:t>ự đặc biệt</w:t>
            </w:r>
          </w:p>
        </w:tc>
        <w:tc>
          <w:tcPr>
            <w:tcW w:w="2846" w:type="dxa"/>
          </w:tcPr>
          <w:p w14:paraId="23322E5B" w14:textId="77777777" w:rsidR="00230D34" w:rsidRPr="005E0165" w:rsidRDefault="00230D34" w:rsidP="00CC1131">
            <w:pPr>
              <w:spacing w:line="360" w:lineRule="auto"/>
              <w:jc w:val="both"/>
              <w:rPr>
                <w:sz w:val="26"/>
                <w:szCs w:val="26"/>
              </w:rPr>
            </w:pPr>
            <w:r>
              <w:rPr>
                <w:sz w:val="26"/>
                <w:szCs w:val="26"/>
              </w:rPr>
              <w:t>X</w:t>
            </w:r>
            <w:r w:rsidRPr="00DA72B5">
              <w:rPr>
                <w:sz w:val="26"/>
                <w:szCs w:val="26"/>
              </w:rPr>
              <w:t>á</w:t>
            </w:r>
            <w:r>
              <w:rPr>
                <w:sz w:val="26"/>
                <w:szCs w:val="26"/>
              </w:rPr>
              <w:t xml:space="preserve">c minh </w:t>
            </w:r>
            <w:r w:rsidRPr="00DA72B5">
              <w:rPr>
                <w:sz w:val="26"/>
                <w:szCs w:val="26"/>
              </w:rPr>
              <w:t>đá</w:t>
            </w:r>
            <w:r>
              <w:rPr>
                <w:sz w:val="26"/>
                <w:szCs w:val="26"/>
              </w:rPr>
              <w:t>nh gi</w:t>
            </w:r>
            <w:r w:rsidRPr="00DA72B5">
              <w:rPr>
                <w:sz w:val="26"/>
                <w:szCs w:val="26"/>
              </w:rPr>
              <w:t>á</w:t>
            </w:r>
            <w:r>
              <w:rPr>
                <w:sz w:val="26"/>
                <w:szCs w:val="26"/>
              </w:rPr>
              <w:t xml:space="preserve"> v</w:t>
            </w:r>
            <w:r w:rsidRPr="00DA72B5">
              <w:rPr>
                <w:sz w:val="26"/>
                <w:szCs w:val="26"/>
              </w:rPr>
              <w:t>ới</w:t>
            </w:r>
            <w:r>
              <w:rPr>
                <w:sz w:val="26"/>
                <w:szCs w:val="26"/>
              </w:rPr>
              <w:t xml:space="preserve"> t</w:t>
            </w:r>
            <w:r w:rsidRPr="00DA72B5">
              <w:rPr>
                <w:sz w:val="26"/>
                <w:szCs w:val="26"/>
              </w:rPr>
              <w:t>ên</w:t>
            </w:r>
            <w:r>
              <w:rPr>
                <w:sz w:val="26"/>
                <w:szCs w:val="26"/>
              </w:rPr>
              <w:t xml:space="preserve"> kh</w:t>
            </w:r>
            <w:r w:rsidRPr="00DA72B5">
              <w:rPr>
                <w:sz w:val="26"/>
                <w:szCs w:val="26"/>
              </w:rPr>
              <w:t>ô</w:t>
            </w:r>
            <w:r>
              <w:rPr>
                <w:sz w:val="26"/>
                <w:szCs w:val="26"/>
              </w:rPr>
              <w:t>ng h</w:t>
            </w:r>
            <w:r w:rsidRPr="00DA72B5">
              <w:rPr>
                <w:sz w:val="26"/>
                <w:szCs w:val="26"/>
              </w:rPr>
              <w:t>ợp</w:t>
            </w:r>
            <w:r>
              <w:rPr>
                <w:sz w:val="26"/>
                <w:szCs w:val="26"/>
              </w:rPr>
              <w:t xml:space="preserve"> l</w:t>
            </w:r>
            <w:r w:rsidRPr="00DA72B5">
              <w:rPr>
                <w:sz w:val="26"/>
                <w:szCs w:val="26"/>
              </w:rPr>
              <w:t>ệ</w:t>
            </w:r>
          </w:p>
        </w:tc>
        <w:tc>
          <w:tcPr>
            <w:tcW w:w="1328" w:type="dxa"/>
          </w:tcPr>
          <w:p w14:paraId="572912C1" w14:textId="77777777" w:rsidR="00230D34" w:rsidRPr="005E0165" w:rsidRDefault="00230D34" w:rsidP="00CC1131">
            <w:pPr>
              <w:spacing w:line="360" w:lineRule="auto"/>
              <w:jc w:val="both"/>
              <w:rPr>
                <w:sz w:val="26"/>
                <w:szCs w:val="26"/>
              </w:rPr>
            </w:pPr>
            <w:r>
              <w:rPr>
                <w:sz w:val="26"/>
                <w:szCs w:val="26"/>
              </w:rPr>
              <w:t>high</w:t>
            </w:r>
          </w:p>
        </w:tc>
        <w:tc>
          <w:tcPr>
            <w:tcW w:w="1778" w:type="dxa"/>
          </w:tcPr>
          <w:p w14:paraId="5DC14AB5" w14:textId="77777777" w:rsidR="00230D34" w:rsidRPr="005E0165" w:rsidRDefault="00230D34" w:rsidP="00CC1131">
            <w:pPr>
              <w:spacing w:line="360" w:lineRule="auto"/>
              <w:jc w:val="both"/>
              <w:rPr>
                <w:sz w:val="26"/>
                <w:szCs w:val="26"/>
              </w:rPr>
            </w:pPr>
            <w:r w:rsidRPr="005E0165">
              <w:rPr>
                <w:sz w:val="26"/>
                <w:szCs w:val="26"/>
              </w:rPr>
              <w:t>Accepted</w:t>
            </w:r>
          </w:p>
        </w:tc>
      </w:tr>
      <w:tr w:rsidR="00230D34" w:rsidRPr="005E0165" w14:paraId="40CD1FF4" w14:textId="77777777" w:rsidTr="00CC1131">
        <w:tc>
          <w:tcPr>
            <w:tcW w:w="763" w:type="dxa"/>
          </w:tcPr>
          <w:p w14:paraId="6E6E831A" w14:textId="77777777" w:rsidR="00230D34" w:rsidRPr="005E0165" w:rsidRDefault="00230D34" w:rsidP="00CC1131">
            <w:pPr>
              <w:spacing w:line="360" w:lineRule="auto"/>
              <w:jc w:val="both"/>
              <w:rPr>
                <w:sz w:val="26"/>
                <w:szCs w:val="26"/>
              </w:rPr>
            </w:pPr>
            <w:r w:rsidRPr="005E0165">
              <w:rPr>
                <w:sz w:val="26"/>
                <w:szCs w:val="26"/>
              </w:rPr>
              <w:t>5</w:t>
            </w:r>
          </w:p>
        </w:tc>
        <w:tc>
          <w:tcPr>
            <w:tcW w:w="2062" w:type="dxa"/>
          </w:tcPr>
          <w:p w14:paraId="20A87D2D" w14:textId="77777777" w:rsidR="00230D34" w:rsidRPr="00107FB9" w:rsidRDefault="00230D34" w:rsidP="00CC1131">
            <w:pPr>
              <w:autoSpaceDE w:val="0"/>
              <w:autoSpaceDN w:val="0"/>
              <w:adjustRightInd w:val="0"/>
              <w:spacing w:after="0"/>
              <w:rPr>
                <w:sz w:val="26"/>
                <w:szCs w:val="26"/>
              </w:rPr>
            </w:pPr>
            <w:r w:rsidRPr="00107FB9">
              <w:rPr>
                <w:sz w:val="26"/>
                <w:szCs w:val="26"/>
              </w:rPr>
              <w:t>Ki</w:t>
            </w:r>
            <w:r w:rsidRPr="00107FB9">
              <w:rPr>
                <w:sz w:val="26"/>
                <w:szCs w:val="26"/>
                <w:lang w:val="vi-VN"/>
              </w:rPr>
              <w:t>ểm tra đ</w:t>
            </w:r>
            <w:r w:rsidRPr="00107FB9">
              <w:rPr>
                <w:sz w:val="26"/>
                <w:szCs w:val="26"/>
              </w:rPr>
              <w:t>ánh giá không h</w:t>
            </w:r>
            <w:r w:rsidRPr="00107FB9">
              <w:rPr>
                <w:sz w:val="26"/>
                <w:szCs w:val="26"/>
                <w:lang w:val="vi-VN"/>
              </w:rPr>
              <w:t>ợp lệ - capcha kh</w:t>
            </w:r>
            <w:r w:rsidRPr="00107FB9">
              <w:rPr>
                <w:sz w:val="26"/>
                <w:szCs w:val="26"/>
              </w:rPr>
              <w:t>ông h</w:t>
            </w:r>
            <w:r w:rsidRPr="00107FB9">
              <w:rPr>
                <w:sz w:val="26"/>
                <w:szCs w:val="26"/>
                <w:lang w:val="vi-VN"/>
              </w:rPr>
              <w:t>ợp lệ</w:t>
            </w:r>
          </w:p>
        </w:tc>
        <w:tc>
          <w:tcPr>
            <w:tcW w:w="2846" w:type="dxa"/>
          </w:tcPr>
          <w:p w14:paraId="7AD6DD38" w14:textId="77777777" w:rsidR="00230D34" w:rsidRPr="005E0165" w:rsidRDefault="00230D34" w:rsidP="00CC1131">
            <w:pPr>
              <w:spacing w:line="360" w:lineRule="auto"/>
              <w:jc w:val="both"/>
              <w:rPr>
                <w:sz w:val="26"/>
                <w:szCs w:val="26"/>
              </w:rPr>
            </w:pPr>
            <w:r>
              <w:rPr>
                <w:sz w:val="26"/>
                <w:szCs w:val="26"/>
              </w:rPr>
              <w:t>X</w:t>
            </w:r>
            <w:r w:rsidRPr="00DA72B5">
              <w:rPr>
                <w:sz w:val="26"/>
                <w:szCs w:val="26"/>
              </w:rPr>
              <w:t>á</w:t>
            </w:r>
            <w:r>
              <w:rPr>
                <w:sz w:val="26"/>
                <w:szCs w:val="26"/>
              </w:rPr>
              <w:t xml:space="preserve">c minh </w:t>
            </w:r>
            <w:r w:rsidRPr="00DA72B5">
              <w:rPr>
                <w:sz w:val="26"/>
                <w:szCs w:val="26"/>
              </w:rPr>
              <w:t>đá</w:t>
            </w:r>
            <w:r>
              <w:rPr>
                <w:sz w:val="26"/>
                <w:szCs w:val="26"/>
              </w:rPr>
              <w:t>nh gi</w:t>
            </w:r>
            <w:r w:rsidRPr="00DA72B5">
              <w:rPr>
                <w:sz w:val="26"/>
                <w:szCs w:val="26"/>
              </w:rPr>
              <w:t>á</w:t>
            </w:r>
            <w:r>
              <w:rPr>
                <w:sz w:val="26"/>
                <w:szCs w:val="26"/>
              </w:rPr>
              <w:t xml:space="preserve"> v</w:t>
            </w:r>
            <w:r w:rsidRPr="00DA72B5">
              <w:rPr>
                <w:sz w:val="26"/>
                <w:szCs w:val="26"/>
              </w:rPr>
              <w:t>ới</w:t>
            </w:r>
            <w:r>
              <w:rPr>
                <w:sz w:val="26"/>
                <w:szCs w:val="26"/>
              </w:rPr>
              <w:t xml:space="preserve"> </w:t>
            </w:r>
            <w:r w:rsidRPr="00107FB9">
              <w:rPr>
                <w:sz w:val="26"/>
                <w:szCs w:val="26"/>
                <w:lang w:val="vi-VN"/>
              </w:rPr>
              <w:t xml:space="preserve">capcha </w:t>
            </w:r>
            <w:r>
              <w:rPr>
                <w:sz w:val="26"/>
                <w:szCs w:val="26"/>
              </w:rPr>
              <w:t>kh</w:t>
            </w:r>
            <w:r w:rsidRPr="00DA72B5">
              <w:rPr>
                <w:sz w:val="26"/>
                <w:szCs w:val="26"/>
              </w:rPr>
              <w:t>ô</w:t>
            </w:r>
            <w:r>
              <w:rPr>
                <w:sz w:val="26"/>
                <w:szCs w:val="26"/>
              </w:rPr>
              <w:t>ng h</w:t>
            </w:r>
            <w:r w:rsidRPr="00DA72B5">
              <w:rPr>
                <w:sz w:val="26"/>
                <w:szCs w:val="26"/>
              </w:rPr>
              <w:t>ợp</w:t>
            </w:r>
            <w:r>
              <w:rPr>
                <w:sz w:val="26"/>
                <w:szCs w:val="26"/>
              </w:rPr>
              <w:t xml:space="preserve"> l</w:t>
            </w:r>
            <w:r w:rsidRPr="00DA72B5">
              <w:rPr>
                <w:sz w:val="26"/>
                <w:szCs w:val="26"/>
              </w:rPr>
              <w:t>ệ</w:t>
            </w:r>
          </w:p>
        </w:tc>
        <w:tc>
          <w:tcPr>
            <w:tcW w:w="1328" w:type="dxa"/>
          </w:tcPr>
          <w:p w14:paraId="1FF19E30" w14:textId="77777777" w:rsidR="00230D34" w:rsidRPr="005E0165" w:rsidRDefault="00230D34" w:rsidP="00CC1131">
            <w:pPr>
              <w:spacing w:line="360" w:lineRule="auto"/>
              <w:jc w:val="both"/>
              <w:rPr>
                <w:sz w:val="26"/>
                <w:szCs w:val="26"/>
              </w:rPr>
            </w:pPr>
            <w:r>
              <w:rPr>
                <w:sz w:val="26"/>
                <w:szCs w:val="26"/>
              </w:rPr>
              <w:t>high</w:t>
            </w:r>
          </w:p>
        </w:tc>
        <w:tc>
          <w:tcPr>
            <w:tcW w:w="1778" w:type="dxa"/>
          </w:tcPr>
          <w:p w14:paraId="134E6032" w14:textId="77777777" w:rsidR="00230D34" w:rsidRPr="005E0165" w:rsidRDefault="00230D34" w:rsidP="00CC1131">
            <w:pPr>
              <w:spacing w:line="360" w:lineRule="auto"/>
              <w:jc w:val="both"/>
              <w:rPr>
                <w:sz w:val="26"/>
                <w:szCs w:val="26"/>
              </w:rPr>
            </w:pPr>
            <w:r w:rsidRPr="005E0165">
              <w:rPr>
                <w:sz w:val="26"/>
                <w:szCs w:val="26"/>
              </w:rPr>
              <w:t>Accepted</w:t>
            </w:r>
          </w:p>
        </w:tc>
      </w:tr>
      <w:tr w:rsidR="00230D34" w:rsidRPr="005E0165" w14:paraId="4CDE6C66" w14:textId="77777777" w:rsidTr="00CC1131">
        <w:tc>
          <w:tcPr>
            <w:tcW w:w="763" w:type="dxa"/>
          </w:tcPr>
          <w:p w14:paraId="184F998D" w14:textId="77777777" w:rsidR="00230D34" w:rsidRPr="005E0165" w:rsidRDefault="00230D34" w:rsidP="00CC1131">
            <w:pPr>
              <w:spacing w:line="360" w:lineRule="auto"/>
              <w:jc w:val="both"/>
              <w:rPr>
                <w:sz w:val="26"/>
                <w:szCs w:val="26"/>
              </w:rPr>
            </w:pPr>
            <w:r>
              <w:rPr>
                <w:sz w:val="26"/>
                <w:szCs w:val="26"/>
              </w:rPr>
              <w:t>6</w:t>
            </w:r>
          </w:p>
        </w:tc>
        <w:tc>
          <w:tcPr>
            <w:tcW w:w="2062" w:type="dxa"/>
          </w:tcPr>
          <w:p w14:paraId="40C27BC2" w14:textId="77777777" w:rsidR="00230D34" w:rsidRPr="00107FB9" w:rsidRDefault="00230D34" w:rsidP="00CC1131">
            <w:pPr>
              <w:autoSpaceDE w:val="0"/>
              <w:autoSpaceDN w:val="0"/>
              <w:adjustRightInd w:val="0"/>
              <w:spacing w:after="0"/>
              <w:rPr>
                <w:sz w:val="26"/>
                <w:szCs w:val="26"/>
              </w:rPr>
            </w:pPr>
            <w:r w:rsidRPr="00107FB9">
              <w:rPr>
                <w:sz w:val="26"/>
                <w:szCs w:val="26"/>
              </w:rPr>
              <w:t>Ki</w:t>
            </w:r>
            <w:r w:rsidRPr="00107FB9">
              <w:rPr>
                <w:sz w:val="26"/>
                <w:szCs w:val="26"/>
                <w:lang w:val="vi-VN"/>
              </w:rPr>
              <w:t>ểm tra x</w:t>
            </w:r>
            <w:r w:rsidRPr="00107FB9">
              <w:rPr>
                <w:sz w:val="26"/>
                <w:szCs w:val="26"/>
              </w:rPr>
              <w:t>ác th</w:t>
            </w:r>
            <w:r w:rsidRPr="00107FB9">
              <w:rPr>
                <w:sz w:val="26"/>
                <w:szCs w:val="26"/>
                <w:lang w:val="vi-VN"/>
              </w:rPr>
              <w:t>ực người d</w:t>
            </w:r>
            <w:r w:rsidRPr="00107FB9">
              <w:rPr>
                <w:sz w:val="26"/>
                <w:szCs w:val="26"/>
              </w:rPr>
              <w:t>ùng đánh giá s</w:t>
            </w:r>
            <w:r w:rsidRPr="00107FB9">
              <w:rPr>
                <w:sz w:val="26"/>
                <w:szCs w:val="26"/>
                <w:lang w:val="vi-VN"/>
              </w:rPr>
              <w:t>ản phẩm</w:t>
            </w:r>
          </w:p>
        </w:tc>
        <w:tc>
          <w:tcPr>
            <w:tcW w:w="2846" w:type="dxa"/>
          </w:tcPr>
          <w:p w14:paraId="00128A89" w14:textId="77777777" w:rsidR="00230D34" w:rsidRPr="005E0165" w:rsidRDefault="00230D34" w:rsidP="00CC1131">
            <w:pPr>
              <w:spacing w:line="360" w:lineRule="auto"/>
              <w:jc w:val="both"/>
              <w:rPr>
                <w:sz w:val="26"/>
                <w:szCs w:val="26"/>
              </w:rPr>
            </w:pPr>
            <w:r>
              <w:rPr>
                <w:sz w:val="26"/>
                <w:szCs w:val="26"/>
              </w:rPr>
              <w:t>X</w:t>
            </w:r>
            <w:r w:rsidRPr="00A012F6">
              <w:rPr>
                <w:sz w:val="26"/>
                <w:szCs w:val="26"/>
              </w:rPr>
              <w:t>á</w:t>
            </w:r>
            <w:r>
              <w:rPr>
                <w:sz w:val="26"/>
                <w:szCs w:val="26"/>
              </w:rPr>
              <w:t>c minh c</w:t>
            </w:r>
            <w:r w:rsidRPr="00A012F6">
              <w:rPr>
                <w:sz w:val="26"/>
                <w:szCs w:val="26"/>
              </w:rPr>
              <w:t>ó</w:t>
            </w:r>
            <w:r>
              <w:rPr>
                <w:sz w:val="26"/>
                <w:szCs w:val="26"/>
              </w:rPr>
              <w:t xml:space="preserve"> ph</w:t>
            </w:r>
            <w:r w:rsidRPr="00A012F6">
              <w:rPr>
                <w:sz w:val="26"/>
                <w:szCs w:val="26"/>
              </w:rPr>
              <w:t>ả</w:t>
            </w:r>
            <w:r>
              <w:rPr>
                <w:sz w:val="26"/>
                <w:szCs w:val="26"/>
              </w:rPr>
              <w:t>i ngư</w:t>
            </w:r>
            <w:r w:rsidRPr="00A012F6">
              <w:rPr>
                <w:sz w:val="26"/>
                <w:szCs w:val="26"/>
              </w:rPr>
              <w:t>ờ</w:t>
            </w:r>
            <w:r>
              <w:rPr>
                <w:sz w:val="26"/>
                <w:szCs w:val="26"/>
              </w:rPr>
              <w:t>i d</w:t>
            </w:r>
            <w:r w:rsidRPr="00A012F6">
              <w:rPr>
                <w:sz w:val="26"/>
                <w:szCs w:val="26"/>
              </w:rPr>
              <w:t>ù</w:t>
            </w:r>
            <w:r>
              <w:rPr>
                <w:sz w:val="26"/>
                <w:szCs w:val="26"/>
              </w:rPr>
              <w:t xml:space="preserve">ng </w:t>
            </w:r>
            <w:r w:rsidRPr="00A012F6">
              <w:rPr>
                <w:sz w:val="26"/>
                <w:szCs w:val="26"/>
              </w:rPr>
              <w:t>đán</w:t>
            </w:r>
            <w:r>
              <w:rPr>
                <w:sz w:val="26"/>
                <w:szCs w:val="26"/>
              </w:rPr>
              <w:t>h gi</w:t>
            </w:r>
            <w:r w:rsidRPr="00A012F6">
              <w:rPr>
                <w:sz w:val="26"/>
                <w:szCs w:val="26"/>
              </w:rPr>
              <w:t>á</w:t>
            </w:r>
            <w:r>
              <w:rPr>
                <w:sz w:val="26"/>
                <w:szCs w:val="26"/>
              </w:rPr>
              <w:t xml:space="preserve"> s</w:t>
            </w:r>
            <w:r w:rsidRPr="00A012F6">
              <w:rPr>
                <w:sz w:val="26"/>
                <w:szCs w:val="26"/>
              </w:rPr>
              <w:t>ản</w:t>
            </w:r>
            <w:r>
              <w:rPr>
                <w:sz w:val="26"/>
                <w:szCs w:val="26"/>
              </w:rPr>
              <w:t xml:space="preserve"> ph</w:t>
            </w:r>
            <w:r w:rsidRPr="00A012F6">
              <w:rPr>
                <w:sz w:val="26"/>
                <w:szCs w:val="26"/>
              </w:rPr>
              <w:t>ẩ</w:t>
            </w:r>
            <w:r>
              <w:rPr>
                <w:sz w:val="26"/>
                <w:szCs w:val="26"/>
              </w:rPr>
              <w:t>m kh</w:t>
            </w:r>
            <w:r w:rsidRPr="00A012F6">
              <w:rPr>
                <w:sz w:val="26"/>
                <w:szCs w:val="26"/>
              </w:rPr>
              <w:t>ô</w:t>
            </w:r>
            <w:r>
              <w:rPr>
                <w:sz w:val="26"/>
                <w:szCs w:val="26"/>
              </w:rPr>
              <w:t>ng</w:t>
            </w:r>
          </w:p>
        </w:tc>
        <w:tc>
          <w:tcPr>
            <w:tcW w:w="1328" w:type="dxa"/>
          </w:tcPr>
          <w:p w14:paraId="62596111" w14:textId="77777777" w:rsidR="00230D34" w:rsidRPr="005E0165" w:rsidRDefault="00230D34" w:rsidP="00CC1131">
            <w:pPr>
              <w:spacing w:line="360" w:lineRule="auto"/>
              <w:jc w:val="both"/>
              <w:rPr>
                <w:sz w:val="26"/>
                <w:szCs w:val="26"/>
              </w:rPr>
            </w:pPr>
            <w:r>
              <w:rPr>
                <w:sz w:val="26"/>
                <w:szCs w:val="26"/>
              </w:rPr>
              <w:t>high</w:t>
            </w:r>
          </w:p>
        </w:tc>
        <w:tc>
          <w:tcPr>
            <w:tcW w:w="1778" w:type="dxa"/>
          </w:tcPr>
          <w:p w14:paraId="19EDA4F8" w14:textId="77777777" w:rsidR="00230D34" w:rsidRPr="005E0165" w:rsidRDefault="00230D34" w:rsidP="00CC1131">
            <w:pPr>
              <w:spacing w:line="360" w:lineRule="auto"/>
              <w:jc w:val="both"/>
              <w:rPr>
                <w:sz w:val="26"/>
                <w:szCs w:val="26"/>
              </w:rPr>
            </w:pPr>
            <w:r w:rsidRPr="005E0165">
              <w:rPr>
                <w:sz w:val="26"/>
                <w:szCs w:val="26"/>
              </w:rPr>
              <w:t>Accepted</w:t>
            </w:r>
          </w:p>
        </w:tc>
      </w:tr>
      <w:tr w:rsidR="00230D34" w:rsidRPr="005E0165" w14:paraId="1614F4D9" w14:textId="77777777" w:rsidTr="00CC1131">
        <w:tc>
          <w:tcPr>
            <w:tcW w:w="763" w:type="dxa"/>
          </w:tcPr>
          <w:p w14:paraId="0BF168A3" w14:textId="77777777" w:rsidR="00230D34" w:rsidRPr="005E0165" w:rsidRDefault="00230D34" w:rsidP="00CC1131">
            <w:pPr>
              <w:spacing w:line="360" w:lineRule="auto"/>
              <w:jc w:val="both"/>
              <w:rPr>
                <w:sz w:val="26"/>
                <w:szCs w:val="26"/>
              </w:rPr>
            </w:pPr>
            <w:r>
              <w:rPr>
                <w:sz w:val="26"/>
                <w:szCs w:val="26"/>
              </w:rPr>
              <w:t>7</w:t>
            </w:r>
          </w:p>
        </w:tc>
        <w:tc>
          <w:tcPr>
            <w:tcW w:w="2062" w:type="dxa"/>
          </w:tcPr>
          <w:p w14:paraId="4747F80D" w14:textId="77777777" w:rsidR="00230D34" w:rsidRPr="00107FB9" w:rsidRDefault="00230D34" w:rsidP="00CC1131">
            <w:pPr>
              <w:autoSpaceDE w:val="0"/>
              <w:autoSpaceDN w:val="0"/>
              <w:adjustRightInd w:val="0"/>
              <w:spacing w:after="0"/>
              <w:rPr>
                <w:sz w:val="26"/>
                <w:szCs w:val="26"/>
              </w:rPr>
            </w:pPr>
            <w:r w:rsidRPr="00107FB9">
              <w:rPr>
                <w:sz w:val="26"/>
                <w:szCs w:val="26"/>
              </w:rPr>
              <w:t>Ki</w:t>
            </w:r>
            <w:r w:rsidRPr="00107FB9">
              <w:rPr>
                <w:sz w:val="26"/>
                <w:szCs w:val="26"/>
                <w:lang w:val="vi-VN"/>
              </w:rPr>
              <w:t>ểm tra số lượng đ</w:t>
            </w:r>
            <w:r w:rsidRPr="00107FB9">
              <w:rPr>
                <w:sz w:val="26"/>
                <w:szCs w:val="26"/>
              </w:rPr>
              <w:t>ánh giá tăng lên sau khi đăng</w:t>
            </w:r>
          </w:p>
        </w:tc>
        <w:tc>
          <w:tcPr>
            <w:tcW w:w="2846" w:type="dxa"/>
          </w:tcPr>
          <w:p w14:paraId="2F03E576" w14:textId="77777777" w:rsidR="00230D34" w:rsidRPr="005E0165" w:rsidRDefault="00230D34" w:rsidP="00CC1131">
            <w:pPr>
              <w:spacing w:line="360" w:lineRule="auto"/>
              <w:jc w:val="both"/>
              <w:rPr>
                <w:sz w:val="26"/>
                <w:szCs w:val="26"/>
              </w:rPr>
            </w:pPr>
            <w:r w:rsidRPr="00107FB9">
              <w:rPr>
                <w:sz w:val="26"/>
                <w:szCs w:val="26"/>
              </w:rPr>
              <w:t>Ki</w:t>
            </w:r>
            <w:r w:rsidRPr="00107FB9">
              <w:rPr>
                <w:sz w:val="26"/>
                <w:szCs w:val="26"/>
                <w:lang w:val="vi-VN"/>
              </w:rPr>
              <w:t>ểm tra số lượng đ</w:t>
            </w:r>
            <w:r w:rsidRPr="00107FB9">
              <w:rPr>
                <w:sz w:val="26"/>
                <w:szCs w:val="26"/>
              </w:rPr>
              <w:t>ánh giá tăng lên sau khi đăng</w:t>
            </w:r>
          </w:p>
        </w:tc>
        <w:tc>
          <w:tcPr>
            <w:tcW w:w="1328" w:type="dxa"/>
          </w:tcPr>
          <w:p w14:paraId="4386B86F" w14:textId="77777777" w:rsidR="00230D34" w:rsidRPr="005E0165" w:rsidRDefault="00230D34" w:rsidP="00CC1131">
            <w:pPr>
              <w:spacing w:line="360" w:lineRule="auto"/>
              <w:jc w:val="both"/>
              <w:rPr>
                <w:sz w:val="26"/>
                <w:szCs w:val="26"/>
              </w:rPr>
            </w:pPr>
            <w:r>
              <w:rPr>
                <w:sz w:val="26"/>
                <w:szCs w:val="26"/>
              </w:rPr>
              <w:t>high</w:t>
            </w:r>
          </w:p>
        </w:tc>
        <w:tc>
          <w:tcPr>
            <w:tcW w:w="1778" w:type="dxa"/>
          </w:tcPr>
          <w:p w14:paraId="225E48A0" w14:textId="77777777" w:rsidR="00230D34" w:rsidRPr="005E0165" w:rsidRDefault="00230D34" w:rsidP="00CC1131">
            <w:pPr>
              <w:spacing w:line="360" w:lineRule="auto"/>
              <w:jc w:val="both"/>
              <w:rPr>
                <w:sz w:val="26"/>
                <w:szCs w:val="26"/>
              </w:rPr>
            </w:pPr>
            <w:r w:rsidRPr="005E0165">
              <w:rPr>
                <w:sz w:val="26"/>
                <w:szCs w:val="26"/>
              </w:rPr>
              <w:t>Accepted</w:t>
            </w:r>
          </w:p>
        </w:tc>
      </w:tr>
      <w:tr w:rsidR="00230D34" w:rsidRPr="005E0165" w14:paraId="6F3804B1" w14:textId="77777777" w:rsidTr="00CC1131">
        <w:tc>
          <w:tcPr>
            <w:tcW w:w="763" w:type="dxa"/>
          </w:tcPr>
          <w:p w14:paraId="3D01F0B0" w14:textId="77777777" w:rsidR="00230D34" w:rsidRPr="005E0165" w:rsidRDefault="00230D34" w:rsidP="00CC1131">
            <w:pPr>
              <w:spacing w:line="360" w:lineRule="auto"/>
              <w:jc w:val="both"/>
              <w:rPr>
                <w:sz w:val="26"/>
                <w:szCs w:val="26"/>
              </w:rPr>
            </w:pPr>
            <w:r>
              <w:rPr>
                <w:sz w:val="26"/>
                <w:szCs w:val="26"/>
              </w:rPr>
              <w:t>8</w:t>
            </w:r>
          </w:p>
        </w:tc>
        <w:tc>
          <w:tcPr>
            <w:tcW w:w="2062" w:type="dxa"/>
          </w:tcPr>
          <w:p w14:paraId="0E7B7133" w14:textId="77777777" w:rsidR="00230D34" w:rsidRPr="00107FB9" w:rsidRDefault="00230D34" w:rsidP="00CC1131">
            <w:pPr>
              <w:autoSpaceDE w:val="0"/>
              <w:autoSpaceDN w:val="0"/>
              <w:adjustRightInd w:val="0"/>
              <w:spacing w:after="0"/>
              <w:rPr>
                <w:sz w:val="26"/>
                <w:szCs w:val="26"/>
              </w:rPr>
            </w:pPr>
            <w:r w:rsidRPr="00107FB9">
              <w:rPr>
                <w:sz w:val="26"/>
                <w:szCs w:val="26"/>
              </w:rPr>
              <w:t>Ki</w:t>
            </w:r>
            <w:r w:rsidRPr="00107FB9">
              <w:rPr>
                <w:sz w:val="26"/>
                <w:szCs w:val="26"/>
                <w:lang w:val="vi-VN"/>
              </w:rPr>
              <w:t>ểm tra hiển thị đ</w:t>
            </w:r>
            <w:r w:rsidRPr="00107FB9">
              <w:rPr>
                <w:sz w:val="26"/>
                <w:szCs w:val="26"/>
              </w:rPr>
              <w:t>ánh giá v</w:t>
            </w:r>
            <w:r w:rsidRPr="00107FB9">
              <w:rPr>
                <w:sz w:val="26"/>
                <w:szCs w:val="26"/>
                <w:lang w:val="vi-VN"/>
              </w:rPr>
              <w:t>ừa đăng</w:t>
            </w:r>
          </w:p>
        </w:tc>
        <w:tc>
          <w:tcPr>
            <w:tcW w:w="2846" w:type="dxa"/>
          </w:tcPr>
          <w:p w14:paraId="30B25C2A" w14:textId="77777777" w:rsidR="00230D34" w:rsidRPr="005E0165" w:rsidRDefault="00230D34" w:rsidP="00CC1131">
            <w:pPr>
              <w:spacing w:line="360" w:lineRule="auto"/>
              <w:jc w:val="both"/>
              <w:rPr>
                <w:sz w:val="26"/>
                <w:szCs w:val="26"/>
              </w:rPr>
            </w:pPr>
            <w:r w:rsidRPr="00107FB9">
              <w:rPr>
                <w:sz w:val="26"/>
                <w:szCs w:val="26"/>
              </w:rPr>
              <w:t>Ki</w:t>
            </w:r>
            <w:r w:rsidRPr="00107FB9">
              <w:rPr>
                <w:sz w:val="26"/>
                <w:szCs w:val="26"/>
                <w:lang w:val="vi-VN"/>
              </w:rPr>
              <w:t>ểm tra hiển thị đ</w:t>
            </w:r>
            <w:r w:rsidRPr="00107FB9">
              <w:rPr>
                <w:sz w:val="26"/>
                <w:szCs w:val="26"/>
              </w:rPr>
              <w:t>ánh giá v</w:t>
            </w:r>
            <w:r w:rsidRPr="00107FB9">
              <w:rPr>
                <w:sz w:val="26"/>
                <w:szCs w:val="26"/>
                <w:lang w:val="vi-VN"/>
              </w:rPr>
              <w:t>ừa đăng</w:t>
            </w:r>
          </w:p>
        </w:tc>
        <w:tc>
          <w:tcPr>
            <w:tcW w:w="1328" w:type="dxa"/>
          </w:tcPr>
          <w:p w14:paraId="4586784C" w14:textId="77777777" w:rsidR="00230D34" w:rsidRPr="005E0165" w:rsidRDefault="00230D34" w:rsidP="00CC1131">
            <w:pPr>
              <w:spacing w:line="360" w:lineRule="auto"/>
              <w:jc w:val="both"/>
              <w:rPr>
                <w:sz w:val="26"/>
                <w:szCs w:val="26"/>
              </w:rPr>
            </w:pPr>
            <w:r>
              <w:rPr>
                <w:sz w:val="26"/>
                <w:szCs w:val="26"/>
              </w:rPr>
              <w:t>high</w:t>
            </w:r>
          </w:p>
        </w:tc>
        <w:tc>
          <w:tcPr>
            <w:tcW w:w="1778" w:type="dxa"/>
          </w:tcPr>
          <w:p w14:paraId="52C1C88F" w14:textId="77777777" w:rsidR="00230D34" w:rsidRPr="005E0165" w:rsidRDefault="00230D34" w:rsidP="00CC1131">
            <w:pPr>
              <w:spacing w:line="360" w:lineRule="auto"/>
              <w:jc w:val="both"/>
              <w:rPr>
                <w:sz w:val="26"/>
                <w:szCs w:val="26"/>
              </w:rPr>
            </w:pPr>
            <w:r w:rsidRPr="005E0165">
              <w:rPr>
                <w:sz w:val="26"/>
                <w:szCs w:val="26"/>
              </w:rPr>
              <w:t>Accepted</w:t>
            </w:r>
          </w:p>
        </w:tc>
      </w:tr>
      <w:tr w:rsidR="00230D34" w:rsidRPr="005E0165" w14:paraId="314DD570" w14:textId="77777777" w:rsidTr="00CC1131">
        <w:tc>
          <w:tcPr>
            <w:tcW w:w="763" w:type="dxa"/>
          </w:tcPr>
          <w:p w14:paraId="5318E5F9" w14:textId="77777777" w:rsidR="00230D34" w:rsidRPr="005E0165" w:rsidRDefault="00230D34" w:rsidP="00CC1131">
            <w:pPr>
              <w:spacing w:line="360" w:lineRule="auto"/>
              <w:jc w:val="both"/>
              <w:rPr>
                <w:sz w:val="26"/>
                <w:szCs w:val="26"/>
              </w:rPr>
            </w:pPr>
            <w:r>
              <w:rPr>
                <w:sz w:val="26"/>
                <w:szCs w:val="26"/>
              </w:rPr>
              <w:t>9</w:t>
            </w:r>
          </w:p>
        </w:tc>
        <w:tc>
          <w:tcPr>
            <w:tcW w:w="2062" w:type="dxa"/>
          </w:tcPr>
          <w:p w14:paraId="7D3B5C0B" w14:textId="77777777" w:rsidR="00230D34" w:rsidRPr="00107FB9" w:rsidRDefault="00230D34" w:rsidP="00CC1131">
            <w:pPr>
              <w:autoSpaceDE w:val="0"/>
              <w:autoSpaceDN w:val="0"/>
              <w:adjustRightInd w:val="0"/>
              <w:spacing w:after="0"/>
              <w:rPr>
                <w:sz w:val="26"/>
                <w:szCs w:val="26"/>
              </w:rPr>
            </w:pPr>
            <w:r w:rsidRPr="00107FB9">
              <w:rPr>
                <w:sz w:val="26"/>
                <w:szCs w:val="26"/>
              </w:rPr>
              <w:t>Ki</w:t>
            </w:r>
            <w:r w:rsidRPr="00107FB9">
              <w:rPr>
                <w:sz w:val="26"/>
                <w:szCs w:val="26"/>
                <w:lang w:val="vi-VN"/>
              </w:rPr>
              <w:t>ểm tra một người d</w:t>
            </w:r>
            <w:r w:rsidRPr="00107FB9">
              <w:rPr>
                <w:sz w:val="26"/>
                <w:szCs w:val="26"/>
              </w:rPr>
              <w:t>ùng có th</w:t>
            </w:r>
            <w:r w:rsidRPr="00107FB9">
              <w:rPr>
                <w:sz w:val="26"/>
                <w:szCs w:val="26"/>
                <w:lang w:val="vi-VN"/>
              </w:rPr>
              <w:t>ể đăng nhiều đ</w:t>
            </w:r>
            <w:r w:rsidRPr="00107FB9">
              <w:rPr>
                <w:sz w:val="26"/>
                <w:szCs w:val="26"/>
              </w:rPr>
              <w:t>ánh giá cho cùng m</w:t>
            </w:r>
            <w:r w:rsidRPr="00107FB9">
              <w:rPr>
                <w:sz w:val="26"/>
                <w:szCs w:val="26"/>
                <w:lang w:val="vi-VN"/>
              </w:rPr>
              <w:t>ột sản phẩm</w:t>
            </w:r>
          </w:p>
        </w:tc>
        <w:tc>
          <w:tcPr>
            <w:tcW w:w="2846" w:type="dxa"/>
          </w:tcPr>
          <w:p w14:paraId="694702FC" w14:textId="77777777" w:rsidR="00230D34" w:rsidRPr="005E0165" w:rsidRDefault="00230D34" w:rsidP="00CC1131">
            <w:pPr>
              <w:spacing w:line="360" w:lineRule="auto"/>
              <w:jc w:val="both"/>
              <w:rPr>
                <w:sz w:val="26"/>
                <w:szCs w:val="26"/>
              </w:rPr>
            </w:pPr>
            <w:r w:rsidRPr="00107FB9">
              <w:rPr>
                <w:sz w:val="26"/>
                <w:szCs w:val="26"/>
              </w:rPr>
              <w:t>Ki</w:t>
            </w:r>
            <w:r w:rsidRPr="00107FB9">
              <w:rPr>
                <w:sz w:val="26"/>
                <w:szCs w:val="26"/>
                <w:lang w:val="vi-VN"/>
              </w:rPr>
              <w:t>ểm tra một người d</w:t>
            </w:r>
            <w:r w:rsidRPr="00107FB9">
              <w:rPr>
                <w:sz w:val="26"/>
                <w:szCs w:val="26"/>
              </w:rPr>
              <w:t>ùng có th</w:t>
            </w:r>
            <w:r w:rsidRPr="00107FB9">
              <w:rPr>
                <w:sz w:val="26"/>
                <w:szCs w:val="26"/>
                <w:lang w:val="vi-VN"/>
              </w:rPr>
              <w:t>ể đăng nhiều đ</w:t>
            </w:r>
            <w:r w:rsidRPr="00107FB9">
              <w:rPr>
                <w:sz w:val="26"/>
                <w:szCs w:val="26"/>
              </w:rPr>
              <w:t>ánh giá cho cùng m</w:t>
            </w:r>
            <w:r w:rsidRPr="00107FB9">
              <w:rPr>
                <w:sz w:val="26"/>
                <w:szCs w:val="26"/>
                <w:lang w:val="vi-VN"/>
              </w:rPr>
              <w:t>ột sản phẩm</w:t>
            </w:r>
          </w:p>
        </w:tc>
        <w:tc>
          <w:tcPr>
            <w:tcW w:w="1328" w:type="dxa"/>
          </w:tcPr>
          <w:p w14:paraId="644A7A73" w14:textId="77777777" w:rsidR="00230D34" w:rsidRPr="005E0165" w:rsidRDefault="00230D34" w:rsidP="00CC1131">
            <w:pPr>
              <w:spacing w:line="360" w:lineRule="auto"/>
              <w:jc w:val="both"/>
              <w:rPr>
                <w:sz w:val="26"/>
                <w:szCs w:val="26"/>
              </w:rPr>
            </w:pPr>
            <w:r>
              <w:rPr>
                <w:sz w:val="26"/>
                <w:szCs w:val="26"/>
              </w:rPr>
              <w:t>high</w:t>
            </w:r>
          </w:p>
        </w:tc>
        <w:tc>
          <w:tcPr>
            <w:tcW w:w="1778" w:type="dxa"/>
          </w:tcPr>
          <w:p w14:paraId="1848861D" w14:textId="77777777" w:rsidR="00230D34" w:rsidRPr="005E0165" w:rsidRDefault="00230D34" w:rsidP="00CC1131">
            <w:pPr>
              <w:spacing w:line="360" w:lineRule="auto"/>
              <w:jc w:val="both"/>
              <w:rPr>
                <w:sz w:val="26"/>
                <w:szCs w:val="26"/>
              </w:rPr>
            </w:pPr>
            <w:r w:rsidRPr="005E0165">
              <w:rPr>
                <w:sz w:val="26"/>
                <w:szCs w:val="26"/>
              </w:rPr>
              <w:t>Accepted</w:t>
            </w:r>
          </w:p>
        </w:tc>
      </w:tr>
      <w:tr w:rsidR="00230D34" w:rsidRPr="005E0165" w14:paraId="7F532ED9" w14:textId="77777777" w:rsidTr="00CC1131">
        <w:tc>
          <w:tcPr>
            <w:tcW w:w="763" w:type="dxa"/>
          </w:tcPr>
          <w:p w14:paraId="1201E76E" w14:textId="77777777" w:rsidR="00230D34" w:rsidRPr="005E0165" w:rsidRDefault="00230D34" w:rsidP="00CC1131">
            <w:pPr>
              <w:spacing w:line="360" w:lineRule="auto"/>
              <w:jc w:val="both"/>
              <w:rPr>
                <w:sz w:val="26"/>
                <w:szCs w:val="26"/>
              </w:rPr>
            </w:pPr>
            <w:r>
              <w:rPr>
                <w:sz w:val="26"/>
                <w:szCs w:val="26"/>
              </w:rPr>
              <w:lastRenderedPageBreak/>
              <w:t>10</w:t>
            </w:r>
          </w:p>
        </w:tc>
        <w:tc>
          <w:tcPr>
            <w:tcW w:w="2062" w:type="dxa"/>
          </w:tcPr>
          <w:p w14:paraId="6E183436" w14:textId="77777777" w:rsidR="00230D34" w:rsidRPr="00107FB9" w:rsidRDefault="00230D34" w:rsidP="00CC1131">
            <w:pPr>
              <w:autoSpaceDE w:val="0"/>
              <w:autoSpaceDN w:val="0"/>
              <w:adjustRightInd w:val="0"/>
              <w:spacing w:after="0"/>
              <w:rPr>
                <w:sz w:val="26"/>
                <w:szCs w:val="26"/>
              </w:rPr>
            </w:pPr>
            <w:r w:rsidRPr="00107FB9">
              <w:rPr>
                <w:sz w:val="26"/>
                <w:szCs w:val="26"/>
              </w:rPr>
              <w:t>Ki</w:t>
            </w:r>
            <w:r w:rsidRPr="00107FB9">
              <w:rPr>
                <w:sz w:val="26"/>
                <w:szCs w:val="26"/>
                <w:lang w:val="vi-VN"/>
              </w:rPr>
              <w:t>ểm tra t</w:t>
            </w:r>
            <w:r w:rsidRPr="00107FB9">
              <w:rPr>
                <w:sz w:val="26"/>
                <w:szCs w:val="26"/>
              </w:rPr>
              <w:t>ính năng báo cáo đánh giá</w:t>
            </w:r>
          </w:p>
        </w:tc>
        <w:tc>
          <w:tcPr>
            <w:tcW w:w="2846" w:type="dxa"/>
          </w:tcPr>
          <w:p w14:paraId="3197DFDF" w14:textId="77777777" w:rsidR="00230D34" w:rsidRPr="005E0165" w:rsidRDefault="00230D34" w:rsidP="00CC1131">
            <w:pPr>
              <w:spacing w:line="360" w:lineRule="auto"/>
              <w:jc w:val="both"/>
              <w:rPr>
                <w:sz w:val="26"/>
                <w:szCs w:val="26"/>
              </w:rPr>
            </w:pPr>
            <w:r w:rsidRPr="00107FB9">
              <w:rPr>
                <w:sz w:val="26"/>
                <w:szCs w:val="26"/>
              </w:rPr>
              <w:t>Ki</w:t>
            </w:r>
            <w:r w:rsidRPr="00107FB9">
              <w:rPr>
                <w:sz w:val="26"/>
                <w:szCs w:val="26"/>
                <w:lang w:val="vi-VN"/>
              </w:rPr>
              <w:t>ểm tra t</w:t>
            </w:r>
            <w:r w:rsidRPr="00107FB9">
              <w:rPr>
                <w:sz w:val="26"/>
                <w:szCs w:val="26"/>
              </w:rPr>
              <w:t>ính năng báo cáo đánh giá</w:t>
            </w:r>
          </w:p>
        </w:tc>
        <w:tc>
          <w:tcPr>
            <w:tcW w:w="1328" w:type="dxa"/>
          </w:tcPr>
          <w:p w14:paraId="2A74495A" w14:textId="77777777" w:rsidR="00230D34" w:rsidRPr="005E0165" w:rsidRDefault="00230D34" w:rsidP="00CC1131">
            <w:pPr>
              <w:spacing w:line="360" w:lineRule="auto"/>
              <w:jc w:val="both"/>
              <w:rPr>
                <w:sz w:val="26"/>
                <w:szCs w:val="26"/>
              </w:rPr>
            </w:pPr>
            <w:r>
              <w:rPr>
                <w:sz w:val="26"/>
                <w:szCs w:val="26"/>
              </w:rPr>
              <w:t>high</w:t>
            </w:r>
          </w:p>
        </w:tc>
        <w:tc>
          <w:tcPr>
            <w:tcW w:w="1778" w:type="dxa"/>
          </w:tcPr>
          <w:p w14:paraId="4A2EC548" w14:textId="77777777" w:rsidR="00230D34" w:rsidRPr="005E0165" w:rsidRDefault="00230D34" w:rsidP="00CC1131">
            <w:pPr>
              <w:spacing w:line="360" w:lineRule="auto"/>
              <w:jc w:val="both"/>
              <w:rPr>
                <w:sz w:val="26"/>
                <w:szCs w:val="26"/>
              </w:rPr>
            </w:pPr>
            <w:r w:rsidRPr="005E0165">
              <w:rPr>
                <w:sz w:val="26"/>
                <w:szCs w:val="26"/>
              </w:rPr>
              <w:t>Accepted</w:t>
            </w:r>
          </w:p>
        </w:tc>
      </w:tr>
      <w:tr w:rsidR="00230D34" w:rsidRPr="005E0165" w14:paraId="6264AC69" w14:textId="77777777" w:rsidTr="00CC1131">
        <w:tc>
          <w:tcPr>
            <w:tcW w:w="763" w:type="dxa"/>
          </w:tcPr>
          <w:p w14:paraId="353936EA" w14:textId="77777777" w:rsidR="00230D34" w:rsidRPr="005E0165" w:rsidRDefault="00230D34" w:rsidP="00CC1131">
            <w:pPr>
              <w:spacing w:line="360" w:lineRule="auto"/>
              <w:jc w:val="both"/>
              <w:rPr>
                <w:sz w:val="26"/>
                <w:szCs w:val="26"/>
              </w:rPr>
            </w:pPr>
            <w:r>
              <w:rPr>
                <w:sz w:val="26"/>
                <w:szCs w:val="26"/>
              </w:rPr>
              <w:t>11</w:t>
            </w:r>
          </w:p>
        </w:tc>
        <w:tc>
          <w:tcPr>
            <w:tcW w:w="2062" w:type="dxa"/>
          </w:tcPr>
          <w:p w14:paraId="6EFC810D" w14:textId="77777777" w:rsidR="00230D34" w:rsidRPr="00107FB9" w:rsidRDefault="00230D34" w:rsidP="00CC1131">
            <w:pPr>
              <w:autoSpaceDE w:val="0"/>
              <w:autoSpaceDN w:val="0"/>
              <w:adjustRightInd w:val="0"/>
              <w:spacing w:after="0"/>
              <w:rPr>
                <w:sz w:val="26"/>
                <w:szCs w:val="26"/>
              </w:rPr>
            </w:pPr>
            <w:r w:rsidRPr="00606B00">
              <w:rPr>
                <w:sz w:val="26"/>
                <w:szCs w:val="26"/>
              </w:rPr>
              <w:t>Search Product Using Suggestions</w:t>
            </w:r>
          </w:p>
        </w:tc>
        <w:tc>
          <w:tcPr>
            <w:tcW w:w="2846" w:type="dxa"/>
          </w:tcPr>
          <w:p w14:paraId="67EFCBF4" w14:textId="77777777" w:rsidR="00230D34" w:rsidRPr="005E0165" w:rsidRDefault="00230D34" w:rsidP="00CC1131">
            <w:pPr>
              <w:spacing w:line="360" w:lineRule="auto"/>
              <w:jc w:val="both"/>
              <w:rPr>
                <w:sz w:val="26"/>
                <w:szCs w:val="26"/>
              </w:rPr>
            </w:pPr>
            <w:r>
              <w:rPr>
                <w:sz w:val="26"/>
                <w:szCs w:val="26"/>
              </w:rPr>
              <w:t>T</w:t>
            </w:r>
            <w:r w:rsidRPr="009520EE">
              <w:rPr>
                <w:sz w:val="26"/>
                <w:szCs w:val="26"/>
              </w:rPr>
              <w:t>ì</w:t>
            </w:r>
            <w:r>
              <w:rPr>
                <w:sz w:val="26"/>
                <w:szCs w:val="26"/>
              </w:rPr>
              <w:t>m ki</w:t>
            </w:r>
            <w:r w:rsidRPr="009520EE">
              <w:rPr>
                <w:sz w:val="26"/>
                <w:szCs w:val="26"/>
              </w:rPr>
              <w:t>ếm</w:t>
            </w:r>
            <w:r>
              <w:rPr>
                <w:sz w:val="26"/>
                <w:szCs w:val="26"/>
              </w:rPr>
              <w:t xml:space="preserve"> s</w:t>
            </w:r>
            <w:r w:rsidRPr="009520EE">
              <w:rPr>
                <w:sz w:val="26"/>
                <w:szCs w:val="26"/>
              </w:rPr>
              <w:t>ả</w:t>
            </w:r>
            <w:r>
              <w:rPr>
                <w:sz w:val="26"/>
                <w:szCs w:val="26"/>
              </w:rPr>
              <w:t>n ph</w:t>
            </w:r>
            <w:r w:rsidRPr="009520EE">
              <w:rPr>
                <w:sz w:val="26"/>
                <w:szCs w:val="26"/>
              </w:rPr>
              <w:t>ẩ</w:t>
            </w:r>
            <w:r>
              <w:rPr>
                <w:sz w:val="26"/>
                <w:szCs w:val="26"/>
              </w:rPr>
              <w:t>m đ</w:t>
            </w:r>
            <w:r w:rsidRPr="009520EE">
              <w:rPr>
                <w:sz w:val="26"/>
                <w:szCs w:val="26"/>
              </w:rPr>
              <w:t>ề</w:t>
            </w:r>
            <w:r>
              <w:rPr>
                <w:sz w:val="26"/>
                <w:szCs w:val="26"/>
              </w:rPr>
              <w:t xml:space="preserve"> xu</w:t>
            </w:r>
            <w:r w:rsidRPr="009520EE">
              <w:rPr>
                <w:sz w:val="26"/>
                <w:szCs w:val="26"/>
              </w:rPr>
              <w:t>ấ</w:t>
            </w:r>
            <w:r>
              <w:rPr>
                <w:sz w:val="26"/>
                <w:szCs w:val="26"/>
              </w:rPr>
              <w:t>t</w:t>
            </w:r>
          </w:p>
        </w:tc>
        <w:tc>
          <w:tcPr>
            <w:tcW w:w="1328" w:type="dxa"/>
          </w:tcPr>
          <w:p w14:paraId="75702FC5" w14:textId="77777777" w:rsidR="00230D34" w:rsidRPr="005E0165" w:rsidRDefault="00230D34" w:rsidP="00CC1131">
            <w:pPr>
              <w:spacing w:line="360" w:lineRule="auto"/>
              <w:jc w:val="both"/>
              <w:rPr>
                <w:sz w:val="26"/>
                <w:szCs w:val="26"/>
              </w:rPr>
            </w:pPr>
            <w:r>
              <w:rPr>
                <w:sz w:val="26"/>
                <w:szCs w:val="26"/>
              </w:rPr>
              <w:t>high</w:t>
            </w:r>
          </w:p>
        </w:tc>
        <w:tc>
          <w:tcPr>
            <w:tcW w:w="1778" w:type="dxa"/>
          </w:tcPr>
          <w:p w14:paraId="6BE59A7D" w14:textId="77777777" w:rsidR="00230D34" w:rsidRPr="005E0165" w:rsidRDefault="00230D34" w:rsidP="00CC1131">
            <w:pPr>
              <w:spacing w:line="360" w:lineRule="auto"/>
              <w:jc w:val="both"/>
              <w:rPr>
                <w:sz w:val="26"/>
                <w:szCs w:val="26"/>
              </w:rPr>
            </w:pPr>
            <w:r w:rsidRPr="005E0165">
              <w:rPr>
                <w:sz w:val="26"/>
                <w:szCs w:val="26"/>
              </w:rPr>
              <w:t>Accepted</w:t>
            </w:r>
          </w:p>
        </w:tc>
      </w:tr>
      <w:tr w:rsidR="00230D34" w:rsidRPr="005E0165" w14:paraId="7A62CD02" w14:textId="77777777" w:rsidTr="00CC1131">
        <w:tc>
          <w:tcPr>
            <w:tcW w:w="763" w:type="dxa"/>
          </w:tcPr>
          <w:p w14:paraId="4B3733DA" w14:textId="77777777" w:rsidR="00230D34" w:rsidRPr="005E0165" w:rsidRDefault="00230D34" w:rsidP="00CC1131">
            <w:pPr>
              <w:spacing w:line="360" w:lineRule="auto"/>
              <w:jc w:val="both"/>
              <w:rPr>
                <w:sz w:val="26"/>
                <w:szCs w:val="26"/>
              </w:rPr>
            </w:pPr>
            <w:r>
              <w:rPr>
                <w:sz w:val="26"/>
                <w:szCs w:val="26"/>
              </w:rPr>
              <w:t>12</w:t>
            </w:r>
          </w:p>
        </w:tc>
        <w:tc>
          <w:tcPr>
            <w:tcW w:w="2062" w:type="dxa"/>
          </w:tcPr>
          <w:p w14:paraId="1FCD07C4" w14:textId="77777777" w:rsidR="00230D34" w:rsidRPr="00A51660" w:rsidRDefault="00230D34" w:rsidP="00CC1131">
            <w:pPr>
              <w:spacing w:before="240" w:after="240" w:line="360" w:lineRule="auto"/>
              <w:jc w:val="both"/>
              <w:rPr>
                <w:sz w:val="26"/>
                <w:szCs w:val="26"/>
              </w:rPr>
            </w:pPr>
            <w:r>
              <w:rPr>
                <w:sz w:val="26"/>
                <w:szCs w:val="26"/>
              </w:rPr>
              <w:t xml:space="preserve">Verify </w:t>
            </w:r>
            <w:r w:rsidRPr="00A51660">
              <w:rPr>
                <w:sz w:val="26"/>
                <w:szCs w:val="26"/>
              </w:rPr>
              <w:t>hover continue</w:t>
            </w:r>
          </w:p>
        </w:tc>
        <w:tc>
          <w:tcPr>
            <w:tcW w:w="2846" w:type="dxa"/>
          </w:tcPr>
          <w:p w14:paraId="17AFAE51" w14:textId="77777777" w:rsidR="00230D34" w:rsidRPr="005E0165" w:rsidRDefault="00230D34" w:rsidP="00CC1131">
            <w:pPr>
              <w:spacing w:line="360" w:lineRule="auto"/>
              <w:jc w:val="both"/>
              <w:rPr>
                <w:sz w:val="26"/>
                <w:szCs w:val="26"/>
              </w:rPr>
            </w:pPr>
            <w:r>
              <w:rPr>
                <w:sz w:val="26"/>
                <w:szCs w:val="26"/>
              </w:rPr>
              <w:t>X</w:t>
            </w:r>
            <w:r w:rsidRPr="009520EE">
              <w:rPr>
                <w:sz w:val="26"/>
                <w:szCs w:val="26"/>
              </w:rPr>
              <w:t>á</w:t>
            </w:r>
            <w:r>
              <w:rPr>
                <w:sz w:val="26"/>
                <w:szCs w:val="26"/>
              </w:rPr>
              <w:t>c minh hov</w:t>
            </w:r>
            <w:r w:rsidRPr="009520EE">
              <w:rPr>
                <w:sz w:val="26"/>
                <w:szCs w:val="26"/>
              </w:rPr>
              <w:t>er</w:t>
            </w:r>
            <w:r>
              <w:rPr>
                <w:sz w:val="26"/>
                <w:szCs w:val="26"/>
              </w:rPr>
              <w:t xml:space="preserve"> c</w:t>
            </w:r>
            <w:r w:rsidRPr="009520EE">
              <w:rPr>
                <w:sz w:val="26"/>
                <w:szCs w:val="26"/>
              </w:rPr>
              <w:t>ủa</w:t>
            </w:r>
            <w:r>
              <w:rPr>
                <w:sz w:val="26"/>
                <w:szCs w:val="26"/>
              </w:rPr>
              <w:t xml:space="preserve"> continue t</w:t>
            </w:r>
            <w:r w:rsidRPr="009520EE">
              <w:rPr>
                <w:sz w:val="26"/>
                <w:szCs w:val="26"/>
              </w:rPr>
              <w:t>ại</w:t>
            </w:r>
            <w:r>
              <w:rPr>
                <w:sz w:val="26"/>
                <w:szCs w:val="26"/>
              </w:rPr>
              <w:t xml:space="preserve"> Regist</w:t>
            </w:r>
            <w:r w:rsidRPr="000D5CD8">
              <w:rPr>
                <w:sz w:val="26"/>
                <w:szCs w:val="26"/>
              </w:rPr>
              <w:t>er</w:t>
            </w:r>
            <w:r>
              <w:rPr>
                <w:sz w:val="26"/>
                <w:szCs w:val="26"/>
              </w:rPr>
              <w:t xml:space="preserve"> </w:t>
            </w:r>
          </w:p>
        </w:tc>
        <w:tc>
          <w:tcPr>
            <w:tcW w:w="1328" w:type="dxa"/>
          </w:tcPr>
          <w:p w14:paraId="49BF112C" w14:textId="77777777" w:rsidR="00230D34" w:rsidRPr="005E0165" w:rsidRDefault="00230D34" w:rsidP="00CC1131">
            <w:pPr>
              <w:spacing w:line="360" w:lineRule="auto"/>
              <w:jc w:val="both"/>
              <w:rPr>
                <w:sz w:val="26"/>
                <w:szCs w:val="26"/>
              </w:rPr>
            </w:pPr>
            <w:r>
              <w:rPr>
                <w:sz w:val="26"/>
                <w:szCs w:val="26"/>
              </w:rPr>
              <w:t>high</w:t>
            </w:r>
          </w:p>
        </w:tc>
        <w:tc>
          <w:tcPr>
            <w:tcW w:w="1778" w:type="dxa"/>
          </w:tcPr>
          <w:p w14:paraId="4202A438" w14:textId="77777777" w:rsidR="00230D34" w:rsidRPr="005E0165" w:rsidRDefault="00230D34" w:rsidP="00CC1131">
            <w:pPr>
              <w:spacing w:line="360" w:lineRule="auto"/>
              <w:jc w:val="both"/>
              <w:rPr>
                <w:sz w:val="26"/>
                <w:szCs w:val="26"/>
              </w:rPr>
            </w:pPr>
            <w:r w:rsidRPr="005E0165">
              <w:rPr>
                <w:sz w:val="26"/>
                <w:szCs w:val="26"/>
              </w:rPr>
              <w:t>Accepted</w:t>
            </w:r>
          </w:p>
        </w:tc>
      </w:tr>
      <w:tr w:rsidR="00230D34" w:rsidRPr="005E0165" w14:paraId="6AB6AB6A" w14:textId="77777777" w:rsidTr="00CC1131">
        <w:tc>
          <w:tcPr>
            <w:tcW w:w="763" w:type="dxa"/>
          </w:tcPr>
          <w:p w14:paraId="3B5FCFAC" w14:textId="77777777" w:rsidR="00230D34" w:rsidRPr="005E0165" w:rsidRDefault="00230D34" w:rsidP="00CC1131">
            <w:pPr>
              <w:spacing w:line="360" w:lineRule="auto"/>
              <w:jc w:val="both"/>
              <w:rPr>
                <w:sz w:val="26"/>
                <w:szCs w:val="26"/>
              </w:rPr>
            </w:pPr>
            <w:r>
              <w:rPr>
                <w:sz w:val="26"/>
                <w:szCs w:val="26"/>
              </w:rPr>
              <w:t>13</w:t>
            </w:r>
          </w:p>
        </w:tc>
        <w:tc>
          <w:tcPr>
            <w:tcW w:w="2062" w:type="dxa"/>
          </w:tcPr>
          <w:p w14:paraId="65AEBC65" w14:textId="77777777" w:rsidR="00230D34" w:rsidRPr="00A51660" w:rsidRDefault="00230D34" w:rsidP="00CC1131">
            <w:pPr>
              <w:spacing w:before="240" w:after="240" w:line="360" w:lineRule="auto"/>
              <w:jc w:val="both"/>
              <w:rPr>
                <w:sz w:val="26"/>
                <w:szCs w:val="26"/>
              </w:rPr>
            </w:pPr>
            <w:r w:rsidRPr="00A51660">
              <w:rPr>
                <w:sz w:val="26"/>
                <w:szCs w:val="26"/>
              </w:rPr>
              <w:t>Verify hover login page in register</w:t>
            </w:r>
          </w:p>
        </w:tc>
        <w:tc>
          <w:tcPr>
            <w:tcW w:w="2846" w:type="dxa"/>
          </w:tcPr>
          <w:p w14:paraId="7B7E5065" w14:textId="77777777" w:rsidR="00230D34" w:rsidRPr="005E0165" w:rsidRDefault="00230D34" w:rsidP="00CC1131">
            <w:pPr>
              <w:spacing w:line="360" w:lineRule="auto"/>
              <w:jc w:val="both"/>
              <w:rPr>
                <w:sz w:val="26"/>
                <w:szCs w:val="26"/>
              </w:rPr>
            </w:pPr>
            <w:r>
              <w:rPr>
                <w:sz w:val="26"/>
                <w:szCs w:val="26"/>
              </w:rPr>
              <w:t>X</w:t>
            </w:r>
            <w:r w:rsidRPr="009520EE">
              <w:rPr>
                <w:sz w:val="26"/>
                <w:szCs w:val="26"/>
              </w:rPr>
              <w:t>á</w:t>
            </w:r>
            <w:r>
              <w:rPr>
                <w:sz w:val="26"/>
                <w:szCs w:val="26"/>
              </w:rPr>
              <w:t>c minh hov</w:t>
            </w:r>
            <w:r w:rsidRPr="009520EE">
              <w:rPr>
                <w:sz w:val="26"/>
                <w:szCs w:val="26"/>
              </w:rPr>
              <w:t>er</w:t>
            </w:r>
            <w:r>
              <w:rPr>
                <w:sz w:val="26"/>
                <w:szCs w:val="26"/>
              </w:rPr>
              <w:t xml:space="preserve"> c</w:t>
            </w:r>
            <w:r w:rsidRPr="009520EE">
              <w:rPr>
                <w:sz w:val="26"/>
                <w:szCs w:val="26"/>
              </w:rPr>
              <w:t>ủa</w:t>
            </w:r>
            <w:r>
              <w:rPr>
                <w:sz w:val="26"/>
                <w:szCs w:val="26"/>
              </w:rPr>
              <w:t xml:space="preserve"> login t</w:t>
            </w:r>
            <w:r w:rsidRPr="009520EE">
              <w:rPr>
                <w:sz w:val="26"/>
                <w:szCs w:val="26"/>
              </w:rPr>
              <w:t>ại</w:t>
            </w:r>
            <w:r>
              <w:rPr>
                <w:sz w:val="26"/>
                <w:szCs w:val="26"/>
              </w:rPr>
              <w:t xml:space="preserve"> reg</w:t>
            </w:r>
            <w:r w:rsidRPr="009520EE">
              <w:rPr>
                <w:sz w:val="26"/>
                <w:szCs w:val="26"/>
              </w:rPr>
              <w:t>is</w:t>
            </w:r>
            <w:r>
              <w:rPr>
                <w:sz w:val="26"/>
                <w:szCs w:val="26"/>
              </w:rPr>
              <w:t>t</w:t>
            </w:r>
            <w:r w:rsidRPr="009520EE">
              <w:rPr>
                <w:sz w:val="26"/>
                <w:szCs w:val="26"/>
              </w:rPr>
              <w:t>er</w:t>
            </w:r>
          </w:p>
        </w:tc>
        <w:tc>
          <w:tcPr>
            <w:tcW w:w="1328" w:type="dxa"/>
          </w:tcPr>
          <w:p w14:paraId="37DF2D80" w14:textId="77777777" w:rsidR="00230D34" w:rsidRPr="005E0165" w:rsidRDefault="00230D34" w:rsidP="00CC1131">
            <w:pPr>
              <w:spacing w:line="360" w:lineRule="auto"/>
              <w:jc w:val="both"/>
              <w:rPr>
                <w:sz w:val="26"/>
                <w:szCs w:val="26"/>
              </w:rPr>
            </w:pPr>
            <w:r>
              <w:rPr>
                <w:sz w:val="26"/>
                <w:szCs w:val="26"/>
              </w:rPr>
              <w:t>high</w:t>
            </w:r>
          </w:p>
        </w:tc>
        <w:tc>
          <w:tcPr>
            <w:tcW w:w="1778" w:type="dxa"/>
          </w:tcPr>
          <w:p w14:paraId="07E15641" w14:textId="77777777" w:rsidR="00230D34" w:rsidRPr="005E0165" w:rsidRDefault="00230D34" w:rsidP="00CC1131">
            <w:pPr>
              <w:spacing w:line="360" w:lineRule="auto"/>
              <w:jc w:val="both"/>
              <w:rPr>
                <w:sz w:val="26"/>
                <w:szCs w:val="26"/>
              </w:rPr>
            </w:pPr>
            <w:r w:rsidRPr="005E0165">
              <w:rPr>
                <w:sz w:val="26"/>
                <w:szCs w:val="26"/>
              </w:rPr>
              <w:t>Accepted</w:t>
            </w:r>
          </w:p>
        </w:tc>
      </w:tr>
      <w:tr w:rsidR="00230D34" w:rsidRPr="005E0165" w14:paraId="302D73D1" w14:textId="77777777" w:rsidTr="00CC1131">
        <w:tc>
          <w:tcPr>
            <w:tcW w:w="763" w:type="dxa"/>
          </w:tcPr>
          <w:p w14:paraId="7CDAFD5C" w14:textId="77777777" w:rsidR="00230D34" w:rsidRPr="005E0165" w:rsidRDefault="00230D34" w:rsidP="00CC1131">
            <w:pPr>
              <w:spacing w:line="360" w:lineRule="auto"/>
              <w:jc w:val="both"/>
              <w:rPr>
                <w:sz w:val="26"/>
                <w:szCs w:val="26"/>
              </w:rPr>
            </w:pPr>
            <w:r>
              <w:rPr>
                <w:sz w:val="26"/>
                <w:szCs w:val="26"/>
              </w:rPr>
              <w:t>14</w:t>
            </w:r>
          </w:p>
        </w:tc>
        <w:tc>
          <w:tcPr>
            <w:tcW w:w="2062" w:type="dxa"/>
          </w:tcPr>
          <w:p w14:paraId="7836BC49" w14:textId="77777777" w:rsidR="00230D34" w:rsidRPr="00A51660" w:rsidRDefault="00230D34" w:rsidP="00CC1131">
            <w:pPr>
              <w:spacing w:before="240" w:after="240" w:line="360" w:lineRule="auto"/>
              <w:jc w:val="both"/>
              <w:rPr>
                <w:sz w:val="26"/>
                <w:szCs w:val="26"/>
              </w:rPr>
            </w:pPr>
            <w:r>
              <w:rPr>
                <w:sz w:val="26"/>
                <w:szCs w:val="26"/>
              </w:rPr>
              <w:t xml:space="preserve">Verify </w:t>
            </w:r>
            <w:r w:rsidRPr="00A51660">
              <w:rPr>
                <w:sz w:val="26"/>
                <w:szCs w:val="26"/>
              </w:rPr>
              <w:t>hover privacy policy in register</w:t>
            </w:r>
          </w:p>
        </w:tc>
        <w:tc>
          <w:tcPr>
            <w:tcW w:w="2846" w:type="dxa"/>
          </w:tcPr>
          <w:p w14:paraId="66E2451D" w14:textId="77777777" w:rsidR="00230D34" w:rsidRPr="005E0165" w:rsidRDefault="00230D34" w:rsidP="00CC1131">
            <w:pPr>
              <w:spacing w:line="360" w:lineRule="auto"/>
              <w:jc w:val="both"/>
              <w:rPr>
                <w:sz w:val="26"/>
                <w:szCs w:val="26"/>
              </w:rPr>
            </w:pPr>
            <w:r>
              <w:rPr>
                <w:sz w:val="26"/>
                <w:szCs w:val="26"/>
              </w:rPr>
              <w:t>X</w:t>
            </w:r>
            <w:r w:rsidRPr="009520EE">
              <w:rPr>
                <w:sz w:val="26"/>
                <w:szCs w:val="26"/>
              </w:rPr>
              <w:t>á</w:t>
            </w:r>
            <w:r>
              <w:rPr>
                <w:sz w:val="26"/>
                <w:szCs w:val="26"/>
              </w:rPr>
              <w:t>c minh hov</w:t>
            </w:r>
            <w:r w:rsidRPr="009520EE">
              <w:rPr>
                <w:sz w:val="26"/>
                <w:szCs w:val="26"/>
              </w:rPr>
              <w:t>er</w:t>
            </w:r>
            <w:r>
              <w:rPr>
                <w:sz w:val="26"/>
                <w:szCs w:val="26"/>
              </w:rPr>
              <w:t xml:space="preserve"> c</w:t>
            </w:r>
            <w:r w:rsidRPr="009520EE">
              <w:rPr>
                <w:sz w:val="26"/>
                <w:szCs w:val="26"/>
              </w:rPr>
              <w:t>ủa</w:t>
            </w:r>
            <w:r>
              <w:rPr>
                <w:sz w:val="26"/>
                <w:szCs w:val="26"/>
              </w:rPr>
              <w:t xml:space="preserve"> p</w:t>
            </w:r>
            <w:r w:rsidRPr="0011572D">
              <w:rPr>
                <w:sz w:val="26"/>
                <w:szCs w:val="26"/>
              </w:rPr>
              <w:t>r</w:t>
            </w:r>
            <w:r>
              <w:rPr>
                <w:sz w:val="26"/>
                <w:szCs w:val="26"/>
              </w:rPr>
              <w:t>ivacy p</w:t>
            </w:r>
            <w:r w:rsidRPr="0011572D">
              <w:rPr>
                <w:sz w:val="26"/>
                <w:szCs w:val="26"/>
              </w:rPr>
              <w:t>o</w:t>
            </w:r>
            <w:r>
              <w:rPr>
                <w:sz w:val="26"/>
                <w:szCs w:val="26"/>
              </w:rPr>
              <w:t>licy t</w:t>
            </w:r>
            <w:r w:rsidRPr="009520EE">
              <w:rPr>
                <w:sz w:val="26"/>
                <w:szCs w:val="26"/>
              </w:rPr>
              <w:t>ại</w:t>
            </w:r>
            <w:r>
              <w:rPr>
                <w:sz w:val="26"/>
                <w:szCs w:val="26"/>
              </w:rPr>
              <w:t xml:space="preserve"> reg</w:t>
            </w:r>
            <w:r w:rsidRPr="009520EE">
              <w:rPr>
                <w:sz w:val="26"/>
                <w:szCs w:val="26"/>
              </w:rPr>
              <w:t>is</w:t>
            </w:r>
            <w:r>
              <w:rPr>
                <w:sz w:val="26"/>
                <w:szCs w:val="26"/>
              </w:rPr>
              <w:t>t</w:t>
            </w:r>
            <w:r w:rsidRPr="009520EE">
              <w:rPr>
                <w:sz w:val="26"/>
                <w:szCs w:val="26"/>
              </w:rPr>
              <w:t>er</w:t>
            </w:r>
          </w:p>
        </w:tc>
        <w:tc>
          <w:tcPr>
            <w:tcW w:w="1328" w:type="dxa"/>
          </w:tcPr>
          <w:p w14:paraId="11824879" w14:textId="77777777" w:rsidR="00230D34" w:rsidRPr="005E0165" w:rsidRDefault="00230D34" w:rsidP="00CC1131">
            <w:pPr>
              <w:spacing w:line="360" w:lineRule="auto"/>
              <w:jc w:val="both"/>
              <w:rPr>
                <w:sz w:val="26"/>
                <w:szCs w:val="26"/>
              </w:rPr>
            </w:pPr>
            <w:r>
              <w:rPr>
                <w:sz w:val="26"/>
                <w:szCs w:val="26"/>
              </w:rPr>
              <w:t>high</w:t>
            </w:r>
          </w:p>
        </w:tc>
        <w:tc>
          <w:tcPr>
            <w:tcW w:w="1778" w:type="dxa"/>
          </w:tcPr>
          <w:p w14:paraId="4E2302C1" w14:textId="77777777" w:rsidR="00230D34" w:rsidRPr="005E0165" w:rsidRDefault="00230D34" w:rsidP="00CC1131">
            <w:pPr>
              <w:spacing w:line="360" w:lineRule="auto"/>
              <w:jc w:val="both"/>
              <w:rPr>
                <w:sz w:val="26"/>
                <w:szCs w:val="26"/>
              </w:rPr>
            </w:pPr>
            <w:r w:rsidRPr="005E0165">
              <w:rPr>
                <w:sz w:val="26"/>
                <w:szCs w:val="26"/>
              </w:rPr>
              <w:t>Accepted</w:t>
            </w:r>
          </w:p>
        </w:tc>
      </w:tr>
      <w:tr w:rsidR="00230D34" w:rsidRPr="005E0165" w14:paraId="5EDD2E0D" w14:textId="77777777" w:rsidTr="00CC1131">
        <w:tc>
          <w:tcPr>
            <w:tcW w:w="763" w:type="dxa"/>
          </w:tcPr>
          <w:p w14:paraId="5AC0DA43" w14:textId="77777777" w:rsidR="00230D34" w:rsidRPr="005E0165" w:rsidRDefault="00230D34" w:rsidP="00CC1131">
            <w:pPr>
              <w:spacing w:line="360" w:lineRule="auto"/>
              <w:jc w:val="both"/>
              <w:rPr>
                <w:sz w:val="26"/>
                <w:szCs w:val="26"/>
              </w:rPr>
            </w:pPr>
            <w:r>
              <w:rPr>
                <w:sz w:val="26"/>
                <w:szCs w:val="26"/>
              </w:rPr>
              <w:t>15</w:t>
            </w:r>
          </w:p>
        </w:tc>
        <w:tc>
          <w:tcPr>
            <w:tcW w:w="2062" w:type="dxa"/>
          </w:tcPr>
          <w:p w14:paraId="3382252A" w14:textId="77777777" w:rsidR="00230D34" w:rsidRPr="00A51660" w:rsidRDefault="00230D34" w:rsidP="00CC1131">
            <w:pPr>
              <w:spacing w:before="240" w:after="240" w:line="360" w:lineRule="auto"/>
              <w:jc w:val="both"/>
              <w:rPr>
                <w:sz w:val="26"/>
                <w:szCs w:val="26"/>
              </w:rPr>
            </w:pPr>
            <w:r w:rsidRPr="00A51660">
              <w:rPr>
                <w:sz w:val="26"/>
                <w:szCs w:val="26"/>
              </w:rPr>
              <w:t xml:space="preserve"> Verify hover continue in register</w:t>
            </w:r>
          </w:p>
        </w:tc>
        <w:tc>
          <w:tcPr>
            <w:tcW w:w="2846" w:type="dxa"/>
          </w:tcPr>
          <w:p w14:paraId="22D89A85" w14:textId="77777777" w:rsidR="00230D34" w:rsidRPr="005E0165" w:rsidRDefault="00230D34" w:rsidP="00CC1131">
            <w:pPr>
              <w:spacing w:line="360" w:lineRule="auto"/>
              <w:jc w:val="both"/>
              <w:rPr>
                <w:sz w:val="26"/>
                <w:szCs w:val="26"/>
              </w:rPr>
            </w:pPr>
            <w:r>
              <w:rPr>
                <w:sz w:val="26"/>
                <w:szCs w:val="26"/>
              </w:rPr>
              <w:t>X</w:t>
            </w:r>
            <w:r w:rsidRPr="009520EE">
              <w:rPr>
                <w:sz w:val="26"/>
                <w:szCs w:val="26"/>
              </w:rPr>
              <w:t>á</w:t>
            </w:r>
            <w:r>
              <w:rPr>
                <w:sz w:val="26"/>
                <w:szCs w:val="26"/>
              </w:rPr>
              <w:t>c minh hov</w:t>
            </w:r>
            <w:r w:rsidRPr="009520EE">
              <w:rPr>
                <w:sz w:val="26"/>
                <w:szCs w:val="26"/>
              </w:rPr>
              <w:t>er</w:t>
            </w:r>
            <w:r>
              <w:rPr>
                <w:sz w:val="26"/>
                <w:szCs w:val="26"/>
              </w:rPr>
              <w:t xml:space="preserve"> c</w:t>
            </w:r>
            <w:r w:rsidRPr="009520EE">
              <w:rPr>
                <w:sz w:val="26"/>
                <w:szCs w:val="26"/>
              </w:rPr>
              <w:t>ủa</w:t>
            </w:r>
            <w:r>
              <w:rPr>
                <w:sz w:val="26"/>
                <w:szCs w:val="26"/>
              </w:rPr>
              <w:t xml:space="preserve"> </w:t>
            </w:r>
            <w:r w:rsidRPr="00A51660">
              <w:rPr>
                <w:sz w:val="26"/>
                <w:szCs w:val="26"/>
              </w:rPr>
              <w:t xml:space="preserve">continue </w:t>
            </w:r>
            <w:r>
              <w:rPr>
                <w:sz w:val="26"/>
                <w:szCs w:val="26"/>
              </w:rPr>
              <w:t>t</w:t>
            </w:r>
            <w:r w:rsidRPr="009520EE">
              <w:rPr>
                <w:sz w:val="26"/>
                <w:szCs w:val="26"/>
              </w:rPr>
              <w:t>ại</w:t>
            </w:r>
            <w:r>
              <w:rPr>
                <w:sz w:val="26"/>
                <w:szCs w:val="26"/>
              </w:rPr>
              <w:t xml:space="preserve"> reg</w:t>
            </w:r>
            <w:r w:rsidRPr="009520EE">
              <w:rPr>
                <w:sz w:val="26"/>
                <w:szCs w:val="26"/>
              </w:rPr>
              <w:t>is</w:t>
            </w:r>
            <w:r>
              <w:rPr>
                <w:sz w:val="26"/>
                <w:szCs w:val="26"/>
              </w:rPr>
              <w:t>t</w:t>
            </w:r>
            <w:r w:rsidRPr="009520EE">
              <w:rPr>
                <w:sz w:val="26"/>
                <w:szCs w:val="26"/>
              </w:rPr>
              <w:t>er</w:t>
            </w:r>
          </w:p>
        </w:tc>
        <w:tc>
          <w:tcPr>
            <w:tcW w:w="1328" w:type="dxa"/>
          </w:tcPr>
          <w:p w14:paraId="6AACA71F" w14:textId="77777777" w:rsidR="00230D34" w:rsidRPr="005E0165" w:rsidRDefault="00230D34" w:rsidP="00CC1131">
            <w:pPr>
              <w:spacing w:line="360" w:lineRule="auto"/>
              <w:jc w:val="both"/>
              <w:rPr>
                <w:sz w:val="26"/>
                <w:szCs w:val="26"/>
              </w:rPr>
            </w:pPr>
            <w:r>
              <w:rPr>
                <w:sz w:val="26"/>
                <w:szCs w:val="26"/>
              </w:rPr>
              <w:t>high</w:t>
            </w:r>
          </w:p>
        </w:tc>
        <w:tc>
          <w:tcPr>
            <w:tcW w:w="1778" w:type="dxa"/>
          </w:tcPr>
          <w:p w14:paraId="7C94430C" w14:textId="77777777" w:rsidR="00230D34" w:rsidRPr="005E0165" w:rsidRDefault="00230D34" w:rsidP="00CC1131">
            <w:pPr>
              <w:spacing w:line="360" w:lineRule="auto"/>
              <w:jc w:val="both"/>
              <w:rPr>
                <w:sz w:val="26"/>
                <w:szCs w:val="26"/>
              </w:rPr>
            </w:pPr>
            <w:r w:rsidRPr="005E0165">
              <w:rPr>
                <w:sz w:val="26"/>
                <w:szCs w:val="26"/>
              </w:rPr>
              <w:t>Accepted</w:t>
            </w:r>
          </w:p>
        </w:tc>
      </w:tr>
      <w:tr w:rsidR="00230D34" w:rsidRPr="005E0165" w14:paraId="6DDFD9D6" w14:textId="77777777" w:rsidTr="00CC1131">
        <w:tc>
          <w:tcPr>
            <w:tcW w:w="763" w:type="dxa"/>
          </w:tcPr>
          <w:p w14:paraId="663C8AF4" w14:textId="77777777" w:rsidR="00230D34" w:rsidRPr="005E0165" w:rsidRDefault="00230D34" w:rsidP="00CC1131">
            <w:pPr>
              <w:spacing w:line="360" w:lineRule="auto"/>
              <w:jc w:val="both"/>
              <w:rPr>
                <w:sz w:val="26"/>
                <w:szCs w:val="26"/>
              </w:rPr>
            </w:pPr>
            <w:r>
              <w:rPr>
                <w:sz w:val="26"/>
                <w:szCs w:val="26"/>
              </w:rPr>
              <w:t>16</w:t>
            </w:r>
          </w:p>
        </w:tc>
        <w:tc>
          <w:tcPr>
            <w:tcW w:w="2062" w:type="dxa"/>
          </w:tcPr>
          <w:p w14:paraId="3BAB9180" w14:textId="77777777" w:rsidR="00230D34" w:rsidRPr="00A51660" w:rsidRDefault="00230D34" w:rsidP="00CC1131">
            <w:pPr>
              <w:spacing w:before="240" w:after="240" w:line="360" w:lineRule="auto"/>
              <w:jc w:val="both"/>
              <w:rPr>
                <w:sz w:val="26"/>
                <w:szCs w:val="26"/>
              </w:rPr>
            </w:pPr>
            <w:r>
              <w:rPr>
                <w:sz w:val="26"/>
                <w:szCs w:val="26"/>
              </w:rPr>
              <w:t xml:space="preserve">Register </w:t>
            </w:r>
            <w:r w:rsidRPr="00A51660">
              <w:rPr>
                <w:sz w:val="26"/>
                <w:szCs w:val="26"/>
              </w:rPr>
              <w:t>Input Zip Code &gt; 10 cha</w:t>
            </w:r>
          </w:p>
        </w:tc>
        <w:tc>
          <w:tcPr>
            <w:tcW w:w="2846" w:type="dxa"/>
          </w:tcPr>
          <w:p w14:paraId="3FF9B3B1" w14:textId="77777777" w:rsidR="00230D34" w:rsidRPr="005E0165" w:rsidRDefault="00230D34" w:rsidP="00CC1131">
            <w:pPr>
              <w:spacing w:line="360" w:lineRule="auto"/>
              <w:jc w:val="both"/>
              <w:rPr>
                <w:sz w:val="26"/>
                <w:szCs w:val="26"/>
              </w:rPr>
            </w:pPr>
            <w:r w:rsidRPr="008C474A">
              <w:rPr>
                <w:sz w:val="26"/>
                <w:szCs w:val="26"/>
              </w:rPr>
              <w:t>Đă</w:t>
            </w:r>
            <w:r>
              <w:rPr>
                <w:sz w:val="26"/>
                <w:szCs w:val="26"/>
              </w:rPr>
              <w:t>ng k</w:t>
            </w:r>
            <w:r w:rsidRPr="008C474A">
              <w:rPr>
                <w:sz w:val="26"/>
                <w:szCs w:val="26"/>
              </w:rPr>
              <w:t>í</w:t>
            </w:r>
            <w:r>
              <w:rPr>
                <w:sz w:val="26"/>
                <w:szCs w:val="26"/>
              </w:rPr>
              <w:t xml:space="preserve"> v</w:t>
            </w:r>
            <w:r w:rsidRPr="008C474A">
              <w:rPr>
                <w:sz w:val="26"/>
                <w:szCs w:val="26"/>
              </w:rPr>
              <w:t>ới</w:t>
            </w:r>
            <w:r>
              <w:rPr>
                <w:sz w:val="26"/>
                <w:szCs w:val="26"/>
              </w:rPr>
              <w:t xml:space="preserve"> zip co</w:t>
            </w:r>
            <w:r w:rsidRPr="008C474A">
              <w:rPr>
                <w:sz w:val="26"/>
                <w:szCs w:val="26"/>
              </w:rPr>
              <w:t>d</w:t>
            </w:r>
            <w:r>
              <w:rPr>
                <w:sz w:val="26"/>
                <w:szCs w:val="26"/>
              </w:rPr>
              <w:t>e &gt;10</w:t>
            </w:r>
          </w:p>
        </w:tc>
        <w:tc>
          <w:tcPr>
            <w:tcW w:w="1328" w:type="dxa"/>
          </w:tcPr>
          <w:p w14:paraId="696F5F1F" w14:textId="77777777" w:rsidR="00230D34" w:rsidRPr="005E0165" w:rsidRDefault="00230D34" w:rsidP="00CC1131">
            <w:pPr>
              <w:spacing w:line="360" w:lineRule="auto"/>
              <w:jc w:val="both"/>
              <w:rPr>
                <w:sz w:val="26"/>
                <w:szCs w:val="26"/>
              </w:rPr>
            </w:pPr>
            <w:r>
              <w:rPr>
                <w:sz w:val="26"/>
                <w:szCs w:val="26"/>
              </w:rPr>
              <w:t>high</w:t>
            </w:r>
          </w:p>
        </w:tc>
        <w:tc>
          <w:tcPr>
            <w:tcW w:w="1778" w:type="dxa"/>
          </w:tcPr>
          <w:p w14:paraId="70A10F96" w14:textId="77777777" w:rsidR="00230D34" w:rsidRPr="005E0165" w:rsidRDefault="00230D34" w:rsidP="00CC1131">
            <w:pPr>
              <w:spacing w:line="360" w:lineRule="auto"/>
              <w:jc w:val="both"/>
              <w:rPr>
                <w:sz w:val="26"/>
                <w:szCs w:val="26"/>
              </w:rPr>
            </w:pPr>
            <w:r w:rsidRPr="005E0165">
              <w:rPr>
                <w:sz w:val="26"/>
                <w:szCs w:val="26"/>
              </w:rPr>
              <w:t>Accepted</w:t>
            </w:r>
          </w:p>
        </w:tc>
      </w:tr>
      <w:tr w:rsidR="00230D34" w:rsidRPr="005E0165" w14:paraId="5C3E52E1" w14:textId="77777777" w:rsidTr="00CC1131">
        <w:tc>
          <w:tcPr>
            <w:tcW w:w="763" w:type="dxa"/>
          </w:tcPr>
          <w:p w14:paraId="3FB4D9C2" w14:textId="77777777" w:rsidR="00230D34" w:rsidRPr="005E0165" w:rsidRDefault="00230D34" w:rsidP="00CC1131">
            <w:pPr>
              <w:spacing w:line="360" w:lineRule="auto"/>
              <w:jc w:val="both"/>
              <w:rPr>
                <w:sz w:val="26"/>
                <w:szCs w:val="26"/>
              </w:rPr>
            </w:pPr>
            <w:r>
              <w:rPr>
                <w:sz w:val="26"/>
                <w:szCs w:val="26"/>
              </w:rPr>
              <w:t>17</w:t>
            </w:r>
          </w:p>
        </w:tc>
        <w:tc>
          <w:tcPr>
            <w:tcW w:w="2062" w:type="dxa"/>
          </w:tcPr>
          <w:p w14:paraId="1812BA6D" w14:textId="77777777" w:rsidR="00230D34" w:rsidRPr="00E856A7" w:rsidRDefault="00230D34" w:rsidP="00CC1131">
            <w:pPr>
              <w:spacing w:before="240" w:after="240" w:line="360" w:lineRule="auto"/>
              <w:jc w:val="both"/>
              <w:rPr>
                <w:sz w:val="26"/>
                <w:szCs w:val="26"/>
              </w:rPr>
            </w:pPr>
            <w:r w:rsidRPr="00E856A7">
              <w:rPr>
                <w:sz w:val="26"/>
                <w:szCs w:val="26"/>
              </w:rPr>
              <w:t xml:space="preserve">hover Logout 2 in account(col) </w:t>
            </w:r>
          </w:p>
        </w:tc>
        <w:tc>
          <w:tcPr>
            <w:tcW w:w="2846" w:type="dxa"/>
          </w:tcPr>
          <w:p w14:paraId="21869DFF" w14:textId="77777777" w:rsidR="00230D34" w:rsidRPr="005E0165" w:rsidRDefault="00230D34" w:rsidP="00CC1131">
            <w:pPr>
              <w:spacing w:line="360" w:lineRule="auto"/>
              <w:jc w:val="both"/>
              <w:rPr>
                <w:sz w:val="26"/>
                <w:szCs w:val="26"/>
              </w:rPr>
            </w:pPr>
            <w:r>
              <w:rPr>
                <w:sz w:val="26"/>
                <w:szCs w:val="26"/>
              </w:rPr>
              <w:t>X</w:t>
            </w:r>
            <w:r w:rsidRPr="0053574F">
              <w:rPr>
                <w:sz w:val="26"/>
                <w:szCs w:val="26"/>
              </w:rPr>
              <w:t>á</w:t>
            </w:r>
            <w:r>
              <w:rPr>
                <w:sz w:val="26"/>
                <w:szCs w:val="26"/>
              </w:rPr>
              <w:t>c minh hov</w:t>
            </w:r>
            <w:r w:rsidRPr="0053574F">
              <w:rPr>
                <w:sz w:val="26"/>
                <w:szCs w:val="26"/>
              </w:rPr>
              <w:t>er</w:t>
            </w:r>
            <w:r>
              <w:rPr>
                <w:sz w:val="26"/>
                <w:szCs w:val="26"/>
              </w:rPr>
              <w:t xml:space="preserve"> logout </w:t>
            </w:r>
            <w:r w:rsidRPr="0053574F">
              <w:rPr>
                <w:sz w:val="26"/>
                <w:szCs w:val="26"/>
              </w:rPr>
              <w:t>ở</w:t>
            </w:r>
            <w:r>
              <w:rPr>
                <w:sz w:val="26"/>
                <w:szCs w:val="26"/>
              </w:rPr>
              <w:t xml:space="preserve"> c</w:t>
            </w:r>
            <w:r w:rsidRPr="0053574F">
              <w:rPr>
                <w:sz w:val="26"/>
                <w:szCs w:val="26"/>
              </w:rPr>
              <w:t>ộ</w:t>
            </w:r>
            <w:r>
              <w:rPr>
                <w:sz w:val="26"/>
                <w:szCs w:val="26"/>
              </w:rPr>
              <w:t>t b</w:t>
            </w:r>
            <w:r w:rsidRPr="0053574F">
              <w:rPr>
                <w:sz w:val="26"/>
                <w:szCs w:val="26"/>
              </w:rPr>
              <w:t>ên</w:t>
            </w:r>
            <w:r>
              <w:rPr>
                <w:sz w:val="26"/>
                <w:szCs w:val="26"/>
              </w:rPr>
              <w:t xml:space="preserve"> ph</w:t>
            </w:r>
            <w:r w:rsidRPr="0053574F">
              <w:rPr>
                <w:sz w:val="26"/>
                <w:szCs w:val="26"/>
              </w:rPr>
              <w:t>ả</w:t>
            </w:r>
            <w:r>
              <w:rPr>
                <w:sz w:val="26"/>
                <w:szCs w:val="26"/>
              </w:rPr>
              <w:t>i m</w:t>
            </w:r>
            <w:r w:rsidRPr="0053574F">
              <w:rPr>
                <w:sz w:val="26"/>
                <w:szCs w:val="26"/>
              </w:rPr>
              <w:t>à</w:t>
            </w:r>
            <w:r>
              <w:rPr>
                <w:sz w:val="26"/>
                <w:szCs w:val="26"/>
              </w:rPr>
              <w:t>n h</w:t>
            </w:r>
            <w:r w:rsidRPr="0053574F">
              <w:rPr>
                <w:sz w:val="26"/>
                <w:szCs w:val="26"/>
              </w:rPr>
              <w:t>ìn</w:t>
            </w:r>
            <w:r>
              <w:rPr>
                <w:sz w:val="26"/>
                <w:szCs w:val="26"/>
              </w:rPr>
              <w:t>h trong my account</w:t>
            </w:r>
          </w:p>
        </w:tc>
        <w:tc>
          <w:tcPr>
            <w:tcW w:w="1328" w:type="dxa"/>
          </w:tcPr>
          <w:p w14:paraId="44681488" w14:textId="77777777" w:rsidR="00230D34" w:rsidRPr="005E0165" w:rsidRDefault="00230D34" w:rsidP="00CC1131">
            <w:pPr>
              <w:spacing w:line="360" w:lineRule="auto"/>
              <w:jc w:val="both"/>
              <w:rPr>
                <w:sz w:val="26"/>
                <w:szCs w:val="26"/>
              </w:rPr>
            </w:pPr>
            <w:r>
              <w:rPr>
                <w:sz w:val="26"/>
                <w:szCs w:val="26"/>
              </w:rPr>
              <w:t>high</w:t>
            </w:r>
          </w:p>
        </w:tc>
        <w:tc>
          <w:tcPr>
            <w:tcW w:w="1778" w:type="dxa"/>
          </w:tcPr>
          <w:p w14:paraId="67E87787" w14:textId="77777777" w:rsidR="00230D34" w:rsidRPr="005E0165" w:rsidRDefault="00230D34" w:rsidP="00CC1131">
            <w:pPr>
              <w:spacing w:line="360" w:lineRule="auto"/>
              <w:jc w:val="both"/>
              <w:rPr>
                <w:sz w:val="26"/>
                <w:szCs w:val="26"/>
              </w:rPr>
            </w:pPr>
            <w:r w:rsidRPr="005E0165">
              <w:rPr>
                <w:sz w:val="26"/>
                <w:szCs w:val="26"/>
              </w:rPr>
              <w:t>Accepted</w:t>
            </w:r>
          </w:p>
        </w:tc>
      </w:tr>
      <w:tr w:rsidR="00230D34" w:rsidRPr="005E0165" w14:paraId="25EAF3CB" w14:textId="77777777" w:rsidTr="00CC1131">
        <w:tc>
          <w:tcPr>
            <w:tcW w:w="763" w:type="dxa"/>
          </w:tcPr>
          <w:p w14:paraId="5DFE5D99" w14:textId="77777777" w:rsidR="00230D34" w:rsidRPr="005E0165" w:rsidRDefault="00230D34" w:rsidP="00CC1131">
            <w:pPr>
              <w:spacing w:line="360" w:lineRule="auto"/>
              <w:jc w:val="both"/>
              <w:rPr>
                <w:sz w:val="26"/>
                <w:szCs w:val="26"/>
              </w:rPr>
            </w:pPr>
            <w:r>
              <w:rPr>
                <w:sz w:val="26"/>
                <w:szCs w:val="26"/>
              </w:rPr>
              <w:lastRenderedPageBreak/>
              <w:t>18</w:t>
            </w:r>
          </w:p>
        </w:tc>
        <w:tc>
          <w:tcPr>
            <w:tcW w:w="2062" w:type="dxa"/>
          </w:tcPr>
          <w:p w14:paraId="0259AAF3" w14:textId="77777777" w:rsidR="00230D34" w:rsidRPr="00E856A7" w:rsidRDefault="00230D34" w:rsidP="00CC1131">
            <w:pPr>
              <w:spacing w:before="240" w:after="240" w:line="360" w:lineRule="auto"/>
              <w:jc w:val="both"/>
              <w:rPr>
                <w:sz w:val="26"/>
                <w:szCs w:val="26"/>
              </w:rPr>
            </w:pPr>
            <w:r w:rsidRPr="00E856A7">
              <w:rPr>
                <w:sz w:val="26"/>
                <w:szCs w:val="26"/>
              </w:rPr>
              <w:t>hover Logout 3 in menu</w:t>
            </w:r>
          </w:p>
        </w:tc>
        <w:tc>
          <w:tcPr>
            <w:tcW w:w="2846" w:type="dxa"/>
          </w:tcPr>
          <w:p w14:paraId="44FFE320" w14:textId="77777777" w:rsidR="00230D34" w:rsidRPr="005E0165" w:rsidRDefault="00230D34" w:rsidP="00CC1131">
            <w:pPr>
              <w:spacing w:line="360" w:lineRule="auto"/>
              <w:jc w:val="both"/>
              <w:rPr>
                <w:sz w:val="26"/>
                <w:szCs w:val="26"/>
              </w:rPr>
            </w:pPr>
            <w:r>
              <w:rPr>
                <w:sz w:val="26"/>
                <w:szCs w:val="26"/>
              </w:rPr>
              <w:t>X</w:t>
            </w:r>
            <w:r w:rsidRPr="0053574F">
              <w:rPr>
                <w:sz w:val="26"/>
                <w:szCs w:val="26"/>
              </w:rPr>
              <w:t>á</w:t>
            </w:r>
            <w:r>
              <w:rPr>
                <w:sz w:val="26"/>
                <w:szCs w:val="26"/>
              </w:rPr>
              <w:t>c minh hov</w:t>
            </w:r>
            <w:r w:rsidRPr="0053574F">
              <w:rPr>
                <w:sz w:val="26"/>
                <w:szCs w:val="26"/>
              </w:rPr>
              <w:t>er</w:t>
            </w:r>
            <w:r>
              <w:rPr>
                <w:sz w:val="26"/>
                <w:szCs w:val="26"/>
              </w:rPr>
              <w:t xml:space="preserve"> logout </w:t>
            </w:r>
            <w:r w:rsidRPr="0053574F">
              <w:rPr>
                <w:sz w:val="26"/>
                <w:szCs w:val="26"/>
              </w:rPr>
              <w:t>ở</w:t>
            </w:r>
            <w:r>
              <w:rPr>
                <w:sz w:val="26"/>
                <w:szCs w:val="26"/>
              </w:rPr>
              <w:t xml:space="preserve"> thanh menu</w:t>
            </w:r>
          </w:p>
        </w:tc>
        <w:tc>
          <w:tcPr>
            <w:tcW w:w="1328" w:type="dxa"/>
          </w:tcPr>
          <w:p w14:paraId="27B91AF8" w14:textId="77777777" w:rsidR="00230D34" w:rsidRPr="005E0165" w:rsidRDefault="00230D34" w:rsidP="00CC1131">
            <w:pPr>
              <w:spacing w:line="360" w:lineRule="auto"/>
              <w:jc w:val="both"/>
              <w:rPr>
                <w:sz w:val="26"/>
                <w:szCs w:val="26"/>
              </w:rPr>
            </w:pPr>
            <w:r>
              <w:rPr>
                <w:sz w:val="26"/>
                <w:szCs w:val="26"/>
              </w:rPr>
              <w:t>high</w:t>
            </w:r>
          </w:p>
        </w:tc>
        <w:tc>
          <w:tcPr>
            <w:tcW w:w="1778" w:type="dxa"/>
          </w:tcPr>
          <w:p w14:paraId="034C6C7F" w14:textId="77777777" w:rsidR="00230D34" w:rsidRPr="005E0165" w:rsidRDefault="00230D34" w:rsidP="00CC1131">
            <w:pPr>
              <w:spacing w:line="360" w:lineRule="auto"/>
              <w:jc w:val="both"/>
              <w:rPr>
                <w:sz w:val="26"/>
                <w:szCs w:val="26"/>
              </w:rPr>
            </w:pPr>
            <w:r w:rsidRPr="005E0165">
              <w:rPr>
                <w:sz w:val="26"/>
                <w:szCs w:val="26"/>
              </w:rPr>
              <w:t>Accepted</w:t>
            </w:r>
          </w:p>
        </w:tc>
      </w:tr>
      <w:tr w:rsidR="00230D34" w:rsidRPr="005E0165" w14:paraId="7748A4D9" w14:textId="77777777" w:rsidTr="00CC1131">
        <w:tc>
          <w:tcPr>
            <w:tcW w:w="763" w:type="dxa"/>
          </w:tcPr>
          <w:p w14:paraId="41977A4E" w14:textId="77777777" w:rsidR="00230D34" w:rsidRPr="005E0165" w:rsidRDefault="00230D34" w:rsidP="00CC1131">
            <w:pPr>
              <w:spacing w:line="360" w:lineRule="auto"/>
              <w:jc w:val="both"/>
              <w:rPr>
                <w:sz w:val="26"/>
                <w:szCs w:val="26"/>
              </w:rPr>
            </w:pPr>
            <w:r>
              <w:rPr>
                <w:sz w:val="26"/>
                <w:szCs w:val="26"/>
              </w:rPr>
              <w:t>19</w:t>
            </w:r>
          </w:p>
        </w:tc>
        <w:tc>
          <w:tcPr>
            <w:tcW w:w="2062" w:type="dxa"/>
          </w:tcPr>
          <w:p w14:paraId="6B3BDEB8" w14:textId="77777777" w:rsidR="00230D34" w:rsidRPr="00002AC6" w:rsidRDefault="00230D34" w:rsidP="00CC1131">
            <w:pPr>
              <w:spacing w:before="240" w:after="240" w:line="360" w:lineRule="auto"/>
              <w:jc w:val="both"/>
              <w:rPr>
                <w:sz w:val="26"/>
                <w:szCs w:val="26"/>
              </w:rPr>
            </w:pPr>
            <w:r w:rsidRPr="00002AC6">
              <w:rPr>
                <w:sz w:val="26"/>
                <w:szCs w:val="26"/>
              </w:rPr>
              <w:t>Verify click back</w:t>
            </w:r>
          </w:p>
        </w:tc>
        <w:tc>
          <w:tcPr>
            <w:tcW w:w="2846" w:type="dxa"/>
          </w:tcPr>
          <w:p w14:paraId="72DC379F" w14:textId="77777777" w:rsidR="00230D34" w:rsidRPr="005E0165" w:rsidRDefault="00230D34" w:rsidP="00CC1131">
            <w:pPr>
              <w:spacing w:line="360" w:lineRule="auto"/>
              <w:jc w:val="both"/>
              <w:rPr>
                <w:sz w:val="26"/>
                <w:szCs w:val="26"/>
              </w:rPr>
            </w:pPr>
            <w:r>
              <w:rPr>
                <w:sz w:val="26"/>
                <w:szCs w:val="26"/>
              </w:rPr>
              <w:t>X</w:t>
            </w:r>
            <w:r w:rsidRPr="00002AC6">
              <w:rPr>
                <w:sz w:val="26"/>
                <w:szCs w:val="26"/>
              </w:rPr>
              <w:t>á</w:t>
            </w:r>
            <w:r>
              <w:rPr>
                <w:sz w:val="26"/>
                <w:szCs w:val="26"/>
              </w:rPr>
              <w:t>c minh n</w:t>
            </w:r>
            <w:r w:rsidRPr="00002AC6">
              <w:rPr>
                <w:sz w:val="26"/>
                <w:szCs w:val="26"/>
              </w:rPr>
              <w:t>út</w:t>
            </w:r>
            <w:r>
              <w:rPr>
                <w:sz w:val="26"/>
                <w:szCs w:val="26"/>
              </w:rPr>
              <w:t xml:space="preserve"> back t</w:t>
            </w:r>
            <w:r w:rsidRPr="00002AC6">
              <w:rPr>
                <w:sz w:val="26"/>
                <w:szCs w:val="26"/>
              </w:rPr>
              <w:t>ại</w:t>
            </w:r>
            <w:r>
              <w:rPr>
                <w:sz w:val="26"/>
                <w:szCs w:val="26"/>
              </w:rPr>
              <w:t xml:space="preserve"> e</w:t>
            </w:r>
            <w:r w:rsidRPr="00002AC6">
              <w:rPr>
                <w:sz w:val="26"/>
                <w:szCs w:val="26"/>
              </w:rPr>
              <w:t>d</w:t>
            </w:r>
            <w:r>
              <w:rPr>
                <w:sz w:val="26"/>
                <w:szCs w:val="26"/>
              </w:rPr>
              <w:t>it account</w:t>
            </w:r>
          </w:p>
        </w:tc>
        <w:tc>
          <w:tcPr>
            <w:tcW w:w="1328" w:type="dxa"/>
          </w:tcPr>
          <w:p w14:paraId="054EB57E" w14:textId="77777777" w:rsidR="00230D34" w:rsidRPr="005E0165" w:rsidRDefault="00230D34" w:rsidP="00CC1131">
            <w:pPr>
              <w:spacing w:line="360" w:lineRule="auto"/>
              <w:jc w:val="both"/>
              <w:rPr>
                <w:sz w:val="26"/>
                <w:szCs w:val="26"/>
              </w:rPr>
            </w:pPr>
            <w:r>
              <w:rPr>
                <w:sz w:val="26"/>
                <w:szCs w:val="26"/>
              </w:rPr>
              <w:t>high</w:t>
            </w:r>
          </w:p>
        </w:tc>
        <w:tc>
          <w:tcPr>
            <w:tcW w:w="1778" w:type="dxa"/>
          </w:tcPr>
          <w:p w14:paraId="37955773" w14:textId="77777777" w:rsidR="00230D34" w:rsidRPr="005E0165" w:rsidRDefault="00230D34" w:rsidP="00CC1131">
            <w:pPr>
              <w:spacing w:line="360" w:lineRule="auto"/>
              <w:jc w:val="both"/>
              <w:rPr>
                <w:sz w:val="26"/>
                <w:szCs w:val="26"/>
              </w:rPr>
            </w:pPr>
            <w:r w:rsidRPr="005E0165">
              <w:rPr>
                <w:sz w:val="26"/>
                <w:szCs w:val="26"/>
              </w:rPr>
              <w:t>Accepted</w:t>
            </w:r>
          </w:p>
        </w:tc>
      </w:tr>
      <w:tr w:rsidR="00230D34" w:rsidRPr="005E0165" w14:paraId="1669A6CC" w14:textId="77777777" w:rsidTr="00CC1131">
        <w:tc>
          <w:tcPr>
            <w:tcW w:w="763" w:type="dxa"/>
          </w:tcPr>
          <w:p w14:paraId="38E92360" w14:textId="77777777" w:rsidR="00230D34" w:rsidRPr="005E0165" w:rsidRDefault="00230D34" w:rsidP="00CC1131">
            <w:pPr>
              <w:spacing w:line="360" w:lineRule="auto"/>
              <w:jc w:val="both"/>
              <w:rPr>
                <w:sz w:val="26"/>
                <w:szCs w:val="26"/>
              </w:rPr>
            </w:pPr>
            <w:r>
              <w:rPr>
                <w:sz w:val="26"/>
                <w:szCs w:val="26"/>
              </w:rPr>
              <w:t>20</w:t>
            </w:r>
          </w:p>
        </w:tc>
        <w:tc>
          <w:tcPr>
            <w:tcW w:w="2062" w:type="dxa"/>
          </w:tcPr>
          <w:p w14:paraId="62FEEE2B" w14:textId="77777777" w:rsidR="00230D34" w:rsidRPr="00002AC6" w:rsidRDefault="00230D34" w:rsidP="00CC1131">
            <w:pPr>
              <w:spacing w:before="240" w:after="240" w:line="360" w:lineRule="auto"/>
              <w:jc w:val="both"/>
              <w:rPr>
                <w:sz w:val="26"/>
                <w:szCs w:val="26"/>
              </w:rPr>
            </w:pPr>
            <w:r w:rsidRPr="00002AC6">
              <w:rPr>
                <w:sz w:val="26"/>
                <w:szCs w:val="26"/>
              </w:rPr>
              <w:t>Edit Email no valid</w:t>
            </w:r>
          </w:p>
        </w:tc>
        <w:tc>
          <w:tcPr>
            <w:tcW w:w="2846" w:type="dxa"/>
          </w:tcPr>
          <w:p w14:paraId="6903CEB8" w14:textId="77777777" w:rsidR="00230D34" w:rsidRPr="005E0165" w:rsidRDefault="00230D34" w:rsidP="00CC1131">
            <w:pPr>
              <w:spacing w:line="360" w:lineRule="auto"/>
              <w:jc w:val="both"/>
              <w:rPr>
                <w:sz w:val="26"/>
                <w:szCs w:val="26"/>
              </w:rPr>
            </w:pPr>
            <w:r>
              <w:rPr>
                <w:sz w:val="26"/>
                <w:szCs w:val="26"/>
              </w:rPr>
              <w:t>S</w:t>
            </w:r>
            <w:r w:rsidRPr="00002AC6">
              <w:rPr>
                <w:sz w:val="26"/>
                <w:szCs w:val="26"/>
              </w:rPr>
              <w:t>ửa</w:t>
            </w:r>
            <w:r>
              <w:rPr>
                <w:sz w:val="26"/>
                <w:szCs w:val="26"/>
              </w:rPr>
              <w:t xml:space="preserve"> em</w:t>
            </w:r>
            <w:r w:rsidRPr="00002AC6">
              <w:rPr>
                <w:sz w:val="26"/>
                <w:szCs w:val="26"/>
              </w:rPr>
              <w:t>a</w:t>
            </w:r>
            <w:r>
              <w:rPr>
                <w:sz w:val="26"/>
                <w:szCs w:val="26"/>
              </w:rPr>
              <w:t>il kh</w:t>
            </w:r>
            <w:r w:rsidRPr="00002AC6">
              <w:rPr>
                <w:sz w:val="26"/>
                <w:szCs w:val="26"/>
              </w:rPr>
              <w:t>ô</w:t>
            </w:r>
            <w:r>
              <w:rPr>
                <w:sz w:val="26"/>
                <w:szCs w:val="26"/>
              </w:rPr>
              <w:t>ng h</w:t>
            </w:r>
            <w:r w:rsidRPr="00002AC6">
              <w:rPr>
                <w:sz w:val="26"/>
                <w:szCs w:val="26"/>
              </w:rPr>
              <w:t>ợp</w:t>
            </w:r>
            <w:r>
              <w:rPr>
                <w:sz w:val="26"/>
                <w:szCs w:val="26"/>
              </w:rPr>
              <w:t xml:space="preserve"> l</w:t>
            </w:r>
            <w:r w:rsidRPr="00002AC6">
              <w:rPr>
                <w:sz w:val="26"/>
                <w:szCs w:val="26"/>
              </w:rPr>
              <w:t>ệ</w:t>
            </w:r>
          </w:p>
        </w:tc>
        <w:tc>
          <w:tcPr>
            <w:tcW w:w="1328" w:type="dxa"/>
          </w:tcPr>
          <w:p w14:paraId="521E66A6" w14:textId="77777777" w:rsidR="00230D34" w:rsidRPr="005E0165" w:rsidRDefault="00230D34" w:rsidP="00CC1131">
            <w:pPr>
              <w:spacing w:line="360" w:lineRule="auto"/>
              <w:jc w:val="both"/>
              <w:rPr>
                <w:sz w:val="26"/>
                <w:szCs w:val="26"/>
              </w:rPr>
            </w:pPr>
            <w:r>
              <w:rPr>
                <w:sz w:val="26"/>
                <w:szCs w:val="26"/>
              </w:rPr>
              <w:t>high</w:t>
            </w:r>
          </w:p>
        </w:tc>
        <w:tc>
          <w:tcPr>
            <w:tcW w:w="1778" w:type="dxa"/>
          </w:tcPr>
          <w:p w14:paraId="7354C72B" w14:textId="77777777" w:rsidR="00230D34" w:rsidRPr="005E0165" w:rsidRDefault="00230D34" w:rsidP="00CC1131">
            <w:pPr>
              <w:spacing w:line="360" w:lineRule="auto"/>
              <w:jc w:val="both"/>
              <w:rPr>
                <w:sz w:val="26"/>
                <w:szCs w:val="26"/>
              </w:rPr>
            </w:pPr>
            <w:r w:rsidRPr="005E0165">
              <w:rPr>
                <w:sz w:val="26"/>
                <w:szCs w:val="26"/>
              </w:rPr>
              <w:t>Accepted</w:t>
            </w:r>
          </w:p>
        </w:tc>
      </w:tr>
      <w:tr w:rsidR="00230D34" w:rsidRPr="005E0165" w14:paraId="1C46F2A7" w14:textId="77777777" w:rsidTr="00CC1131">
        <w:tc>
          <w:tcPr>
            <w:tcW w:w="763" w:type="dxa"/>
          </w:tcPr>
          <w:p w14:paraId="3225A363" w14:textId="35481A2E" w:rsidR="00230D34" w:rsidRDefault="00230D34" w:rsidP="00CC1131">
            <w:pPr>
              <w:spacing w:line="360" w:lineRule="auto"/>
              <w:jc w:val="both"/>
              <w:rPr>
                <w:sz w:val="26"/>
                <w:szCs w:val="26"/>
              </w:rPr>
            </w:pPr>
            <w:r>
              <w:rPr>
                <w:sz w:val="26"/>
                <w:szCs w:val="26"/>
              </w:rPr>
              <w:t>21</w:t>
            </w:r>
          </w:p>
        </w:tc>
        <w:tc>
          <w:tcPr>
            <w:tcW w:w="2062" w:type="dxa"/>
          </w:tcPr>
          <w:p w14:paraId="68F9C8E8" w14:textId="70A30BE9" w:rsidR="00230D34" w:rsidRPr="00002AC6" w:rsidRDefault="00230D34" w:rsidP="00CC1131">
            <w:pPr>
              <w:spacing w:before="240" w:after="240" w:line="360" w:lineRule="auto"/>
              <w:jc w:val="both"/>
              <w:rPr>
                <w:sz w:val="26"/>
                <w:szCs w:val="26"/>
              </w:rPr>
            </w:pPr>
            <w:r w:rsidRPr="00972EB7">
              <w:rPr>
                <w:sz w:val="26"/>
                <w:szCs w:val="26"/>
              </w:rPr>
              <w:t>Lỗi giao diện tại trang giỏ hàng</w:t>
            </w:r>
          </w:p>
        </w:tc>
        <w:tc>
          <w:tcPr>
            <w:tcW w:w="2846" w:type="dxa"/>
          </w:tcPr>
          <w:p w14:paraId="519D521C" w14:textId="7CF9A672" w:rsidR="00230D34" w:rsidRDefault="00230D34" w:rsidP="00CC1131">
            <w:pPr>
              <w:spacing w:line="360" w:lineRule="auto"/>
              <w:jc w:val="both"/>
              <w:rPr>
                <w:sz w:val="26"/>
                <w:szCs w:val="26"/>
              </w:rPr>
            </w:pPr>
            <w:r w:rsidRPr="00972EB7">
              <w:rPr>
                <w:sz w:val="26"/>
                <w:szCs w:val="26"/>
              </w:rPr>
              <w:t>Lỗi giao diện tại trang giỏ hàng</w:t>
            </w:r>
          </w:p>
        </w:tc>
        <w:tc>
          <w:tcPr>
            <w:tcW w:w="1328" w:type="dxa"/>
          </w:tcPr>
          <w:p w14:paraId="1B63D03E" w14:textId="1AA1A575" w:rsidR="00230D34" w:rsidRDefault="00230D34" w:rsidP="00CC1131">
            <w:pPr>
              <w:spacing w:line="360" w:lineRule="auto"/>
              <w:jc w:val="both"/>
              <w:rPr>
                <w:sz w:val="26"/>
                <w:szCs w:val="26"/>
              </w:rPr>
            </w:pPr>
            <w:r>
              <w:rPr>
                <w:sz w:val="26"/>
                <w:szCs w:val="26"/>
              </w:rPr>
              <w:t>medium</w:t>
            </w:r>
          </w:p>
        </w:tc>
        <w:tc>
          <w:tcPr>
            <w:tcW w:w="1778" w:type="dxa"/>
          </w:tcPr>
          <w:p w14:paraId="5F38ACB8" w14:textId="361472CE" w:rsidR="00230D34" w:rsidRPr="005E0165" w:rsidRDefault="00230D34" w:rsidP="00CC1131">
            <w:pPr>
              <w:spacing w:line="360" w:lineRule="auto"/>
              <w:jc w:val="both"/>
              <w:rPr>
                <w:sz w:val="26"/>
                <w:szCs w:val="26"/>
              </w:rPr>
            </w:pPr>
            <w:r w:rsidRPr="005E0165">
              <w:rPr>
                <w:sz w:val="26"/>
                <w:szCs w:val="26"/>
              </w:rPr>
              <w:t>Accepted</w:t>
            </w:r>
          </w:p>
        </w:tc>
      </w:tr>
      <w:tr w:rsidR="00230D34" w:rsidRPr="005E0165" w14:paraId="2D3F00D8" w14:textId="77777777" w:rsidTr="00CC1131">
        <w:tc>
          <w:tcPr>
            <w:tcW w:w="763" w:type="dxa"/>
          </w:tcPr>
          <w:p w14:paraId="5480C5E1" w14:textId="56590281" w:rsidR="00230D34" w:rsidRDefault="00230D34" w:rsidP="00CC1131">
            <w:pPr>
              <w:spacing w:line="360" w:lineRule="auto"/>
              <w:jc w:val="both"/>
              <w:rPr>
                <w:sz w:val="26"/>
                <w:szCs w:val="26"/>
              </w:rPr>
            </w:pPr>
            <w:r>
              <w:rPr>
                <w:sz w:val="26"/>
                <w:szCs w:val="26"/>
              </w:rPr>
              <w:t>22</w:t>
            </w:r>
          </w:p>
        </w:tc>
        <w:tc>
          <w:tcPr>
            <w:tcW w:w="2062" w:type="dxa"/>
          </w:tcPr>
          <w:p w14:paraId="6B341B88" w14:textId="5C46B31E" w:rsidR="00230D34" w:rsidRPr="00002AC6" w:rsidRDefault="00230D34" w:rsidP="00CC1131">
            <w:pPr>
              <w:spacing w:before="240" w:after="240" w:line="360" w:lineRule="auto"/>
              <w:jc w:val="both"/>
              <w:rPr>
                <w:sz w:val="26"/>
                <w:szCs w:val="26"/>
              </w:rPr>
            </w:pPr>
            <w:r w:rsidRPr="00972EB7">
              <w:rPr>
                <w:sz w:val="26"/>
                <w:szCs w:val="26"/>
              </w:rPr>
              <w:t>Lỗi kích thước trên từng giao diện thiết bị tại trang chi tiết sản phẩm, giỏ hàng, trang thanh toán</w:t>
            </w:r>
          </w:p>
        </w:tc>
        <w:tc>
          <w:tcPr>
            <w:tcW w:w="2846" w:type="dxa"/>
          </w:tcPr>
          <w:p w14:paraId="49112598" w14:textId="0545D8FA" w:rsidR="00230D34" w:rsidRDefault="00230D34" w:rsidP="00CC1131">
            <w:pPr>
              <w:spacing w:line="360" w:lineRule="auto"/>
              <w:jc w:val="both"/>
              <w:rPr>
                <w:sz w:val="26"/>
                <w:szCs w:val="26"/>
              </w:rPr>
            </w:pPr>
            <w:r w:rsidRPr="00972EB7">
              <w:rPr>
                <w:sz w:val="26"/>
                <w:szCs w:val="26"/>
              </w:rPr>
              <w:t>Lỗi kích thước trên từng giao diện thiết bị tại trang chi tiết sản phẩm, giỏ hàng, trang thanh toán</w:t>
            </w:r>
          </w:p>
        </w:tc>
        <w:tc>
          <w:tcPr>
            <w:tcW w:w="1328" w:type="dxa"/>
          </w:tcPr>
          <w:p w14:paraId="31DC155B" w14:textId="2F7FF506" w:rsidR="00230D34" w:rsidRDefault="00230D34" w:rsidP="00CC1131">
            <w:pPr>
              <w:spacing w:line="360" w:lineRule="auto"/>
              <w:jc w:val="both"/>
              <w:rPr>
                <w:sz w:val="26"/>
                <w:szCs w:val="26"/>
              </w:rPr>
            </w:pPr>
            <w:r>
              <w:rPr>
                <w:sz w:val="26"/>
                <w:szCs w:val="26"/>
              </w:rPr>
              <w:t>medium</w:t>
            </w:r>
          </w:p>
        </w:tc>
        <w:tc>
          <w:tcPr>
            <w:tcW w:w="1778" w:type="dxa"/>
          </w:tcPr>
          <w:p w14:paraId="632C156E" w14:textId="34F50884" w:rsidR="00230D34" w:rsidRPr="005E0165" w:rsidRDefault="00230D34" w:rsidP="00CC1131">
            <w:pPr>
              <w:spacing w:line="360" w:lineRule="auto"/>
              <w:jc w:val="both"/>
              <w:rPr>
                <w:sz w:val="26"/>
                <w:szCs w:val="26"/>
              </w:rPr>
            </w:pPr>
            <w:r w:rsidRPr="005E0165">
              <w:rPr>
                <w:sz w:val="26"/>
                <w:szCs w:val="26"/>
              </w:rPr>
              <w:t>Accepted</w:t>
            </w:r>
          </w:p>
        </w:tc>
      </w:tr>
    </w:tbl>
    <w:p w14:paraId="1FE68228" w14:textId="094B4C4D" w:rsidR="00230D34" w:rsidRPr="00972EB7" w:rsidRDefault="00892F86" w:rsidP="00892F86">
      <w:pPr>
        <w:pStyle w:val="Caption"/>
        <w:rPr>
          <w:b/>
          <w:szCs w:val="26"/>
        </w:rPr>
      </w:pPr>
      <w:bookmarkStart w:id="64" w:name="_Toc166967854"/>
      <w:r>
        <w:t xml:space="preserve">Bảng </w:t>
      </w:r>
      <w:r>
        <w:fldChar w:fldCharType="begin"/>
      </w:r>
      <w:r>
        <w:instrText xml:space="preserve"> SEQ Bảng \* ARABIC </w:instrText>
      </w:r>
      <w:r>
        <w:fldChar w:fldCharType="separate"/>
      </w:r>
      <w:r w:rsidR="001730FC">
        <w:rPr>
          <w:noProof/>
        </w:rPr>
        <w:t>8</w:t>
      </w:r>
      <w:r>
        <w:fldChar w:fldCharType="end"/>
      </w:r>
      <w:r>
        <w:t xml:space="preserve"> Bảng danh sách lỗi tìm thấy</w:t>
      </w:r>
      <w:bookmarkEnd w:id="64"/>
    </w:p>
    <w:p w14:paraId="66403D8D" w14:textId="77777777" w:rsidR="00972EB7" w:rsidRPr="00972EB7" w:rsidRDefault="00972EB7" w:rsidP="00972EB7">
      <w:pPr>
        <w:spacing w:line="360" w:lineRule="auto"/>
        <w:rPr>
          <w:b/>
          <w:sz w:val="26"/>
          <w:szCs w:val="26"/>
        </w:rPr>
      </w:pPr>
      <w:r w:rsidRPr="00972EB7">
        <w:rPr>
          <w:b/>
          <w:sz w:val="26"/>
          <w:szCs w:val="26"/>
        </w:rPr>
        <w:t xml:space="preserve">Đánh giá thử nghiệm: </w:t>
      </w:r>
    </w:p>
    <w:p w14:paraId="498642DB" w14:textId="77777777" w:rsidR="00972EB7" w:rsidRPr="00972EB7" w:rsidRDefault="00972EB7">
      <w:pPr>
        <w:pStyle w:val="ListParagraph"/>
        <w:numPr>
          <w:ilvl w:val="0"/>
          <w:numId w:val="140"/>
        </w:numPr>
        <w:spacing w:before="0" w:after="160" w:line="360" w:lineRule="auto"/>
        <w:rPr>
          <w:sz w:val="26"/>
          <w:szCs w:val="26"/>
        </w:rPr>
      </w:pPr>
      <w:r w:rsidRPr="00972EB7">
        <w:rPr>
          <w:sz w:val="26"/>
          <w:szCs w:val="26"/>
        </w:rPr>
        <w:t>Mục tiêu thử nghiệm:</w:t>
      </w:r>
    </w:p>
    <w:p w14:paraId="3EBFB655" w14:textId="40011BBD" w:rsidR="00972EB7" w:rsidRPr="00972EB7" w:rsidRDefault="00972EB7">
      <w:pPr>
        <w:pStyle w:val="ListParagraph"/>
        <w:numPr>
          <w:ilvl w:val="0"/>
          <w:numId w:val="124"/>
        </w:numPr>
        <w:spacing w:before="0" w:after="160" w:line="360" w:lineRule="auto"/>
        <w:rPr>
          <w:sz w:val="26"/>
          <w:szCs w:val="26"/>
        </w:rPr>
      </w:pPr>
      <w:r w:rsidRPr="00972EB7">
        <w:rPr>
          <w:sz w:val="26"/>
          <w:szCs w:val="26"/>
        </w:rPr>
        <w:t>Kiểm tra các chức năng chính của trang web</w:t>
      </w:r>
    </w:p>
    <w:p w14:paraId="5BC2AE7F" w14:textId="77777777" w:rsidR="00972EB7" w:rsidRPr="00972EB7" w:rsidRDefault="00972EB7">
      <w:pPr>
        <w:pStyle w:val="ListParagraph"/>
        <w:numPr>
          <w:ilvl w:val="0"/>
          <w:numId w:val="124"/>
        </w:numPr>
        <w:spacing w:before="0" w:after="160" w:line="360" w:lineRule="auto"/>
        <w:rPr>
          <w:sz w:val="26"/>
          <w:szCs w:val="26"/>
        </w:rPr>
      </w:pPr>
      <w:r w:rsidRPr="00972EB7">
        <w:rPr>
          <w:sz w:val="26"/>
          <w:szCs w:val="26"/>
        </w:rPr>
        <w:t>Đảm bảo các chức năng hoạt động như mong đợi và không có lỗi nghiêm trọng.</w:t>
      </w:r>
    </w:p>
    <w:p w14:paraId="56AD3340" w14:textId="77777777" w:rsidR="00972EB7" w:rsidRPr="00972EB7" w:rsidRDefault="00972EB7">
      <w:pPr>
        <w:pStyle w:val="ListParagraph"/>
        <w:numPr>
          <w:ilvl w:val="0"/>
          <w:numId w:val="140"/>
        </w:numPr>
        <w:spacing w:before="0" w:after="160" w:line="360" w:lineRule="auto"/>
        <w:rPr>
          <w:sz w:val="26"/>
          <w:szCs w:val="26"/>
        </w:rPr>
      </w:pPr>
      <w:r w:rsidRPr="00972EB7">
        <w:rPr>
          <w:sz w:val="26"/>
          <w:szCs w:val="26"/>
        </w:rPr>
        <w:t>Phương pháp thử nghiệm:</w:t>
      </w:r>
    </w:p>
    <w:p w14:paraId="4D93F46B" w14:textId="77777777" w:rsidR="00972EB7" w:rsidRPr="00972EB7" w:rsidRDefault="00972EB7">
      <w:pPr>
        <w:pStyle w:val="ListParagraph"/>
        <w:numPr>
          <w:ilvl w:val="0"/>
          <w:numId w:val="124"/>
        </w:numPr>
        <w:spacing w:before="0" w:after="160" w:line="360" w:lineRule="auto"/>
        <w:rPr>
          <w:sz w:val="26"/>
          <w:szCs w:val="26"/>
        </w:rPr>
      </w:pPr>
      <w:r w:rsidRPr="00972EB7">
        <w:rPr>
          <w:sz w:val="26"/>
          <w:szCs w:val="26"/>
        </w:rPr>
        <w:t>Sử dụng các kỹ thuật kiểm thử tự động như kiểm thử hộp đen, kiểm thử giao diện người dùng, kiểm thử chức năng.</w:t>
      </w:r>
    </w:p>
    <w:p w14:paraId="4014825D" w14:textId="77777777" w:rsidR="00972EB7" w:rsidRPr="00972EB7" w:rsidRDefault="00972EB7">
      <w:pPr>
        <w:pStyle w:val="ListParagraph"/>
        <w:numPr>
          <w:ilvl w:val="0"/>
          <w:numId w:val="124"/>
        </w:numPr>
        <w:spacing w:before="0" w:after="160" w:line="360" w:lineRule="auto"/>
        <w:rPr>
          <w:sz w:val="26"/>
          <w:szCs w:val="26"/>
        </w:rPr>
      </w:pPr>
      <w:r w:rsidRPr="00972EB7">
        <w:rPr>
          <w:sz w:val="26"/>
          <w:szCs w:val="26"/>
        </w:rPr>
        <w:t>Thực hiện các tình huống sử dụng chức năng typcial và biên.</w:t>
      </w:r>
    </w:p>
    <w:p w14:paraId="6DDA0D4A" w14:textId="77777777" w:rsidR="00972EB7" w:rsidRPr="00972EB7" w:rsidRDefault="00972EB7">
      <w:pPr>
        <w:pStyle w:val="ListParagraph"/>
        <w:numPr>
          <w:ilvl w:val="0"/>
          <w:numId w:val="124"/>
        </w:numPr>
        <w:spacing w:before="0" w:after="160" w:line="360" w:lineRule="auto"/>
        <w:rPr>
          <w:sz w:val="26"/>
          <w:szCs w:val="26"/>
        </w:rPr>
      </w:pPr>
      <w:r w:rsidRPr="00972EB7">
        <w:rPr>
          <w:sz w:val="26"/>
          <w:szCs w:val="26"/>
        </w:rPr>
        <w:lastRenderedPageBreak/>
        <w:t>Kiểm tra dữ liệu đầu vào, kết quả hiển thị và các thông báo lỗi.</w:t>
      </w:r>
    </w:p>
    <w:p w14:paraId="613CB21D" w14:textId="77777777" w:rsidR="00972EB7" w:rsidRPr="00972EB7" w:rsidRDefault="00972EB7">
      <w:pPr>
        <w:pStyle w:val="ListParagraph"/>
        <w:numPr>
          <w:ilvl w:val="0"/>
          <w:numId w:val="140"/>
        </w:numPr>
        <w:spacing w:before="0" w:after="160" w:line="360" w:lineRule="auto"/>
        <w:rPr>
          <w:sz w:val="26"/>
          <w:szCs w:val="26"/>
        </w:rPr>
      </w:pPr>
      <w:r w:rsidRPr="00972EB7">
        <w:rPr>
          <w:sz w:val="26"/>
          <w:szCs w:val="26"/>
        </w:rPr>
        <w:t>Kết quả thử nghiệm:</w:t>
      </w:r>
    </w:p>
    <w:p w14:paraId="53D4C1D1" w14:textId="29A25209" w:rsidR="00972EB7" w:rsidRDefault="00DB21FB">
      <w:pPr>
        <w:pStyle w:val="ListParagraph"/>
        <w:numPr>
          <w:ilvl w:val="0"/>
          <w:numId w:val="124"/>
        </w:numPr>
        <w:spacing w:before="0" w:after="160" w:line="360" w:lineRule="auto"/>
        <w:rPr>
          <w:sz w:val="26"/>
          <w:szCs w:val="26"/>
        </w:rPr>
      </w:pPr>
      <w:r>
        <w:rPr>
          <w:sz w:val="26"/>
          <w:szCs w:val="26"/>
        </w:rPr>
        <w:t>Các chức năng hoạt động hầu hết đúng như mong đợi</w:t>
      </w:r>
    </w:p>
    <w:p w14:paraId="3B867DDC" w14:textId="6D23D153" w:rsidR="00DB21FB" w:rsidRPr="00972EB7" w:rsidRDefault="00DB21FB">
      <w:pPr>
        <w:pStyle w:val="ListParagraph"/>
        <w:numPr>
          <w:ilvl w:val="0"/>
          <w:numId w:val="124"/>
        </w:numPr>
        <w:spacing w:before="0" w:after="160" w:line="360" w:lineRule="auto"/>
        <w:rPr>
          <w:sz w:val="26"/>
          <w:szCs w:val="26"/>
        </w:rPr>
      </w:pPr>
      <w:r>
        <w:rPr>
          <w:sz w:val="26"/>
          <w:szCs w:val="26"/>
        </w:rPr>
        <w:t>Giao diện đơn giản, dễ thhao tác</w:t>
      </w:r>
    </w:p>
    <w:p w14:paraId="241C49D1" w14:textId="4EDB3656" w:rsidR="00972EB7" w:rsidRPr="00972EB7" w:rsidRDefault="00972EB7" w:rsidP="00972EB7">
      <w:pPr>
        <w:spacing w:line="360" w:lineRule="auto"/>
        <w:rPr>
          <w:b/>
          <w:sz w:val="26"/>
          <w:szCs w:val="26"/>
        </w:rPr>
      </w:pPr>
      <w:r w:rsidRPr="00972EB7">
        <w:rPr>
          <w:b/>
          <w:sz w:val="26"/>
          <w:szCs w:val="26"/>
        </w:rPr>
        <w:t>Đề xuất cải ti</w:t>
      </w:r>
      <w:r>
        <w:rPr>
          <w:b/>
          <w:sz w:val="26"/>
          <w:szCs w:val="26"/>
        </w:rPr>
        <w:t>ế</w:t>
      </w:r>
      <w:r w:rsidRPr="00972EB7">
        <w:rPr>
          <w:b/>
          <w:sz w:val="26"/>
          <w:szCs w:val="26"/>
        </w:rPr>
        <w:t>n:</w:t>
      </w:r>
    </w:p>
    <w:p w14:paraId="6C489710" w14:textId="77777777" w:rsidR="00972EB7" w:rsidRPr="00972EB7" w:rsidRDefault="00972EB7">
      <w:pPr>
        <w:pStyle w:val="ListParagraph"/>
        <w:numPr>
          <w:ilvl w:val="0"/>
          <w:numId w:val="141"/>
        </w:numPr>
        <w:spacing w:before="0" w:after="160" w:line="360" w:lineRule="auto"/>
        <w:rPr>
          <w:sz w:val="26"/>
          <w:szCs w:val="26"/>
        </w:rPr>
      </w:pPr>
      <w:r w:rsidRPr="00972EB7">
        <w:rPr>
          <w:sz w:val="26"/>
          <w:szCs w:val="26"/>
        </w:rPr>
        <w:t>Nâng cấp hệ thống thanh toán:</w:t>
      </w:r>
    </w:p>
    <w:p w14:paraId="37D82D3C" w14:textId="77777777" w:rsidR="00972EB7" w:rsidRPr="00972EB7" w:rsidRDefault="00972EB7">
      <w:pPr>
        <w:pStyle w:val="ListParagraph"/>
        <w:numPr>
          <w:ilvl w:val="0"/>
          <w:numId w:val="137"/>
        </w:numPr>
        <w:spacing w:before="0" w:after="160" w:line="360" w:lineRule="auto"/>
        <w:rPr>
          <w:sz w:val="26"/>
          <w:szCs w:val="26"/>
        </w:rPr>
      </w:pPr>
      <w:r w:rsidRPr="00972EB7">
        <w:rPr>
          <w:sz w:val="26"/>
          <w:szCs w:val="26"/>
        </w:rPr>
        <w:t>Cải thiện tính bảo mật và sự tin cậy của các giao dịch thanh toán.</w:t>
      </w:r>
    </w:p>
    <w:p w14:paraId="7B4C2A57" w14:textId="77777777" w:rsidR="00972EB7" w:rsidRPr="00972EB7" w:rsidRDefault="00972EB7">
      <w:pPr>
        <w:pStyle w:val="ListParagraph"/>
        <w:numPr>
          <w:ilvl w:val="0"/>
          <w:numId w:val="137"/>
        </w:numPr>
        <w:spacing w:before="0" w:after="160" w:line="360" w:lineRule="auto"/>
        <w:rPr>
          <w:sz w:val="26"/>
          <w:szCs w:val="26"/>
        </w:rPr>
      </w:pPr>
      <w:r w:rsidRPr="00972EB7">
        <w:rPr>
          <w:sz w:val="26"/>
          <w:szCs w:val="26"/>
        </w:rPr>
        <w:t>Cung cấp thêm các phương thức thanh toán phổ biến như ví điện tử, thanh toán di động, v.v.</w:t>
      </w:r>
    </w:p>
    <w:p w14:paraId="340139C0" w14:textId="77777777" w:rsidR="00972EB7" w:rsidRPr="00972EB7" w:rsidRDefault="00972EB7">
      <w:pPr>
        <w:pStyle w:val="ListParagraph"/>
        <w:numPr>
          <w:ilvl w:val="0"/>
          <w:numId w:val="137"/>
        </w:numPr>
        <w:spacing w:before="0" w:after="160" w:line="360" w:lineRule="auto"/>
        <w:rPr>
          <w:sz w:val="26"/>
          <w:szCs w:val="26"/>
        </w:rPr>
      </w:pPr>
      <w:r w:rsidRPr="00972EB7">
        <w:rPr>
          <w:sz w:val="26"/>
          <w:szCs w:val="26"/>
        </w:rPr>
        <w:t>Tích hợp hệ thống kiểm tra và xác minh thanh toán để giảm thiểu gian lận.</w:t>
      </w:r>
    </w:p>
    <w:p w14:paraId="2E115531" w14:textId="77777777" w:rsidR="00972EB7" w:rsidRPr="00972EB7" w:rsidRDefault="00972EB7">
      <w:pPr>
        <w:pStyle w:val="ListParagraph"/>
        <w:numPr>
          <w:ilvl w:val="0"/>
          <w:numId w:val="141"/>
        </w:numPr>
        <w:spacing w:before="0" w:after="160" w:line="360" w:lineRule="auto"/>
        <w:rPr>
          <w:sz w:val="26"/>
          <w:szCs w:val="26"/>
        </w:rPr>
      </w:pPr>
      <w:r w:rsidRPr="00972EB7">
        <w:rPr>
          <w:sz w:val="26"/>
          <w:szCs w:val="26"/>
        </w:rPr>
        <w:t>Cải thiện tính năng giỏ hàng:</w:t>
      </w:r>
    </w:p>
    <w:p w14:paraId="69FDF57E" w14:textId="77777777" w:rsidR="00972EB7" w:rsidRPr="00972EB7" w:rsidRDefault="00972EB7">
      <w:pPr>
        <w:pStyle w:val="ListParagraph"/>
        <w:numPr>
          <w:ilvl w:val="0"/>
          <w:numId w:val="137"/>
        </w:numPr>
        <w:spacing w:before="0" w:after="160" w:line="360" w:lineRule="auto"/>
        <w:rPr>
          <w:sz w:val="26"/>
          <w:szCs w:val="26"/>
        </w:rPr>
      </w:pPr>
      <w:r w:rsidRPr="00972EB7">
        <w:rPr>
          <w:sz w:val="26"/>
          <w:szCs w:val="26"/>
        </w:rPr>
        <w:t>Thêm các tính năng như lưu giỏ hàng, so sánh giá cả, đề xuất sản phẩm liên quan.</w:t>
      </w:r>
    </w:p>
    <w:p w14:paraId="4EBFC18F" w14:textId="77777777" w:rsidR="00972EB7" w:rsidRPr="00972EB7" w:rsidRDefault="00972EB7">
      <w:pPr>
        <w:pStyle w:val="ListParagraph"/>
        <w:numPr>
          <w:ilvl w:val="0"/>
          <w:numId w:val="137"/>
        </w:numPr>
        <w:spacing w:before="0" w:after="160" w:line="360" w:lineRule="auto"/>
        <w:rPr>
          <w:sz w:val="26"/>
          <w:szCs w:val="26"/>
        </w:rPr>
      </w:pPr>
      <w:r w:rsidRPr="00972EB7">
        <w:rPr>
          <w:sz w:val="26"/>
          <w:szCs w:val="26"/>
        </w:rPr>
        <w:t>Cải thiện giao diện và trải nghiệm người dùng khi sử dụng giỏ hàng.</w:t>
      </w:r>
    </w:p>
    <w:p w14:paraId="2D715C2C" w14:textId="77777777" w:rsidR="00972EB7" w:rsidRPr="00972EB7" w:rsidRDefault="00972EB7">
      <w:pPr>
        <w:pStyle w:val="ListParagraph"/>
        <w:numPr>
          <w:ilvl w:val="0"/>
          <w:numId w:val="137"/>
        </w:numPr>
        <w:spacing w:before="0" w:after="160" w:line="360" w:lineRule="auto"/>
        <w:rPr>
          <w:sz w:val="26"/>
          <w:szCs w:val="26"/>
        </w:rPr>
      </w:pPr>
      <w:r w:rsidRPr="00972EB7">
        <w:rPr>
          <w:sz w:val="26"/>
          <w:szCs w:val="26"/>
        </w:rPr>
        <w:t>Thêm tính năng quản lý số lượng sản phẩm trong giỏ hàng.</w:t>
      </w:r>
    </w:p>
    <w:p w14:paraId="70E9D9ED" w14:textId="77777777" w:rsidR="00972EB7" w:rsidRPr="00972EB7" w:rsidRDefault="00972EB7" w:rsidP="00972EB7">
      <w:pPr>
        <w:spacing w:line="360" w:lineRule="auto"/>
        <w:rPr>
          <w:b/>
          <w:sz w:val="26"/>
          <w:szCs w:val="26"/>
        </w:rPr>
      </w:pPr>
      <w:r w:rsidRPr="00972EB7">
        <w:rPr>
          <w:b/>
          <w:sz w:val="26"/>
          <w:szCs w:val="26"/>
        </w:rPr>
        <w:t>Tài liệu hỗ trợ:</w:t>
      </w:r>
    </w:p>
    <w:p w14:paraId="565A400C" w14:textId="77777777" w:rsidR="00972EB7" w:rsidRPr="00972EB7" w:rsidRDefault="00972EB7">
      <w:pPr>
        <w:pStyle w:val="ListParagraph"/>
        <w:numPr>
          <w:ilvl w:val="0"/>
          <w:numId w:val="124"/>
        </w:numPr>
        <w:spacing w:before="0" w:after="160" w:line="360" w:lineRule="auto"/>
        <w:rPr>
          <w:b/>
          <w:sz w:val="26"/>
          <w:szCs w:val="26"/>
        </w:rPr>
      </w:pPr>
      <w:r w:rsidRPr="00972EB7">
        <w:rPr>
          <w:sz w:val="26"/>
          <w:szCs w:val="26"/>
        </w:rPr>
        <w:t>[1] Automation Test Store</w:t>
      </w:r>
      <w:hyperlink r:id="rId172" w:history="1">
        <w:r w:rsidRPr="00972EB7">
          <w:rPr>
            <w:rStyle w:val="Hyperlink"/>
            <w:color w:val="auto"/>
            <w:sz w:val="26"/>
            <w:szCs w:val="26"/>
            <w:u w:val="none"/>
          </w:rPr>
          <w:t>: https://automationteststore.com/</w:t>
        </w:r>
      </w:hyperlink>
    </w:p>
    <w:p w14:paraId="5F57FC60" w14:textId="77777777" w:rsidR="00972EB7" w:rsidRDefault="00972EB7" w:rsidP="00972EB7">
      <w:pPr>
        <w:spacing w:line="360" w:lineRule="auto"/>
        <w:rPr>
          <w:sz w:val="26"/>
          <w:szCs w:val="26"/>
        </w:rPr>
      </w:pPr>
      <w:r w:rsidRPr="00972EB7">
        <w:rPr>
          <w:b/>
          <w:sz w:val="26"/>
          <w:szCs w:val="26"/>
        </w:rPr>
        <w:t xml:space="preserve">Tổng kết: </w:t>
      </w:r>
      <w:r w:rsidRPr="00972EB7">
        <w:rPr>
          <w:sz w:val="26"/>
          <w:szCs w:val="26"/>
        </w:rPr>
        <w:t>Chưa hoàn thiện cần tạo bản cập nhập mới để vá lỗi và sửa chữa</w:t>
      </w:r>
    </w:p>
    <w:p w14:paraId="14DD522B" w14:textId="77777777" w:rsidR="00FF6EC6" w:rsidRDefault="00FF6EC6" w:rsidP="00972EB7">
      <w:pPr>
        <w:spacing w:line="360" w:lineRule="auto"/>
        <w:rPr>
          <w:sz w:val="26"/>
          <w:szCs w:val="26"/>
        </w:rPr>
      </w:pPr>
    </w:p>
    <w:p w14:paraId="3D98E657" w14:textId="77777777" w:rsidR="00FF6EC6" w:rsidRDefault="00FF6EC6" w:rsidP="00972EB7">
      <w:pPr>
        <w:spacing w:line="360" w:lineRule="auto"/>
        <w:rPr>
          <w:sz w:val="26"/>
          <w:szCs w:val="26"/>
        </w:rPr>
      </w:pPr>
    </w:p>
    <w:p w14:paraId="24DB2B09" w14:textId="77777777" w:rsidR="00FF6EC6" w:rsidRDefault="00FF6EC6" w:rsidP="00972EB7">
      <w:pPr>
        <w:spacing w:line="360" w:lineRule="auto"/>
        <w:rPr>
          <w:sz w:val="26"/>
          <w:szCs w:val="26"/>
        </w:rPr>
      </w:pPr>
    </w:p>
    <w:p w14:paraId="5B917105" w14:textId="77777777" w:rsidR="00FF6EC6" w:rsidRDefault="00FF6EC6" w:rsidP="00972EB7">
      <w:pPr>
        <w:spacing w:line="360" w:lineRule="auto"/>
        <w:rPr>
          <w:sz w:val="26"/>
          <w:szCs w:val="26"/>
        </w:rPr>
      </w:pPr>
    </w:p>
    <w:p w14:paraId="099BFF00" w14:textId="77777777" w:rsidR="00FF6EC6" w:rsidRDefault="00FF6EC6" w:rsidP="00972EB7">
      <w:pPr>
        <w:spacing w:line="360" w:lineRule="auto"/>
        <w:rPr>
          <w:sz w:val="26"/>
          <w:szCs w:val="26"/>
        </w:rPr>
      </w:pPr>
    </w:p>
    <w:p w14:paraId="46C1F260" w14:textId="77777777" w:rsidR="00FF6EC6" w:rsidRPr="00972EB7" w:rsidRDefault="00FF6EC6" w:rsidP="00972EB7">
      <w:pPr>
        <w:spacing w:line="360" w:lineRule="auto"/>
        <w:rPr>
          <w:sz w:val="26"/>
          <w:szCs w:val="26"/>
        </w:rPr>
      </w:pPr>
    </w:p>
    <w:p w14:paraId="4D79DDEB" w14:textId="77777777" w:rsidR="00972EB7" w:rsidRPr="00972EB7" w:rsidRDefault="00972EB7" w:rsidP="00972EB7">
      <w:pPr>
        <w:spacing w:line="360" w:lineRule="auto"/>
        <w:rPr>
          <w:b/>
          <w:sz w:val="26"/>
          <w:szCs w:val="26"/>
        </w:rPr>
      </w:pPr>
      <w:r w:rsidRPr="00972EB7">
        <w:rPr>
          <w:b/>
          <w:sz w:val="26"/>
          <w:szCs w:val="26"/>
        </w:rPr>
        <w:lastRenderedPageBreak/>
        <w:t>Revision History</w:t>
      </w:r>
    </w:p>
    <w:tbl>
      <w:tblPr>
        <w:tblStyle w:val="TableGrid"/>
        <w:tblW w:w="0" w:type="auto"/>
        <w:jc w:val="center"/>
        <w:tblLook w:val="04A0" w:firstRow="1" w:lastRow="0" w:firstColumn="1" w:lastColumn="0" w:noHBand="0" w:noVBand="1"/>
      </w:tblPr>
      <w:tblGrid>
        <w:gridCol w:w="2184"/>
        <w:gridCol w:w="2198"/>
        <w:gridCol w:w="2166"/>
        <w:gridCol w:w="2229"/>
      </w:tblGrid>
      <w:tr w:rsidR="00972EB7" w:rsidRPr="00972EB7" w14:paraId="72EF20F1" w14:textId="77777777" w:rsidTr="00FF6EC6">
        <w:trPr>
          <w:jc w:val="center"/>
        </w:trPr>
        <w:tc>
          <w:tcPr>
            <w:tcW w:w="2184" w:type="dxa"/>
            <w:tcBorders>
              <w:top w:val="single" w:sz="4" w:space="0" w:color="auto"/>
              <w:left w:val="single" w:sz="4" w:space="0" w:color="auto"/>
              <w:bottom w:val="single" w:sz="4" w:space="0" w:color="auto"/>
              <w:right w:val="single" w:sz="4" w:space="0" w:color="auto"/>
            </w:tcBorders>
            <w:hideMark/>
          </w:tcPr>
          <w:p w14:paraId="5743618D" w14:textId="77777777" w:rsidR="00972EB7" w:rsidRPr="00972EB7" w:rsidRDefault="00972EB7" w:rsidP="00972EB7">
            <w:pPr>
              <w:spacing w:after="0" w:line="360" w:lineRule="auto"/>
              <w:jc w:val="center"/>
              <w:rPr>
                <w:b/>
                <w:sz w:val="26"/>
                <w:szCs w:val="26"/>
              </w:rPr>
            </w:pPr>
            <w:r w:rsidRPr="00972EB7">
              <w:rPr>
                <w:b/>
                <w:sz w:val="26"/>
                <w:szCs w:val="26"/>
              </w:rPr>
              <w:t>Revision</w:t>
            </w:r>
          </w:p>
        </w:tc>
        <w:tc>
          <w:tcPr>
            <w:tcW w:w="2198" w:type="dxa"/>
            <w:tcBorders>
              <w:top w:val="single" w:sz="4" w:space="0" w:color="auto"/>
              <w:left w:val="single" w:sz="4" w:space="0" w:color="auto"/>
              <w:bottom w:val="single" w:sz="4" w:space="0" w:color="auto"/>
              <w:right w:val="single" w:sz="4" w:space="0" w:color="auto"/>
            </w:tcBorders>
            <w:hideMark/>
          </w:tcPr>
          <w:p w14:paraId="4F024E9D" w14:textId="77777777" w:rsidR="00972EB7" w:rsidRPr="00972EB7" w:rsidRDefault="00972EB7" w:rsidP="00972EB7">
            <w:pPr>
              <w:spacing w:after="0" w:line="360" w:lineRule="auto"/>
              <w:jc w:val="center"/>
              <w:rPr>
                <w:b/>
                <w:sz w:val="26"/>
                <w:szCs w:val="26"/>
              </w:rPr>
            </w:pPr>
            <w:r w:rsidRPr="00972EB7">
              <w:rPr>
                <w:b/>
                <w:sz w:val="26"/>
                <w:szCs w:val="26"/>
              </w:rPr>
              <w:t>Date</w:t>
            </w:r>
          </w:p>
        </w:tc>
        <w:tc>
          <w:tcPr>
            <w:tcW w:w="2166" w:type="dxa"/>
            <w:tcBorders>
              <w:top w:val="single" w:sz="4" w:space="0" w:color="auto"/>
              <w:left w:val="single" w:sz="4" w:space="0" w:color="auto"/>
              <w:bottom w:val="single" w:sz="4" w:space="0" w:color="auto"/>
              <w:right w:val="single" w:sz="4" w:space="0" w:color="auto"/>
            </w:tcBorders>
            <w:hideMark/>
          </w:tcPr>
          <w:p w14:paraId="268EC88F" w14:textId="77777777" w:rsidR="00972EB7" w:rsidRPr="00972EB7" w:rsidRDefault="00972EB7" w:rsidP="00972EB7">
            <w:pPr>
              <w:spacing w:after="0" w:line="360" w:lineRule="auto"/>
              <w:jc w:val="center"/>
              <w:rPr>
                <w:b/>
                <w:sz w:val="26"/>
                <w:szCs w:val="26"/>
              </w:rPr>
            </w:pPr>
            <w:r w:rsidRPr="00972EB7">
              <w:rPr>
                <w:b/>
                <w:sz w:val="26"/>
                <w:szCs w:val="26"/>
              </w:rPr>
              <w:t>Author</w:t>
            </w:r>
          </w:p>
        </w:tc>
        <w:tc>
          <w:tcPr>
            <w:tcW w:w="2229" w:type="dxa"/>
            <w:tcBorders>
              <w:top w:val="single" w:sz="4" w:space="0" w:color="auto"/>
              <w:left w:val="single" w:sz="4" w:space="0" w:color="auto"/>
              <w:bottom w:val="single" w:sz="4" w:space="0" w:color="auto"/>
              <w:right w:val="single" w:sz="4" w:space="0" w:color="auto"/>
            </w:tcBorders>
            <w:hideMark/>
          </w:tcPr>
          <w:p w14:paraId="4EB0E286" w14:textId="77777777" w:rsidR="00972EB7" w:rsidRPr="00972EB7" w:rsidRDefault="00972EB7" w:rsidP="00972EB7">
            <w:pPr>
              <w:spacing w:after="0" w:line="360" w:lineRule="auto"/>
              <w:jc w:val="center"/>
              <w:rPr>
                <w:b/>
                <w:sz w:val="26"/>
                <w:szCs w:val="26"/>
              </w:rPr>
            </w:pPr>
            <w:r w:rsidRPr="00972EB7">
              <w:rPr>
                <w:b/>
                <w:sz w:val="26"/>
                <w:szCs w:val="26"/>
              </w:rPr>
              <w:t>Description</w:t>
            </w:r>
          </w:p>
        </w:tc>
      </w:tr>
      <w:tr w:rsidR="00972EB7" w:rsidRPr="00972EB7" w14:paraId="108D7761" w14:textId="77777777" w:rsidTr="00FF6EC6">
        <w:trPr>
          <w:jc w:val="center"/>
        </w:trPr>
        <w:tc>
          <w:tcPr>
            <w:tcW w:w="2184" w:type="dxa"/>
            <w:tcBorders>
              <w:top w:val="single" w:sz="4" w:space="0" w:color="auto"/>
              <w:left w:val="single" w:sz="4" w:space="0" w:color="auto"/>
              <w:bottom w:val="single" w:sz="4" w:space="0" w:color="auto"/>
              <w:right w:val="single" w:sz="4" w:space="0" w:color="auto"/>
            </w:tcBorders>
            <w:hideMark/>
          </w:tcPr>
          <w:p w14:paraId="5ACFBDD4" w14:textId="77777777" w:rsidR="00972EB7" w:rsidRPr="00972EB7" w:rsidRDefault="00972EB7" w:rsidP="00972EB7">
            <w:pPr>
              <w:spacing w:after="0" w:line="360" w:lineRule="auto"/>
              <w:jc w:val="center"/>
              <w:rPr>
                <w:sz w:val="26"/>
                <w:szCs w:val="26"/>
              </w:rPr>
            </w:pPr>
            <w:r w:rsidRPr="00972EB7">
              <w:rPr>
                <w:sz w:val="26"/>
                <w:szCs w:val="26"/>
              </w:rPr>
              <w:t>1.0</w:t>
            </w:r>
          </w:p>
        </w:tc>
        <w:tc>
          <w:tcPr>
            <w:tcW w:w="2198" w:type="dxa"/>
            <w:tcBorders>
              <w:top w:val="single" w:sz="4" w:space="0" w:color="auto"/>
              <w:left w:val="single" w:sz="4" w:space="0" w:color="auto"/>
              <w:bottom w:val="single" w:sz="4" w:space="0" w:color="auto"/>
              <w:right w:val="single" w:sz="4" w:space="0" w:color="auto"/>
            </w:tcBorders>
            <w:hideMark/>
          </w:tcPr>
          <w:p w14:paraId="6EB246A7" w14:textId="77777777" w:rsidR="00972EB7" w:rsidRPr="00972EB7" w:rsidRDefault="00972EB7" w:rsidP="00972EB7">
            <w:pPr>
              <w:spacing w:after="0" w:line="360" w:lineRule="auto"/>
              <w:jc w:val="center"/>
              <w:rPr>
                <w:sz w:val="26"/>
                <w:szCs w:val="26"/>
              </w:rPr>
            </w:pPr>
            <w:r w:rsidRPr="00972EB7">
              <w:rPr>
                <w:sz w:val="26"/>
                <w:szCs w:val="26"/>
              </w:rPr>
              <w:t>14/5/2024</w:t>
            </w:r>
          </w:p>
        </w:tc>
        <w:tc>
          <w:tcPr>
            <w:tcW w:w="2166" w:type="dxa"/>
            <w:tcBorders>
              <w:top w:val="single" w:sz="4" w:space="0" w:color="auto"/>
              <w:left w:val="single" w:sz="4" w:space="0" w:color="auto"/>
              <w:bottom w:val="single" w:sz="4" w:space="0" w:color="auto"/>
              <w:right w:val="single" w:sz="4" w:space="0" w:color="auto"/>
            </w:tcBorders>
            <w:hideMark/>
          </w:tcPr>
          <w:p w14:paraId="484D704D" w14:textId="77777777" w:rsidR="00972EB7" w:rsidRPr="00972EB7" w:rsidRDefault="00972EB7" w:rsidP="00972EB7">
            <w:pPr>
              <w:spacing w:after="0" w:line="360" w:lineRule="auto"/>
              <w:jc w:val="center"/>
              <w:rPr>
                <w:sz w:val="26"/>
                <w:szCs w:val="26"/>
              </w:rPr>
            </w:pPr>
            <w:r w:rsidRPr="00972EB7">
              <w:rPr>
                <w:sz w:val="26"/>
                <w:szCs w:val="26"/>
              </w:rPr>
              <w:t>Pham Le Anh Tuan</w:t>
            </w:r>
          </w:p>
        </w:tc>
        <w:tc>
          <w:tcPr>
            <w:tcW w:w="2229" w:type="dxa"/>
            <w:tcBorders>
              <w:top w:val="single" w:sz="4" w:space="0" w:color="auto"/>
              <w:left w:val="single" w:sz="4" w:space="0" w:color="auto"/>
              <w:bottom w:val="single" w:sz="4" w:space="0" w:color="auto"/>
              <w:right w:val="single" w:sz="4" w:space="0" w:color="auto"/>
            </w:tcBorders>
            <w:hideMark/>
          </w:tcPr>
          <w:p w14:paraId="5DDA08B9" w14:textId="77777777" w:rsidR="00972EB7" w:rsidRPr="00972EB7" w:rsidRDefault="00972EB7" w:rsidP="00972EB7">
            <w:pPr>
              <w:spacing w:after="0" w:line="360" w:lineRule="auto"/>
              <w:jc w:val="center"/>
              <w:rPr>
                <w:sz w:val="26"/>
                <w:szCs w:val="26"/>
              </w:rPr>
            </w:pPr>
            <w:r w:rsidRPr="00972EB7">
              <w:rPr>
                <w:sz w:val="26"/>
                <w:szCs w:val="26"/>
              </w:rPr>
              <w:t>Created</w:t>
            </w:r>
          </w:p>
        </w:tc>
      </w:tr>
      <w:tr w:rsidR="00FF6EC6" w:rsidRPr="00972EB7" w14:paraId="592EA1E6" w14:textId="77777777" w:rsidTr="00FF6EC6">
        <w:trPr>
          <w:jc w:val="center"/>
        </w:trPr>
        <w:tc>
          <w:tcPr>
            <w:tcW w:w="2184" w:type="dxa"/>
            <w:tcBorders>
              <w:top w:val="single" w:sz="4" w:space="0" w:color="auto"/>
              <w:left w:val="single" w:sz="4" w:space="0" w:color="auto"/>
              <w:bottom w:val="single" w:sz="4" w:space="0" w:color="auto"/>
              <w:right w:val="single" w:sz="4" w:space="0" w:color="auto"/>
            </w:tcBorders>
          </w:tcPr>
          <w:p w14:paraId="199F0AB5" w14:textId="6B948564" w:rsidR="00FF6EC6" w:rsidRPr="00972EB7" w:rsidRDefault="00FF6EC6" w:rsidP="00FF6EC6">
            <w:pPr>
              <w:spacing w:after="0" w:line="360" w:lineRule="auto"/>
              <w:jc w:val="center"/>
              <w:rPr>
                <w:sz w:val="26"/>
                <w:szCs w:val="26"/>
              </w:rPr>
            </w:pPr>
            <w:r w:rsidRPr="00972EB7">
              <w:rPr>
                <w:sz w:val="26"/>
                <w:szCs w:val="26"/>
              </w:rPr>
              <w:t>1.0</w:t>
            </w:r>
          </w:p>
        </w:tc>
        <w:tc>
          <w:tcPr>
            <w:tcW w:w="2198" w:type="dxa"/>
            <w:tcBorders>
              <w:top w:val="single" w:sz="4" w:space="0" w:color="auto"/>
              <w:left w:val="single" w:sz="4" w:space="0" w:color="auto"/>
              <w:bottom w:val="single" w:sz="4" w:space="0" w:color="auto"/>
              <w:right w:val="single" w:sz="4" w:space="0" w:color="auto"/>
            </w:tcBorders>
          </w:tcPr>
          <w:p w14:paraId="056A9454" w14:textId="3BCE4B82" w:rsidR="00FF6EC6" w:rsidRPr="00972EB7" w:rsidRDefault="00FF6EC6" w:rsidP="00FF6EC6">
            <w:pPr>
              <w:spacing w:after="0" w:line="360" w:lineRule="auto"/>
              <w:jc w:val="center"/>
              <w:rPr>
                <w:sz w:val="26"/>
                <w:szCs w:val="26"/>
              </w:rPr>
            </w:pPr>
            <w:r w:rsidRPr="00972EB7">
              <w:rPr>
                <w:sz w:val="26"/>
                <w:szCs w:val="26"/>
              </w:rPr>
              <w:t>14/5/2024</w:t>
            </w:r>
          </w:p>
        </w:tc>
        <w:tc>
          <w:tcPr>
            <w:tcW w:w="2166" w:type="dxa"/>
            <w:tcBorders>
              <w:top w:val="single" w:sz="4" w:space="0" w:color="auto"/>
              <w:left w:val="single" w:sz="4" w:space="0" w:color="auto"/>
              <w:bottom w:val="single" w:sz="4" w:space="0" w:color="auto"/>
              <w:right w:val="single" w:sz="4" w:space="0" w:color="auto"/>
            </w:tcBorders>
          </w:tcPr>
          <w:p w14:paraId="64C9146F" w14:textId="79BF3228" w:rsidR="00FF6EC6" w:rsidRPr="00972EB7" w:rsidRDefault="00FF6EC6" w:rsidP="00FF6EC6">
            <w:pPr>
              <w:spacing w:after="0" w:line="360" w:lineRule="auto"/>
              <w:jc w:val="center"/>
              <w:rPr>
                <w:sz w:val="26"/>
                <w:szCs w:val="26"/>
              </w:rPr>
            </w:pPr>
            <w:r>
              <w:rPr>
                <w:sz w:val="26"/>
                <w:szCs w:val="26"/>
              </w:rPr>
              <w:t>Nguyen Thi Phuong Lan</w:t>
            </w:r>
          </w:p>
        </w:tc>
        <w:tc>
          <w:tcPr>
            <w:tcW w:w="2229" w:type="dxa"/>
            <w:tcBorders>
              <w:top w:val="single" w:sz="4" w:space="0" w:color="auto"/>
              <w:left w:val="single" w:sz="4" w:space="0" w:color="auto"/>
              <w:bottom w:val="single" w:sz="4" w:space="0" w:color="auto"/>
              <w:right w:val="single" w:sz="4" w:space="0" w:color="auto"/>
            </w:tcBorders>
          </w:tcPr>
          <w:p w14:paraId="1121CFD4" w14:textId="7917A99B" w:rsidR="00FF6EC6" w:rsidRPr="00972EB7" w:rsidRDefault="00FF6EC6" w:rsidP="00FF6EC6">
            <w:pPr>
              <w:spacing w:after="0" w:line="360" w:lineRule="auto"/>
              <w:jc w:val="center"/>
              <w:rPr>
                <w:sz w:val="26"/>
                <w:szCs w:val="26"/>
              </w:rPr>
            </w:pPr>
            <w:r w:rsidRPr="00972EB7">
              <w:rPr>
                <w:sz w:val="26"/>
                <w:szCs w:val="26"/>
              </w:rPr>
              <w:t>Created</w:t>
            </w:r>
          </w:p>
        </w:tc>
      </w:tr>
      <w:tr w:rsidR="00FF6EC6" w:rsidRPr="00972EB7" w14:paraId="6460386E" w14:textId="77777777" w:rsidTr="00FF6EC6">
        <w:trPr>
          <w:jc w:val="center"/>
        </w:trPr>
        <w:tc>
          <w:tcPr>
            <w:tcW w:w="2184" w:type="dxa"/>
            <w:tcBorders>
              <w:top w:val="single" w:sz="4" w:space="0" w:color="auto"/>
              <w:left w:val="single" w:sz="4" w:space="0" w:color="auto"/>
              <w:bottom w:val="single" w:sz="4" w:space="0" w:color="auto"/>
              <w:right w:val="single" w:sz="4" w:space="0" w:color="auto"/>
            </w:tcBorders>
          </w:tcPr>
          <w:p w14:paraId="7C4A3684" w14:textId="165F1854" w:rsidR="00FF6EC6" w:rsidRPr="00972EB7" w:rsidRDefault="00FF6EC6" w:rsidP="00FF6EC6">
            <w:pPr>
              <w:spacing w:after="0" w:line="360" w:lineRule="auto"/>
              <w:jc w:val="center"/>
              <w:rPr>
                <w:sz w:val="26"/>
                <w:szCs w:val="26"/>
              </w:rPr>
            </w:pPr>
            <w:r w:rsidRPr="00972EB7">
              <w:rPr>
                <w:sz w:val="26"/>
                <w:szCs w:val="26"/>
              </w:rPr>
              <w:t>1.0</w:t>
            </w:r>
          </w:p>
        </w:tc>
        <w:tc>
          <w:tcPr>
            <w:tcW w:w="2198" w:type="dxa"/>
            <w:tcBorders>
              <w:top w:val="single" w:sz="4" w:space="0" w:color="auto"/>
              <w:left w:val="single" w:sz="4" w:space="0" w:color="auto"/>
              <w:bottom w:val="single" w:sz="4" w:space="0" w:color="auto"/>
              <w:right w:val="single" w:sz="4" w:space="0" w:color="auto"/>
            </w:tcBorders>
          </w:tcPr>
          <w:p w14:paraId="461A63FC" w14:textId="593506DC" w:rsidR="00FF6EC6" w:rsidRPr="00972EB7" w:rsidRDefault="00FF6EC6" w:rsidP="00FF6EC6">
            <w:pPr>
              <w:spacing w:after="0" w:line="360" w:lineRule="auto"/>
              <w:jc w:val="center"/>
              <w:rPr>
                <w:sz w:val="26"/>
                <w:szCs w:val="26"/>
              </w:rPr>
            </w:pPr>
            <w:r w:rsidRPr="00972EB7">
              <w:rPr>
                <w:sz w:val="26"/>
                <w:szCs w:val="26"/>
              </w:rPr>
              <w:t>14/5/2024</w:t>
            </w:r>
          </w:p>
        </w:tc>
        <w:tc>
          <w:tcPr>
            <w:tcW w:w="2166" w:type="dxa"/>
            <w:tcBorders>
              <w:top w:val="single" w:sz="4" w:space="0" w:color="auto"/>
              <w:left w:val="single" w:sz="4" w:space="0" w:color="auto"/>
              <w:bottom w:val="single" w:sz="4" w:space="0" w:color="auto"/>
              <w:right w:val="single" w:sz="4" w:space="0" w:color="auto"/>
            </w:tcBorders>
          </w:tcPr>
          <w:p w14:paraId="7D7A821A" w14:textId="4D091154" w:rsidR="00FF6EC6" w:rsidRPr="00972EB7" w:rsidRDefault="00FF6EC6" w:rsidP="00FF6EC6">
            <w:pPr>
              <w:spacing w:after="0" w:line="360" w:lineRule="auto"/>
              <w:jc w:val="center"/>
              <w:rPr>
                <w:sz w:val="26"/>
                <w:szCs w:val="26"/>
              </w:rPr>
            </w:pPr>
            <w:r>
              <w:rPr>
                <w:sz w:val="26"/>
                <w:szCs w:val="26"/>
              </w:rPr>
              <w:t>Vo Huu Tai</w:t>
            </w:r>
          </w:p>
        </w:tc>
        <w:tc>
          <w:tcPr>
            <w:tcW w:w="2229" w:type="dxa"/>
            <w:tcBorders>
              <w:top w:val="single" w:sz="4" w:space="0" w:color="auto"/>
              <w:left w:val="single" w:sz="4" w:space="0" w:color="auto"/>
              <w:bottom w:val="single" w:sz="4" w:space="0" w:color="auto"/>
              <w:right w:val="single" w:sz="4" w:space="0" w:color="auto"/>
            </w:tcBorders>
          </w:tcPr>
          <w:p w14:paraId="5FDE0B31" w14:textId="754E8632" w:rsidR="00FF6EC6" w:rsidRPr="00972EB7" w:rsidRDefault="00FF6EC6" w:rsidP="00FF6EC6">
            <w:pPr>
              <w:spacing w:after="0" w:line="360" w:lineRule="auto"/>
              <w:jc w:val="center"/>
              <w:rPr>
                <w:sz w:val="26"/>
                <w:szCs w:val="26"/>
              </w:rPr>
            </w:pPr>
            <w:r w:rsidRPr="00972EB7">
              <w:rPr>
                <w:sz w:val="26"/>
                <w:szCs w:val="26"/>
              </w:rPr>
              <w:t>Created</w:t>
            </w:r>
          </w:p>
        </w:tc>
      </w:tr>
    </w:tbl>
    <w:p w14:paraId="1E29735F" w14:textId="77777777" w:rsidR="00972EB7" w:rsidRPr="00972EB7" w:rsidRDefault="00972EB7" w:rsidP="00972EB7">
      <w:pPr>
        <w:spacing w:line="360" w:lineRule="auto"/>
        <w:rPr>
          <w:b/>
          <w:sz w:val="26"/>
          <w:szCs w:val="26"/>
        </w:rPr>
      </w:pPr>
    </w:p>
    <w:p w14:paraId="373BC0A7" w14:textId="77777777" w:rsidR="00972EB7" w:rsidRDefault="00972EB7" w:rsidP="00972EB7">
      <w:pPr>
        <w:spacing w:line="360" w:lineRule="auto"/>
        <w:ind w:left="1080"/>
      </w:pPr>
    </w:p>
    <w:p w14:paraId="0A5AA8E7" w14:textId="77777777" w:rsidR="00972EB7" w:rsidRDefault="00972EB7" w:rsidP="00972EB7">
      <w:pPr>
        <w:spacing w:line="360" w:lineRule="auto"/>
        <w:rPr>
          <w:b/>
        </w:rPr>
      </w:pPr>
    </w:p>
    <w:p w14:paraId="530E5E6A" w14:textId="77777777" w:rsidR="00972EB7" w:rsidRDefault="00972EB7" w:rsidP="00972EB7">
      <w:pPr>
        <w:spacing w:line="360" w:lineRule="auto"/>
        <w:rPr>
          <w:rFonts w:asciiTheme="minorHAnsi" w:hAnsiTheme="minorHAnsi" w:cstheme="minorBidi"/>
        </w:rPr>
      </w:pPr>
    </w:p>
    <w:p w14:paraId="5518DB87" w14:textId="77777777" w:rsidR="009D2644" w:rsidRPr="004D41C2" w:rsidRDefault="009D2644" w:rsidP="00972EB7">
      <w:pPr>
        <w:spacing w:line="360" w:lineRule="auto"/>
        <w:rPr>
          <w:sz w:val="26"/>
          <w:szCs w:val="26"/>
        </w:rPr>
      </w:pPr>
    </w:p>
    <w:p w14:paraId="35AAA3A8" w14:textId="77777777" w:rsidR="009D2644" w:rsidRPr="00AF0DFF" w:rsidRDefault="009D2644" w:rsidP="00972EB7">
      <w:pPr>
        <w:pStyle w:val="Nidungvnbn"/>
      </w:pPr>
    </w:p>
    <w:p w14:paraId="6E554729" w14:textId="77777777" w:rsidR="009D2644" w:rsidRPr="00AF0DFF" w:rsidRDefault="009D2644" w:rsidP="009D2644"/>
    <w:p w14:paraId="5897D5A5" w14:textId="77777777" w:rsidR="009D2644" w:rsidRPr="00AF0DFF" w:rsidRDefault="009D2644" w:rsidP="009D2644"/>
    <w:p w14:paraId="53EC0E8E" w14:textId="77777777" w:rsidR="009D2644" w:rsidRPr="00AF0DFF" w:rsidRDefault="009D2644" w:rsidP="009D2644"/>
    <w:p w14:paraId="21F741D8" w14:textId="77777777" w:rsidR="009D2644" w:rsidRPr="00AF0DFF" w:rsidRDefault="009D2644" w:rsidP="009D2644"/>
    <w:p w14:paraId="25A5B04C" w14:textId="77777777" w:rsidR="009D2644" w:rsidRPr="00AF0DFF" w:rsidRDefault="009D2644" w:rsidP="009D2644"/>
    <w:p w14:paraId="60690942" w14:textId="77777777" w:rsidR="009D2644" w:rsidRPr="00AF0DFF" w:rsidRDefault="009D2644" w:rsidP="009D2644"/>
    <w:p w14:paraId="389504EA" w14:textId="77777777" w:rsidR="009D2644" w:rsidRPr="00AF0DFF" w:rsidRDefault="009D2644" w:rsidP="009D2644"/>
    <w:p w14:paraId="47EA59FA" w14:textId="77777777" w:rsidR="009D2644" w:rsidRPr="00AF0DFF" w:rsidRDefault="009D2644" w:rsidP="009D2644"/>
    <w:p w14:paraId="048AA4EA" w14:textId="77777777" w:rsidR="009D2644" w:rsidRPr="00AF0DFF" w:rsidRDefault="009D2644" w:rsidP="009D2644"/>
    <w:p w14:paraId="55E5575C" w14:textId="77777777" w:rsidR="009D2644" w:rsidRPr="00AF0DFF" w:rsidRDefault="009D2644" w:rsidP="009D2644"/>
    <w:p w14:paraId="5A5540A8" w14:textId="77777777" w:rsidR="009D2644" w:rsidRPr="00AF0DFF" w:rsidRDefault="009D2644" w:rsidP="009D2644"/>
    <w:p w14:paraId="139E5DE0" w14:textId="77777777" w:rsidR="009D2644" w:rsidRPr="00AF0DFF" w:rsidRDefault="009D2644" w:rsidP="009D2644"/>
    <w:p w14:paraId="602391BB" w14:textId="77777777" w:rsidR="009D2644" w:rsidRPr="00AF0DFF" w:rsidRDefault="009D2644" w:rsidP="009D2644">
      <w:pPr>
        <w:pBdr>
          <w:top w:val="nil"/>
          <w:left w:val="nil"/>
          <w:bottom w:val="nil"/>
          <w:right w:val="nil"/>
          <w:between w:val="nil"/>
        </w:pBdr>
        <w:spacing w:before="0" w:after="0" w:line="360" w:lineRule="auto"/>
        <w:ind w:firstLine="720"/>
        <w:jc w:val="both"/>
        <w:rPr>
          <w:sz w:val="26"/>
          <w:szCs w:val="26"/>
        </w:rPr>
      </w:pPr>
    </w:p>
    <w:p w14:paraId="16327619" w14:textId="77777777" w:rsidR="009D2644" w:rsidRPr="00AF0DFF" w:rsidRDefault="009D2644" w:rsidP="00FF6EC6">
      <w:pPr>
        <w:pBdr>
          <w:top w:val="nil"/>
          <w:left w:val="nil"/>
          <w:bottom w:val="nil"/>
          <w:right w:val="nil"/>
          <w:between w:val="nil"/>
        </w:pBdr>
        <w:spacing w:before="0" w:after="0" w:line="360" w:lineRule="auto"/>
        <w:jc w:val="both"/>
        <w:rPr>
          <w:sz w:val="26"/>
          <w:szCs w:val="26"/>
        </w:rPr>
      </w:pPr>
    </w:p>
    <w:p w14:paraId="28E969A9" w14:textId="77777777" w:rsidR="009D2644" w:rsidRPr="00AF0DFF" w:rsidRDefault="009D2644">
      <w:pPr>
        <w:pStyle w:val="Heading1"/>
        <w:numPr>
          <w:ilvl w:val="0"/>
          <w:numId w:val="3"/>
        </w:numPr>
        <w:tabs>
          <w:tab w:val="num" w:pos="720"/>
        </w:tabs>
        <w:ind w:left="720" w:hanging="360"/>
      </w:pPr>
      <w:bookmarkStart w:id="65" w:name="_Toc166967925"/>
      <w:r w:rsidRPr="00AF0DFF">
        <w:lastRenderedPageBreak/>
        <w:t>KẾT LUẬN</w:t>
      </w:r>
      <w:bookmarkEnd w:id="65"/>
    </w:p>
    <w:p w14:paraId="1D87444D" w14:textId="77777777" w:rsidR="009D2644" w:rsidRDefault="009D2644">
      <w:pPr>
        <w:pStyle w:val="Heading2"/>
        <w:numPr>
          <w:ilvl w:val="1"/>
          <w:numId w:val="3"/>
        </w:numPr>
        <w:tabs>
          <w:tab w:val="num" w:pos="1440"/>
        </w:tabs>
        <w:ind w:left="1440" w:hanging="360"/>
        <w:rPr>
          <w:lang w:val="en-US"/>
        </w:rPr>
      </w:pPr>
      <w:bookmarkStart w:id="66" w:name="_Toc166967926"/>
      <w:r w:rsidRPr="00AF0DFF">
        <w:t>Kết luận</w:t>
      </w:r>
      <w:bookmarkEnd w:id="66"/>
    </w:p>
    <w:p w14:paraId="12034806" w14:textId="74E72331" w:rsidR="00F10BFB" w:rsidRPr="00FF6EC6" w:rsidRDefault="00F10BFB" w:rsidP="00F10BFB">
      <w:pPr>
        <w:pStyle w:val="Nidungvnbn"/>
      </w:pPr>
      <w:r w:rsidRPr="00F10BFB">
        <w:t>Automation Test Store là một trang web hữu ích cho những ai muốn tìm kiếm dữ liệu thử nghiệm miễn phí cho các ứng dụng web. Trang web cung cấp nhiều loại dữ liệu thử nghiệm, bao gồm dữ liệu cá nhân, dữ liệu địa chỉ và dữ liệu thanh toán. Dữ liệu thử nghiệm có thể được tải xuống dưới dạng tệp CSV hoặc JSON. Tuy nhiên, trang web vẫn cần cải thiện một số lỗi để hoàn thiện hơn.</w:t>
      </w:r>
    </w:p>
    <w:p w14:paraId="6953F185" w14:textId="77777777" w:rsidR="009D2644" w:rsidRPr="00AF0DFF" w:rsidRDefault="009D2644">
      <w:pPr>
        <w:pStyle w:val="Heading2"/>
        <w:numPr>
          <w:ilvl w:val="1"/>
          <w:numId w:val="3"/>
        </w:numPr>
        <w:tabs>
          <w:tab w:val="num" w:pos="1440"/>
        </w:tabs>
        <w:ind w:left="1440" w:hanging="360"/>
      </w:pPr>
      <w:bookmarkStart w:id="67" w:name="_Toc166967927"/>
      <w:r w:rsidRPr="00AF0DFF">
        <w:t>Hướng phát triển</w:t>
      </w:r>
      <w:bookmarkEnd w:id="67"/>
    </w:p>
    <w:p w14:paraId="54657A52" w14:textId="77777777" w:rsidR="009D2644" w:rsidRPr="00AF0DFF" w:rsidRDefault="009D2644" w:rsidP="009D2644">
      <w:pPr>
        <w:pBdr>
          <w:top w:val="nil"/>
          <w:left w:val="nil"/>
          <w:bottom w:val="nil"/>
          <w:right w:val="nil"/>
          <w:between w:val="nil"/>
        </w:pBdr>
        <w:spacing w:before="0" w:after="0" w:line="360" w:lineRule="auto"/>
        <w:ind w:firstLine="720"/>
        <w:jc w:val="both"/>
        <w:rPr>
          <w:sz w:val="26"/>
          <w:szCs w:val="26"/>
        </w:rPr>
      </w:pPr>
      <w:r w:rsidRPr="00AF0DFF">
        <w:rPr>
          <w:sz w:val="26"/>
          <w:szCs w:val="26"/>
        </w:rPr>
        <w:t>Chúng em sẽ tiếp tục nghiên cứu, phân tích để đề tài của nhóm chúng em ngày một hoàn thiện hơn.</w:t>
      </w:r>
    </w:p>
    <w:p w14:paraId="5412710E" w14:textId="77777777" w:rsidR="009D2644" w:rsidRPr="00AF0DFF" w:rsidRDefault="009D2644" w:rsidP="009D2644">
      <w:pPr>
        <w:pBdr>
          <w:top w:val="nil"/>
          <w:left w:val="nil"/>
          <w:bottom w:val="nil"/>
          <w:right w:val="nil"/>
          <w:between w:val="nil"/>
        </w:pBdr>
        <w:spacing w:before="0" w:after="0" w:line="360" w:lineRule="auto"/>
        <w:ind w:firstLine="720"/>
        <w:jc w:val="both"/>
        <w:rPr>
          <w:sz w:val="26"/>
          <w:szCs w:val="26"/>
        </w:rPr>
      </w:pPr>
    </w:p>
    <w:p w14:paraId="62881B0C" w14:textId="77777777" w:rsidR="009D2644" w:rsidRPr="00AF0DFF" w:rsidRDefault="009D2644" w:rsidP="00FF6EC6">
      <w:pPr>
        <w:pStyle w:val="Heading1"/>
        <w:numPr>
          <w:ilvl w:val="0"/>
          <w:numId w:val="0"/>
        </w:numPr>
        <w:ind w:left="720"/>
        <w:jc w:val="center"/>
      </w:pPr>
      <w:r w:rsidRPr="00AF0DFF">
        <w:br w:type="page"/>
      </w:r>
      <w:bookmarkStart w:id="68" w:name="_Toc166967928"/>
      <w:r w:rsidRPr="00AF0DFF">
        <w:lastRenderedPageBreak/>
        <w:t>TÀI LIỆU THAM KHẢO</w:t>
      </w:r>
      <w:bookmarkEnd w:id="68"/>
    </w:p>
    <w:p w14:paraId="1A8289F5" w14:textId="77777777" w:rsidR="009D2644" w:rsidRPr="00AF0DFF" w:rsidRDefault="009D2644" w:rsidP="009D2644">
      <w:pPr>
        <w:pBdr>
          <w:top w:val="nil"/>
          <w:left w:val="nil"/>
          <w:bottom w:val="nil"/>
          <w:right w:val="nil"/>
          <w:between w:val="nil"/>
        </w:pBdr>
        <w:spacing w:before="0" w:after="0" w:line="360" w:lineRule="auto"/>
        <w:ind w:firstLine="720"/>
        <w:jc w:val="both"/>
        <w:rPr>
          <w:sz w:val="26"/>
          <w:szCs w:val="26"/>
        </w:rPr>
      </w:pPr>
      <w:r w:rsidRPr="00AF0DFF">
        <w:rPr>
          <w:sz w:val="26"/>
          <w:szCs w:val="26"/>
        </w:rPr>
        <w:t>Tiếng Anh</w:t>
      </w:r>
    </w:p>
    <w:p w14:paraId="7C122624" w14:textId="77777777" w:rsidR="00FF6EC6" w:rsidRPr="00FF6EC6" w:rsidRDefault="009D2644" w:rsidP="00FF6EC6">
      <w:pPr>
        <w:pStyle w:val="Nidungvnbn"/>
      </w:pPr>
      <w:r w:rsidRPr="00FF6EC6">
        <w:t xml:space="preserve">[1] </w:t>
      </w:r>
      <w:r w:rsidR="00FF6EC6" w:rsidRPr="00FF6EC6">
        <w:rPr>
          <w:rStyle w:val="HTMLCode"/>
          <w:rFonts w:ascii="Times New Roman" w:hAnsi="Times New Roman" w:cs="Times New Roman"/>
          <w:sz w:val="26"/>
          <w:szCs w:val="26"/>
        </w:rPr>
        <w:t>Automation Test Store. (n.d.). Retrieved May 18, 2024, from https://automationteststore.com/</w:t>
      </w:r>
    </w:p>
    <w:p w14:paraId="54E525C3" w14:textId="5F4E1A7A" w:rsidR="009D2644" w:rsidRPr="00AF0DFF" w:rsidRDefault="009D2644" w:rsidP="00FF6EC6">
      <w:pPr>
        <w:pBdr>
          <w:top w:val="nil"/>
          <w:left w:val="nil"/>
          <w:bottom w:val="nil"/>
          <w:right w:val="nil"/>
          <w:between w:val="nil"/>
        </w:pBdr>
        <w:spacing w:before="0" w:after="0" w:line="360" w:lineRule="auto"/>
        <w:ind w:firstLine="720"/>
        <w:jc w:val="both"/>
        <w:rPr>
          <w:sz w:val="26"/>
          <w:szCs w:val="26"/>
        </w:rPr>
      </w:pPr>
    </w:p>
    <w:p w14:paraId="75E68B8B" w14:textId="77777777" w:rsidR="009D2644" w:rsidRPr="00AF0DFF" w:rsidRDefault="009D2644" w:rsidP="009D2644">
      <w:pPr>
        <w:pBdr>
          <w:top w:val="nil"/>
          <w:left w:val="nil"/>
          <w:bottom w:val="nil"/>
          <w:right w:val="nil"/>
          <w:between w:val="nil"/>
        </w:pBdr>
        <w:spacing w:before="0" w:after="0" w:line="360" w:lineRule="auto"/>
        <w:ind w:firstLine="720"/>
        <w:jc w:val="both"/>
        <w:rPr>
          <w:sz w:val="26"/>
          <w:szCs w:val="26"/>
        </w:rPr>
      </w:pPr>
    </w:p>
    <w:p w14:paraId="70AFCA5E" w14:textId="7E4A830C" w:rsidR="004D70E1" w:rsidRPr="00AF0DFF" w:rsidRDefault="004D70E1" w:rsidP="007D3A63">
      <w:pPr>
        <w:pStyle w:val="Nidungvnbn"/>
      </w:pPr>
    </w:p>
    <w:sectPr w:rsidR="004D70E1" w:rsidRPr="00AF0DFF" w:rsidSect="00761FB1">
      <w:headerReference w:type="default" r:id="rId173"/>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8EBBD9" w14:textId="77777777" w:rsidR="003377AB" w:rsidRDefault="003377AB" w:rsidP="00453AB1">
      <w:r>
        <w:separator/>
      </w:r>
    </w:p>
  </w:endnote>
  <w:endnote w:type="continuationSeparator" w:id="0">
    <w:p w14:paraId="4D889849" w14:textId="77777777" w:rsidR="003377AB" w:rsidRDefault="003377AB" w:rsidP="00453AB1">
      <w:r>
        <w:continuationSeparator/>
      </w:r>
    </w:p>
  </w:endnote>
  <w:endnote w:type="continuationNotice" w:id="1">
    <w:p w14:paraId="1B99D071" w14:textId="77777777" w:rsidR="003377AB" w:rsidRDefault="003377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panose1 w:val="00000000000000000000"/>
    <w:charset w:val="00"/>
    <w:family w:val="roman"/>
    <w:notTrueType/>
    <w:pitch w:val="default"/>
  </w:font>
  <w:font w:name="Times-Roman">
    <w:panose1 w:val="00000000000000000000"/>
    <w:charset w:val="00"/>
    <w:family w:val="roman"/>
    <w:notTrueType/>
    <w:pitch w:val="default"/>
  </w:font>
  <w:font w:name="RMTMI">
    <w:panose1 w:val="00000000000000000000"/>
    <w:charset w:val="00"/>
    <w:family w:val="roman"/>
    <w:notTrueType/>
    <w:pitch w:val="default"/>
  </w:font>
  <w:font w:name="MTSYN">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16A8A" w14:textId="77777777" w:rsidR="003377AB" w:rsidRDefault="003377AB" w:rsidP="00453AB1">
      <w:r>
        <w:separator/>
      </w:r>
    </w:p>
  </w:footnote>
  <w:footnote w:type="continuationSeparator" w:id="0">
    <w:p w14:paraId="29F10CE5" w14:textId="77777777" w:rsidR="003377AB" w:rsidRDefault="003377AB" w:rsidP="00453AB1">
      <w:r>
        <w:continuationSeparator/>
      </w:r>
    </w:p>
  </w:footnote>
  <w:footnote w:type="continuationNotice" w:id="1">
    <w:p w14:paraId="4FFC7A41" w14:textId="77777777" w:rsidR="003377AB" w:rsidRDefault="003377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F2636" w14:textId="77777777" w:rsidR="009D2644" w:rsidRDefault="009D2644">
    <w:pPr>
      <w:pBdr>
        <w:top w:val="nil"/>
        <w:left w:val="nil"/>
        <w:bottom w:val="nil"/>
        <w:right w:val="nil"/>
        <w:between w:val="nil"/>
      </w:pBdr>
      <w:tabs>
        <w:tab w:val="center" w:pos="4680"/>
        <w:tab w:val="right" w:pos="9360"/>
      </w:tabs>
      <w:jc w:val="center"/>
      <w:rPr>
        <w:color w:val="000000"/>
        <w:sz w:val="26"/>
        <w:szCs w:val="26"/>
      </w:rPr>
    </w:pPr>
  </w:p>
  <w:p w14:paraId="6A69BF9B" w14:textId="77777777" w:rsidR="009D2644" w:rsidRDefault="009D2644">
    <w:pPr>
      <w:pBdr>
        <w:top w:val="nil"/>
        <w:left w:val="nil"/>
        <w:bottom w:val="nil"/>
        <w:right w:val="nil"/>
        <w:between w:val="nil"/>
      </w:pBdr>
      <w:spacing w:before="0" w:after="0" w:line="360" w:lineRule="auto"/>
      <w:ind w:firstLine="720"/>
      <w:jc w:val="both"/>
      <w:rPr>
        <w:color w:val="000000"/>
        <w:sz w:val="26"/>
        <w:szCs w:val="2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D1484" w14:textId="77777777" w:rsidR="009D2644" w:rsidRDefault="009D2644">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57D9015D" w14:textId="77777777" w:rsidR="009D2644" w:rsidRDefault="009D2644">
    <w:pPr>
      <w:pBdr>
        <w:top w:val="nil"/>
        <w:left w:val="nil"/>
        <w:bottom w:val="nil"/>
        <w:right w:val="nil"/>
        <w:between w:val="nil"/>
      </w:pBdr>
      <w:spacing w:before="0" w:after="0" w:line="360" w:lineRule="auto"/>
      <w:ind w:firstLine="720"/>
      <w:jc w:val="both"/>
      <w:rPr>
        <w:color w:val="000000"/>
        <w:sz w:val="26"/>
        <w:szCs w:val="2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7EFE5" w14:textId="77777777" w:rsidR="009D2644" w:rsidRDefault="009D2644">
    <w:pPr>
      <w:pBdr>
        <w:top w:val="nil"/>
        <w:left w:val="nil"/>
        <w:bottom w:val="nil"/>
        <w:right w:val="nil"/>
        <w:between w:val="nil"/>
      </w:pBdr>
      <w:tabs>
        <w:tab w:val="center" w:pos="4680"/>
        <w:tab w:val="right" w:pos="9360"/>
      </w:tabs>
      <w:jc w:val="center"/>
      <w:rPr>
        <w:color w:val="000000"/>
        <w:sz w:val="26"/>
        <w:szCs w:val="26"/>
      </w:rPr>
    </w:pPr>
    <w:r>
      <w:rPr>
        <w:color w:val="000000"/>
        <w:sz w:val="26"/>
        <w:szCs w:val="26"/>
      </w:rPr>
      <w:fldChar w:fldCharType="begin"/>
    </w:r>
    <w:r>
      <w:rPr>
        <w:color w:val="000000"/>
        <w:sz w:val="26"/>
        <w:szCs w:val="26"/>
      </w:rPr>
      <w:instrText>PAGE</w:instrText>
    </w:r>
    <w:r>
      <w:rPr>
        <w:color w:val="000000"/>
        <w:sz w:val="26"/>
        <w:szCs w:val="26"/>
      </w:rPr>
      <w:fldChar w:fldCharType="separate"/>
    </w:r>
    <w:r>
      <w:rPr>
        <w:noProof/>
        <w:color w:val="000000"/>
        <w:sz w:val="26"/>
        <w:szCs w:val="26"/>
      </w:rPr>
      <w:t>2</w:t>
    </w:r>
    <w:r>
      <w:rPr>
        <w:color w:val="000000"/>
        <w:sz w:val="26"/>
        <w:szCs w:val="26"/>
      </w:rPr>
      <w:fldChar w:fldCharType="end"/>
    </w:r>
  </w:p>
  <w:p w14:paraId="173B0514" w14:textId="77777777" w:rsidR="009D2644" w:rsidRDefault="009D2644">
    <w:pPr>
      <w:pBdr>
        <w:top w:val="nil"/>
        <w:left w:val="nil"/>
        <w:bottom w:val="nil"/>
        <w:right w:val="nil"/>
        <w:between w:val="nil"/>
      </w:pBdr>
      <w:spacing w:before="0" w:after="0" w:line="360" w:lineRule="auto"/>
      <w:ind w:firstLine="720"/>
      <w:jc w:val="both"/>
      <w:rPr>
        <w:color w:val="000000"/>
        <w:sz w:val="26"/>
        <w:szCs w:val="2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6468923"/>
      <w:docPartObj>
        <w:docPartGallery w:val="Page Numbers (Top of Page)"/>
        <w:docPartUnique/>
      </w:docPartObj>
    </w:sdtPr>
    <w:sdtEndPr>
      <w:rPr>
        <w:rStyle w:val="NidungvnbnChar"/>
        <w:sz w:val="26"/>
        <w:szCs w:val="26"/>
      </w:rPr>
    </w:sdtEndPr>
    <w:sdtContent>
      <w:p w14:paraId="462D0D85" w14:textId="79FD9558"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496C7EC2"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B5FC1"/>
    <w:multiLevelType w:val="hybridMultilevel"/>
    <w:tmpl w:val="8DDA5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45015"/>
    <w:multiLevelType w:val="hybridMultilevel"/>
    <w:tmpl w:val="03F8826C"/>
    <w:lvl w:ilvl="0" w:tplc="5CCEA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345BBC"/>
    <w:multiLevelType w:val="hybridMultilevel"/>
    <w:tmpl w:val="1D24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821804"/>
    <w:multiLevelType w:val="hybridMultilevel"/>
    <w:tmpl w:val="2A9E755C"/>
    <w:lvl w:ilvl="0" w:tplc="5CCEA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2DA0A4A"/>
    <w:multiLevelType w:val="hybridMultilevel"/>
    <w:tmpl w:val="C7488E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236F69"/>
    <w:multiLevelType w:val="hybridMultilevel"/>
    <w:tmpl w:val="A45E5862"/>
    <w:lvl w:ilvl="0" w:tplc="5CCEA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5E00ED5"/>
    <w:multiLevelType w:val="multilevel"/>
    <w:tmpl w:val="7F3A3D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7E303D"/>
    <w:multiLevelType w:val="hybridMultilevel"/>
    <w:tmpl w:val="3FCCD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703382F"/>
    <w:multiLevelType w:val="hybridMultilevel"/>
    <w:tmpl w:val="39F86AB4"/>
    <w:lvl w:ilvl="0" w:tplc="5CCEAF72">
      <w:start w:val="1"/>
      <w:numFmt w:val="decimal"/>
      <w:lvlText w:val="1.%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9" w15:restartNumberingAfterBreak="0">
    <w:nsid w:val="071D0AD8"/>
    <w:multiLevelType w:val="hybridMultilevel"/>
    <w:tmpl w:val="59A217DE"/>
    <w:lvl w:ilvl="0" w:tplc="5CCEA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7C42613"/>
    <w:multiLevelType w:val="hybridMultilevel"/>
    <w:tmpl w:val="9F38A53A"/>
    <w:lvl w:ilvl="0" w:tplc="5CCEAF72">
      <w:start w:val="1"/>
      <w:numFmt w:val="decimal"/>
      <w:lvlText w:val="1.%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15:restartNumberingAfterBreak="0">
    <w:nsid w:val="081373CA"/>
    <w:multiLevelType w:val="hybridMultilevel"/>
    <w:tmpl w:val="9E7A3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98A30D7"/>
    <w:multiLevelType w:val="hybridMultilevel"/>
    <w:tmpl w:val="D8AA6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5C2881"/>
    <w:multiLevelType w:val="hybridMultilevel"/>
    <w:tmpl w:val="21D8C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AD95562"/>
    <w:multiLevelType w:val="hybridMultilevel"/>
    <w:tmpl w:val="9A4E0D24"/>
    <w:lvl w:ilvl="0" w:tplc="5CCEA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C986785"/>
    <w:multiLevelType w:val="hybridMultilevel"/>
    <w:tmpl w:val="4B2E7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0C997438"/>
    <w:multiLevelType w:val="hybridMultilevel"/>
    <w:tmpl w:val="9F727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0CCF23C5"/>
    <w:multiLevelType w:val="hybridMultilevel"/>
    <w:tmpl w:val="C56EC6EC"/>
    <w:lvl w:ilvl="0" w:tplc="5CCEA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E1E3CA7"/>
    <w:multiLevelType w:val="hybridMultilevel"/>
    <w:tmpl w:val="1D1AF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A572FC"/>
    <w:multiLevelType w:val="hybridMultilevel"/>
    <w:tmpl w:val="FC281C54"/>
    <w:lvl w:ilvl="0" w:tplc="5CCEA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0ECB367D"/>
    <w:multiLevelType w:val="hybridMultilevel"/>
    <w:tmpl w:val="320A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D10E6B"/>
    <w:multiLevelType w:val="hybridMultilevel"/>
    <w:tmpl w:val="9F46BF10"/>
    <w:lvl w:ilvl="0" w:tplc="5CCEA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0F8B0572"/>
    <w:multiLevelType w:val="hybridMultilevel"/>
    <w:tmpl w:val="2C566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19E072D"/>
    <w:multiLevelType w:val="hybridMultilevel"/>
    <w:tmpl w:val="BDE0D300"/>
    <w:lvl w:ilvl="0" w:tplc="1FE626F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11F102B7"/>
    <w:multiLevelType w:val="multilevel"/>
    <w:tmpl w:val="26E8FD0A"/>
    <w:lvl w:ilvl="0">
      <w:start w:val="1"/>
      <w:numFmt w:val="decimal"/>
      <w:lvlText w:val="CHƯƠNG %1. "/>
      <w:lvlJc w:val="left"/>
      <w:pPr>
        <w:ind w:left="284" w:hanging="284"/>
      </w:pPr>
    </w:lvl>
    <w:lvl w:ilvl="1">
      <w:start w:val="1"/>
      <w:numFmt w:val="decimal"/>
      <w:pStyle w:val="Style1"/>
      <w:lvlText w:val="%1.%2"/>
      <w:lvlJc w:val="left"/>
      <w:pPr>
        <w:ind w:left="284" w:hanging="284"/>
      </w:pPr>
    </w:lvl>
    <w:lvl w:ilvl="2">
      <w:start w:val="1"/>
      <w:numFmt w:val="decimal"/>
      <w:pStyle w:val="Style2"/>
      <w:lvlText w:val="%1.%2.%3"/>
      <w:lvlJc w:val="left"/>
      <w:pPr>
        <w:ind w:left="284" w:hanging="284"/>
      </w:pPr>
    </w:lvl>
    <w:lvl w:ilvl="3">
      <w:start w:val="1"/>
      <w:numFmt w:val="decimal"/>
      <w:lvlText w:val="%1.%2.%3.%4"/>
      <w:lvlJc w:val="left"/>
      <w:pPr>
        <w:ind w:left="284" w:hanging="284"/>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5" w15:restartNumberingAfterBreak="0">
    <w:nsid w:val="121724AE"/>
    <w:multiLevelType w:val="multilevel"/>
    <w:tmpl w:val="607022DC"/>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6" w15:restartNumberingAfterBreak="0">
    <w:nsid w:val="12E76937"/>
    <w:multiLevelType w:val="hybridMultilevel"/>
    <w:tmpl w:val="84901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3112BA6"/>
    <w:multiLevelType w:val="hybridMultilevel"/>
    <w:tmpl w:val="64103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387472B"/>
    <w:multiLevelType w:val="hybridMultilevel"/>
    <w:tmpl w:val="1690D7AC"/>
    <w:lvl w:ilvl="0" w:tplc="5CCEA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14DC68E7"/>
    <w:multiLevelType w:val="hybridMultilevel"/>
    <w:tmpl w:val="72B6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4E97030"/>
    <w:multiLevelType w:val="hybridMultilevel"/>
    <w:tmpl w:val="66C87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5C54EB8"/>
    <w:multiLevelType w:val="hybridMultilevel"/>
    <w:tmpl w:val="51DE4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17CA5219"/>
    <w:multiLevelType w:val="hybridMultilevel"/>
    <w:tmpl w:val="9022D008"/>
    <w:lvl w:ilvl="0" w:tplc="5CCEA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19BD0A8B"/>
    <w:multiLevelType w:val="hybridMultilevel"/>
    <w:tmpl w:val="4476B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1A9A4EF5"/>
    <w:multiLevelType w:val="hybridMultilevel"/>
    <w:tmpl w:val="AADADD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1CEE097D"/>
    <w:multiLevelType w:val="hybridMultilevel"/>
    <w:tmpl w:val="73AE3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1E45044F"/>
    <w:multiLevelType w:val="hybridMultilevel"/>
    <w:tmpl w:val="EE5C06CA"/>
    <w:lvl w:ilvl="0" w:tplc="5CCEA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1ECC1F32"/>
    <w:multiLevelType w:val="hybridMultilevel"/>
    <w:tmpl w:val="D0502F40"/>
    <w:lvl w:ilvl="0" w:tplc="5CCEAF72">
      <w:start w:val="1"/>
      <w:numFmt w:val="decimal"/>
      <w:lvlText w:val="1.%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8" w15:restartNumberingAfterBreak="0">
    <w:nsid w:val="1EFA1664"/>
    <w:multiLevelType w:val="multilevel"/>
    <w:tmpl w:val="57F00CF4"/>
    <w:lvl w:ilvl="0">
      <w:start w:val="1"/>
      <w:numFmt w:val="decimal"/>
      <w:lvlText w:val="CHƯƠNG %1. "/>
      <w:lvlJc w:val="left"/>
      <w:pPr>
        <w:ind w:left="284" w:hanging="284"/>
      </w:pPr>
    </w:lvl>
    <w:lvl w:ilvl="1">
      <w:start w:val="1"/>
      <w:numFmt w:val="decimal"/>
      <w:lvlText w:val="%1.%2"/>
      <w:lvlJc w:val="left"/>
      <w:pPr>
        <w:ind w:left="284" w:hanging="284"/>
      </w:pPr>
    </w:lvl>
    <w:lvl w:ilvl="2">
      <w:start w:val="1"/>
      <w:numFmt w:val="decimal"/>
      <w:lvlText w:val="%1.%2.%3"/>
      <w:lvlJc w:val="left"/>
      <w:pPr>
        <w:ind w:left="284" w:hanging="284"/>
      </w:pPr>
    </w:lvl>
    <w:lvl w:ilvl="3">
      <w:start w:val="1"/>
      <w:numFmt w:val="decimal"/>
      <w:lvlText w:val="%1.%2.%3.%4"/>
      <w:lvlJc w:val="left"/>
      <w:pPr>
        <w:ind w:left="284" w:hanging="284"/>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9" w15:restartNumberingAfterBreak="0">
    <w:nsid w:val="2121353A"/>
    <w:multiLevelType w:val="hybridMultilevel"/>
    <w:tmpl w:val="3CDE9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33F5BA8"/>
    <w:multiLevelType w:val="hybridMultilevel"/>
    <w:tmpl w:val="F4A89B16"/>
    <w:lvl w:ilvl="0" w:tplc="5CCEA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23ED057A"/>
    <w:multiLevelType w:val="hybridMultilevel"/>
    <w:tmpl w:val="6D781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4370612"/>
    <w:multiLevelType w:val="hybridMultilevel"/>
    <w:tmpl w:val="1B2E3A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24CC6EA7"/>
    <w:multiLevelType w:val="hybridMultilevel"/>
    <w:tmpl w:val="A40CFA0C"/>
    <w:lvl w:ilvl="0" w:tplc="5CCEAF72">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4E06694"/>
    <w:multiLevelType w:val="hybridMultilevel"/>
    <w:tmpl w:val="F6F8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5F1517D"/>
    <w:multiLevelType w:val="hybridMultilevel"/>
    <w:tmpl w:val="5CFA555C"/>
    <w:lvl w:ilvl="0" w:tplc="26D04390">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26A84196"/>
    <w:multiLevelType w:val="hybridMultilevel"/>
    <w:tmpl w:val="BB5EA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2812721B"/>
    <w:multiLevelType w:val="hybridMultilevel"/>
    <w:tmpl w:val="9BB2ACBE"/>
    <w:lvl w:ilvl="0" w:tplc="5CCEA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29765488"/>
    <w:multiLevelType w:val="hybridMultilevel"/>
    <w:tmpl w:val="532AF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B454437"/>
    <w:multiLevelType w:val="hybridMultilevel"/>
    <w:tmpl w:val="51105FAA"/>
    <w:lvl w:ilvl="0" w:tplc="5CCEAF72">
      <w:start w:val="1"/>
      <w:numFmt w:val="decimal"/>
      <w:lvlText w:val="1.%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50" w15:restartNumberingAfterBreak="0">
    <w:nsid w:val="2BC14E4C"/>
    <w:multiLevelType w:val="hybridMultilevel"/>
    <w:tmpl w:val="EDC08D7C"/>
    <w:lvl w:ilvl="0" w:tplc="5CCEA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2C9E6A8A"/>
    <w:multiLevelType w:val="hybridMultilevel"/>
    <w:tmpl w:val="14125172"/>
    <w:lvl w:ilvl="0" w:tplc="5CCEA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2CCF3757"/>
    <w:multiLevelType w:val="hybridMultilevel"/>
    <w:tmpl w:val="839A3188"/>
    <w:lvl w:ilvl="0" w:tplc="5CCEAF72">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D3C21AD"/>
    <w:multiLevelType w:val="hybridMultilevel"/>
    <w:tmpl w:val="598E3132"/>
    <w:lvl w:ilvl="0" w:tplc="5CCEA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2D4144B0"/>
    <w:multiLevelType w:val="hybridMultilevel"/>
    <w:tmpl w:val="9B36C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2EC27FC1"/>
    <w:multiLevelType w:val="hybridMultilevel"/>
    <w:tmpl w:val="58CA9D7C"/>
    <w:lvl w:ilvl="0" w:tplc="FAA4FF58">
      <w:numFmt w:val="bullet"/>
      <w:lvlText w:val=""/>
      <w:lvlJc w:val="left"/>
      <w:pPr>
        <w:ind w:left="1080" w:hanging="360"/>
      </w:pPr>
      <w:rPr>
        <w:rFonts w:ascii="Symbol" w:eastAsia="Courier New"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2EF2412B"/>
    <w:multiLevelType w:val="hybridMultilevel"/>
    <w:tmpl w:val="87BC9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FC4407B"/>
    <w:multiLevelType w:val="hybridMultilevel"/>
    <w:tmpl w:val="ED244566"/>
    <w:lvl w:ilvl="0" w:tplc="5CCEAF72">
      <w:start w:val="1"/>
      <w:numFmt w:val="decimal"/>
      <w:lvlText w:val="1.%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8" w15:restartNumberingAfterBreak="0">
    <w:nsid w:val="301665B2"/>
    <w:multiLevelType w:val="hybridMultilevel"/>
    <w:tmpl w:val="523A0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309631C3"/>
    <w:multiLevelType w:val="hybridMultilevel"/>
    <w:tmpl w:val="903000F6"/>
    <w:lvl w:ilvl="0" w:tplc="5CCEAF72">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1280F45"/>
    <w:multiLevelType w:val="hybridMultilevel"/>
    <w:tmpl w:val="04905800"/>
    <w:lvl w:ilvl="0" w:tplc="5CCEAF72">
      <w:start w:val="1"/>
      <w:numFmt w:val="decimal"/>
      <w:lvlText w:val="1.%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61" w15:restartNumberingAfterBreak="0">
    <w:nsid w:val="317F1A8A"/>
    <w:multiLevelType w:val="hybridMultilevel"/>
    <w:tmpl w:val="ABD2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1AE2342"/>
    <w:multiLevelType w:val="hybridMultilevel"/>
    <w:tmpl w:val="8E5ABA2C"/>
    <w:lvl w:ilvl="0" w:tplc="5CCEA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32911536"/>
    <w:multiLevelType w:val="hybridMultilevel"/>
    <w:tmpl w:val="B89CE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32131C9"/>
    <w:multiLevelType w:val="hybridMultilevel"/>
    <w:tmpl w:val="30B872EA"/>
    <w:lvl w:ilvl="0" w:tplc="5CCEAF72">
      <w:start w:val="1"/>
      <w:numFmt w:val="decimal"/>
      <w:lvlText w:val="1.%1"/>
      <w:lvlJc w:val="left"/>
      <w:pPr>
        <w:ind w:left="2340" w:hanging="360"/>
      </w:pPr>
      <w:rPr>
        <w:rFonts w:hint="default"/>
      </w:rPr>
    </w:lvl>
    <w:lvl w:ilvl="1" w:tplc="04090019" w:tentative="1">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5" w15:restartNumberingAfterBreak="0">
    <w:nsid w:val="352C1C53"/>
    <w:multiLevelType w:val="hybridMultilevel"/>
    <w:tmpl w:val="C4383936"/>
    <w:lvl w:ilvl="0" w:tplc="5CCEA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3635580D"/>
    <w:multiLevelType w:val="hybridMultilevel"/>
    <w:tmpl w:val="505AE41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7" w15:restartNumberingAfterBreak="0">
    <w:nsid w:val="368E22E6"/>
    <w:multiLevelType w:val="hybridMultilevel"/>
    <w:tmpl w:val="29725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6BE627C"/>
    <w:multiLevelType w:val="hybridMultilevel"/>
    <w:tmpl w:val="E20EDA70"/>
    <w:lvl w:ilvl="0" w:tplc="5CCEAF72">
      <w:start w:val="1"/>
      <w:numFmt w:val="decimal"/>
      <w:lvlText w:val="1.%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69" w15:restartNumberingAfterBreak="0">
    <w:nsid w:val="372E28AB"/>
    <w:multiLevelType w:val="hybridMultilevel"/>
    <w:tmpl w:val="E24E5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7B56871"/>
    <w:multiLevelType w:val="hybridMultilevel"/>
    <w:tmpl w:val="0C0C9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37FE3EBD"/>
    <w:multiLevelType w:val="hybridMultilevel"/>
    <w:tmpl w:val="58008CD0"/>
    <w:lvl w:ilvl="0" w:tplc="5CCEAF72">
      <w:start w:val="1"/>
      <w:numFmt w:val="decimal"/>
      <w:lvlText w:val="1.%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2" w15:restartNumberingAfterBreak="0">
    <w:nsid w:val="38527215"/>
    <w:multiLevelType w:val="hybridMultilevel"/>
    <w:tmpl w:val="B0CC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8AB24B3"/>
    <w:multiLevelType w:val="hybridMultilevel"/>
    <w:tmpl w:val="33941B34"/>
    <w:lvl w:ilvl="0" w:tplc="5CCEAF72">
      <w:start w:val="1"/>
      <w:numFmt w:val="decimal"/>
      <w:lvlText w:val="1.%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4" w15:restartNumberingAfterBreak="0">
    <w:nsid w:val="39815901"/>
    <w:multiLevelType w:val="hybridMultilevel"/>
    <w:tmpl w:val="6C04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9897E9E"/>
    <w:multiLevelType w:val="hybridMultilevel"/>
    <w:tmpl w:val="98DA7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3ACD7932"/>
    <w:multiLevelType w:val="hybridMultilevel"/>
    <w:tmpl w:val="781ADEC0"/>
    <w:lvl w:ilvl="0" w:tplc="5CCEA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3C1A6338"/>
    <w:multiLevelType w:val="hybridMultilevel"/>
    <w:tmpl w:val="2C982E14"/>
    <w:lvl w:ilvl="0" w:tplc="5CCEA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3CC10969"/>
    <w:multiLevelType w:val="hybridMultilevel"/>
    <w:tmpl w:val="56E02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3DCA318F"/>
    <w:multiLevelType w:val="hybridMultilevel"/>
    <w:tmpl w:val="31920D14"/>
    <w:lvl w:ilvl="0" w:tplc="20084E7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15:restartNumberingAfterBreak="0">
    <w:nsid w:val="3E72658F"/>
    <w:multiLevelType w:val="hybridMultilevel"/>
    <w:tmpl w:val="C3AAEE20"/>
    <w:lvl w:ilvl="0" w:tplc="5CCEA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3EF918DA"/>
    <w:multiLevelType w:val="hybridMultilevel"/>
    <w:tmpl w:val="40C68028"/>
    <w:lvl w:ilvl="0" w:tplc="5CCEA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3EF91D2A"/>
    <w:multiLevelType w:val="hybridMultilevel"/>
    <w:tmpl w:val="1F6253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3FA976A4"/>
    <w:multiLevelType w:val="hybridMultilevel"/>
    <w:tmpl w:val="84DC4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1157279"/>
    <w:multiLevelType w:val="hybridMultilevel"/>
    <w:tmpl w:val="D1565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2656366"/>
    <w:multiLevelType w:val="multilevel"/>
    <w:tmpl w:val="0C7C3424"/>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42811276"/>
    <w:multiLevelType w:val="hybridMultilevel"/>
    <w:tmpl w:val="F3547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42CA0EA1"/>
    <w:multiLevelType w:val="hybridMultilevel"/>
    <w:tmpl w:val="D41CD68C"/>
    <w:lvl w:ilvl="0" w:tplc="5CCEA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43BE1823"/>
    <w:multiLevelType w:val="hybridMultilevel"/>
    <w:tmpl w:val="36AA5F28"/>
    <w:lvl w:ilvl="0" w:tplc="5CCEAF72">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3D034C8"/>
    <w:multiLevelType w:val="hybridMultilevel"/>
    <w:tmpl w:val="10ACD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0" w15:restartNumberingAfterBreak="0">
    <w:nsid w:val="44385BA9"/>
    <w:multiLevelType w:val="hybridMultilevel"/>
    <w:tmpl w:val="65F62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1" w15:restartNumberingAfterBreak="0">
    <w:nsid w:val="46E62003"/>
    <w:multiLevelType w:val="hybridMultilevel"/>
    <w:tmpl w:val="8056E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7BF35E5"/>
    <w:multiLevelType w:val="hybridMultilevel"/>
    <w:tmpl w:val="B044D07C"/>
    <w:lvl w:ilvl="0" w:tplc="5CCEA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48330EAA"/>
    <w:multiLevelType w:val="hybridMultilevel"/>
    <w:tmpl w:val="9D5AFA50"/>
    <w:lvl w:ilvl="0" w:tplc="5CCEAF72">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8CF6D5E"/>
    <w:multiLevelType w:val="hybridMultilevel"/>
    <w:tmpl w:val="DB04E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9435DAC"/>
    <w:multiLevelType w:val="multilevel"/>
    <w:tmpl w:val="B22C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A9B68F0"/>
    <w:multiLevelType w:val="hybridMultilevel"/>
    <w:tmpl w:val="336C2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4CE25200"/>
    <w:multiLevelType w:val="hybridMultilevel"/>
    <w:tmpl w:val="08FAC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D6A0EFA"/>
    <w:multiLevelType w:val="hybridMultilevel"/>
    <w:tmpl w:val="70563744"/>
    <w:lvl w:ilvl="0" w:tplc="5CCEAF72">
      <w:start w:val="1"/>
      <w:numFmt w:val="decimal"/>
      <w:lvlText w:val="1.%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99" w15:restartNumberingAfterBreak="0">
    <w:nsid w:val="4DA5074F"/>
    <w:multiLevelType w:val="hybridMultilevel"/>
    <w:tmpl w:val="39E0A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15:restartNumberingAfterBreak="0">
    <w:nsid w:val="4FB51AEB"/>
    <w:multiLevelType w:val="hybridMultilevel"/>
    <w:tmpl w:val="C7742158"/>
    <w:lvl w:ilvl="0" w:tplc="5CCEAF72">
      <w:start w:val="1"/>
      <w:numFmt w:val="decimal"/>
      <w:lvlText w:val="1.%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1" w15:restartNumberingAfterBreak="0">
    <w:nsid w:val="516377E7"/>
    <w:multiLevelType w:val="multilevel"/>
    <w:tmpl w:val="EFFE8D9A"/>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2F014A9"/>
    <w:multiLevelType w:val="hybridMultilevel"/>
    <w:tmpl w:val="71AA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3AA798A"/>
    <w:multiLevelType w:val="hybridMultilevel"/>
    <w:tmpl w:val="E3F0047C"/>
    <w:lvl w:ilvl="0" w:tplc="5CCEA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53B03DCE"/>
    <w:multiLevelType w:val="hybridMultilevel"/>
    <w:tmpl w:val="8372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3FB7D66"/>
    <w:multiLevelType w:val="hybridMultilevel"/>
    <w:tmpl w:val="FE5496EE"/>
    <w:lvl w:ilvl="0" w:tplc="5CCEA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15:restartNumberingAfterBreak="0">
    <w:nsid w:val="541C6D6F"/>
    <w:multiLevelType w:val="hybridMultilevel"/>
    <w:tmpl w:val="2FF64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58B73B5"/>
    <w:multiLevelType w:val="hybridMultilevel"/>
    <w:tmpl w:val="684CB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55B7103A"/>
    <w:multiLevelType w:val="hybridMultilevel"/>
    <w:tmpl w:val="5DE0B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55F0264B"/>
    <w:multiLevelType w:val="hybridMultilevel"/>
    <w:tmpl w:val="63B23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15:restartNumberingAfterBreak="0">
    <w:nsid w:val="56622F98"/>
    <w:multiLevelType w:val="hybridMultilevel"/>
    <w:tmpl w:val="17C2D54E"/>
    <w:lvl w:ilvl="0" w:tplc="5CCEA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15:restartNumberingAfterBreak="0">
    <w:nsid w:val="57E7146A"/>
    <w:multiLevelType w:val="hybridMultilevel"/>
    <w:tmpl w:val="98568DEE"/>
    <w:lvl w:ilvl="0" w:tplc="5CCEA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15:restartNumberingAfterBreak="0">
    <w:nsid w:val="58086750"/>
    <w:multiLevelType w:val="hybridMultilevel"/>
    <w:tmpl w:val="4732B8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3" w15:restartNumberingAfterBreak="0">
    <w:nsid w:val="5821324B"/>
    <w:multiLevelType w:val="hybridMultilevel"/>
    <w:tmpl w:val="3CD06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4" w15:restartNumberingAfterBreak="0">
    <w:nsid w:val="590C7067"/>
    <w:multiLevelType w:val="hybridMultilevel"/>
    <w:tmpl w:val="F3742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5" w15:restartNumberingAfterBreak="0">
    <w:nsid w:val="591B2DDC"/>
    <w:multiLevelType w:val="hybridMultilevel"/>
    <w:tmpl w:val="06E2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593633AF"/>
    <w:multiLevelType w:val="hybridMultilevel"/>
    <w:tmpl w:val="D7823F2A"/>
    <w:lvl w:ilvl="0" w:tplc="5CCEA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15:restartNumberingAfterBreak="0">
    <w:nsid w:val="596668F0"/>
    <w:multiLevelType w:val="hybridMultilevel"/>
    <w:tmpl w:val="BB2E87D2"/>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5CCEAF72">
      <w:start w:val="1"/>
      <w:numFmt w:val="decimal"/>
      <w:lvlText w:val="1.%3"/>
      <w:lvlJc w:val="left"/>
      <w:pPr>
        <w:ind w:left="243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8" w15:restartNumberingAfterBreak="0">
    <w:nsid w:val="59A31AB9"/>
    <w:multiLevelType w:val="hybridMultilevel"/>
    <w:tmpl w:val="CCA2D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5B2572C7"/>
    <w:multiLevelType w:val="hybridMultilevel"/>
    <w:tmpl w:val="039CEC0E"/>
    <w:lvl w:ilvl="0" w:tplc="5CCEA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15:restartNumberingAfterBreak="0">
    <w:nsid w:val="5BBA31E5"/>
    <w:multiLevelType w:val="hybridMultilevel"/>
    <w:tmpl w:val="A04AC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5D890BCD"/>
    <w:multiLevelType w:val="hybridMultilevel"/>
    <w:tmpl w:val="B184A01A"/>
    <w:lvl w:ilvl="0" w:tplc="5CCEA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15:restartNumberingAfterBreak="0">
    <w:nsid w:val="5E95443B"/>
    <w:multiLevelType w:val="hybridMultilevel"/>
    <w:tmpl w:val="A3628A6C"/>
    <w:lvl w:ilvl="0" w:tplc="5CCEAF72">
      <w:start w:val="1"/>
      <w:numFmt w:val="decimal"/>
      <w:lvlText w:val="1.%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3" w15:restartNumberingAfterBreak="0">
    <w:nsid w:val="5F0D400A"/>
    <w:multiLevelType w:val="hybridMultilevel"/>
    <w:tmpl w:val="0F3A67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4" w15:restartNumberingAfterBreak="0">
    <w:nsid w:val="5F3A71C5"/>
    <w:multiLevelType w:val="hybridMultilevel"/>
    <w:tmpl w:val="60482BFA"/>
    <w:lvl w:ilvl="0" w:tplc="6D1AF14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5" w15:restartNumberingAfterBreak="0">
    <w:nsid w:val="5F8957DA"/>
    <w:multiLevelType w:val="hybridMultilevel"/>
    <w:tmpl w:val="1ECCCA16"/>
    <w:lvl w:ilvl="0" w:tplc="5CCEAF72">
      <w:start w:val="1"/>
      <w:numFmt w:val="decimal"/>
      <w:lvlText w:val="1.%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6" w15:restartNumberingAfterBreak="0">
    <w:nsid w:val="600724DE"/>
    <w:multiLevelType w:val="hybridMultilevel"/>
    <w:tmpl w:val="17509BAC"/>
    <w:lvl w:ilvl="0" w:tplc="5CCEAF72">
      <w:start w:val="1"/>
      <w:numFmt w:val="decimal"/>
      <w:lvlText w:val="1.%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7" w15:restartNumberingAfterBreak="0">
    <w:nsid w:val="600906AD"/>
    <w:multiLevelType w:val="hybridMultilevel"/>
    <w:tmpl w:val="918E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1734ED9"/>
    <w:multiLevelType w:val="hybridMultilevel"/>
    <w:tmpl w:val="2D569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61844B89"/>
    <w:multiLevelType w:val="hybridMultilevel"/>
    <w:tmpl w:val="067ADB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15:restartNumberingAfterBreak="0">
    <w:nsid w:val="623B353B"/>
    <w:multiLevelType w:val="hybridMultilevel"/>
    <w:tmpl w:val="8E3AC01A"/>
    <w:lvl w:ilvl="0" w:tplc="5CCEA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15:restartNumberingAfterBreak="0">
    <w:nsid w:val="62A10CBF"/>
    <w:multiLevelType w:val="hybridMultilevel"/>
    <w:tmpl w:val="7B723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630F01B9"/>
    <w:multiLevelType w:val="hybridMultilevel"/>
    <w:tmpl w:val="ABF8F5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 w15:restartNumberingAfterBreak="0">
    <w:nsid w:val="63977151"/>
    <w:multiLevelType w:val="hybridMultilevel"/>
    <w:tmpl w:val="16D2B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4" w15:restartNumberingAfterBreak="0">
    <w:nsid w:val="64DE6A24"/>
    <w:multiLevelType w:val="hybridMultilevel"/>
    <w:tmpl w:val="88F0F980"/>
    <w:lvl w:ilvl="0" w:tplc="5CCEAF72">
      <w:start w:val="1"/>
      <w:numFmt w:val="decimal"/>
      <w:lvlText w:val="1.%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35" w15:restartNumberingAfterBreak="0">
    <w:nsid w:val="65431A76"/>
    <w:multiLevelType w:val="hybridMultilevel"/>
    <w:tmpl w:val="920AEC2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6" w15:restartNumberingAfterBreak="0">
    <w:nsid w:val="65FE1C7E"/>
    <w:multiLevelType w:val="hybridMultilevel"/>
    <w:tmpl w:val="A8E63066"/>
    <w:lvl w:ilvl="0" w:tplc="5CCEAF72">
      <w:start w:val="1"/>
      <w:numFmt w:val="decimal"/>
      <w:lvlText w:val="1.%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37" w15:restartNumberingAfterBreak="0">
    <w:nsid w:val="66BB6F1F"/>
    <w:multiLevelType w:val="hybridMultilevel"/>
    <w:tmpl w:val="7502326E"/>
    <w:lvl w:ilvl="0" w:tplc="5CCEAF72">
      <w:start w:val="1"/>
      <w:numFmt w:val="decimal"/>
      <w:lvlText w:val="1.%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38" w15:restartNumberingAfterBreak="0">
    <w:nsid w:val="67B66CB9"/>
    <w:multiLevelType w:val="hybridMultilevel"/>
    <w:tmpl w:val="7ED077F4"/>
    <w:lvl w:ilvl="0" w:tplc="5CCEAF72">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82D468C"/>
    <w:multiLevelType w:val="hybridMultilevel"/>
    <w:tmpl w:val="8F983DC0"/>
    <w:lvl w:ilvl="0" w:tplc="8EE448A0">
      <w:start w:val="1"/>
      <w:numFmt w:val="decimal"/>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140" w15:restartNumberingAfterBreak="0">
    <w:nsid w:val="68402DEA"/>
    <w:multiLevelType w:val="hybridMultilevel"/>
    <w:tmpl w:val="2A36B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6A2A0F8B"/>
    <w:multiLevelType w:val="hybridMultilevel"/>
    <w:tmpl w:val="FD787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6B835251"/>
    <w:multiLevelType w:val="hybridMultilevel"/>
    <w:tmpl w:val="42867DAA"/>
    <w:lvl w:ilvl="0" w:tplc="5CCEAF72">
      <w:start w:val="1"/>
      <w:numFmt w:val="decimal"/>
      <w:lvlText w:val="1.%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43" w15:restartNumberingAfterBreak="0">
    <w:nsid w:val="6BA61D23"/>
    <w:multiLevelType w:val="hybridMultilevel"/>
    <w:tmpl w:val="202A6144"/>
    <w:lvl w:ilvl="0" w:tplc="5CCEA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15:restartNumberingAfterBreak="0">
    <w:nsid w:val="6BB54F87"/>
    <w:multiLevelType w:val="hybridMultilevel"/>
    <w:tmpl w:val="4D729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5" w15:restartNumberingAfterBreak="0">
    <w:nsid w:val="6C067704"/>
    <w:multiLevelType w:val="hybridMultilevel"/>
    <w:tmpl w:val="61682802"/>
    <w:lvl w:ilvl="0" w:tplc="5CCEA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15:restartNumberingAfterBreak="0">
    <w:nsid w:val="6EB157FD"/>
    <w:multiLevelType w:val="hybridMultilevel"/>
    <w:tmpl w:val="A72A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6F944C4F"/>
    <w:multiLevelType w:val="hybridMultilevel"/>
    <w:tmpl w:val="51300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6FB708E1"/>
    <w:multiLevelType w:val="hybridMultilevel"/>
    <w:tmpl w:val="8BD04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9" w15:restartNumberingAfterBreak="0">
    <w:nsid w:val="713A0F75"/>
    <w:multiLevelType w:val="hybridMultilevel"/>
    <w:tmpl w:val="32A65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0" w15:restartNumberingAfterBreak="0">
    <w:nsid w:val="715C3248"/>
    <w:multiLevelType w:val="hybridMultilevel"/>
    <w:tmpl w:val="3F06307A"/>
    <w:lvl w:ilvl="0" w:tplc="5CCEA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15:restartNumberingAfterBreak="0">
    <w:nsid w:val="71620389"/>
    <w:multiLevelType w:val="hybridMultilevel"/>
    <w:tmpl w:val="89A62AEE"/>
    <w:lvl w:ilvl="0" w:tplc="5CCEAF72">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184341D"/>
    <w:multiLevelType w:val="hybridMultilevel"/>
    <w:tmpl w:val="D552252E"/>
    <w:lvl w:ilvl="0" w:tplc="5CCEAF72">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1FC1880"/>
    <w:multiLevelType w:val="hybridMultilevel"/>
    <w:tmpl w:val="1A326B84"/>
    <w:lvl w:ilvl="0" w:tplc="5CCEAF72">
      <w:start w:val="1"/>
      <w:numFmt w:val="decimal"/>
      <w:lvlText w:val="1.%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54" w15:restartNumberingAfterBreak="0">
    <w:nsid w:val="724D5601"/>
    <w:multiLevelType w:val="hybridMultilevel"/>
    <w:tmpl w:val="562C5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72D119D6"/>
    <w:multiLevelType w:val="hybridMultilevel"/>
    <w:tmpl w:val="B8FC1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6" w15:restartNumberingAfterBreak="0">
    <w:nsid w:val="758836B7"/>
    <w:multiLevelType w:val="hybridMultilevel"/>
    <w:tmpl w:val="939C3E5A"/>
    <w:lvl w:ilvl="0" w:tplc="5CCEAF72">
      <w:start w:val="1"/>
      <w:numFmt w:val="decimal"/>
      <w:lvlText w:val="1.%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57" w15:restartNumberingAfterBreak="0">
    <w:nsid w:val="76BF5A8D"/>
    <w:multiLevelType w:val="hybridMultilevel"/>
    <w:tmpl w:val="5C186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772F18CA"/>
    <w:multiLevelType w:val="hybridMultilevel"/>
    <w:tmpl w:val="752A6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797C4EE2"/>
    <w:multiLevelType w:val="hybridMultilevel"/>
    <w:tmpl w:val="E71E0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7A73654F"/>
    <w:multiLevelType w:val="hybridMultilevel"/>
    <w:tmpl w:val="C14E75F0"/>
    <w:lvl w:ilvl="0" w:tplc="5CCEAF72">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AC233B6"/>
    <w:multiLevelType w:val="hybridMultilevel"/>
    <w:tmpl w:val="1B3E615E"/>
    <w:lvl w:ilvl="0" w:tplc="5CCEA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2" w15:restartNumberingAfterBreak="0">
    <w:nsid w:val="7AFA095D"/>
    <w:multiLevelType w:val="hybridMultilevel"/>
    <w:tmpl w:val="BC94F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7B4C5F52"/>
    <w:multiLevelType w:val="hybridMultilevel"/>
    <w:tmpl w:val="51DE1FDA"/>
    <w:lvl w:ilvl="0" w:tplc="5CCEAF72">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BBE0984"/>
    <w:multiLevelType w:val="hybridMultilevel"/>
    <w:tmpl w:val="7CFEBA28"/>
    <w:lvl w:ilvl="0" w:tplc="5CCEA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5" w15:restartNumberingAfterBreak="0">
    <w:nsid w:val="7CE53090"/>
    <w:multiLevelType w:val="hybridMultilevel"/>
    <w:tmpl w:val="9A96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7D9E7030"/>
    <w:multiLevelType w:val="hybridMultilevel"/>
    <w:tmpl w:val="4D7C1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7" w15:restartNumberingAfterBreak="0">
    <w:nsid w:val="7DC413D1"/>
    <w:multiLevelType w:val="hybridMultilevel"/>
    <w:tmpl w:val="EDFEA94E"/>
    <w:lvl w:ilvl="0" w:tplc="5CCEAF72">
      <w:start w:val="1"/>
      <w:numFmt w:val="decimal"/>
      <w:lvlText w:val="1.%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8" w15:restartNumberingAfterBreak="0">
    <w:nsid w:val="7EED2A67"/>
    <w:multiLevelType w:val="hybridMultilevel"/>
    <w:tmpl w:val="EC449B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9" w15:restartNumberingAfterBreak="0">
    <w:nsid w:val="7FAC3C85"/>
    <w:multiLevelType w:val="hybridMultilevel"/>
    <w:tmpl w:val="EB2C9E52"/>
    <w:lvl w:ilvl="0" w:tplc="D430BEA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7FB06702"/>
    <w:multiLevelType w:val="hybridMultilevel"/>
    <w:tmpl w:val="15F4A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15:restartNumberingAfterBreak="0">
    <w:nsid w:val="7FC15FED"/>
    <w:multiLevelType w:val="hybridMultilevel"/>
    <w:tmpl w:val="C31489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20668517">
    <w:abstractNumId w:val="25"/>
  </w:num>
  <w:num w:numId="2" w16cid:durableId="1613635275">
    <w:abstractNumId w:val="24"/>
  </w:num>
  <w:num w:numId="3" w16cid:durableId="56364128">
    <w:abstractNumId w:val="38"/>
  </w:num>
  <w:num w:numId="4" w16cid:durableId="288172932">
    <w:abstractNumId w:val="58"/>
  </w:num>
  <w:num w:numId="5" w16cid:durableId="135266930">
    <w:abstractNumId w:val="148"/>
  </w:num>
  <w:num w:numId="6" w16cid:durableId="2065791124">
    <w:abstractNumId w:val="11"/>
  </w:num>
  <w:num w:numId="7" w16cid:durableId="950627272">
    <w:abstractNumId w:val="70"/>
  </w:num>
  <w:num w:numId="8" w16cid:durableId="1868715152">
    <w:abstractNumId w:val="133"/>
  </w:num>
  <w:num w:numId="9" w16cid:durableId="1255357749">
    <w:abstractNumId w:val="96"/>
  </w:num>
  <w:num w:numId="10" w16cid:durableId="59716927">
    <w:abstractNumId w:val="149"/>
  </w:num>
  <w:num w:numId="11" w16cid:durableId="780152050">
    <w:abstractNumId w:val="101"/>
  </w:num>
  <w:num w:numId="12" w16cid:durableId="419182438">
    <w:abstractNumId w:val="85"/>
  </w:num>
  <w:num w:numId="13" w16cid:durableId="807936288">
    <w:abstractNumId w:val="170"/>
  </w:num>
  <w:num w:numId="14" w16cid:durableId="455219642">
    <w:abstractNumId w:val="78"/>
  </w:num>
  <w:num w:numId="15" w16cid:durableId="772045017">
    <w:abstractNumId w:val="129"/>
  </w:num>
  <w:num w:numId="16" w16cid:durableId="1754617960">
    <w:abstractNumId w:val="123"/>
  </w:num>
  <w:num w:numId="17" w16cid:durableId="1005747639">
    <w:abstractNumId w:val="75"/>
  </w:num>
  <w:num w:numId="18" w16cid:durableId="1479566623">
    <w:abstractNumId w:val="33"/>
  </w:num>
  <w:num w:numId="19" w16cid:durableId="1911958452">
    <w:abstractNumId w:val="109"/>
  </w:num>
  <w:num w:numId="20" w16cid:durableId="220216374">
    <w:abstractNumId w:val="42"/>
  </w:num>
  <w:num w:numId="21" w16cid:durableId="1475221186">
    <w:abstractNumId w:val="86"/>
  </w:num>
  <w:num w:numId="22" w16cid:durableId="771626647">
    <w:abstractNumId w:val="132"/>
  </w:num>
  <w:num w:numId="23" w16cid:durableId="1296989065">
    <w:abstractNumId w:val="7"/>
  </w:num>
  <w:num w:numId="24" w16cid:durableId="1914466015">
    <w:abstractNumId w:val="54"/>
  </w:num>
  <w:num w:numId="25" w16cid:durableId="1363215262">
    <w:abstractNumId w:val="144"/>
  </w:num>
  <w:num w:numId="26" w16cid:durableId="1593663637">
    <w:abstractNumId w:val="55"/>
  </w:num>
  <w:num w:numId="27" w16cid:durableId="289554031">
    <w:abstractNumId w:val="115"/>
  </w:num>
  <w:num w:numId="28" w16cid:durableId="1006055544">
    <w:abstractNumId w:val="82"/>
  </w:num>
  <w:num w:numId="29" w16cid:durableId="1318264433">
    <w:abstractNumId w:val="6"/>
  </w:num>
  <w:num w:numId="30" w16cid:durableId="1966230407">
    <w:abstractNumId w:val="88"/>
  </w:num>
  <w:num w:numId="31" w16cid:durableId="1053457325">
    <w:abstractNumId w:val="151"/>
  </w:num>
  <w:num w:numId="32" w16cid:durableId="1127356741">
    <w:abstractNumId w:val="52"/>
  </w:num>
  <w:num w:numId="33" w16cid:durableId="766539282">
    <w:abstractNumId w:val="138"/>
  </w:num>
  <w:num w:numId="34" w16cid:durableId="1096292052">
    <w:abstractNumId w:val="154"/>
  </w:num>
  <w:num w:numId="35" w16cid:durableId="1530996421">
    <w:abstractNumId w:val="162"/>
  </w:num>
  <w:num w:numId="36" w16cid:durableId="2112969776">
    <w:abstractNumId w:val="120"/>
  </w:num>
  <w:num w:numId="37" w16cid:durableId="1801918872">
    <w:abstractNumId w:val="12"/>
  </w:num>
  <w:num w:numId="38" w16cid:durableId="671761668">
    <w:abstractNumId w:val="163"/>
  </w:num>
  <w:num w:numId="39" w16cid:durableId="1151486151">
    <w:abstractNumId w:val="63"/>
  </w:num>
  <w:num w:numId="40" w16cid:durableId="1460680650">
    <w:abstractNumId w:val="160"/>
  </w:num>
  <w:num w:numId="41" w16cid:durableId="1455978058">
    <w:abstractNumId w:val="91"/>
  </w:num>
  <w:num w:numId="42" w16cid:durableId="746655320">
    <w:abstractNumId w:val="159"/>
  </w:num>
  <w:num w:numId="43" w16cid:durableId="491258345">
    <w:abstractNumId w:val="152"/>
  </w:num>
  <w:num w:numId="44" w16cid:durableId="695469230">
    <w:abstractNumId w:val="43"/>
  </w:num>
  <w:num w:numId="45" w16cid:durableId="1552883553">
    <w:abstractNumId w:val="26"/>
  </w:num>
  <w:num w:numId="46" w16cid:durableId="1076513463">
    <w:abstractNumId w:val="2"/>
  </w:num>
  <w:num w:numId="47" w16cid:durableId="1637686932">
    <w:abstractNumId w:val="108"/>
  </w:num>
  <w:num w:numId="48" w16cid:durableId="1955667341">
    <w:abstractNumId w:val="131"/>
  </w:num>
  <w:num w:numId="49" w16cid:durableId="1132748557">
    <w:abstractNumId w:val="62"/>
  </w:num>
  <w:num w:numId="50" w16cid:durableId="323972837">
    <w:abstractNumId w:val="17"/>
  </w:num>
  <w:num w:numId="51" w16cid:durableId="1846480377">
    <w:abstractNumId w:val="93"/>
  </w:num>
  <w:num w:numId="52" w16cid:durableId="373505689">
    <w:abstractNumId w:val="59"/>
  </w:num>
  <w:num w:numId="53" w16cid:durableId="1609123018">
    <w:abstractNumId w:val="74"/>
  </w:num>
  <w:num w:numId="54" w16cid:durableId="1380087734">
    <w:abstractNumId w:val="118"/>
  </w:num>
  <w:num w:numId="55" w16cid:durableId="1676028846">
    <w:abstractNumId w:val="130"/>
  </w:num>
  <w:num w:numId="56" w16cid:durableId="1443652839">
    <w:abstractNumId w:val="94"/>
  </w:num>
  <w:num w:numId="57" w16cid:durableId="1225021096">
    <w:abstractNumId w:val="76"/>
  </w:num>
  <w:num w:numId="58" w16cid:durableId="54597000">
    <w:abstractNumId w:val="56"/>
  </w:num>
  <w:num w:numId="59" w16cid:durableId="187380134">
    <w:abstractNumId w:val="145"/>
  </w:num>
  <w:num w:numId="60" w16cid:durableId="331418406">
    <w:abstractNumId w:val="107"/>
  </w:num>
  <w:num w:numId="61" w16cid:durableId="1326977027">
    <w:abstractNumId w:val="150"/>
  </w:num>
  <w:num w:numId="62" w16cid:durableId="418793728">
    <w:abstractNumId w:val="92"/>
  </w:num>
  <w:num w:numId="63" w16cid:durableId="602111596">
    <w:abstractNumId w:val="102"/>
  </w:num>
  <w:num w:numId="64" w16cid:durableId="1804809387">
    <w:abstractNumId w:val="87"/>
  </w:num>
  <w:num w:numId="65" w16cid:durableId="760611096">
    <w:abstractNumId w:val="39"/>
  </w:num>
  <w:num w:numId="66" w16cid:durableId="1896500013">
    <w:abstractNumId w:val="65"/>
  </w:num>
  <w:num w:numId="67" w16cid:durableId="310715500">
    <w:abstractNumId w:val="147"/>
  </w:num>
  <w:num w:numId="68" w16cid:durableId="1699042571">
    <w:abstractNumId w:val="119"/>
  </w:num>
  <w:num w:numId="69" w16cid:durableId="934749786">
    <w:abstractNumId w:val="158"/>
  </w:num>
  <w:num w:numId="70" w16cid:durableId="1866943543">
    <w:abstractNumId w:val="32"/>
  </w:num>
  <w:num w:numId="71" w16cid:durableId="317223221">
    <w:abstractNumId w:val="106"/>
  </w:num>
  <w:num w:numId="72" w16cid:durableId="1916085542">
    <w:abstractNumId w:val="111"/>
  </w:num>
  <w:num w:numId="73" w16cid:durableId="693043333">
    <w:abstractNumId w:val="18"/>
  </w:num>
  <w:num w:numId="74" w16cid:durableId="1876768610">
    <w:abstractNumId w:val="164"/>
  </w:num>
  <w:num w:numId="75" w16cid:durableId="680931567">
    <w:abstractNumId w:val="1"/>
  </w:num>
  <w:num w:numId="76" w16cid:durableId="1081105761">
    <w:abstractNumId w:val="22"/>
  </w:num>
  <w:num w:numId="77" w16cid:durableId="1178421005">
    <w:abstractNumId w:val="0"/>
  </w:num>
  <w:num w:numId="78" w16cid:durableId="1050962619">
    <w:abstractNumId w:val="110"/>
  </w:num>
  <w:num w:numId="79" w16cid:durableId="260843186">
    <w:abstractNumId w:val="51"/>
  </w:num>
  <w:num w:numId="80" w16cid:durableId="996032168">
    <w:abstractNumId w:val="146"/>
  </w:num>
  <w:num w:numId="81" w16cid:durableId="1656445234">
    <w:abstractNumId w:val="21"/>
  </w:num>
  <w:num w:numId="82" w16cid:durableId="170989927">
    <w:abstractNumId w:val="83"/>
  </w:num>
  <w:num w:numId="83" w16cid:durableId="1268730807">
    <w:abstractNumId w:val="121"/>
  </w:num>
  <w:num w:numId="84" w16cid:durableId="156189145">
    <w:abstractNumId w:val="141"/>
  </w:num>
  <w:num w:numId="85" w16cid:durableId="1530025941">
    <w:abstractNumId w:val="81"/>
  </w:num>
  <w:num w:numId="86" w16cid:durableId="1180002309">
    <w:abstractNumId w:val="97"/>
  </w:num>
  <w:num w:numId="87" w16cid:durableId="795031075">
    <w:abstractNumId w:val="14"/>
  </w:num>
  <w:num w:numId="88" w16cid:durableId="762994127">
    <w:abstractNumId w:val="30"/>
  </w:num>
  <w:num w:numId="89" w16cid:durableId="1796554720">
    <w:abstractNumId w:val="44"/>
  </w:num>
  <w:num w:numId="90" w16cid:durableId="1137147380">
    <w:abstractNumId w:val="105"/>
  </w:num>
  <w:num w:numId="91" w16cid:durableId="49815788">
    <w:abstractNumId w:val="77"/>
  </w:num>
  <w:num w:numId="92" w16cid:durableId="1189026111">
    <w:abstractNumId w:val="84"/>
  </w:num>
  <w:num w:numId="93" w16cid:durableId="1429041452">
    <w:abstractNumId w:val="165"/>
  </w:num>
  <w:num w:numId="94" w16cid:durableId="736248311">
    <w:abstractNumId w:val="103"/>
  </w:num>
  <w:num w:numId="95" w16cid:durableId="328098095">
    <w:abstractNumId w:val="36"/>
  </w:num>
  <w:num w:numId="96" w16cid:durableId="537592841">
    <w:abstractNumId w:val="157"/>
  </w:num>
  <w:num w:numId="97" w16cid:durableId="520047760">
    <w:abstractNumId w:val="3"/>
  </w:num>
  <w:num w:numId="98" w16cid:durableId="1060983247">
    <w:abstractNumId w:val="61"/>
  </w:num>
  <w:num w:numId="99" w16cid:durableId="456216874">
    <w:abstractNumId w:val="143"/>
  </w:num>
  <w:num w:numId="100" w16cid:durableId="1890064934">
    <w:abstractNumId w:val="140"/>
  </w:num>
  <w:num w:numId="101" w16cid:durableId="967010830">
    <w:abstractNumId w:val="116"/>
  </w:num>
  <w:num w:numId="102" w16cid:durableId="1456367922">
    <w:abstractNumId w:val="128"/>
  </w:num>
  <w:num w:numId="103" w16cid:durableId="1800996830">
    <w:abstractNumId w:val="19"/>
  </w:num>
  <w:num w:numId="104" w16cid:durableId="1591890749">
    <w:abstractNumId w:val="29"/>
  </w:num>
  <w:num w:numId="105" w16cid:durableId="1441607637">
    <w:abstractNumId w:val="53"/>
  </w:num>
  <w:num w:numId="106" w16cid:durableId="845289463">
    <w:abstractNumId w:val="20"/>
  </w:num>
  <w:num w:numId="107" w16cid:durableId="155654643">
    <w:abstractNumId w:val="50"/>
  </w:num>
  <w:num w:numId="108" w16cid:durableId="1399014111">
    <w:abstractNumId w:val="48"/>
  </w:num>
  <w:num w:numId="109" w16cid:durableId="185218388">
    <w:abstractNumId w:val="9"/>
  </w:num>
  <w:num w:numId="110" w16cid:durableId="1658413246">
    <w:abstractNumId w:val="27"/>
  </w:num>
  <w:num w:numId="111" w16cid:durableId="553198594">
    <w:abstractNumId w:val="40"/>
  </w:num>
  <w:num w:numId="112" w16cid:durableId="980114733">
    <w:abstractNumId w:val="127"/>
  </w:num>
  <w:num w:numId="113" w16cid:durableId="1036659831">
    <w:abstractNumId w:val="161"/>
  </w:num>
  <w:num w:numId="114" w16cid:durableId="1184318148">
    <w:abstractNumId w:val="41"/>
  </w:num>
  <w:num w:numId="115" w16cid:durableId="249124283">
    <w:abstractNumId w:val="80"/>
  </w:num>
  <w:num w:numId="116" w16cid:durableId="1269585900">
    <w:abstractNumId w:val="104"/>
  </w:num>
  <w:num w:numId="117" w16cid:durableId="63994805">
    <w:abstractNumId w:val="47"/>
  </w:num>
  <w:num w:numId="118" w16cid:durableId="1159881512">
    <w:abstractNumId w:val="67"/>
  </w:num>
  <w:num w:numId="119" w16cid:durableId="1398823768">
    <w:abstractNumId w:val="5"/>
  </w:num>
  <w:num w:numId="120" w16cid:durableId="1352216789">
    <w:abstractNumId w:val="28"/>
  </w:num>
  <w:num w:numId="121" w16cid:durableId="975719757">
    <w:abstractNumId w:val="72"/>
  </w:num>
  <w:num w:numId="122" w16cid:durableId="164590557">
    <w:abstractNumId w:val="69"/>
  </w:num>
  <w:num w:numId="123" w16cid:durableId="483160630">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822545282">
    <w:abstractNumId w:val="124"/>
  </w:num>
  <w:num w:numId="125" w16cid:durableId="2144418956">
    <w:abstractNumId w:val="45"/>
  </w:num>
  <w:num w:numId="126" w16cid:durableId="1515221960">
    <w:abstractNumId w:val="113"/>
  </w:num>
  <w:num w:numId="127" w16cid:durableId="1269005998">
    <w:abstractNumId w:val="16"/>
  </w:num>
  <w:num w:numId="128" w16cid:durableId="34937845">
    <w:abstractNumId w:val="15"/>
  </w:num>
  <w:num w:numId="129" w16cid:durableId="1389037491">
    <w:abstractNumId w:val="46"/>
  </w:num>
  <w:num w:numId="130" w16cid:durableId="2056082342">
    <w:abstractNumId w:val="31"/>
  </w:num>
  <w:num w:numId="131" w16cid:durableId="80681508">
    <w:abstractNumId w:val="155"/>
  </w:num>
  <w:num w:numId="132" w16cid:durableId="1522932885">
    <w:abstractNumId w:val="35"/>
  </w:num>
  <w:num w:numId="133" w16cid:durableId="702243436">
    <w:abstractNumId w:val="166"/>
  </w:num>
  <w:num w:numId="134" w16cid:durableId="217403960">
    <w:abstractNumId w:val="114"/>
  </w:num>
  <w:num w:numId="135" w16cid:durableId="278220903">
    <w:abstractNumId w:val="90"/>
  </w:num>
  <w:num w:numId="136" w16cid:durableId="1883589089">
    <w:abstractNumId w:val="89"/>
  </w:num>
  <w:num w:numId="137" w16cid:durableId="483090312">
    <w:abstractNumId w:val="112"/>
  </w:num>
  <w:num w:numId="138" w16cid:durableId="316767331">
    <w:abstractNumId w:val="66"/>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623459828">
    <w:abstractNumId w:val="13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1497958856">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127258606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496111412">
    <w:abstractNumId w:val="142"/>
  </w:num>
  <w:num w:numId="143" w16cid:durableId="1223716707">
    <w:abstractNumId w:val="156"/>
  </w:num>
  <w:num w:numId="144" w16cid:durableId="554587106">
    <w:abstractNumId w:val="100"/>
  </w:num>
  <w:num w:numId="145" w16cid:durableId="511798356">
    <w:abstractNumId w:val="60"/>
  </w:num>
  <w:num w:numId="146" w16cid:durableId="837883301">
    <w:abstractNumId w:val="8"/>
  </w:num>
  <w:num w:numId="147" w16cid:durableId="835728092">
    <w:abstractNumId w:val="98"/>
  </w:num>
  <w:num w:numId="148" w16cid:durableId="1378312513">
    <w:abstractNumId w:val="71"/>
  </w:num>
  <w:num w:numId="149" w16cid:durableId="961420708">
    <w:abstractNumId w:val="136"/>
  </w:num>
  <w:num w:numId="150" w16cid:durableId="829759054">
    <w:abstractNumId w:val="125"/>
  </w:num>
  <w:num w:numId="151" w16cid:durableId="1440683052">
    <w:abstractNumId w:val="167"/>
  </w:num>
  <w:num w:numId="152" w16cid:durableId="826559545">
    <w:abstractNumId w:val="122"/>
  </w:num>
  <w:num w:numId="153" w16cid:durableId="312612669">
    <w:abstractNumId w:val="68"/>
  </w:num>
  <w:num w:numId="154" w16cid:durableId="210069943">
    <w:abstractNumId w:val="126"/>
  </w:num>
  <w:num w:numId="155" w16cid:durableId="802770117">
    <w:abstractNumId w:val="137"/>
  </w:num>
  <w:num w:numId="156" w16cid:durableId="1112091715">
    <w:abstractNumId w:val="73"/>
  </w:num>
  <w:num w:numId="157" w16cid:durableId="1526095338">
    <w:abstractNumId w:val="37"/>
  </w:num>
  <w:num w:numId="158" w16cid:durableId="1061556048">
    <w:abstractNumId w:val="57"/>
  </w:num>
  <w:num w:numId="159" w16cid:durableId="1338074578">
    <w:abstractNumId w:val="10"/>
  </w:num>
  <w:num w:numId="160" w16cid:durableId="1929579015">
    <w:abstractNumId w:val="153"/>
  </w:num>
  <w:num w:numId="161" w16cid:durableId="1244602664">
    <w:abstractNumId w:val="64"/>
  </w:num>
  <w:num w:numId="162" w16cid:durableId="229580292">
    <w:abstractNumId w:val="49"/>
  </w:num>
  <w:num w:numId="163" w16cid:durableId="415790677">
    <w:abstractNumId w:val="117"/>
  </w:num>
  <w:num w:numId="164" w16cid:durableId="2043093660">
    <w:abstractNumId w:val="134"/>
  </w:num>
  <w:num w:numId="165" w16cid:durableId="603611655">
    <w:abstractNumId w:val="99"/>
  </w:num>
  <w:num w:numId="166" w16cid:durableId="1440295230">
    <w:abstractNumId w:val="169"/>
  </w:num>
  <w:num w:numId="167" w16cid:durableId="1698118371">
    <w:abstractNumId w:val="34"/>
  </w:num>
  <w:num w:numId="168" w16cid:durableId="1600407870">
    <w:abstractNumId w:val="168"/>
  </w:num>
  <w:num w:numId="169" w16cid:durableId="1307198787">
    <w:abstractNumId w:val="4"/>
  </w:num>
  <w:num w:numId="170" w16cid:durableId="2005038408">
    <w:abstractNumId w:val="13"/>
  </w:num>
  <w:num w:numId="171" w16cid:durableId="122307097">
    <w:abstractNumId w:val="171"/>
  </w:num>
  <w:num w:numId="172" w16cid:durableId="189101897">
    <w:abstractNumId w:val="95"/>
  </w:num>
  <w:numIdMacAtCleanup w:val="1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135"/>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21C"/>
    <w:rsid w:val="00024496"/>
    <w:rsid w:val="00031F05"/>
    <w:rsid w:val="00031FDC"/>
    <w:rsid w:val="00034F36"/>
    <w:rsid w:val="00040EB5"/>
    <w:rsid w:val="00044678"/>
    <w:rsid w:val="00051816"/>
    <w:rsid w:val="00061022"/>
    <w:rsid w:val="000627B5"/>
    <w:rsid w:val="00065C4E"/>
    <w:rsid w:val="00066121"/>
    <w:rsid w:val="000665D4"/>
    <w:rsid w:val="0006698A"/>
    <w:rsid w:val="00067AB3"/>
    <w:rsid w:val="000710A9"/>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C245D"/>
    <w:rsid w:val="000D1886"/>
    <w:rsid w:val="000D390F"/>
    <w:rsid w:val="000D3D7D"/>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0914"/>
    <w:rsid w:val="00141512"/>
    <w:rsid w:val="00142838"/>
    <w:rsid w:val="00143182"/>
    <w:rsid w:val="001434AE"/>
    <w:rsid w:val="001478DC"/>
    <w:rsid w:val="001564A9"/>
    <w:rsid w:val="00157C09"/>
    <w:rsid w:val="00166DC0"/>
    <w:rsid w:val="001730FC"/>
    <w:rsid w:val="00175C0A"/>
    <w:rsid w:val="00177980"/>
    <w:rsid w:val="00183877"/>
    <w:rsid w:val="0018400B"/>
    <w:rsid w:val="00187FA6"/>
    <w:rsid w:val="0019042E"/>
    <w:rsid w:val="0019113C"/>
    <w:rsid w:val="00191908"/>
    <w:rsid w:val="001A077E"/>
    <w:rsid w:val="001A1498"/>
    <w:rsid w:val="001A2B89"/>
    <w:rsid w:val="001A48C1"/>
    <w:rsid w:val="001A698D"/>
    <w:rsid w:val="001B1CF0"/>
    <w:rsid w:val="001B4CCF"/>
    <w:rsid w:val="001B6392"/>
    <w:rsid w:val="001C04C3"/>
    <w:rsid w:val="001C2C80"/>
    <w:rsid w:val="001C2F98"/>
    <w:rsid w:val="001C4E26"/>
    <w:rsid w:val="001C5A5E"/>
    <w:rsid w:val="001D0F8D"/>
    <w:rsid w:val="001D2645"/>
    <w:rsid w:val="001D3B06"/>
    <w:rsid w:val="001D3D77"/>
    <w:rsid w:val="001D49C3"/>
    <w:rsid w:val="001D4E6F"/>
    <w:rsid w:val="001D797C"/>
    <w:rsid w:val="001D7AC6"/>
    <w:rsid w:val="001E1F7E"/>
    <w:rsid w:val="001E2722"/>
    <w:rsid w:val="001E2A66"/>
    <w:rsid w:val="001E5B1E"/>
    <w:rsid w:val="001E7691"/>
    <w:rsid w:val="001F2541"/>
    <w:rsid w:val="001F2977"/>
    <w:rsid w:val="001F498B"/>
    <w:rsid w:val="00201249"/>
    <w:rsid w:val="00203AFF"/>
    <w:rsid w:val="002059F5"/>
    <w:rsid w:val="00207DC2"/>
    <w:rsid w:val="00210024"/>
    <w:rsid w:val="00211478"/>
    <w:rsid w:val="0021392B"/>
    <w:rsid w:val="00221912"/>
    <w:rsid w:val="00221E3F"/>
    <w:rsid w:val="002267DA"/>
    <w:rsid w:val="00227D7A"/>
    <w:rsid w:val="00230D34"/>
    <w:rsid w:val="002317AF"/>
    <w:rsid w:val="0023338E"/>
    <w:rsid w:val="00233AC9"/>
    <w:rsid w:val="00235D22"/>
    <w:rsid w:val="00237482"/>
    <w:rsid w:val="00237BE3"/>
    <w:rsid w:val="00241DE4"/>
    <w:rsid w:val="00242D57"/>
    <w:rsid w:val="00243F77"/>
    <w:rsid w:val="00246210"/>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77901"/>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38C2"/>
    <w:rsid w:val="002D4934"/>
    <w:rsid w:val="002D5A46"/>
    <w:rsid w:val="002E12DC"/>
    <w:rsid w:val="002E2986"/>
    <w:rsid w:val="002E6110"/>
    <w:rsid w:val="002E779D"/>
    <w:rsid w:val="002F12D4"/>
    <w:rsid w:val="002F2024"/>
    <w:rsid w:val="002F52FD"/>
    <w:rsid w:val="002F576F"/>
    <w:rsid w:val="002F6C64"/>
    <w:rsid w:val="002F7DC4"/>
    <w:rsid w:val="00300BF6"/>
    <w:rsid w:val="003017B5"/>
    <w:rsid w:val="00304086"/>
    <w:rsid w:val="0030420D"/>
    <w:rsid w:val="00305304"/>
    <w:rsid w:val="003061E1"/>
    <w:rsid w:val="00307464"/>
    <w:rsid w:val="003138C4"/>
    <w:rsid w:val="0031711A"/>
    <w:rsid w:val="003218FF"/>
    <w:rsid w:val="00322D67"/>
    <w:rsid w:val="00322F09"/>
    <w:rsid w:val="00325192"/>
    <w:rsid w:val="00326277"/>
    <w:rsid w:val="00327F43"/>
    <w:rsid w:val="00332F6E"/>
    <w:rsid w:val="00334DF1"/>
    <w:rsid w:val="003377AB"/>
    <w:rsid w:val="003405A3"/>
    <w:rsid w:val="00341600"/>
    <w:rsid w:val="00341ADA"/>
    <w:rsid w:val="00342E73"/>
    <w:rsid w:val="00345DC4"/>
    <w:rsid w:val="003470C7"/>
    <w:rsid w:val="003502ED"/>
    <w:rsid w:val="003524EF"/>
    <w:rsid w:val="0035504E"/>
    <w:rsid w:val="00355416"/>
    <w:rsid w:val="00355638"/>
    <w:rsid w:val="003561A1"/>
    <w:rsid w:val="003611B1"/>
    <w:rsid w:val="00367562"/>
    <w:rsid w:val="003675B0"/>
    <w:rsid w:val="00367D1D"/>
    <w:rsid w:val="0037409F"/>
    <w:rsid w:val="003767EA"/>
    <w:rsid w:val="00376CB0"/>
    <w:rsid w:val="003818D0"/>
    <w:rsid w:val="00383875"/>
    <w:rsid w:val="00385468"/>
    <w:rsid w:val="00390CDA"/>
    <w:rsid w:val="00392238"/>
    <w:rsid w:val="00394013"/>
    <w:rsid w:val="003A0E4B"/>
    <w:rsid w:val="003A3043"/>
    <w:rsid w:val="003A45F7"/>
    <w:rsid w:val="003A529D"/>
    <w:rsid w:val="003A5333"/>
    <w:rsid w:val="003A7194"/>
    <w:rsid w:val="003B0F1C"/>
    <w:rsid w:val="003B29C0"/>
    <w:rsid w:val="003B32E4"/>
    <w:rsid w:val="003B3A05"/>
    <w:rsid w:val="003B47F6"/>
    <w:rsid w:val="003B643D"/>
    <w:rsid w:val="003C0261"/>
    <w:rsid w:val="003C282F"/>
    <w:rsid w:val="003C46B8"/>
    <w:rsid w:val="003C4B60"/>
    <w:rsid w:val="003C69F2"/>
    <w:rsid w:val="003D0ABC"/>
    <w:rsid w:val="003D3B98"/>
    <w:rsid w:val="003D41D4"/>
    <w:rsid w:val="003D4A95"/>
    <w:rsid w:val="003E1024"/>
    <w:rsid w:val="003E2446"/>
    <w:rsid w:val="003E4918"/>
    <w:rsid w:val="003E7CCF"/>
    <w:rsid w:val="003F2259"/>
    <w:rsid w:val="003F2557"/>
    <w:rsid w:val="003F5F92"/>
    <w:rsid w:val="003F6DE4"/>
    <w:rsid w:val="003F7729"/>
    <w:rsid w:val="00400243"/>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3AE6"/>
    <w:rsid w:val="004340C9"/>
    <w:rsid w:val="00434B9A"/>
    <w:rsid w:val="0043571C"/>
    <w:rsid w:val="00437413"/>
    <w:rsid w:val="00440E25"/>
    <w:rsid w:val="00441E65"/>
    <w:rsid w:val="004458CB"/>
    <w:rsid w:val="00446479"/>
    <w:rsid w:val="00447175"/>
    <w:rsid w:val="00453AB1"/>
    <w:rsid w:val="004550BB"/>
    <w:rsid w:val="00455AAF"/>
    <w:rsid w:val="0045655F"/>
    <w:rsid w:val="00456C3E"/>
    <w:rsid w:val="0046008B"/>
    <w:rsid w:val="00464243"/>
    <w:rsid w:val="004642D6"/>
    <w:rsid w:val="0046645C"/>
    <w:rsid w:val="004667D2"/>
    <w:rsid w:val="00471711"/>
    <w:rsid w:val="0047257A"/>
    <w:rsid w:val="00475B4D"/>
    <w:rsid w:val="00477B06"/>
    <w:rsid w:val="00480D54"/>
    <w:rsid w:val="00480EE1"/>
    <w:rsid w:val="00483A55"/>
    <w:rsid w:val="00484005"/>
    <w:rsid w:val="004840CB"/>
    <w:rsid w:val="00494FC4"/>
    <w:rsid w:val="00496379"/>
    <w:rsid w:val="004964EE"/>
    <w:rsid w:val="004968AB"/>
    <w:rsid w:val="004A08FE"/>
    <w:rsid w:val="004A559B"/>
    <w:rsid w:val="004A56BF"/>
    <w:rsid w:val="004A7C39"/>
    <w:rsid w:val="004B14F0"/>
    <w:rsid w:val="004B1FB6"/>
    <w:rsid w:val="004B29B1"/>
    <w:rsid w:val="004B4764"/>
    <w:rsid w:val="004B4A47"/>
    <w:rsid w:val="004B5A4D"/>
    <w:rsid w:val="004B79EB"/>
    <w:rsid w:val="004C1B97"/>
    <w:rsid w:val="004C1CBF"/>
    <w:rsid w:val="004C3584"/>
    <w:rsid w:val="004C487A"/>
    <w:rsid w:val="004C5AFB"/>
    <w:rsid w:val="004C654D"/>
    <w:rsid w:val="004C6A89"/>
    <w:rsid w:val="004D1361"/>
    <w:rsid w:val="004D2B86"/>
    <w:rsid w:val="004D328A"/>
    <w:rsid w:val="004D41C2"/>
    <w:rsid w:val="004D70E1"/>
    <w:rsid w:val="004E02D8"/>
    <w:rsid w:val="004E0A3F"/>
    <w:rsid w:val="004E3C16"/>
    <w:rsid w:val="004E3E78"/>
    <w:rsid w:val="004E3FED"/>
    <w:rsid w:val="004F3BEA"/>
    <w:rsid w:val="004F68FF"/>
    <w:rsid w:val="004F79A0"/>
    <w:rsid w:val="00500E77"/>
    <w:rsid w:val="005026D4"/>
    <w:rsid w:val="005029AE"/>
    <w:rsid w:val="00504CE8"/>
    <w:rsid w:val="00505D2C"/>
    <w:rsid w:val="005061BF"/>
    <w:rsid w:val="005125B8"/>
    <w:rsid w:val="00512D4B"/>
    <w:rsid w:val="00521510"/>
    <w:rsid w:val="00521F45"/>
    <w:rsid w:val="00522EDD"/>
    <w:rsid w:val="0052475C"/>
    <w:rsid w:val="00525FBA"/>
    <w:rsid w:val="00531D29"/>
    <w:rsid w:val="005328EE"/>
    <w:rsid w:val="00533646"/>
    <w:rsid w:val="00534C3F"/>
    <w:rsid w:val="00534F27"/>
    <w:rsid w:val="00535EA9"/>
    <w:rsid w:val="00537F11"/>
    <w:rsid w:val="00543805"/>
    <w:rsid w:val="00546D2F"/>
    <w:rsid w:val="0054741E"/>
    <w:rsid w:val="005508B8"/>
    <w:rsid w:val="005515AE"/>
    <w:rsid w:val="0055175B"/>
    <w:rsid w:val="0055201C"/>
    <w:rsid w:val="005530F2"/>
    <w:rsid w:val="00554B6A"/>
    <w:rsid w:val="005555B4"/>
    <w:rsid w:val="00557FCB"/>
    <w:rsid w:val="00561DBC"/>
    <w:rsid w:val="00562611"/>
    <w:rsid w:val="00562A79"/>
    <w:rsid w:val="00563A9A"/>
    <w:rsid w:val="005648B8"/>
    <w:rsid w:val="005650E6"/>
    <w:rsid w:val="005671B4"/>
    <w:rsid w:val="005706B9"/>
    <w:rsid w:val="00577D6B"/>
    <w:rsid w:val="0058019B"/>
    <w:rsid w:val="00583B74"/>
    <w:rsid w:val="00586B53"/>
    <w:rsid w:val="00590FD9"/>
    <w:rsid w:val="00591068"/>
    <w:rsid w:val="00596856"/>
    <w:rsid w:val="00597AD0"/>
    <w:rsid w:val="005A342D"/>
    <w:rsid w:val="005A5EF5"/>
    <w:rsid w:val="005B2BEB"/>
    <w:rsid w:val="005B4E18"/>
    <w:rsid w:val="005B615F"/>
    <w:rsid w:val="005B7259"/>
    <w:rsid w:val="005B7E05"/>
    <w:rsid w:val="005C07A7"/>
    <w:rsid w:val="005C5274"/>
    <w:rsid w:val="005D00C3"/>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4F6B"/>
    <w:rsid w:val="00647757"/>
    <w:rsid w:val="00647923"/>
    <w:rsid w:val="00650C7F"/>
    <w:rsid w:val="00650D6A"/>
    <w:rsid w:val="0065510C"/>
    <w:rsid w:val="006567D0"/>
    <w:rsid w:val="00660343"/>
    <w:rsid w:val="0066243B"/>
    <w:rsid w:val="00666E40"/>
    <w:rsid w:val="00672032"/>
    <w:rsid w:val="00672A40"/>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1976"/>
    <w:rsid w:val="006C27E1"/>
    <w:rsid w:val="006C2CDB"/>
    <w:rsid w:val="006C2EAE"/>
    <w:rsid w:val="006C36DE"/>
    <w:rsid w:val="006C6E52"/>
    <w:rsid w:val="006C7977"/>
    <w:rsid w:val="006D05B7"/>
    <w:rsid w:val="006D0BC9"/>
    <w:rsid w:val="006D1207"/>
    <w:rsid w:val="006D2632"/>
    <w:rsid w:val="006D6FCB"/>
    <w:rsid w:val="006D7F79"/>
    <w:rsid w:val="006E03D3"/>
    <w:rsid w:val="006E0DEB"/>
    <w:rsid w:val="006E1B30"/>
    <w:rsid w:val="006E46F5"/>
    <w:rsid w:val="006E7BA2"/>
    <w:rsid w:val="006F269A"/>
    <w:rsid w:val="006F2726"/>
    <w:rsid w:val="006F43A7"/>
    <w:rsid w:val="006F52D5"/>
    <w:rsid w:val="006F5647"/>
    <w:rsid w:val="00700370"/>
    <w:rsid w:val="0070200F"/>
    <w:rsid w:val="007116D8"/>
    <w:rsid w:val="00715874"/>
    <w:rsid w:val="00715E62"/>
    <w:rsid w:val="00717A06"/>
    <w:rsid w:val="007207A1"/>
    <w:rsid w:val="00721003"/>
    <w:rsid w:val="007245CC"/>
    <w:rsid w:val="00724969"/>
    <w:rsid w:val="007258F2"/>
    <w:rsid w:val="00726043"/>
    <w:rsid w:val="00726E62"/>
    <w:rsid w:val="00726F50"/>
    <w:rsid w:val="00727A8D"/>
    <w:rsid w:val="00727D22"/>
    <w:rsid w:val="00732E1D"/>
    <w:rsid w:val="007354C9"/>
    <w:rsid w:val="00737340"/>
    <w:rsid w:val="0074293C"/>
    <w:rsid w:val="007430B9"/>
    <w:rsid w:val="00743B73"/>
    <w:rsid w:val="00743F7E"/>
    <w:rsid w:val="0074420E"/>
    <w:rsid w:val="00744264"/>
    <w:rsid w:val="00744B41"/>
    <w:rsid w:val="00745EFE"/>
    <w:rsid w:val="00750A50"/>
    <w:rsid w:val="00750BBB"/>
    <w:rsid w:val="00750CE5"/>
    <w:rsid w:val="007518D9"/>
    <w:rsid w:val="007537B8"/>
    <w:rsid w:val="007561C0"/>
    <w:rsid w:val="0076012A"/>
    <w:rsid w:val="00761FB1"/>
    <w:rsid w:val="00762D39"/>
    <w:rsid w:val="00762DE0"/>
    <w:rsid w:val="00764AFE"/>
    <w:rsid w:val="00765673"/>
    <w:rsid w:val="00765D9D"/>
    <w:rsid w:val="00767AF7"/>
    <w:rsid w:val="00767C52"/>
    <w:rsid w:val="00767CD5"/>
    <w:rsid w:val="0077271D"/>
    <w:rsid w:val="00772A10"/>
    <w:rsid w:val="00774292"/>
    <w:rsid w:val="00774A80"/>
    <w:rsid w:val="00777800"/>
    <w:rsid w:val="00780428"/>
    <w:rsid w:val="00790263"/>
    <w:rsid w:val="00792315"/>
    <w:rsid w:val="00792C78"/>
    <w:rsid w:val="007947F2"/>
    <w:rsid w:val="0079530C"/>
    <w:rsid w:val="00796490"/>
    <w:rsid w:val="007970BD"/>
    <w:rsid w:val="00797971"/>
    <w:rsid w:val="007A1F6A"/>
    <w:rsid w:val="007A24E9"/>
    <w:rsid w:val="007A584F"/>
    <w:rsid w:val="007B18D4"/>
    <w:rsid w:val="007B1A23"/>
    <w:rsid w:val="007B1F40"/>
    <w:rsid w:val="007B4582"/>
    <w:rsid w:val="007B493C"/>
    <w:rsid w:val="007B4DE8"/>
    <w:rsid w:val="007B5F4E"/>
    <w:rsid w:val="007B782D"/>
    <w:rsid w:val="007B78F9"/>
    <w:rsid w:val="007B7FF5"/>
    <w:rsid w:val="007C0B65"/>
    <w:rsid w:val="007C0E99"/>
    <w:rsid w:val="007C2682"/>
    <w:rsid w:val="007C652B"/>
    <w:rsid w:val="007C706C"/>
    <w:rsid w:val="007D0718"/>
    <w:rsid w:val="007D2D75"/>
    <w:rsid w:val="007D3A63"/>
    <w:rsid w:val="007D4217"/>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0AC8"/>
    <w:rsid w:val="00812242"/>
    <w:rsid w:val="00812D9F"/>
    <w:rsid w:val="008140BE"/>
    <w:rsid w:val="0081476E"/>
    <w:rsid w:val="008200D5"/>
    <w:rsid w:val="00820ABD"/>
    <w:rsid w:val="00822208"/>
    <w:rsid w:val="00823865"/>
    <w:rsid w:val="00826FD5"/>
    <w:rsid w:val="00831C80"/>
    <w:rsid w:val="008327BB"/>
    <w:rsid w:val="00837922"/>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2F86"/>
    <w:rsid w:val="008944CD"/>
    <w:rsid w:val="00894D7E"/>
    <w:rsid w:val="00895257"/>
    <w:rsid w:val="008A1AFE"/>
    <w:rsid w:val="008A2177"/>
    <w:rsid w:val="008A44E4"/>
    <w:rsid w:val="008B164B"/>
    <w:rsid w:val="008B1776"/>
    <w:rsid w:val="008B49BB"/>
    <w:rsid w:val="008B69C4"/>
    <w:rsid w:val="008B7FAC"/>
    <w:rsid w:val="008C1B22"/>
    <w:rsid w:val="008C27A8"/>
    <w:rsid w:val="008C34F7"/>
    <w:rsid w:val="008C449A"/>
    <w:rsid w:val="008C5AFE"/>
    <w:rsid w:val="008C68AC"/>
    <w:rsid w:val="008C6CC3"/>
    <w:rsid w:val="008D27BE"/>
    <w:rsid w:val="008D5F38"/>
    <w:rsid w:val="008D6D1C"/>
    <w:rsid w:val="008D797C"/>
    <w:rsid w:val="008E03A5"/>
    <w:rsid w:val="008E2972"/>
    <w:rsid w:val="008E2AB5"/>
    <w:rsid w:val="008E6453"/>
    <w:rsid w:val="008F018A"/>
    <w:rsid w:val="008F1D14"/>
    <w:rsid w:val="008F6B7C"/>
    <w:rsid w:val="009011FF"/>
    <w:rsid w:val="009039CD"/>
    <w:rsid w:val="0090561E"/>
    <w:rsid w:val="00910FC2"/>
    <w:rsid w:val="009110E4"/>
    <w:rsid w:val="00911C5A"/>
    <w:rsid w:val="0091295D"/>
    <w:rsid w:val="0091566D"/>
    <w:rsid w:val="0092073E"/>
    <w:rsid w:val="00921D0A"/>
    <w:rsid w:val="00922739"/>
    <w:rsid w:val="00930B96"/>
    <w:rsid w:val="00931327"/>
    <w:rsid w:val="00937DF5"/>
    <w:rsid w:val="009409A6"/>
    <w:rsid w:val="009413C9"/>
    <w:rsid w:val="00942B81"/>
    <w:rsid w:val="00946108"/>
    <w:rsid w:val="009464C8"/>
    <w:rsid w:val="00946719"/>
    <w:rsid w:val="00947174"/>
    <w:rsid w:val="009504F1"/>
    <w:rsid w:val="00950B13"/>
    <w:rsid w:val="0095177D"/>
    <w:rsid w:val="00951B22"/>
    <w:rsid w:val="009527BD"/>
    <w:rsid w:val="00954D57"/>
    <w:rsid w:val="009568D4"/>
    <w:rsid w:val="00957556"/>
    <w:rsid w:val="00957D56"/>
    <w:rsid w:val="009600A1"/>
    <w:rsid w:val="00961EA9"/>
    <w:rsid w:val="00963AE5"/>
    <w:rsid w:val="00967085"/>
    <w:rsid w:val="00967555"/>
    <w:rsid w:val="00971934"/>
    <w:rsid w:val="00972EB7"/>
    <w:rsid w:val="00972F5F"/>
    <w:rsid w:val="00975899"/>
    <w:rsid w:val="0097682F"/>
    <w:rsid w:val="00977569"/>
    <w:rsid w:val="009808D1"/>
    <w:rsid w:val="009814B7"/>
    <w:rsid w:val="0098167D"/>
    <w:rsid w:val="00983C8D"/>
    <w:rsid w:val="0098473B"/>
    <w:rsid w:val="009910AC"/>
    <w:rsid w:val="00991E35"/>
    <w:rsid w:val="00993BD7"/>
    <w:rsid w:val="009950D8"/>
    <w:rsid w:val="00995605"/>
    <w:rsid w:val="00995A0A"/>
    <w:rsid w:val="00997C27"/>
    <w:rsid w:val="009A1965"/>
    <w:rsid w:val="009A2F7B"/>
    <w:rsid w:val="009A470D"/>
    <w:rsid w:val="009A515E"/>
    <w:rsid w:val="009A5FE3"/>
    <w:rsid w:val="009A69AF"/>
    <w:rsid w:val="009A75A3"/>
    <w:rsid w:val="009B1406"/>
    <w:rsid w:val="009B1AFB"/>
    <w:rsid w:val="009B23A4"/>
    <w:rsid w:val="009B3C90"/>
    <w:rsid w:val="009B514A"/>
    <w:rsid w:val="009B615A"/>
    <w:rsid w:val="009B7272"/>
    <w:rsid w:val="009C0A5E"/>
    <w:rsid w:val="009C540B"/>
    <w:rsid w:val="009C58E7"/>
    <w:rsid w:val="009C6943"/>
    <w:rsid w:val="009C6C4F"/>
    <w:rsid w:val="009C6D6C"/>
    <w:rsid w:val="009C72BD"/>
    <w:rsid w:val="009D0065"/>
    <w:rsid w:val="009D1E55"/>
    <w:rsid w:val="009D1F36"/>
    <w:rsid w:val="009D2644"/>
    <w:rsid w:val="009D6C0B"/>
    <w:rsid w:val="009E4F6D"/>
    <w:rsid w:val="009E5C7A"/>
    <w:rsid w:val="009E64CF"/>
    <w:rsid w:val="009F09C5"/>
    <w:rsid w:val="009F4655"/>
    <w:rsid w:val="009F504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ED6"/>
    <w:rsid w:val="00A34BC9"/>
    <w:rsid w:val="00A34F50"/>
    <w:rsid w:val="00A4299A"/>
    <w:rsid w:val="00A430B3"/>
    <w:rsid w:val="00A43B20"/>
    <w:rsid w:val="00A45914"/>
    <w:rsid w:val="00A514F1"/>
    <w:rsid w:val="00A52D1C"/>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A6DA9"/>
    <w:rsid w:val="00AB274B"/>
    <w:rsid w:val="00AB49C4"/>
    <w:rsid w:val="00AB768D"/>
    <w:rsid w:val="00AC27AF"/>
    <w:rsid w:val="00AC4280"/>
    <w:rsid w:val="00AC61BF"/>
    <w:rsid w:val="00AD001A"/>
    <w:rsid w:val="00AD102C"/>
    <w:rsid w:val="00AD235E"/>
    <w:rsid w:val="00AD2713"/>
    <w:rsid w:val="00AD4421"/>
    <w:rsid w:val="00AE21EF"/>
    <w:rsid w:val="00AE3764"/>
    <w:rsid w:val="00AE4292"/>
    <w:rsid w:val="00AE5B40"/>
    <w:rsid w:val="00AF06AF"/>
    <w:rsid w:val="00AF0DFF"/>
    <w:rsid w:val="00AF0EDC"/>
    <w:rsid w:val="00AF1B91"/>
    <w:rsid w:val="00AF7A13"/>
    <w:rsid w:val="00B0058F"/>
    <w:rsid w:val="00B014C8"/>
    <w:rsid w:val="00B03E1E"/>
    <w:rsid w:val="00B07331"/>
    <w:rsid w:val="00B127A5"/>
    <w:rsid w:val="00B12E19"/>
    <w:rsid w:val="00B13E82"/>
    <w:rsid w:val="00B1468B"/>
    <w:rsid w:val="00B153C0"/>
    <w:rsid w:val="00B22036"/>
    <w:rsid w:val="00B23E61"/>
    <w:rsid w:val="00B24383"/>
    <w:rsid w:val="00B253E0"/>
    <w:rsid w:val="00B26DAF"/>
    <w:rsid w:val="00B26F7C"/>
    <w:rsid w:val="00B30413"/>
    <w:rsid w:val="00B33720"/>
    <w:rsid w:val="00B353B1"/>
    <w:rsid w:val="00B35A6F"/>
    <w:rsid w:val="00B410DA"/>
    <w:rsid w:val="00B437ED"/>
    <w:rsid w:val="00B5427A"/>
    <w:rsid w:val="00B54D17"/>
    <w:rsid w:val="00B55C92"/>
    <w:rsid w:val="00B56979"/>
    <w:rsid w:val="00B64477"/>
    <w:rsid w:val="00B66045"/>
    <w:rsid w:val="00B66E98"/>
    <w:rsid w:val="00B73341"/>
    <w:rsid w:val="00B7414D"/>
    <w:rsid w:val="00B7458A"/>
    <w:rsid w:val="00B750C8"/>
    <w:rsid w:val="00B77329"/>
    <w:rsid w:val="00B806C7"/>
    <w:rsid w:val="00B83483"/>
    <w:rsid w:val="00B83D10"/>
    <w:rsid w:val="00B84438"/>
    <w:rsid w:val="00B8489D"/>
    <w:rsid w:val="00B85E00"/>
    <w:rsid w:val="00B97C74"/>
    <w:rsid w:val="00BA0CC2"/>
    <w:rsid w:val="00BA2658"/>
    <w:rsid w:val="00BB0021"/>
    <w:rsid w:val="00BB2B2A"/>
    <w:rsid w:val="00BB30B9"/>
    <w:rsid w:val="00BB32B9"/>
    <w:rsid w:val="00BB39BF"/>
    <w:rsid w:val="00BB3A43"/>
    <w:rsid w:val="00BB4AB7"/>
    <w:rsid w:val="00BB6C44"/>
    <w:rsid w:val="00BB7956"/>
    <w:rsid w:val="00BC0322"/>
    <w:rsid w:val="00BC0FC7"/>
    <w:rsid w:val="00BC2BCD"/>
    <w:rsid w:val="00BC78BD"/>
    <w:rsid w:val="00BD4466"/>
    <w:rsid w:val="00BD4575"/>
    <w:rsid w:val="00BE0F09"/>
    <w:rsid w:val="00BE1062"/>
    <w:rsid w:val="00BE15B4"/>
    <w:rsid w:val="00BE6461"/>
    <w:rsid w:val="00BE6D8A"/>
    <w:rsid w:val="00BE6F2C"/>
    <w:rsid w:val="00BE7AF5"/>
    <w:rsid w:val="00BF2976"/>
    <w:rsid w:val="00BF2EF7"/>
    <w:rsid w:val="00BF2FF1"/>
    <w:rsid w:val="00BF3004"/>
    <w:rsid w:val="00BF307B"/>
    <w:rsid w:val="00BF3867"/>
    <w:rsid w:val="00C00FB2"/>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46EF3"/>
    <w:rsid w:val="00C5131C"/>
    <w:rsid w:val="00C55438"/>
    <w:rsid w:val="00C56904"/>
    <w:rsid w:val="00C57567"/>
    <w:rsid w:val="00C60717"/>
    <w:rsid w:val="00C624AD"/>
    <w:rsid w:val="00C626FE"/>
    <w:rsid w:val="00C63081"/>
    <w:rsid w:val="00C6334E"/>
    <w:rsid w:val="00C63436"/>
    <w:rsid w:val="00C63503"/>
    <w:rsid w:val="00C70A1B"/>
    <w:rsid w:val="00C740F6"/>
    <w:rsid w:val="00C74175"/>
    <w:rsid w:val="00C75086"/>
    <w:rsid w:val="00C81086"/>
    <w:rsid w:val="00C8271B"/>
    <w:rsid w:val="00C82882"/>
    <w:rsid w:val="00C90A8D"/>
    <w:rsid w:val="00C91212"/>
    <w:rsid w:val="00C9298C"/>
    <w:rsid w:val="00C93F75"/>
    <w:rsid w:val="00C95B66"/>
    <w:rsid w:val="00C9610E"/>
    <w:rsid w:val="00C9714D"/>
    <w:rsid w:val="00CA0169"/>
    <w:rsid w:val="00CA0985"/>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2F9B"/>
    <w:rsid w:val="00CD4E56"/>
    <w:rsid w:val="00CD57AB"/>
    <w:rsid w:val="00CD5A79"/>
    <w:rsid w:val="00CD5CD1"/>
    <w:rsid w:val="00CD62B5"/>
    <w:rsid w:val="00CD68ED"/>
    <w:rsid w:val="00CD6912"/>
    <w:rsid w:val="00CD6E3B"/>
    <w:rsid w:val="00CE19D9"/>
    <w:rsid w:val="00CE2EAE"/>
    <w:rsid w:val="00CE5388"/>
    <w:rsid w:val="00CE5555"/>
    <w:rsid w:val="00CE6735"/>
    <w:rsid w:val="00CE6E62"/>
    <w:rsid w:val="00CE75CF"/>
    <w:rsid w:val="00CF1A69"/>
    <w:rsid w:val="00D0096C"/>
    <w:rsid w:val="00D013C2"/>
    <w:rsid w:val="00D01593"/>
    <w:rsid w:val="00D0457B"/>
    <w:rsid w:val="00D04DEC"/>
    <w:rsid w:val="00D05327"/>
    <w:rsid w:val="00D058C6"/>
    <w:rsid w:val="00D06D56"/>
    <w:rsid w:val="00D12397"/>
    <w:rsid w:val="00D129A4"/>
    <w:rsid w:val="00D13BE5"/>
    <w:rsid w:val="00D20648"/>
    <w:rsid w:val="00D20B84"/>
    <w:rsid w:val="00D22FE0"/>
    <w:rsid w:val="00D23270"/>
    <w:rsid w:val="00D23CF5"/>
    <w:rsid w:val="00D26870"/>
    <w:rsid w:val="00D270F3"/>
    <w:rsid w:val="00D273E1"/>
    <w:rsid w:val="00D3480A"/>
    <w:rsid w:val="00D40572"/>
    <w:rsid w:val="00D4148C"/>
    <w:rsid w:val="00D43FC9"/>
    <w:rsid w:val="00D47C95"/>
    <w:rsid w:val="00D47D52"/>
    <w:rsid w:val="00D505E2"/>
    <w:rsid w:val="00D50DD8"/>
    <w:rsid w:val="00D56B96"/>
    <w:rsid w:val="00D623EA"/>
    <w:rsid w:val="00D63C9D"/>
    <w:rsid w:val="00D63D08"/>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15D2"/>
    <w:rsid w:val="00DA2058"/>
    <w:rsid w:val="00DA230C"/>
    <w:rsid w:val="00DA2641"/>
    <w:rsid w:val="00DA515C"/>
    <w:rsid w:val="00DA626A"/>
    <w:rsid w:val="00DA66A6"/>
    <w:rsid w:val="00DB21FB"/>
    <w:rsid w:val="00DB2364"/>
    <w:rsid w:val="00DC3435"/>
    <w:rsid w:val="00DC556B"/>
    <w:rsid w:val="00DC7A73"/>
    <w:rsid w:val="00DD020A"/>
    <w:rsid w:val="00DD0501"/>
    <w:rsid w:val="00DD2B2C"/>
    <w:rsid w:val="00DD2E97"/>
    <w:rsid w:val="00DD2F1F"/>
    <w:rsid w:val="00DD620B"/>
    <w:rsid w:val="00DD6DF9"/>
    <w:rsid w:val="00DD7BBD"/>
    <w:rsid w:val="00DE02B2"/>
    <w:rsid w:val="00DE049C"/>
    <w:rsid w:val="00DE1D1E"/>
    <w:rsid w:val="00DE5664"/>
    <w:rsid w:val="00DE65CD"/>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5525D"/>
    <w:rsid w:val="00E55AD9"/>
    <w:rsid w:val="00E604FC"/>
    <w:rsid w:val="00E61AF0"/>
    <w:rsid w:val="00E64350"/>
    <w:rsid w:val="00E6497E"/>
    <w:rsid w:val="00E66AC3"/>
    <w:rsid w:val="00E7043E"/>
    <w:rsid w:val="00E71184"/>
    <w:rsid w:val="00E717CA"/>
    <w:rsid w:val="00E737E7"/>
    <w:rsid w:val="00E76F95"/>
    <w:rsid w:val="00E77502"/>
    <w:rsid w:val="00E81A08"/>
    <w:rsid w:val="00E825E6"/>
    <w:rsid w:val="00E8272A"/>
    <w:rsid w:val="00E8556E"/>
    <w:rsid w:val="00E855A4"/>
    <w:rsid w:val="00E86DA8"/>
    <w:rsid w:val="00E87738"/>
    <w:rsid w:val="00E915BE"/>
    <w:rsid w:val="00E93B34"/>
    <w:rsid w:val="00E952B7"/>
    <w:rsid w:val="00EA4EF2"/>
    <w:rsid w:val="00EA7C27"/>
    <w:rsid w:val="00EB6135"/>
    <w:rsid w:val="00EC037A"/>
    <w:rsid w:val="00EC33E3"/>
    <w:rsid w:val="00EC5301"/>
    <w:rsid w:val="00ED3719"/>
    <w:rsid w:val="00ED38E7"/>
    <w:rsid w:val="00ED57B9"/>
    <w:rsid w:val="00ED5D6D"/>
    <w:rsid w:val="00ED685B"/>
    <w:rsid w:val="00ED6C51"/>
    <w:rsid w:val="00EE14F0"/>
    <w:rsid w:val="00EE18B9"/>
    <w:rsid w:val="00EE2D2A"/>
    <w:rsid w:val="00EE36E1"/>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0BFB"/>
    <w:rsid w:val="00F13A6A"/>
    <w:rsid w:val="00F1412B"/>
    <w:rsid w:val="00F14257"/>
    <w:rsid w:val="00F14482"/>
    <w:rsid w:val="00F152C2"/>
    <w:rsid w:val="00F17DCE"/>
    <w:rsid w:val="00F220CC"/>
    <w:rsid w:val="00F2254D"/>
    <w:rsid w:val="00F259B8"/>
    <w:rsid w:val="00F2646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65223"/>
    <w:rsid w:val="00F71AE1"/>
    <w:rsid w:val="00F72202"/>
    <w:rsid w:val="00F726EC"/>
    <w:rsid w:val="00F75553"/>
    <w:rsid w:val="00F75D16"/>
    <w:rsid w:val="00F75F43"/>
    <w:rsid w:val="00F76A34"/>
    <w:rsid w:val="00F772AD"/>
    <w:rsid w:val="00F77683"/>
    <w:rsid w:val="00F81E2A"/>
    <w:rsid w:val="00F86ADD"/>
    <w:rsid w:val="00F9038D"/>
    <w:rsid w:val="00F91583"/>
    <w:rsid w:val="00F918E8"/>
    <w:rsid w:val="00F9340F"/>
    <w:rsid w:val="00F93748"/>
    <w:rsid w:val="00F93A55"/>
    <w:rsid w:val="00F95DD6"/>
    <w:rsid w:val="00F96F63"/>
    <w:rsid w:val="00F97F8E"/>
    <w:rsid w:val="00FA239A"/>
    <w:rsid w:val="00FA5D78"/>
    <w:rsid w:val="00FB12BE"/>
    <w:rsid w:val="00FB1512"/>
    <w:rsid w:val="00FC00C6"/>
    <w:rsid w:val="00FC40B7"/>
    <w:rsid w:val="00FC41D6"/>
    <w:rsid w:val="00FC4C03"/>
    <w:rsid w:val="00FC5A6E"/>
    <w:rsid w:val="00FC6FF9"/>
    <w:rsid w:val="00FD0009"/>
    <w:rsid w:val="00FD0235"/>
    <w:rsid w:val="00FD526C"/>
    <w:rsid w:val="00FD5331"/>
    <w:rsid w:val="00FE2820"/>
    <w:rsid w:val="00FE2EC9"/>
    <w:rsid w:val="00FE490C"/>
    <w:rsid w:val="00FE557D"/>
    <w:rsid w:val="00FF2950"/>
    <w:rsid w:val="00FF6867"/>
    <w:rsid w:val="00FF6EC6"/>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C5EC8B"/>
  <w15:docId w15:val="{3F3B5BEF-1301-4D76-93D4-BE9A5BD59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D2632"/>
    <w:pPr>
      <w:spacing w:before="120" w:after="120" w:line="240" w:lineRule="auto"/>
    </w:pPr>
    <w:rPr>
      <w:rFonts w:eastAsia="Times New Roman" w:cs="Times New Roman"/>
    </w:rPr>
  </w:style>
  <w:style w:type="paragraph" w:styleId="Heading1">
    <w:name w:val="heading 1"/>
    <w:aliases w:val="Chương"/>
    <w:basedOn w:val="Normal"/>
    <w:link w:val="Heading1Char"/>
    <w:uiPriority w:val="9"/>
    <w:qFormat/>
    <w:rsid w:val="00B56979"/>
    <w:pPr>
      <w:numPr>
        <w:numId w:val="1"/>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9"/>
    <w:unhideWhenUsed/>
    <w:qFormat/>
    <w:rsid w:val="00B56979"/>
    <w:pPr>
      <w:numPr>
        <w:ilvl w:val="1"/>
        <w:numId w:val="1"/>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9"/>
    <w:unhideWhenUsed/>
    <w:qFormat/>
    <w:rsid w:val="00887DA5"/>
    <w:pPr>
      <w:numPr>
        <w:ilvl w:val="2"/>
        <w:numId w:val="1"/>
      </w:numPr>
      <w:spacing w:line="360" w:lineRule="auto"/>
      <w:outlineLvl w:val="2"/>
    </w:pPr>
    <w:rPr>
      <w:b/>
      <w:i/>
      <w:sz w:val="28"/>
      <w:szCs w:val="26"/>
    </w:rPr>
  </w:style>
  <w:style w:type="paragraph" w:styleId="Heading4">
    <w:name w:val="heading 4"/>
    <w:aliases w:val="Tiểu mục cấp 3"/>
    <w:next w:val="Nidungvnbn"/>
    <w:link w:val="Heading4Char"/>
    <w:uiPriority w:val="9"/>
    <w:unhideWhenUsed/>
    <w:qFormat/>
    <w:rsid w:val="008508C7"/>
    <w:pPr>
      <w:numPr>
        <w:ilvl w:val="3"/>
        <w:numId w:val="1"/>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F2FF1"/>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uiPriority w:val="9"/>
    <w:rsid w:val="00B56979"/>
    <w:rPr>
      <w:rFonts w:eastAsia="Times New Roman" w:cs="Times New Roman"/>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9"/>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9"/>
    <w:rsid w:val="00887DA5"/>
    <w:rPr>
      <w:rFonts w:eastAsia="Times New Roman" w:cs="Times New Roman"/>
      <w:b/>
      <w:i/>
      <w:sz w:val="28"/>
      <w:szCs w:val="26"/>
    </w:rPr>
  </w:style>
  <w:style w:type="character" w:customStyle="1" w:styleId="Heading4Char">
    <w:name w:val="Heading 4 Char"/>
    <w:aliases w:val="Tiểu mục cấp 3 Char"/>
    <w:basedOn w:val="DefaultParagraphFont"/>
    <w:link w:val="Heading4"/>
    <w:uiPriority w:val="9"/>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qFormat/>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qFormat/>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 w:type="character" w:customStyle="1" w:styleId="fontstyle0">
    <w:name w:val="fontstyle0"/>
    <w:basedOn w:val="DefaultParagraphFont"/>
    <w:rsid w:val="00CE6735"/>
  </w:style>
  <w:style w:type="paragraph" w:customStyle="1" w:styleId="Style1">
    <w:name w:val="Style1"/>
    <w:basedOn w:val="Heading2"/>
    <w:link w:val="Style1Char"/>
    <w:rsid w:val="00CE6735"/>
    <w:pPr>
      <w:numPr>
        <w:numId w:val="2"/>
      </w:numPr>
    </w:pPr>
    <w:rPr>
      <w:rFonts w:asciiTheme="majorHAnsi" w:eastAsiaTheme="majorEastAsia" w:hAnsiTheme="majorHAnsi" w:cstheme="majorBidi"/>
      <w:color w:val="365F91" w:themeColor="accent1" w:themeShade="BF"/>
    </w:rPr>
  </w:style>
  <w:style w:type="character" w:customStyle="1" w:styleId="Style1Char">
    <w:name w:val="Style1 Char"/>
    <w:basedOn w:val="Heading2Char"/>
    <w:link w:val="Style1"/>
    <w:rsid w:val="00CE6735"/>
    <w:rPr>
      <w:rFonts w:asciiTheme="majorHAnsi" w:eastAsiaTheme="majorEastAsia" w:hAnsiTheme="majorHAnsi" w:cstheme="majorBidi"/>
      <w:b/>
      <w:noProof/>
      <w:color w:val="365F91" w:themeColor="accent1" w:themeShade="BF"/>
      <w:sz w:val="28"/>
      <w:szCs w:val="28"/>
      <w:lang w:val="vi-VN"/>
    </w:rPr>
  </w:style>
  <w:style w:type="paragraph" w:customStyle="1" w:styleId="Style2">
    <w:name w:val="Style2"/>
    <w:basedOn w:val="Heading3"/>
    <w:link w:val="Style2Char"/>
    <w:rsid w:val="00CE6735"/>
    <w:pPr>
      <w:numPr>
        <w:numId w:val="2"/>
      </w:numPr>
    </w:pPr>
    <w:rPr>
      <w:rFonts w:asciiTheme="majorHAnsi" w:eastAsiaTheme="majorEastAsia" w:hAnsiTheme="majorHAnsi" w:cstheme="majorBidi"/>
      <w:color w:val="243F60" w:themeColor="accent1" w:themeShade="7F"/>
      <w:szCs w:val="28"/>
    </w:rPr>
  </w:style>
  <w:style w:type="character" w:customStyle="1" w:styleId="Style2Char">
    <w:name w:val="Style2 Char"/>
    <w:basedOn w:val="Heading3Char"/>
    <w:link w:val="Style2"/>
    <w:rsid w:val="00CE6735"/>
    <w:rPr>
      <w:rFonts w:asciiTheme="majorHAnsi" w:eastAsiaTheme="majorEastAsia" w:hAnsiTheme="majorHAnsi" w:cstheme="majorBidi"/>
      <w:b/>
      <w:i/>
      <w:color w:val="243F60" w:themeColor="accent1" w:themeShade="7F"/>
      <w:sz w:val="28"/>
      <w:szCs w:val="28"/>
    </w:rPr>
  </w:style>
  <w:style w:type="character" w:styleId="FollowedHyperlink">
    <w:name w:val="FollowedHyperlink"/>
    <w:basedOn w:val="DefaultParagraphFont"/>
    <w:uiPriority w:val="99"/>
    <w:semiHidden/>
    <w:unhideWhenUsed/>
    <w:rsid w:val="007207A1"/>
    <w:rPr>
      <w:color w:val="800080" w:themeColor="followedHyperlink"/>
      <w:u w:val="single"/>
    </w:rPr>
  </w:style>
  <w:style w:type="character" w:styleId="HTMLCode">
    <w:name w:val="HTML Code"/>
    <w:basedOn w:val="DefaultParagraphFont"/>
    <w:uiPriority w:val="99"/>
    <w:semiHidden/>
    <w:unhideWhenUsed/>
    <w:rsid w:val="006C197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1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152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4092993">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17052980">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1028099">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65610101">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15176200">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0895541">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6095272">
      <w:bodyDiv w:val="1"/>
      <w:marLeft w:val="0"/>
      <w:marRight w:val="0"/>
      <w:marTop w:val="0"/>
      <w:marBottom w:val="0"/>
      <w:divBdr>
        <w:top w:val="none" w:sz="0" w:space="0" w:color="auto"/>
        <w:left w:val="none" w:sz="0" w:space="0" w:color="auto"/>
        <w:bottom w:val="none" w:sz="0" w:space="0" w:color="auto"/>
        <w:right w:val="none" w:sz="0" w:space="0" w:color="auto"/>
      </w:divBdr>
      <w:divsChild>
        <w:div w:id="1864904984">
          <w:marLeft w:val="0"/>
          <w:marRight w:val="0"/>
          <w:marTop w:val="0"/>
          <w:marBottom w:val="0"/>
          <w:divBdr>
            <w:top w:val="none" w:sz="0" w:space="0" w:color="auto"/>
            <w:left w:val="none" w:sz="0" w:space="0" w:color="auto"/>
            <w:bottom w:val="none" w:sz="0" w:space="0" w:color="auto"/>
            <w:right w:val="none" w:sz="0" w:space="0" w:color="auto"/>
          </w:divBdr>
          <w:divsChild>
            <w:div w:id="255215762">
              <w:marLeft w:val="0"/>
              <w:marRight w:val="0"/>
              <w:marTop w:val="0"/>
              <w:marBottom w:val="0"/>
              <w:divBdr>
                <w:top w:val="none" w:sz="0" w:space="0" w:color="auto"/>
                <w:left w:val="none" w:sz="0" w:space="0" w:color="auto"/>
                <w:bottom w:val="none" w:sz="0" w:space="0" w:color="auto"/>
                <w:right w:val="none" w:sz="0" w:space="0" w:color="auto"/>
              </w:divBdr>
            </w:div>
            <w:div w:id="390201905">
              <w:marLeft w:val="0"/>
              <w:marRight w:val="0"/>
              <w:marTop w:val="0"/>
              <w:marBottom w:val="0"/>
              <w:divBdr>
                <w:top w:val="none" w:sz="0" w:space="0" w:color="auto"/>
                <w:left w:val="none" w:sz="0" w:space="0" w:color="auto"/>
                <w:bottom w:val="none" w:sz="0" w:space="0" w:color="auto"/>
                <w:right w:val="none" w:sz="0" w:space="0" w:color="auto"/>
              </w:divBdr>
            </w:div>
            <w:div w:id="398863273">
              <w:marLeft w:val="0"/>
              <w:marRight w:val="0"/>
              <w:marTop w:val="0"/>
              <w:marBottom w:val="0"/>
              <w:divBdr>
                <w:top w:val="none" w:sz="0" w:space="0" w:color="auto"/>
                <w:left w:val="none" w:sz="0" w:space="0" w:color="auto"/>
                <w:bottom w:val="none" w:sz="0" w:space="0" w:color="auto"/>
                <w:right w:val="none" w:sz="0" w:space="0" w:color="auto"/>
              </w:divBdr>
            </w:div>
            <w:div w:id="320889599">
              <w:marLeft w:val="0"/>
              <w:marRight w:val="0"/>
              <w:marTop w:val="0"/>
              <w:marBottom w:val="0"/>
              <w:divBdr>
                <w:top w:val="none" w:sz="0" w:space="0" w:color="auto"/>
                <w:left w:val="none" w:sz="0" w:space="0" w:color="auto"/>
                <w:bottom w:val="none" w:sz="0" w:space="0" w:color="auto"/>
                <w:right w:val="none" w:sz="0" w:space="0" w:color="auto"/>
              </w:divBdr>
            </w:div>
            <w:div w:id="176252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5194266">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271871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637832">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0426693">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088936">
      <w:bodyDiv w:val="1"/>
      <w:marLeft w:val="0"/>
      <w:marRight w:val="0"/>
      <w:marTop w:val="0"/>
      <w:marBottom w:val="0"/>
      <w:divBdr>
        <w:top w:val="none" w:sz="0" w:space="0" w:color="auto"/>
        <w:left w:val="none" w:sz="0" w:space="0" w:color="auto"/>
        <w:bottom w:val="none" w:sz="0" w:space="0" w:color="auto"/>
        <w:right w:val="none" w:sz="0" w:space="0" w:color="auto"/>
      </w:divBdr>
      <w:divsChild>
        <w:div w:id="383528403">
          <w:marLeft w:val="0"/>
          <w:marRight w:val="0"/>
          <w:marTop w:val="0"/>
          <w:marBottom w:val="0"/>
          <w:divBdr>
            <w:top w:val="none" w:sz="0" w:space="0" w:color="auto"/>
            <w:left w:val="none" w:sz="0" w:space="0" w:color="auto"/>
            <w:bottom w:val="none" w:sz="0" w:space="0" w:color="auto"/>
            <w:right w:val="none" w:sz="0" w:space="0" w:color="auto"/>
          </w:divBdr>
          <w:divsChild>
            <w:div w:id="1234972477">
              <w:marLeft w:val="0"/>
              <w:marRight w:val="0"/>
              <w:marTop w:val="0"/>
              <w:marBottom w:val="0"/>
              <w:divBdr>
                <w:top w:val="none" w:sz="0" w:space="0" w:color="auto"/>
                <w:left w:val="none" w:sz="0" w:space="0" w:color="auto"/>
                <w:bottom w:val="none" w:sz="0" w:space="0" w:color="auto"/>
                <w:right w:val="none" w:sz="0" w:space="0" w:color="auto"/>
              </w:divBdr>
            </w:div>
            <w:div w:id="1443765948">
              <w:marLeft w:val="0"/>
              <w:marRight w:val="0"/>
              <w:marTop w:val="0"/>
              <w:marBottom w:val="0"/>
              <w:divBdr>
                <w:top w:val="none" w:sz="0" w:space="0" w:color="auto"/>
                <w:left w:val="none" w:sz="0" w:space="0" w:color="auto"/>
                <w:bottom w:val="none" w:sz="0" w:space="0" w:color="auto"/>
                <w:right w:val="none" w:sz="0" w:space="0" w:color="auto"/>
              </w:divBdr>
            </w:div>
            <w:div w:id="906844207">
              <w:marLeft w:val="0"/>
              <w:marRight w:val="0"/>
              <w:marTop w:val="0"/>
              <w:marBottom w:val="0"/>
              <w:divBdr>
                <w:top w:val="none" w:sz="0" w:space="0" w:color="auto"/>
                <w:left w:val="none" w:sz="0" w:space="0" w:color="auto"/>
                <w:bottom w:val="none" w:sz="0" w:space="0" w:color="auto"/>
                <w:right w:val="none" w:sz="0" w:space="0" w:color="auto"/>
              </w:divBdr>
            </w:div>
            <w:div w:id="407114627">
              <w:marLeft w:val="0"/>
              <w:marRight w:val="0"/>
              <w:marTop w:val="0"/>
              <w:marBottom w:val="0"/>
              <w:divBdr>
                <w:top w:val="none" w:sz="0" w:space="0" w:color="auto"/>
                <w:left w:val="none" w:sz="0" w:space="0" w:color="auto"/>
                <w:bottom w:val="none" w:sz="0" w:space="0" w:color="auto"/>
                <w:right w:val="none" w:sz="0" w:space="0" w:color="auto"/>
              </w:divBdr>
            </w:div>
            <w:div w:id="209876642">
              <w:marLeft w:val="0"/>
              <w:marRight w:val="0"/>
              <w:marTop w:val="0"/>
              <w:marBottom w:val="0"/>
              <w:divBdr>
                <w:top w:val="none" w:sz="0" w:space="0" w:color="auto"/>
                <w:left w:val="none" w:sz="0" w:space="0" w:color="auto"/>
                <w:bottom w:val="none" w:sz="0" w:space="0" w:color="auto"/>
                <w:right w:val="none" w:sz="0" w:space="0" w:color="auto"/>
              </w:divBdr>
            </w:div>
            <w:div w:id="1079252815">
              <w:marLeft w:val="0"/>
              <w:marRight w:val="0"/>
              <w:marTop w:val="0"/>
              <w:marBottom w:val="0"/>
              <w:divBdr>
                <w:top w:val="none" w:sz="0" w:space="0" w:color="auto"/>
                <w:left w:val="none" w:sz="0" w:space="0" w:color="auto"/>
                <w:bottom w:val="none" w:sz="0" w:space="0" w:color="auto"/>
                <w:right w:val="none" w:sz="0" w:space="0" w:color="auto"/>
              </w:divBdr>
            </w:div>
            <w:div w:id="1147088633">
              <w:marLeft w:val="0"/>
              <w:marRight w:val="0"/>
              <w:marTop w:val="0"/>
              <w:marBottom w:val="0"/>
              <w:divBdr>
                <w:top w:val="none" w:sz="0" w:space="0" w:color="auto"/>
                <w:left w:val="none" w:sz="0" w:space="0" w:color="auto"/>
                <w:bottom w:val="none" w:sz="0" w:space="0" w:color="auto"/>
                <w:right w:val="none" w:sz="0" w:space="0" w:color="auto"/>
              </w:divBdr>
            </w:div>
            <w:div w:id="179052551">
              <w:marLeft w:val="0"/>
              <w:marRight w:val="0"/>
              <w:marTop w:val="0"/>
              <w:marBottom w:val="0"/>
              <w:divBdr>
                <w:top w:val="none" w:sz="0" w:space="0" w:color="auto"/>
                <w:left w:val="none" w:sz="0" w:space="0" w:color="auto"/>
                <w:bottom w:val="none" w:sz="0" w:space="0" w:color="auto"/>
                <w:right w:val="none" w:sz="0" w:space="0" w:color="auto"/>
              </w:divBdr>
            </w:div>
            <w:div w:id="79865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785369">
      <w:bodyDiv w:val="1"/>
      <w:marLeft w:val="0"/>
      <w:marRight w:val="0"/>
      <w:marTop w:val="0"/>
      <w:marBottom w:val="0"/>
      <w:divBdr>
        <w:top w:val="none" w:sz="0" w:space="0" w:color="auto"/>
        <w:left w:val="none" w:sz="0" w:space="0" w:color="auto"/>
        <w:bottom w:val="none" w:sz="0" w:space="0" w:color="auto"/>
        <w:right w:val="none" w:sz="0" w:space="0" w:color="auto"/>
      </w:divBdr>
      <w:divsChild>
        <w:div w:id="344552527">
          <w:marLeft w:val="0"/>
          <w:marRight w:val="0"/>
          <w:marTop w:val="0"/>
          <w:marBottom w:val="0"/>
          <w:divBdr>
            <w:top w:val="none" w:sz="0" w:space="0" w:color="auto"/>
            <w:left w:val="none" w:sz="0" w:space="0" w:color="auto"/>
            <w:bottom w:val="none" w:sz="0" w:space="0" w:color="auto"/>
            <w:right w:val="none" w:sz="0" w:space="0" w:color="auto"/>
          </w:divBdr>
          <w:divsChild>
            <w:div w:id="1101149278">
              <w:marLeft w:val="0"/>
              <w:marRight w:val="0"/>
              <w:marTop w:val="0"/>
              <w:marBottom w:val="0"/>
              <w:divBdr>
                <w:top w:val="none" w:sz="0" w:space="0" w:color="auto"/>
                <w:left w:val="none" w:sz="0" w:space="0" w:color="auto"/>
                <w:bottom w:val="none" w:sz="0" w:space="0" w:color="auto"/>
                <w:right w:val="none" w:sz="0" w:space="0" w:color="auto"/>
              </w:divBdr>
            </w:div>
            <w:div w:id="531502452">
              <w:marLeft w:val="0"/>
              <w:marRight w:val="0"/>
              <w:marTop w:val="0"/>
              <w:marBottom w:val="0"/>
              <w:divBdr>
                <w:top w:val="none" w:sz="0" w:space="0" w:color="auto"/>
                <w:left w:val="none" w:sz="0" w:space="0" w:color="auto"/>
                <w:bottom w:val="none" w:sz="0" w:space="0" w:color="auto"/>
                <w:right w:val="none" w:sz="0" w:space="0" w:color="auto"/>
              </w:divBdr>
            </w:div>
            <w:div w:id="32971248">
              <w:marLeft w:val="0"/>
              <w:marRight w:val="0"/>
              <w:marTop w:val="0"/>
              <w:marBottom w:val="0"/>
              <w:divBdr>
                <w:top w:val="none" w:sz="0" w:space="0" w:color="auto"/>
                <w:left w:val="none" w:sz="0" w:space="0" w:color="auto"/>
                <w:bottom w:val="none" w:sz="0" w:space="0" w:color="auto"/>
                <w:right w:val="none" w:sz="0" w:space="0" w:color="auto"/>
              </w:divBdr>
            </w:div>
            <w:div w:id="769813074">
              <w:marLeft w:val="0"/>
              <w:marRight w:val="0"/>
              <w:marTop w:val="0"/>
              <w:marBottom w:val="0"/>
              <w:divBdr>
                <w:top w:val="none" w:sz="0" w:space="0" w:color="auto"/>
                <w:left w:val="none" w:sz="0" w:space="0" w:color="auto"/>
                <w:bottom w:val="none" w:sz="0" w:space="0" w:color="auto"/>
                <w:right w:val="none" w:sz="0" w:space="0" w:color="auto"/>
              </w:divBdr>
            </w:div>
            <w:div w:id="1932740541">
              <w:marLeft w:val="0"/>
              <w:marRight w:val="0"/>
              <w:marTop w:val="0"/>
              <w:marBottom w:val="0"/>
              <w:divBdr>
                <w:top w:val="none" w:sz="0" w:space="0" w:color="auto"/>
                <w:left w:val="none" w:sz="0" w:space="0" w:color="auto"/>
                <w:bottom w:val="none" w:sz="0" w:space="0" w:color="auto"/>
                <w:right w:val="none" w:sz="0" w:space="0" w:color="auto"/>
              </w:divBdr>
            </w:div>
            <w:div w:id="103639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2985132">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567747">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5979342">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19981230">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38210902">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3958502">
      <w:bodyDiv w:val="1"/>
      <w:marLeft w:val="0"/>
      <w:marRight w:val="0"/>
      <w:marTop w:val="0"/>
      <w:marBottom w:val="0"/>
      <w:divBdr>
        <w:top w:val="none" w:sz="0" w:space="0" w:color="auto"/>
        <w:left w:val="none" w:sz="0" w:space="0" w:color="auto"/>
        <w:bottom w:val="none" w:sz="0" w:space="0" w:color="auto"/>
        <w:right w:val="none" w:sz="0" w:space="0" w:color="auto"/>
      </w:divBdr>
    </w:div>
    <w:div w:id="785973842">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1434364">
      <w:bodyDiv w:val="1"/>
      <w:marLeft w:val="0"/>
      <w:marRight w:val="0"/>
      <w:marTop w:val="0"/>
      <w:marBottom w:val="0"/>
      <w:divBdr>
        <w:top w:val="none" w:sz="0" w:space="0" w:color="auto"/>
        <w:left w:val="none" w:sz="0" w:space="0" w:color="auto"/>
        <w:bottom w:val="none" w:sz="0" w:space="0" w:color="auto"/>
        <w:right w:val="none" w:sz="0" w:space="0" w:color="auto"/>
      </w:divBdr>
      <w:divsChild>
        <w:div w:id="1091974990">
          <w:marLeft w:val="0"/>
          <w:marRight w:val="0"/>
          <w:marTop w:val="0"/>
          <w:marBottom w:val="0"/>
          <w:divBdr>
            <w:top w:val="none" w:sz="0" w:space="0" w:color="auto"/>
            <w:left w:val="none" w:sz="0" w:space="0" w:color="auto"/>
            <w:bottom w:val="none" w:sz="0" w:space="0" w:color="auto"/>
            <w:right w:val="none" w:sz="0" w:space="0" w:color="auto"/>
          </w:divBdr>
          <w:divsChild>
            <w:div w:id="259945699">
              <w:marLeft w:val="0"/>
              <w:marRight w:val="0"/>
              <w:marTop w:val="0"/>
              <w:marBottom w:val="0"/>
              <w:divBdr>
                <w:top w:val="none" w:sz="0" w:space="0" w:color="auto"/>
                <w:left w:val="none" w:sz="0" w:space="0" w:color="auto"/>
                <w:bottom w:val="none" w:sz="0" w:space="0" w:color="auto"/>
                <w:right w:val="none" w:sz="0" w:space="0" w:color="auto"/>
              </w:divBdr>
            </w:div>
            <w:div w:id="159502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013367">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2780045">
      <w:bodyDiv w:val="1"/>
      <w:marLeft w:val="0"/>
      <w:marRight w:val="0"/>
      <w:marTop w:val="0"/>
      <w:marBottom w:val="0"/>
      <w:divBdr>
        <w:top w:val="none" w:sz="0" w:space="0" w:color="auto"/>
        <w:left w:val="none" w:sz="0" w:space="0" w:color="auto"/>
        <w:bottom w:val="none" w:sz="0" w:space="0" w:color="auto"/>
        <w:right w:val="none" w:sz="0" w:space="0" w:color="auto"/>
      </w:divBdr>
    </w:div>
    <w:div w:id="1005858900">
      <w:bodyDiv w:val="1"/>
      <w:marLeft w:val="0"/>
      <w:marRight w:val="0"/>
      <w:marTop w:val="0"/>
      <w:marBottom w:val="0"/>
      <w:divBdr>
        <w:top w:val="none" w:sz="0" w:space="0" w:color="auto"/>
        <w:left w:val="none" w:sz="0" w:space="0" w:color="auto"/>
        <w:bottom w:val="none" w:sz="0" w:space="0" w:color="auto"/>
        <w:right w:val="none" w:sz="0" w:space="0" w:color="auto"/>
      </w:divBdr>
      <w:divsChild>
        <w:div w:id="1125781133">
          <w:marLeft w:val="0"/>
          <w:marRight w:val="0"/>
          <w:marTop w:val="0"/>
          <w:marBottom w:val="0"/>
          <w:divBdr>
            <w:top w:val="none" w:sz="0" w:space="0" w:color="auto"/>
            <w:left w:val="none" w:sz="0" w:space="0" w:color="auto"/>
            <w:bottom w:val="none" w:sz="0" w:space="0" w:color="auto"/>
            <w:right w:val="none" w:sz="0" w:space="0" w:color="auto"/>
          </w:divBdr>
          <w:divsChild>
            <w:div w:id="688026465">
              <w:marLeft w:val="0"/>
              <w:marRight w:val="0"/>
              <w:marTop w:val="0"/>
              <w:marBottom w:val="0"/>
              <w:divBdr>
                <w:top w:val="none" w:sz="0" w:space="0" w:color="auto"/>
                <w:left w:val="none" w:sz="0" w:space="0" w:color="auto"/>
                <w:bottom w:val="none" w:sz="0" w:space="0" w:color="auto"/>
                <w:right w:val="none" w:sz="0" w:space="0" w:color="auto"/>
              </w:divBdr>
            </w:div>
            <w:div w:id="42484033">
              <w:marLeft w:val="0"/>
              <w:marRight w:val="0"/>
              <w:marTop w:val="0"/>
              <w:marBottom w:val="0"/>
              <w:divBdr>
                <w:top w:val="none" w:sz="0" w:space="0" w:color="auto"/>
                <w:left w:val="none" w:sz="0" w:space="0" w:color="auto"/>
                <w:bottom w:val="none" w:sz="0" w:space="0" w:color="auto"/>
                <w:right w:val="none" w:sz="0" w:space="0" w:color="auto"/>
              </w:divBdr>
            </w:div>
            <w:div w:id="2025859980">
              <w:marLeft w:val="0"/>
              <w:marRight w:val="0"/>
              <w:marTop w:val="0"/>
              <w:marBottom w:val="0"/>
              <w:divBdr>
                <w:top w:val="none" w:sz="0" w:space="0" w:color="auto"/>
                <w:left w:val="none" w:sz="0" w:space="0" w:color="auto"/>
                <w:bottom w:val="none" w:sz="0" w:space="0" w:color="auto"/>
                <w:right w:val="none" w:sz="0" w:space="0" w:color="auto"/>
              </w:divBdr>
            </w:div>
            <w:div w:id="893007387">
              <w:marLeft w:val="0"/>
              <w:marRight w:val="0"/>
              <w:marTop w:val="0"/>
              <w:marBottom w:val="0"/>
              <w:divBdr>
                <w:top w:val="none" w:sz="0" w:space="0" w:color="auto"/>
                <w:left w:val="none" w:sz="0" w:space="0" w:color="auto"/>
                <w:bottom w:val="none" w:sz="0" w:space="0" w:color="auto"/>
                <w:right w:val="none" w:sz="0" w:space="0" w:color="auto"/>
              </w:divBdr>
            </w:div>
            <w:div w:id="1131633219">
              <w:marLeft w:val="0"/>
              <w:marRight w:val="0"/>
              <w:marTop w:val="0"/>
              <w:marBottom w:val="0"/>
              <w:divBdr>
                <w:top w:val="none" w:sz="0" w:space="0" w:color="auto"/>
                <w:left w:val="none" w:sz="0" w:space="0" w:color="auto"/>
                <w:bottom w:val="none" w:sz="0" w:space="0" w:color="auto"/>
                <w:right w:val="none" w:sz="0" w:space="0" w:color="auto"/>
              </w:divBdr>
            </w:div>
            <w:div w:id="1754468737">
              <w:marLeft w:val="0"/>
              <w:marRight w:val="0"/>
              <w:marTop w:val="0"/>
              <w:marBottom w:val="0"/>
              <w:divBdr>
                <w:top w:val="none" w:sz="0" w:space="0" w:color="auto"/>
                <w:left w:val="none" w:sz="0" w:space="0" w:color="auto"/>
                <w:bottom w:val="none" w:sz="0" w:space="0" w:color="auto"/>
                <w:right w:val="none" w:sz="0" w:space="0" w:color="auto"/>
              </w:divBdr>
            </w:div>
            <w:div w:id="293678893">
              <w:marLeft w:val="0"/>
              <w:marRight w:val="0"/>
              <w:marTop w:val="0"/>
              <w:marBottom w:val="0"/>
              <w:divBdr>
                <w:top w:val="none" w:sz="0" w:space="0" w:color="auto"/>
                <w:left w:val="none" w:sz="0" w:space="0" w:color="auto"/>
                <w:bottom w:val="none" w:sz="0" w:space="0" w:color="auto"/>
                <w:right w:val="none" w:sz="0" w:space="0" w:color="auto"/>
              </w:divBdr>
            </w:div>
            <w:div w:id="1608537772">
              <w:marLeft w:val="0"/>
              <w:marRight w:val="0"/>
              <w:marTop w:val="0"/>
              <w:marBottom w:val="0"/>
              <w:divBdr>
                <w:top w:val="none" w:sz="0" w:space="0" w:color="auto"/>
                <w:left w:val="none" w:sz="0" w:space="0" w:color="auto"/>
                <w:bottom w:val="none" w:sz="0" w:space="0" w:color="auto"/>
                <w:right w:val="none" w:sz="0" w:space="0" w:color="auto"/>
              </w:divBdr>
            </w:div>
            <w:div w:id="7788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2656183">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167961">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18833881">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690279">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3636601">
      <w:bodyDiv w:val="1"/>
      <w:marLeft w:val="0"/>
      <w:marRight w:val="0"/>
      <w:marTop w:val="0"/>
      <w:marBottom w:val="0"/>
      <w:divBdr>
        <w:top w:val="none" w:sz="0" w:space="0" w:color="auto"/>
        <w:left w:val="none" w:sz="0" w:space="0" w:color="auto"/>
        <w:bottom w:val="none" w:sz="0" w:space="0" w:color="auto"/>
        <w:right w:val="none" w:sz="0" w:space="0" w:color="auto"/>
      </w:divBdr>
      <w:divsChild>
        <w:div w:id="1295718090">
          <w:marLeft w:val="0"/>
          <w:marRight w:val="0"/>
          <w:marTop w:val="0"/>
          <w:marBottom w:val="0"/>
          <w:divBdr>
            <w:top w:val="none" w:sz="0" w:space="0" w:color="auto"/>
            <w:left w:val="none" w:sz="0" w:space="0" w:color="auto"/>
            <w:bottom w:val="none" w:sz="0" w:space="0" w:color="auto"/>
            <w:right w:val="none" w:sz="0" w:space="0" w:color="auto"/>
          </w:divBdr>
          <w:divsChild>
            <w:div w:id="656106134">
              <w:marLeft w:val="0"/>
              <w:marRight w:val="0"/>
              <w:marTop w:val="0"/>
              <w:marBottom w:val="0"/>
              <w:divBdr>
                <w:top w:val="none" w:sz="0" w:space="0" w:color="auto"/>
                <w:left w:val="none" w:sz="0" w:space="0" w:color="auto"/>
                <w:bottom w:val="none" w:sz="0" w:space="0" w:color="auto"/>
                <w:right w:val="none" w:sz="0" w:space="0" w:color="auto"/>
              </w:divBdr>
            </w:div>
            <w:div w:id="1121801757">
              <w:marLeft w:val="0"/>
              <w:marRight w:val="0"/>
              <w:marTop w:val="0"/>
              <w:marBottom w:val="0"/>
              <w:divBdr>
                <w:top w:val="none" w:sz="0" w:space="0" w:color="auto"/>
                <w:left w:val="none" w:sz="0" w:space="0" w:color="auto"/>
                <w:bottom w:val="none" w:sz="0" w:space="0" w:color="auto"/>
                <w:right w:val="none" w:sz="0" w:space="0" w:color="auto"/>
              </w:divBdr>
            </w:div>
            <w:div w:id="1009066378">
              <w:marLeft w:val="0"/>
              <w:marRight w:val="0"/>
              <w:marTop w:val="0"/>
              <w:marBottom w:val="0"/>
              <w:divBdr>
                <w:top w:val="none" w:sz="0" w:space="0" w:color="auto"/>
                <w:left w:val="none" w:sz="0" w:space="0" w:color="auto"/>
                <w:bottom w:val="none" w:sz="0" w:space="0" w:color="auto"/>
                <w:right w:val="none" w:sz="0" w:space="0" w:color="auto"/>
              </w:divBdr>
            </w:div>
            <w:div w:id="1100761810">
              <w:marLeft w:val="0"/>
              <w:marRight w:val="0"/>
              <w:marTop w:val="0"/>
              <w:marBottom w:val="0"/>
              <w:divBdr>
                <w:top w:val="none" w:sz="0" w:space="0" w:color="auto"/>
                <w:left w:val="none" w:sz="0" w:space="0" w:color="auto"/>
                <w:bottom w:val="none" w:sz="0" w:space="0" w:color="auto"/>
                <w:right w:val="none" w:sz="0" w:space="0" w:color="auto"/>
              </w:divBdr>
            </w:div>
            <w:div w:id="1968201739">
              <w:marLeft w:val="0"/>
              <w:marRight w:val="0"/>
              <w:marTop w:val="0"/>
              <w:marBottom w:val="0"/>
              <w:divBdr>
                <w:top w:val="none" w:sz="0" w:space="0" w:color="auto"/>
                <w:left w:val="none" w:sz="0" w:space="0" w:color="auto"/>
                <w:bottom w:val="none" w:sz="0" w:space="0" w:color="auto"/>
                <w:right w:val="none" w:sz="0" w:space="0" w:color="auto"/>
              </w:divBdr>
            </w:div>
            <w:div w:id="395931330">
              <w:marLeft w:val="0"/>
              <w:marRight w:val="0"/>
              <w:marTop w:val="0"/>
              <w:marBottom w:val="0"/>
              <w:divBdr>
                <w:top w:val="none" w:sz="0" w:space="0" w:color="auto"/>
                <w:left w:val="none" w:sz="0" w:space="0" w:color="auto"/>
                <w:bottom w:val="none" w:sz="0" w:space="0" w:color="auto"/>
                <w:right w:val="none" w:sz="0" w:space="0" w:color="auto"/>
              </w:divBdr>
            </w:div>
            <w:div w:id="785855265">
              <w:marLeft w:val="0"/>
              <w:marRight w:val="0"/>
              <w:marTop w:val="0"/>
              <w:marBottom w:val="0"/>
              <w:divBdr>
                <w:top w:val="none" w:sz="0" w:space="0" w:color="auto"/>
                <w:left w:val="none" w:sz="0" w:space="0" w:color="auto"/>
                <w:bottom w:val="none" w:sz="0" w:space="0" w:color="auto"/>
                <w:right w:val="none" w:sz="0" w:space="0" w:color="auto"/>
              </w:divBdr>
            </w:div>
            <w:div w:id="331228058">
              <w:marLeft w:val="0"/>
              <w:marRight w:val="0"/>
              <w:marTop w:val="0"/>
              <w:marBottom w:val="0"/>
              <w:divBdr>
                <w:top w:val="none" w:sz="0" w:space="0" w:color="auto"/>
                <w:left w:val="none" w:sz="0" w:space="0" w:color="auto"/>
                <w:bottom w:val="none" w:sz="0" w:space="0" w:color="auto"/>
                <w:right w:val="none" w:sz="0" w:space="0" w:color="auto"/>
              </w:divBdr>
            </w:div>
            <w:div w:id="16082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8538848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258519">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08700833">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0690910">
      <w:bodyDiv w:val="1"/>
      <w:marLeft w:val="0"/>
      <w:marRight w:val="0"/>
      <w:marTop w:val="0"/>
      <w:marBottom w:val="0"/>
      <w:divBdr>
        <w:top w:val="none" w:sz="0" w:space="0" w:color="auto"/>
        <w:left w:val="none" w:sz="0" w:space="0" w:color="auto"/>
        <w:bottom w:val="none" w:sz="0" w:space="0" w:color="auto"/>
        <w:right w:val="none" w:sz="0" w:space="0" w:color="auto"/>
      </w:divBdr>
      <w:divsChild>
        <w:div w:id="557863233">
          <w:marLeft w:val="0"/>
          <w:marRight w:val="0"/>
          <w:marTop w:val="0"/>
          <w:marBottom w:val="0"/>
          <w:divBdr>
            <w:top w:val="none" w:sz="0" w:space="0" w:color="auto"/>
            <w:left w:val="none" w:sz="0" w:space="0" w:color="auto"/>
            <w:bottom w:val="none" w:sz="0" w:space="0" w:color="auto"/>
            <w:right w:val="none" w:sz="0" w:space="0" w:color="auto"/>
          </w:divBdr>
          <w:divsChild>
            <w:div w:id="2494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4492001">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5344367">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27258073">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2378405">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86567935">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7889572">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6801592">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55853538">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1409097">
      <w:bodyDiv w:val="1"/>
      <w:marLeft w:val="0"/>
      <w:marRight w:val="0"/>
      <w:marTop w:val="0"/>
      <w:marBottom w:val="0"/>
      <w:divBdr>
        <w:top w:val="none" w:sz="0" w:space="0" w:color="auto"/>
        <w:left w:val="none" w:sz="0" w:space="0" w:color="auto"/>
        <w:bottom w:val="none" w:sz="0" w:space="0" w:color="auto"/>
        <w:right w:val="none" w:sz="0" w:space="0" w:color="auto"/>
      </w:divBdr>
      <w:divsChild>
        <w:div w:id="1252592920">
          <w:marLeft w:val="0"/>
          <w:marRight w:val="0"/>
          <w:marTop w:val="0"/>
          <w:marBottom w:val="0"/>
          <w:divBdr>
            <w:top w:val="none" w:sz="0" w:space="0" w:color="auto"/>
            <w:left w:val="none" w:sz="0" w:space="0" w:color="auto"/>
            <w:bottom w:val="none" w:sz="0" w:space="0" w:color="auto"/>
            <w:right w:val="none" w:sz="0" w:space="0" w:color="auto"/>
          </w:divBdr>
          <w:divsChild>
            <w:div w:id="1527253514">
              <w:marLeft w:val="0"/>
              <w:marRight w:val="0"/>
              <w:marTop w:val="0"/>
              <w:marBottom w:val="0"/>
              <w:divBdr>
                <w:top w:val="none" w:sz="0" w:space="0" w:color="auto"/>
                <w:left w:val="none" w:sz="0" w:space="0" w:color="auto"/>
                <w:bottom w:val="none" w:sz="0" w:space="0" w:color="auto"/>
                <w:right w:val="none" w:sz="0" w:space="0" w:color="auto"/>
              </w:divBdr>
            </w:div>
            <w:div w:id="1048187501">
              <w:marLeft w:val="0"/>
              <w:marRight w:val="0"/>
              <w:marTop w:val="0"/>
              <w:marBottom w:val="0"/>
              <w:divBdr>
                <w:top w:val="none" w:sz="0" w:space="0" w:color="auto"/>
                <w:left w:val="none" w:sz="0" w:space="0" w:color="auto"/>
                <w:bottom w:val="none" w:sz="0" w:space="0" w:color="auto"/>
                <w:right w:val="none" w:sz="0" w:space="0" w:color="auto"/>
              </w:divBdr>
            </w:div>
            <w:div w:id="1677269264">
              <w:marLeft w:val="0"/>
              <w:marRight w:val="0"/>
              <w:marTop w:val="0"/>
              <w:marBottom w:val="0"/>
              <w:divBdr>
                <w:top w:val="none" w:sz="0" w:space="0" w:color="auto"/>
                <w:left w:val="none" w:sz="0" w:space="0" w:color="auto"/>
                <w:bottom w:val="none" w:sz="0" w:space="0" w:color="auto"/>
                <w:right w:val="none" w:sz="0" w:space="0" w:color="auto"/>
              </w:divBdr>
            </w:div>
            <w:div w:id="486631617">
              <w:marLeft w:val="0"/>
              <w:marRight w:val="0"/>
              <w:marTop w:val="0"/>
              <w:marBottom w:val="0"/>
              <w:divBdr>
                <w:top w:val="none" w:sz="0" w:space="0" w:color="auto"/>
                <w:left w:val="none" w:sz="0" w:space="0" w:color="auto"/>
                <w:bottom w:val="none" w:sz="0" w:space="0" w:color="auto"/>
                <w:right w:val="none" w:sz="0" w:space="0" w:color="auto"/>
              </w:divBdr>
            </w:div>
            <w:div w:id="1652058068">
              <w:marLeft w:val="0"/>
              <w:marRight w:val="0"/>
              <w:marTop w:val="0"/>
              <w:marBottom w:val="0"/>
              <w:divBdr>
                <w:top w:val="none" w:sz="0" w:space="0" w:color="auto"/>
                <w:left w:val="none" w:sz="0" w:space="0" w:color="auto"/>
                <w:bottom w:val="none" w:sz="0" w:space="0" w:color="auto"/>
                <w:right w:val="none" w:sz="0" w:space="0" w:color="auto"/>
              </w:divBdr>
            </w:div>
            <w:div w:id="1507938425">
              <w:marLeft w:val="0"/>
              <w:marRight w:val="0"/>
              <w:marTop w:val="0"/>
              <w:marBottom w:val="0"/>
              <w:divBdr>
                <w:top w:val="none" w:sz="0" w:space="0" w:color="auto"/>
                <w:left w:val="none" w:sz="0" w:space="0" w:color="auto"/>
                <w:bottom w:val="none" w:sz="0" w:space="0" w:color="auto"/>
                <w:right w:val="none" w:sz="0" w:space="0" w:color="auto"/>
              </w:divBdr>
            </w:div>
            <w:div w:id="1088114646">
              <w:marLeft w:val="0"/>
              <w:marRight w:val="0"/>
              <w:marTop w:val="0"/>
              <w:marBottom w:val="0"/>
              <w:divBdr>
                <w:top w:val="none" w:sz="0" w:space="0" w:color="auto"/>
                <w:left w:val="none" w:sz="0" w:space="0" w:color="auto"/>
                <w:bottom w:val="none" w:sz="0" w:space="0" w:color="auto"/>
                <w:right w:val="none" w:sz="0" w:space="0" w:color="auto"/>
              </w:divBdr>
            </w:div>
            <w:div w:id="1751535755">
              <w:marLeft w:val="0"/>
              <w:marRight w:val="0"/>
              <w:marTop w:val="0"/>
              <w:marBottom w:val="0"/>
              <w:divBdr>
                <w:top w:val="none" w:sz="0" w:space="0" w:color="auto"/>
                <w:left w:val="none" w:sz="0" w:space="0" w:color="auto"/>
                <w:bottom w:val="none" w:sz="0" w:space="0" w:color="auto"/>
                <w:right w:val="none" w:sz="0" w:space="0" w:color="auto"/>
              </w:divBdr>
            </w:div>
            <w:div w:id="2127499003">
              <w:marLeft w:val="0"/>
              <w:marRight w:val="0"/>
              <w:marTop w:val="0"/>
              <w:marBottom w:val="0"/>
              <w:divBdr>
                <w:top w:val="none" w:sz="0" w:space="0" w:color="auto"/>
                <w:left w:val="none" w:sz="0" w:space="0" w:color="auto"/>
                <w:bottom w:val="none" w:sz="0" w:space="0" w:color="auto"/>
                <w:right w:val="none" w:sz="0" w:space="0" w:color="auto"/>
              </w:divBdr>
            </w:div>
            <w:div w:id="745297620">
              <w:marLeft w:val="0"/>
              <w:marRight w:val="0"/>
              <w:marTop w:val="0"/>
              <w:marBottom w:val="0"/>
              <w:divBdr>
                <w:top w:val="none" w:sz="0" w:space="0" w:color="auto"/>
                <w:left w:val="none" w:sz="0" w:space="0" w:color="auto"/>
                <w:bottom w:val="none" w:sz="0" w:space="0" w:color="auto"/>
                <w:right w:val="none" w:sz="0" w:space="0" w:color="auto"/>
              </w:divBdr>
            </w:div>
            <w:div w:id="397632338">
              <w:marLeft w:val="0"/>
              <w:marRight w:val="0"/>
              <w:marTop w:val="0"/>
              <w:marBottom w:val="0"/>
              <w:divBdr>
                <w:top w:val="none" w:sz="0" w:space="0" w:color="auto"/>
                <w:left w:val="none" w:sz="0" w:space="0" w:color="auto"/>
                <w:bottom w:val="none" w:sz="0" w:space="0" w:color="auto"/>
                <w:right w:val="none" w:sz="0" w:space="0" w:color="auto"/>
              </w:divBdr>
            </w:div>
            <w:div w:id="1736776141">
              <w:marLeft w:val="0"/>
              <w:marRight w:val="0"/>
              <w:marTop w:val="0"/>
              <w:marBottom w:val="0"/>
              <w:divBdr>
                <w:top w:val="none" w:sz="0" w:space="0" w:color="auto"/>
                <w:left w:val="none" w:sz="0" w:space="0" w:color="auto"/>
                <w:bottom w:val="none" w:sz="0" w:space="0" w:color="auto"/>
                <w:right w:val="none" w:sz="0" w:space="0" w:color="auto"/>
              </w:divBdr>
            </w:div>
            <w:div w:id="1401367518">
              <w:marLeft w:val="0"/>
              <w:marRight w:val="0"/>
              <w:marTop w:val="0"/>
              <w:marBottom w:val="0"/>
              <w:divBdr>
                <w:top w:val="none" w:sz="0" w:space="0" w:color="auto"/>
                <w:left w:val="none" w:sz="0" w:space="0" w:color="auto"/>
                <w:bottom w:val="none" w:sz="0" w:space="0" w:color="auto"/>
                <w:right w:val="none" w:sz="0" w:space="0" w:color="auto"/>
              </w:divBdr>
            </w:div>
            <w:div w:id="1953977042">
              <w:marLeft w:val="0"/>
              <w:marRight w:val="0"/>
              <w:marTop w:val="0"/>
              <w:marBottom w:val="0"/>
              <w:divBdr>
                <w:top w:val="none" w:sz="0" w:space="0" w:color="auto"/>
                <w:left w:val="none" w:sz="0" w:space="0" w:color="auto"/>
                <w:bottom w:val="none" w:sz="0" w:space="0" w:color="auto"/>
                <w:right w:val="none" w:sz="0" w:space="0" w:color="auto"/>
              </w:divBdr>
            </w:div>
            <w:div w:id="1345134314">
              <w:marLeft w:val="0"/>
              <w:marRight w:val="0"/>
              <w:marTop w:val="0"/>
              <w:marBottom w:val="0"/>
              <w:divBdr>
                <w:top w:val="none" w:sz="0" w:space="0" w:color="auto"/>
                <w:left w:val="none" w:sz="0" w:space="0" w:color="auto"/>
                <w:bottom w:val="none" w:sz="0" w:space="0" w:color="auto"/>
                <w:right w:val="none" w:sz="0" w:space="0" w:color="auto"/>
              </w:divBdr>
            </w:div>
            <w:div w:id="2005937966">
              <w:marLeft w:val="0"/>
              <w:marRight w:val="0"/>
              <w:marTop w:val="0"/>
              <w:marBottom w:val="0"/>
              <w:divBdr>
                <w:top w:val="none" w:sz="0" w:space="0" w:color="auto"/>
                <w:left w:val="none" w:sz="0" w:space="0" w:color="auto"/>
                <w:bottom w:val="none" w:sz="0" w:space="0" w:color="auto"/>
                <w:right w:val="none" w:sz="0" w:space="0" w:color="auto"/>
              </w:divBdr>
            </w:div>
            <w:div w:id="438985635">
              <w:marLeft w:val="0"/>
              <w:marRight w:val="0"/>
              <w:marTop w:val="0"/>
              <w:marBottom w:val="0"/>
              <w:divBdr>
                <w:top w:val="none" w:sz="0" w:space="0" w:color="auto"/>
                <w:left w:val="none" w:sz="0" w:space="0" w:color="auto"/>
                <w:bottom w:val="none" w:sz="0" w:space="0" w:color="auto"/>
                <w:right w:val="none" w:sz="0" w:space="0" w:color="auto"/>
              </w:divBdr>
            </w:div>
            <w:div w:id="207836936">
              <w:marLeft w:val="0"/>
              <w:marRight w:val="0"/>
              <w:marTop w:val="0"/>
              <w:marBottom w:val="0"/>
              <w:divBdr>
                <w:top w:val="none" w:sz="0" w:space="0" w:color="auto"/>
                <w:left w:val="none" w:sz="0" w:space="0" w:color="auto"/>
                <w:bottom w:val="none" w:sz="0" w:space="0" w:color="auto"/>
                <w:right w:val="none" w:sz="0" w:space="0" w:color="auto"/>
              </w:divBdr>
            </w:div>
            <w:div w:id="1950039537">
              <w:marLeft w:val="0"/>
              <w:marRight w:val="0"/>
              <w:marTop w:val="0"/>
              <w:marBottom w:val="0"/>
              <w:divBdr>
                <w:top w:val="none" w:sz="0" w:space="0" w:color="auto"/>
                <w:left w:val="none" w:sz="0" w:space="0" w:color="auto"/>
                <w:bottom w:val="none" w:sz="0" w:space="0" w:color="auto"/>
                <w:right w:val="none" w:sz="0" w:space="0" w:color="auto"/>
              </w:divBdr>
            </w:div>
            <w:div w:id="1711567585">
              <w:marLeft w:val="0"/>
              <w:marRight w:val="0"/>
              <w:marTop w:val="0"/>
              <w:marBottom w:val="0"/>
              <w:divBdr>
                <w:top w:val="none" w:sz="0" w:space="0" w:color="auto"/>
                <w:left w:val="none" w:sz="0" w:space="0" w:color="auto"/>
                <w:bottom w:val="none" w:sz="0" w:space="0" w:color="auto"/>
                <w:right w:val="none" w:sz="0" w:space="0" w:color="auto"/>
              </w:divBdr>
            </w:div>
            <w:div w:id="1059523618">
              <w:marLeft w:val="0"/>
              <w:marRight w:val="0"/>
              <w:marTop w:val="0"/>
              <w:marBottom w:val="0"/>
              <w:divBdr>
                <w:top w:val="none" w:sz="0" w:space="0" w:color="auto"/>
                <w:left w:val="none" w:sz="0" w:space="0" w:color="auto"/>
                <w:bottom w:val="none" w:sz="0" w:space="0" w:color="auto"/>
                <w:right w:val="none" w:sz="0" w:space="0" w:color="auto"/>
              </w:divBdr>
            </w:div>
            <w:div w:id="72045318">
              <w:marLeft w:val="0"/>
              <w:marRight w:val="0"/>
              <w:marTop w:val="0"/>
              <w:marBottom w:val="0"/>
              <w:divBdr>
                <w:top w:val="none" w:sz="0" w:space="0" w:color="auto"/>
                <w:left w:val="none" w:sz="0" w:space="0" w:color="auto"/>
                <w:bottom w:val="none" w:sz="0" w:space="0" w:color="auto"/>
                <w:right w:val="none" w:sz="0" w:space="0" w:color="auto"/>
              </w:divBdr>
            </w:div>
            <w:div w:id="620841268">
              <w:marLeft w:val="0"/>
              <w:marRight w:val="0"/>
              <w:marTop w:val="0"/>
              <w:marBottom w:val="0"/>
              <w:divBdr>
                <w:top w:val="none" w:sz="0" w:space="0" w:color="auto"/>
                <w:left w:val="none" w:sz="0" w:space="0" w:color="auto"/>
                <w:bottom w:val="none" w:sz="0" w:space="0" w:color="auto"/>
                <w:right w:val="none" w:sz="0" w:space="0" w:color="auto"/>
              </w:divBdr>
            </w:div>
            <w:div w:id="1719933799">
              <w:marLeft w:val="0"/>
              <w:marRight w:val="0"/>
              <w:marTop w:val="0"/>
              <w:marBottom w:val="0"/>
              <w:divBdr>
                <w:top w:val="none" w:sz="0" w:space="0" w:color="auto"/>
                <w:left w:val="none" w:sz="0" w:space="0" w:color="auto"/>
                <w:bottom w:val="none" w:sz="0" w:space="0" w:color="auto"/>
                <w:right w:val="none" w:sz="0" w:space="0" w:color="auto"/>
              </w:divBdr>
            </w:div>
            <w:div w:id="1264874700">
              <w:marLeft w:val="0"/>
              <w:marRight w:val="0"/>
              <w:marTop w:val="0"/>
              <w:marBottom w:val="0"/>
              <w:divBdr>
                <w:top w:val="none" w:sz="0" w:space="0" w:color="auto"/>
                <w:left w:val="none" w:sz="0" w:space="0" w:color="auto"/>
                <w:bottom w:val="none" w:sz="0" w:space="0" w:color="auto"/>
                <w:right w:val="none" w:sz="0" w:space="0" w:color="auto"/>
              </w:divBdr>
            </w:div>
            <w:div w:id="1912765034">
              <w:marLeft w:val="0"/>
              <w:marRight w:val="0"/>
              <w:marTop w:val="0"/>
              <w:marBottom w:val="0"/>
              <w:divBdr>
                <w:top w:val="none" w:sz="0" w:space="0" w:color="auto"/>
                <w:left w:val="none" w:sz="0" w:space="0" w:color="auto"/>
                <w:bottom w:val="none" w:sz="0" w:space="0" w:color="auto"/>
                <w:right w:val="none" w:sz="0" w:space="0" w:color="auto"/>
              </w:divBdr>
            </w:div>
            <w:div w:id="1826974696">
              <w:marLeft w:val="0"/>
              <w:marRight w:val="0"/>
              <w:marTop w:val="0"/>
              <w:marBottom w:val="0"/>
              <w:divBdr>
                <w:top w:val="none" w:sz="0" w:space="0" w:color="auto"/>
                <w:left w:val="none" w:sz="0" w:space="0" w:color="auto"/>
                <w:bottom w:val="none" w:sz="0" w:space="0" w:color="auto"/>
                <w:right w:val="none" w:sz="0" w:space="0" w:color="auto"/>
              </w:divBdr>
            </w:div>
            <w:div w:id="945387286">
              <w:marLeft w:val="0"/>
              <w:marRight w:val="0"/>
              <w:marTop w:val="0"/>
              <w:marBottom w:val="0"/>
              <w:divBdr>
                <w:top w:val="none" w:sz="0" w:space="0" w:color="auto"/>
                <w:left w:val="none" w:sz="0" w:space="0" w:color="auto"/>
                <w:bottom w:val="none" w:sz="0" w:space="0" w:color="auto"/>
                <w:right w:val="none" w:sz="0" w:space="0" w:color="auto"/>
              </w:divBdr>
            </w:div>
            <w:div w:id="752435592">
              <w:marLeft w:val="0"/>
              <w:marRight w:val="0"/>
              <w:marTop w:val="0"/>
              <w:marBottom w:val="0"/>
              <w:divBdr>
                <w:top w:val="none" w:sz="0" w:space="0" w:color="auto"/>
                <w:left w:val="none" w:sz="0" w:space="0" w:color="auto"/>
                <w:bottom w:val="none" w:sz="0" w:space="0" w:color="auto"/>
                <w:right w:val="none" w:sz="0" w:space="0" w:color="auto"/>
              </w:divBdr>
            </w:div>
            <w:div w:id="71119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7770398">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8368212">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899513129">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1311082">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571383">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1999115126">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3261956">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1846002">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aucedemo.com/" TargetMode="External"/><Relationship Id="rId21" Type="http://schemas.openxmlformats.org/officeDocument/2006/relationships/hyperlink" Target="https://automationteststore.com/" TargetMode="External"/><Relationship Id="rId42" Type="http://schemas.openxmlformats.org/officeDocument/2006/relationships/hyperlink" Target="https://automationteststore.com/" TargetMode="External"/><Relationship Id="rId63" Type="http://schemas.openxmlformats.org/officeDocument/2006/relationships/hyperlink" Target="https://automationteststore.com/" TargetMode="External"/><Relationship Id="rId84" Type="http://schemas.openxmlformats.org/officeDocument/2006/relationships/hyperlink" Target="https://automationteststore.com/" TargetMode="External"/><Relationship Id="rId138" Type="http://schemas.openxmlformats.org/officeDocument/2006/relationships/hyperlink" Target="https://automationteststore.com/" TargetMode="External"/><Relationship Id="rId159" Type="http://schemas.openxmlformats.org/officeDocument/2006/relationships/hyperlink" Target="https://automationteststore.com/index.php?rt=account/login" TargetMode="External"/><Relationship Id="rId170" Type="http://schemas.openxmlformats.org/officeDocument/2006/relationships/hyperlink" Target="https://automationteststore.com/index.php?rt=account/login." TargetMode="External"/><Relationship Id="rId107" Type="http://schemas.openxmlformats.org/officeDocument/2006/relationships/hyperlink" Target="https://automationteststore.com/" TargetMode="External"/><Relationship Id="rId11" Type="http://schemas.openxmlformats.org/officeDocument/2006/relationships/header" Target="header3.xml"/><Relationship Id="rId32" Type="http://schemas.openxmlformats.org/officeDocument/2006/relationships/hyperlink" Target="https://automationteststore.com/" TargetMode="External"/><Relationship Id="rId53" Type="http://schemas.openxmlformats.org/officeDocument/2006/relationships/hyperlink" Target="https://automationteststore.com/" TargetMode="External"/><Relationship Id="rId74" Type="http://schemas.openxmlformats.org/officeDocument/2006/relationships/hyperlink" Target="https://automationteststore.com/" TargetMode="External"/><Relationship Id="rId128" Type="http://schemas.openxmlformats.org/officeDocument/2006/relationships/hyperlink" Target="https://automationteststore.com/" TargetMode="External"/><Relationship Id="rId149" Type="http://schemas.openxmlformats.org/officeDocument/2006/relationships/hyperlink" Target="https://automationteststore.com/" TargetMode="External"/><Relationship Id="rId5" Type="http://schemas.openxmlformats.org/officeDocument/2006/relationships/webSettings" Target="webSettings.xml"/><Relationship Id="rId95" Type="http://schemas.openxmlformats.org/officeDocument/2006/relationships/hyperlink" Target="https://automationteststore.com/" TargetMode="External"/><Relationship Id="rId160" Type="http://schemas.openxmlformats.org/officeDocument/2006/relationships/hyperlink" Target="https://automationteststore.com/" TargetMode="External"/><Relationship Id="rId22" Type="http://schemas.openxmlformats.org/officeDocument/2006/relationships/hyperlink" Target="https://automationteststore.com/" TargetMode="External"/><Relationship Id="rId43" Type="http://schemas.openxmlformats.org/officeDocument/2006/relationships/hyperlink" Target="https://automationteststore.com/" TargetMode="External"/><Relationship Id="rId64" Type="http://schemas.openxmlformats.org/officeDocument/2006/relationships/hyperlink" Target="https://automationteststore.com/" TargetMode="External"/><Relationship Id="rId118" Type="http://schemas.openxmlformats.org/officeDocument/2006/relationships/hyperlink" Target="https://www.saucedemo.com/" TargetMode="External"/><Relationship Id="rId139" Type="http://schemas.openxmlformats.org/officeDocument/2006/relationships/hyperlink" Target="https://automationteststore.com/" TargetMode="External"/><Relationship Id="rId85" Type="http://schemas.openxmlformats.org/officeDocument/2006/relationships/hyperlink" Target="https://automationteststore.com/" TargetMode="External"/><Relationship Id="rId150" Type="http://schemas.openxmlformats.org/officeDocument/2006/relationships/hyperlink" Target="https://automationteststore.com/" TargetMode="External"/><Relationship Id="rId171" Type="http://schemas.openxmlformats.org/officeDocument/2006/relationships/hyperlink" Target="https://automationteststore.com/%20index.php?rt=account/history" TargetMode="External"/><Relationship Id="rId12" Type="http://schemas.openxmlformats.org/officeDocument/2006/relationships/hyperlink" Target="https://viblo.asia/p/huong-dan-8-buoc-de-kiem-thu-trang-web-web-application-testing-djeZ14PgKWz" TargetMode="External"/><Relationship Id="rId33" Type="http://schemas.openxmlformats.org/officeDocument/2006/relationships/hyperlink" Target="https://automationteststore.com/" TargetMode="External"/><Relationship Id="rId108" Type="http://schemas.openxmlformats.org/officeDocument/2006/relationships/hyperlink" Target="https://automationteststore.com/" TargetMode="External"/><Relationship Id="rId129" Type="http://schemas.openxmlformats.org/officeDocument/2006/relationships/hyperlink" Target="https://automationteststore.com/" TargetMode="External"/><Relationship Id="rId54" Type="http://schemas.openxmlformats.org/officeDocument/2006/relationships/hyperlink" Target="https://automationteststore.com/" TargetMode="External"/><Relationship Id="rId75" Type="http://schemas.openxmlformats.org/officeDocument/2006/relationships/hyperlink" Target="https://automationteststore.com/" TargetMode="External"/><Relationship Id="rId96" Type="http://schemas.openxmlformats.org/officeDocument/2006/relationships/hyperlink" Target="https://automationteststore.com/" TargetMode="External"/><Relationship Id="rId140" Type="http://schemas.openxmlformats.org/officeDocument/2006/relationships/hyperlink" Target="https://automationteststore.com/" TargetMode="External"/><Relationship Id="rId161" Type="http://schemas.openxmlformats.org/officeDocument/2006/relationships/hyperlink" Target="https://automationteststore.com/index.php?rt=account/login"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automationteststore.com/" TargetMode="External"/><Relationship Id="rId28" Type="http://schemas.openxmlformats.org/officeDocument/2006/relationships/hyperlink" Target="https://automationteststore.com/" TargetMode="External"/><Relationship Id="rId49" Type="http://schemas.openxmlformats.org/officeDocument/2006/relationships/hyperlink" Target="https://automationteststore.com/" TargetMode="External"/><Relationship Id="rId114" Type="http://schemas.openxmlformats.org/officeDocument/2006/relationships/hyperlink" Target="https://automationteststore.com/" TargetMode="External"/><Relationship Id="rId119" Type="http://schemas.openxmlformats.org/officeDocument/2006/relationships/hyperlink" Target="https://www.saucedemo.com/" TargetMode="External"/><Relationship Id="rId44" Type="http://schemas.openxmlformats.org/officeDocument/2006/relationships/hyperlink" Target="https://automationteststore.com/" TargetMode="External"/><Relationship Id="rId60" Type="http://schemas.openxmlformats.org/officeDocument/2006/relationships/hyperlink" Target="https://automationteststore.com/" TargetMode="External"/><Relationship Id="rId65" Type="http://schemas.openxmlformats.org/officeDocument/2006/relationships/hyperlink" Target="https://automationteststore.com/" TargetMode="External"/><Relationship Id="rId81" Type="http://schemas.openxmlformats.org/officeDocument/2006/relationships/hyperlink" Target="https://automationteststore.com/" TargetMode="External"/><Relationship Id="rId86" Type="http://schemas.openxmlformats.org/officeDocument/2006/relationships/hyperlink" Target="https://automationteststore.com/" TargetMode="External"/><Relationship Id="rId130" Type="http://schemas.openxmlformats.org/officeDocument/2006/relationships/hyperlink" Target="https://automationteststore.com/" TargetMode="External"/><Relationship Id="rId135" Type="http://schemas.openxmlformats.org/officeDocument/2006/relationships/hyperlink" Target="https://automationteststore.com/" TargetMode="External"/><Relationship Id="rId151" Type="http://schemas.openxmlformats.org/officeDocument/2006/relationships/hyperlink" Target="https://automationteststore.com/" TargetMode="External"/><Relationship Id="rId156" Type="http://schemas.openxmlformats.org/officeDocument/2006/relationships/hyperlink" Target="https://automationteststore.com/" TargetMode="External"/><Relationship Id="rId172" Type="http://schemas.openxmlformats.org/officeDocument/2006/relationships/hyperlink" Target="https://automationteststore.com/" TargetMode="External"/><Relationship Id="rId13" Type="http://schemas.openxmlformats.org/officeDocument/2006/relationships/image" Target="media/image2.png"/><Relationship Id="rId18" Type="http://schemas.openxmlformats.org/officeDocument/2006/relationships/hyperlink" Target="https://automationteststore.com/" TargetMode="External"/><Relationship Id="rId39" Type="http://schemas.openxmlformats.org/officeDocument/2006/relationships/hyperlink" Target="https://automationteststore.com/" TargetMode="External"/><Relationship Id="rId109" Type="http://schemas.openxmlformats.org/officeDocument/2006/relationships/hyperlink" Target="https://automationteststore.com/" TargetMode="External"/><Relationship Id="rId34" Type="http://schemas.openxmlformats.org/officeDocument/2006/relationships/hyperlink" Target="https://automationteststore.com/" TargetMode="External"/><Relationship Id="rId50" Type="http://schemas.openxmlformats.org/officeDocument/2006/relationships/hyperlink" Target="https://automationteststore.com/" TargetMode="External"/><Relationship Id="rId55" Type="http://schemas.openxmlformats.org/officeDocument/2006/relationships/hyperlink" Target="https://automationteststore.com/" TargetMode="External"/><Relationship Id="rId76" Type="http://schemas.openxmlformats.org/officeDocument/2006/relationships/hyperlink" Target="https://automationteststore.com/" TargetMode="External"/><Relationship Id="rId97" Type="http://schemas.openxmlformats.org/officeDocument/2006/relationships/hyperlink" Target="https://automationteststore.com/" TargetMode="External"/><Relationship Id="rId104" Type="http://schemas.openxmlformats.org/officeDocument/2006/relationships/hyperlink" Target="https://automationteststore.com/" TargetMode="External"/><Relationship Id="rId120" Type="http://schemas.openxmlformats.org/officeDocument/2006/relationships/hyperlink" Target="https://automationteststore.com/index.php?rt=product/product&amp;path=36_40&amp;product_id=50" TargetMode="External"/><Relationship Id="rId125" Type="http://schemas.openxmlformats.org/officeDocument/2006/relationships/hyperlink" Target="https://automationteststore.com/" TargetMode="External"/><Relationship Id="rId141" Type="http://schemas.openxmlformats.org/officeDocument/2006/relationships/hyperlink" Target="https://automationteststore.com/" TargetMode="External"/><Relationship Id="rId146" Type="http://schemas.openxmlformats.org/officeDocument/2006/relationships/hyperlink" Target="https://automationteststore.com/" TargetMode="External"/><Relationship Id="rId167" Type="http://schemas.openxmlformats.org/officeDocument/2006/relationships/hyperlink" Target="https://automationteststore.com/index.php?rt=account/login" TargetMode="External"/><Relationship Id="rId7" Type="http://schemas.openxmlformats.org/officeDocument/2006/relationships/endnotes" Target="endnotes.xml"/><Relationship Id="rId71" Type="http://schemas.openxmlformats.org/officeDocument/2006/relationships/hyperlink" Target="https://automationteststore.com/" TargetMode="External"/><Relationship Id="rId92" Type="http://schemas.openxmlformats.org/officeDocument/2006/relationships/hyperlink" Target="https://automationteststore.com/" TargetMode="External"/><Relationship Id="rId162" Type="http://schemas.openxmlformats.org/officeDocument/2006/relationships/hyperlink" Target="https://automationteststore.com/index.php?rt=account/login" TargetMode="External"/><Relationship Id="rId2" Type="http://schemas.openxmlformats.org/officeDocument/2006/relationships/numbering" Target="numbering.xml"/><Relationship Id="rId29" Type="http://schemas.openxmlformats.org/officeDocument/2006/relationships/hyperlink" Target="https://automationteststore.com/" TargetMode="External"/><Relationship Id="rId24" Type="http://schemas.openxmlformats.org/officeDocument/2006/relationships/hyperlink" Target="https://automationteststore.com/" TargetMode="External"/><Relationship Id="rId40" Type="http://schemas.openxmlformats.org/officeDocument/2006/relationships/hyperlink" Target="https://automationteststore.com/" TargetMode="External"/><Relationship Id="rId45" Type="http://schemas.openxmlformats.org/officeDocument/2006/relationships/hyperlink" Target="https://automationteststore.com/" TargetMode="External"/><Relationship Id="rId66" Type="http://schemas.openxmlformats.org/officeDocument/2006/relationships/hyperlink" Target="https://automationteststore.com/" TargetMode="External"/><Relationship Id="rId87" Type="http://schemas.openxmlformats.org/officeDocument/2006/relationships/hyperlink" Target="https://automationteststore.com/" TargetMode="External"/><Relationship Id="rId110" Type="http://schemas.openxmlformats.org/officeDocument/2006/relationships/hyperlink" Target="https://automationteststore.com/" TargetMode="External"/><Relationship Id="rId115" Type="http://schemas.openxmlformats.org/officeDocument/2006/relationships/hyperlink" Target="https://automationteststore.com/" TargetMode="External"/><Relationship Id="rId131" Type="http://schemas.openxmlformats.org/officeDocument/2006/relationships/hyperlink" Target="https://automationteststore.com/" TargetMode="External"/><Relationship Id="rId136" Type="http://schemas.openxmlformats.org/officeDocument/2006/relationships/hyperlink" Target="https://automationteststore.com/" TargetMode="External"/><Relationship Id="rId157" Type="http://schemas.openxmlformats.org/officeDocument/2006/relationships/hyperlink" Target="https://automationteststore.com/" TargetMode="External"/><Relationship Id="rId61" Type="http://schemas.openxmlformats.org/officeDocument/2006/relationships/hyperlink" Target="https://automationteststore.com/" TargetMode="External"/><Relationship Id="rId82" Type="http://schemas.openxmlformats.org/officeDocument/2006/relationships/hyperlink" Target="https://automationteststore.com/" TargetMode="External"/><Relationship Id="rId152" Type="http://schemas.openxmlformats.org/officeDocument/2006/relationships/hyperlink" Target="https://automationteststore.com/" TargetMode="External"/><Relationship Id="rId173" Type="http://schemas.openxmlformats.org/officeDocument/2006/relationships/header" Target="header4.xml"/><Relationship Id="rId19" Type="http://schemas.openxmlformats.org/officeDocument/2006/relationships/hyperlink" Target="https://automationteststore.com/" TargetMode="External"/><Relationship Id="rId14" Type="http://schemas.openxmlformats.org/officeDocument/2006/relationships/image" Target="media/image3.png"/><Relationship Id="rId30" Type="http://schemas.openxmlformats.org/officeDocument/2006/relationships/hyperlink" Target="https://automationteststore.com/" TargetMode="External"/><Relationship Id="rId35" Type="http://schemas.openxmlformats.org/officeDocument/2006/relationships/hyperlink" Target="https://automationteststore.com/" TargetMode="External"/><Relationship Id="rId56" Type="http://schemas.openxmlformats.org/officeDocument/2006/relationships/hyperlink" Target="https://automationteststore.com/" TargetMode="External"/><Relationship Id="rId77" Type="http://schemas.openxmlformats.org/officeDocument/2006/relationships/hyperlink" Target="https://automationteststore.com/" TargetMode="External"/><Relationship Id="rId100" Type="http://schemas.openxmlformats.org/officeDocument/2006/relationships/hyperlink" Target="https://automationteststore.com/" TargetMode="External"/><Relationship Id="rId105" Type="http://schemas.openxmlformats.org/officeDocument/2006/relationships/hyperlink" Target="https://automationteststore.com/" TargetMode="External"/><Relationship Id="rId126" Type="http://schemas.openxmlformats.org/officeDocument/2006/relationships/hyperlink" Target="https://automationteststore.com/" TargetMode="External"/><Relationship Id="rId147" Type="http://schemas.openxmlformats.org/officeDocument/2006/relationships/hyperlink" Target="https://automationteststore.com/" TargetMode="External"/><Relationship Id="rId168" Type="http://schemas.openxmlformats.org/officeDocument/2006/relationships/hyperlink" Target="https://automationteststore.com/index.php?rt=account/login" TargetMode="External"/><Relationship Id="rId8" Type="http://schemas.openxmlformats.org/officeDocument/2006/relationships/image" Target="media/image1.png"/><Relationship Id="rId51" Type="http://schemas.openxmlformats.org/officeDocument/2006/relationships/hyperlink" Target="https://automationteststore.com/index.php?rt=account/account" TargetMode="External"/><Relationship Id="rId72" Type="http://schemas.openxmlformats.org/officeDocument/2006/relationships/hyperlink" Target="https://automationteststore.com/" TargetMode="External"/><Relationship Id="rId93" Type="http://schemas.openxmlformats.org/officeDocument/2006/relationships/hyperlink" Target="https://automationteststore.com/" TargetMode="External"/><Relationship Id="rId98" Type="http://schemas.openxmlformats.org/officeDocument/2006/relationships/hyperlink" Target="https://automationteststore.com/" TargetMode="External"/><Relationship Id="rId121" Type="http://schemas.openxmlformats.org/officeDocument/2006/relationships/hyperlink" Target="https://www.saucedemo.com/" TargetMode="External"/><Relationship Id="rId142" Type="http://schemas.openxmlformats.org/officeDocument/2006/relationships/hyperlink" Target="https://automationteststore.com/" TargetMode="External"/><Relationship Id="rId163" Type="http://schemas.openxmlformats.org/officeDocument/2006/relationships/hyperlink" Target="mailto:robotframework@gmail.com" TargetMode="External"/><Relationship Id="rId3" Type="http://schemas.openxmlformats.org/officeDocument/2006/relationships/styles" Target="styles.xml"/><Relationship Id="rId25" Type="http://schemas.openxmlformats.org/officeDocument/2006/relationships/hyperlink" Target="https://automationteststore.com/" TargetMode="External"/><Relationship Id="rId46" Type="http://schemas.openxmlformats.org/officeDocument/2006/relationships/hyperlink" Target="https://automationteststore.com/" TargetMode="External"/><Relationship Id="rId67" Type="http://schemas.openxmlformats.org/officeDocument/2006/relationships/hyperlink" Target="https://automationteststore.com/" TargetMode="External"/><Relationship Id="rId116" Type="http://schemas.openxmlformats.org/officeDocument/2006/relationships/hyperlink" Target="https://automationteststore.com/" TargetMode="External"/><Relationship Id="rId137" Type="http://schemas.openxmlformats.org/officeDocument/2006/relationships/hyperlink" Target="https://automationteststore.com/" TargetMode="External"/><Relationship Id="rId158" Type="http://schemas.openxmlformats.org/officeDocument/2006/relationships/hyperlink" Target="https://automationteststore.com/" TargetMode="External"/><Relationship Id="rId20" Type="http://schemas.openxmlformats.org/officeDocument/2006/relationships/hyperlink" Target="https://automationteststore.com/" TargetMode="External"/><Relationship Id="rId41" Type="http://schemas.openxmlformats.org/officeDocument/2006/relationships/hyperlink" Target="https://automationteststore.com/" TargetMode="External"/><Relationship Id="rId62" Type="http://schemas.openxmlformats.org/officeDocument/2006/relationships/hyperlink" Target="https://automationteststore.com/" TargetMode="External"/><Relationship Id="rId83" Type="http://schemas.openxmlformats.org/officeDocument/2006/relationships/hyperlink" Target="https://automationteststore.com/" TargetMode="External"/><Relationship Id="rId88" Type="http://schemas.openxmlformats.org/officeDocument/2006/relationships/hyperlink" Target="https://automationteststore.com/" TargetMode="External"/><Relationship Id="rId111" Type="http://schemas.openxmlformats.org/officeDocument/2006/relationships/hyperlink" Target="https://automationteststore.com/" TargetMode="External"/><Relationship Id="rId132" Type="http://schemas.openxmlformats.org/officeDocument/2006/relationships/hyperlink" Target="https://automationteststore.com/" TargetMode="External"/><Relationship Id="rId153" Type="http://schemas.openxmlformats.org/officeDocument/2006/relationships/hyperlink" Target="https://automationteststore.com/" TargetMode="External"/><Relationship Id="rId174" Type="http://schemas.openxmlformats.org/officeDocument/2006/relationships/fontTable" Target="fontTable.xml"/><Relationship Id="rId15" Type="http://schemas.openxmlformats.org/officeDocument/2006/relationships/image" Target="media/image4.png"/><Relationship Id="rId36" Type="http://schemas.openxmlformats.org/officeDocument/2006/relationships/hyperlink" Target="https://automationteststore.com/" TargetMode="External"/><Relationship Id="rId57" Type="http://schemas.openxmlformats.org/officeDocument/2006/relationships/hyperlink" Target="https://automationteststore.com/" TargetMode="External"/><Relationship Id="rId106" Type="http://schemas.openxmlformats.org/officeDocument/2006/relationships/hyperlink" Target="https://automationteststore.com/" TargetMode="External"/><Relationship Id="rId127" Type="http://schemas.openxmlformats.org/officeDocument/2006/relationships/hyperlink" Target="https://automationteststore.com/" TargetMode="External"/><Relationship Id="rId10" Type="http://schemas.openxmlformats.org/officeDocument/2006/relationships/header" Target="header2.xml"/><Relationship Id="rId31" Type="http://schemas.openxmlformats.org/officeDocument/2006/relationships/hyperlink" Target="https://automationteststore.com/" TargetMode="External"/><Relationship Id="rId52" Type="http://schemas.openxmlformats.org/officeDocument/2006/relationships/hyperlink" Target="https://automationteststore.com/" TargetMode="External"/><Relationship Id="rId73" Type="http://schemas.openxmlformats.org/officeDocument/2006/relationships/hyperlink" Target="https://automationteststore.com/" TargetMode="External"/><Relationship Id="rId78" Type="http://schemas.openxmlformats.org/officeDocument/2006/relationships/hyperlink" Target="https://automationteststore.com/" TargetMode="External"/><Relationship Id="rId94" Type="http://schemas.openxmlformats.org/officeDocument/2006/relationships/hyperlink" Target="https://automationteststore.com/" TargetMode="External"/><Relationship Id="rId99" Type="http://schemas.openxmlformats.org/officeDocument/2006/relationships/hyperlink" Target="https://automationteststore.com/" TargetMode="External"/><Relationship Id="rId101" Type="http://schemas.openxmlformats.org/officeDocument/2006/relationships/hyperlink" Target="https://automationteststore.com/" TargetMode="External"/><Relationship Id="rId122" Type="http://schemas.openxmlformats.org/officeDocument/2006/relationships/hyperlink" Target="https://www.saucedemo.com/" TargetMode="External"/><Relationship Id="rId143" Type="http://schemas.openxmlformats.org/officeDocument/2006/relationships/hyperlink" Target="https://automationteststore.com/" TargetMode="External"/><Relationship Id="rId148" Type="http://schemas.openxmlformats.org/officeDocument/2006/relationships/hyperlink" Target="https://automationteststore.com/" TargetMode="External"/><Relationship Id="rId164" Type="http://schemas.openxmlformats.org/officeDocument/2006/relationships/hyperlink" Target="https://automationteststore.com/index.php?rt=r/content/content/loadInfo&amp;content_id=2" TargetMode="External"/><Relationship Id="rId169" Type="http://schemas.openxmlformats.org/officeDocument/2006/relationships/hyperlink" Target="https://automationteststore.com/index.php?rt=account/login" TargetMode="External"/><Relationship Id="rId4" Type="http://schemas.openxmlformats.org/officeDocument/2006/relationships/settings" Target="settings.xml"/><Relationship Id="rId9" Type="http://schemas.openxmlformats.org/officeDocument/2006/relationships/header" Target="header1.xml"/><Relationship Id="rId26" Type="http://schemas.openxmlformats.org/officeDocument/2006/relationships/hyperlink" Target="https://automationteststore.com/" TargetMode="External"/><Relationship Id="rId47" Type="http://schemas.openxmlformats.org/officeDocument/2006/relationships/hyperlink" Target="https://automationteststore.com/" TargetMode="External"/><Relationship Id="rId68" Type="http://schemas.openxmlformats.org/officeDocument/2006/relationships/hyperlink" Target="https://automationteststore.com/" TargetMode="External"/><Relationship Id="rId89" Type="http://schemas.openxmlformats.org/officeDocument/2006/relationships/hyperlink" Target="https://automationteststore.com/" TargetMode="External"/><Relationship Id="rId112" Type="http://schemas.openxmlformats.org/officeDocument/2006/relationships/hyperlink" Target="https://automationteststore.com/" TargetMode="External"/><Relationship Id="rId133" Type="http://schemas.openxmlformats.org/officeDocument/2006/relationships/hyperlink" Target="https://automationteststore.com/" TargetMode="External"/><Relationship Id="rId154" Type="http://schemas.openxmlformats.org/officeDocument/2006/relationships/hyperlink" Target="https://automationteststore.com/" TargetMode="External"/><Relationship Id="rId175" Type="http://schemas.openxmlformats.org/officeDocument/2006/relationships/theme" Target="theme/theme1.xml"/><Relationship Id="rId16" Type="http://schemas.openxmlformats.org/officeDocument/2006/relationships/hyperlink" Target="https://viblo.asia/p/cac-khai-niem-co-ban-ve-kiem-thu-phan-mem-63vKjR7dK2R" TargetMode="External"/><Relationship Id="rId37" Type="http://schemas.openxmlformats.org/officeDocument/2006/relationships/hyperlink" Target="https://automationteststore.com/" TargetMode="External"/><Relationship Id="rId58" Type="http://schemas.openxmlformats.org/officeDocument/2006/relationships/hyperlink" Target="https://automationteststore.com/" TargetMode="External"/><Relationship Id="rId79" Type="http://schemas.openxmlformats.org/officeDocument/2006/relationships/hyperlink" Target="https://automationteststore.com/" TargetMode="External"/><Relationship Id="rId102" Type="http://schemas.openxmlformats.org/officeDocument/2006/relationships/hyperlink" Target="https://automationteststore.com/" TargetMode="External"/><Relationship Id="rId123" Type="http://schemas.openxmlformats.org/officeDocument/2006/relationships/hyperlink" Target="https://automationteststore.com/" TargetMode="External"/><Relationship Id="rId144" Type="http://schemas.openxmlformats.org/officeDocument/2006/relationships/hyperlink" Target="https://automationteststore.com/" TargetMode="External"/><Relationship Id="rId90" Type="http://schemas.openxmlformats.org/officeDocument/2006/relationships/hyperlink" Target="https://automationteststore.com/" TargetMode="External"/><Relationship Id="rId165" Type="http://schemas.openxmlformats.org/officeDocument/2006/relationships/hyperlink" Target="https://automationteststore.com/index.php?rt=account/login" TargetMode="External"/><Relationship Id="rId27" Type="http://schemas.openxmlformats.org/officeDocument/2006/relationships/hyperlink" Target="https://automationteststore.com/" TargetMode="External"/><Relationship Id="rId48" Type="http://schemas.openxmlformats.org/officeDocument/2006/relationships/hyperlink" Target="https://automationteststore.com/" TargetMode="External"/><Relationship Id="rId69" Type="http://schemas.openxmlformats.org/officeDocument/2006/relationships/hyperlink" Target="https://automationteststore.com/" TargetMode="External"/><Relationship Id="rId113" Type="http://schemas.openxmlformats.org/officeDocument/2006/relationships/hyperlink" Target="https://automationteststore.com/" TargetMode="External"/><Relationship Id="rId134" Type="http://schemas.openxmlformats.org/officeDocument/2006/relationships/hyperlink" Target="https://automationteststore.com/" TargetMode="External"/><Relationship Id="rId80" Type="http://schemas.openxmlformats.org/officeDocument/2006/relationships/hyperlink" Target="https://automationteststore.com/" TargetMode="External"/><Relationship Id="rId155" Type="http://schemas.openxmlformats.org/officeDocument/2006/relationships/hyperlink" Target="https://automationteststore.com/" TargetMode="External"/><Relationship Id="rId17" Type="http://schemas.openxmlformats.org/officeDocument/2006/relationships/hyperlink" Target="https://automationteststore.com/" TargetMode="External"/><Relationship Id="rId38" Type="http://schemas.openxmlformats.org/officeDocument/2006/relationships/hyperlink" Target="https://automationteststore.com/" TargetMode="External"/><Relationship Id="rId59" Type="http://schemas.openxmlformats.org/officeDocument/2006/relationships/hyperlink" Target="https://automationteststore.com/" TargetMode="External"/><Relationship Id="rId103" Type="http://schemas.openxmlformats.org/officeDocument/2006/relationships/hyperlink" Target="https://automationteststore.com/" TargetMode="External"/><Relationship Id="rId124" Type="http://schemas.openxmlformats.org/officeDocument/2006/relationships/hyperlink" Target="https://automationteststore.com/" TargetMode="External"/><Relationship Id="rId70" Type="http://schemas.openxmlformats.org/officeDocument/2006/relationships/hyperlink" Target="https://automationteststore.com/" TargetMode="External"/><Relationship Id="rId91" Type="http://schemas.openxmlformats.org/officeDocument/2006/relationships/hyperlink" Target="https://automationteststore.com/" TargetMode="External"/><Relationship Id="rId145" Type="http://schemas.openxmlformats.org/officeDocument/2006/relationships/hyperlink" Target="https://automationteststore.com/" TargetMode="External"/><Relationship Id="rId166" Type="http://schemas.openxmlformats.org/officeDocument/2006/relationships/hyperlink" Target="mailto:robotframework@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esktop\DesignPattens\CuoiKy\TemplateBaoCaoMonHoc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TotalTime>978</TotalTime>
  <Pages>113</Pages>
  <Words>16850</Words>
  <Characters>96047</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Lan</dc:creator>
  <cp:lastModifiedBy>Phương Lan Nguyễn</cp:lastModifiedBy>
  <cp:revision>103</cp:revision>
  <cp:lastPrinted>2024-05-18T16:38:00Z</cp:lastPrinted>
  <dcterms:created xsi:type="dcterms:W3CDTF">2024-04-30T16:13:00Z</dcterms:created>
  <dcterms:modified xsi:type="dcterms:W3CDTF">2024-05-24T18:01:00Z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